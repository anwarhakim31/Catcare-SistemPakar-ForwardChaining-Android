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785A22" w14:textId="77777777" w:rsidR="00B3581B" w:rsidRPr="00880F54" w:rsidRDefault="00B3581B" w:rsidP="00B3581B">
      <w:pPr>
        <w:pStyle w:val="Title"/>
        <w:rPr>
          <w:b w:val="0"/>
          <w:bCs/>
        </w:rPr>
      </w:pPr>
      <w:r w:rsidRPr="00880F54">
        <w:rPr>
          <w:b w:val="0"/>
          <w:bCs/>
          <w:noProof/>
          <w:lang w:val="en-US"/>
        </w:rPr>
        <w:drawing>
          <wp:anchor distT="0" distB="0" distL="114300" distR="114300" simplePos="0" relativeHeight="251659264" behindDoc="1" locked="0" layoutInCell="1" allowOverlap="1" wp14:anchorId="39411F8C" wp14:editId="12641228">
            <wp:simplePos x="0" y="0"/>
            <wp:positionH relativeFrom="margin">
              <wp:align>center</wp:align>
            </wp:positionH>
            <wp:positionV relativeFrom="paragraph">
              <wp:posOffset>0</wp:posOffset>
            </wp:positionV>
            <wp:extent cx="1440000" cy="1429492"/>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nindra-Universitas-Indraprasta-PGRI-Original-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29492"/>
                    </a:xfrm>
                    <a:prstGeom prst="rect">
                      <a:avLst/>
                    </a:prstGeom>
                    <a:effectLst/>
                  </pic:spPr>
                </pic:pic>
              </a:graphicData>
            </a:graphic>
            <wp14:sizeRelH relativeFrom="page">
              <wp14:pctWidth>0</wp14:pctWidth>
            </wp14:sizeRelH>
            <wp14:sizeRelV relativeFrom="page">
              <wp14:pctHeight>0</wp14:pctHeight>
            </wp14:sizeRelV>
          </wp:anchor>
        </w:drawing>
      </w:r>
    </w:p>
    <w:p w14:paraId="3E26BC18" w14:textId="77777777" w:rsidR="00B3581B" w:rsidRPr="00880F54" w:rsidRDefault="00B3581B" w:rsidP="00B3581B">
      <w:pPr>
        <w:pStyle w:val="Title"/>
        <w:rPr>
          <w:b w:val="0"/>
          <w:bCs/>
        </w:rPr>
      </w:pPr>
    </w:p>
    <w:p w14:paraId="6F0AB437" w14:textId="77777777" w:rsidR="00B3581B" w:rsidRPr="00880F54" w:rsidRDefault="00B3581B" w:rsidP="00B3581B">
      <w:pPr>
        <w:pStyle w:val="Title"/>
        <w:rPr>
          <w:b w:val="0"/>
          <w:bCs/>
        </w:rPr>
      </w:pPr>
    </w:p>
    <w:p w14:paraId="08B09779" w14:textId="3F671592" w:rsidR="00481B74" w:rsidRPr="00880F54" w:rsidRDefault="00000000" w:rsidP="00114993">
      <w:pPr>
        <w:pStyle w:val="Title"/>
        <w:ind w:firstLine="0"/>
        <w:rPr>
          <w:b w:val="0"/>
          <w:bCs/>
        </w:rPr>
      </w:pPr>
      <w:sdt>
        <w:sdtPr>
          <w:rPr>
            <w:b w:val="0"/>
            <w:bCs/>
          </w:rPr>
          <w:alias w:val="Title"/>
          <w:tag w:val=""/>
          <w:id w:val="-1613035448"/>
          <w:placeholder>
            <w:docPart w:val="F688E0CEB2E34DF2BB1EDC0CF99490A1"/>
          </w:placeholder>
          <w:dataBinding w:prefixMappings="xmlns:ns0='http://purl.org/dc/elements/1.1/' xmlns:ns1='http://schemas.openxmlformats.org/package/2006/metadata/core-properties' " w:xpath="/ns1:coreProperties[1]/ns0:title[1]" w:storeItemID="{6C3C8BC8-F283-45AE-878A-BAB7291924A1}"/>
          <w:text/>
        </w:sdtPr>
        <w:sdtContent>
          <w:r w:rsidR="005E767F" w:rsidRPr="00880F54">
            <w:rPr>
              <w:b w:val="0"/>
              <w:bCs/>
            </w:rPr>
            <w:t>SISTEM PAKAR DIAGNOSA PENYAKIT KULIT KUCING</w:t>
          </w:r>
          <w:r w:rsidR="00566E13" w:rsidRPr="00880F54">
            <w:rPr>
              <w:b w:val="0"/>
              <w:bCs/>
            </w:rPr>
            <w:t xml:space="preserve"> ANGGORA</w:t>
          </w:r>
          <w:r w:rsidR="005E767F" w:rsidRPr="00880F54">
            <w:rPr>
              <w:b w:val="0"/>
              <w:bCs/>
            </w:rPr>
            <w:t xml:space="preserve"> MENGGUNAKAN METODE FORWARD CHAINING</w:t>
          </w:r>
        </w:sdtContent>
      </w:sdt>
    </w:p>
    <w:p w14:paraId="79AFA93D" w14:textId="77777777" w:rsidR="00B3581B" w:rsidRPr="00880F54" w:rsidRDefault="00B3581B" w:rsidP="00FB0323">
      <w:pPr>
        <w:spacing w:line="360" w:lineRule="auto"/>
        <w:rPr>
          <w:bCs/>
        </w:rPr>
      </w:pPr>
    </w:p>
    <w:p w14:paraId="62FC7069" w14:textId="77777777" w:rsidR="00B3581B" w:rsidRPr="00880F54" w:rsidRDefault="00B3581B" w:rsidP="00FB0323">
      <w:pPr>
        <w:spacing w:line="360" w:lineRule="auto"/>
        <w:rPr>
          <w:bCs/>
        </w:rPr>
      </w:pPr>
    </w:p>
    <w:p w14:paraId="097151AD" w14:textId="77777777" w:rsidR="00B3581B" w:rsidRPr="00880F54" w:rsidRDefault="00B3581B" w:rsidP="00FB0323">
      <w:pPr>
        <w:spacing w:line="360" w:lineRule="auto"/>
        <w:rPr>
          <w:bCs/>
        </w:rPr>
      </w:pPr>
    </w:p>
    <w:p w14:paraId="5B57120B" w14:textId="77777777" w:rsidR="00B3581B" w:rsidRPr="00880F54" w:rsidRDefault="00B3581B" w:rsidP="00FB0323">
      <w:pPr>
        <w:spacing w:line="360" w:lineRule="auto"/>
        <w:rPr>
          <w:bCs/>
        </w:rPr>
      </w:pPr>
    </w:p>
    <w:p w14:paraId="365C12AD" w14:textId="77777777" w:rsidR="00114993" w:rsidRPr="00880F54" w:rsidRDefault="00B3581B" w:rsidP="00FB0323">
      <w:pPr>
        <w:pStyle w:val="NoSpacing"/>
        <w:spacing w:line="360" w:lineRule="auto"/>
        <w:jc w:val="center"/>
        <w:rPr>
          <w:bCs/>
        </w:rPr>
      </w:pPr>
      <w:r w:rsidRPr="00880F54">
        <w:rPr>
          <w:bCs/>
        </w:rPr>
        <w:t xml:space="preserve">Tugas akhir </w:t>
      </w:r>
      <w:r w:rsidR="00114993" w:rsidRPr="00880F54">
        <w:rPr>
          <w:bCs/>
        </w:rPr>
        <w:br/>
        <w:t>diajukan untuk melengkapi</w:t>
      </w:r>
      <w:r w:rsidR="00114993" w:rsidRPr="00880F54">
        <w:rPr>
          <w:bCs/>
        </w:rPr>
        <w:br/>
        <w:t xml:space="preserve">persyaratan mencapai </w:t>
      </w:r>
      <w:r w:rsidR="00114993" w:rsidRPr="00880F54">
        <w:rPr>
          <w:bCs/>
        </w:rPr>
        <w:br/>
        <w:t>gelar sarjana</w:t>
      </w:r>
    </w:p>
    <w:p w14:paraId="05455928" w14:textId="77777777" w:rsidR="00114993" w:rsidRPr="00880F54" w:rsidRDefault="00114993" w:rsidP="00FB0323">
      <w:pPr>
        <w:pStyle w:val="NoSpacing"/>
        <w:spacing w:line="360" w:lineRule="auto"/>
        <w:jc w:val="center"/>
        <w:rPr>
          <w:bCs/>
        </w:rPr>
      </w:pPr>
    </w:p>
    <w:p w14:paraId="507A12FF" w14:textId="77777777" w:rsidR="00114993" w:rsidRPr="00880F54" w:rsidRDefault="00114993" w:rsidP="00FB0323">
      <w:pPr>
        <w:pStyle w:val="NoSpacing"/>
        <w:spacing w:line="360" w:lineRule="auto"/>
        <w:jc w:val="center"/>
        <w:rPr>
          <w:bCs/>
        </w:rPr>
      </w:pPr>
    </w:p>
    <w:p w14:paraId="763794B4" w14:textId="77777777" w:rsidR="00114993" w:rsidRPr="00880F54" w:rsidRDefault="00114993" w:rsidP="00FB0323">
      <w:pPr>
        <w:pStyle w:val="NoSpacing"/>
        <w:spacing w:line="360" w:lineRule="auto"/>
        <w:jc w:val="center"/>
        <w:rPr>
          <w:bCs/>
        </w:rPr>
      </w:pPr>
    </w:p>
    <w:p w14:paraId="4D50B5F3" w14:textId="77777777" w:rsidR="00114993" w:rsidRPr="00880F54" w:rsidRDefault="00114993" w:rsidP="00FB0323">
      <w:pPr>
        <w:pStyle w:val="NoSpacing"/>
        <w:spacing w:line="360" w:lineRule="auto"/>
        <w:jc w:val="center"/>
        <w:rPr>
          <w:bCs/>
        </w:rPr>
      </w:pPr>
    </w:p>
    <w:tbl>
      <w:tblPr>
        <w:tblStyle w:val="TabelStyle"/>
        <w:tblW w:w="4181" w:type="dxa"/>
        <w:tblInd w:w="25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3"/>
        <w:gridCol w:w="3218"/>
      </w:tblGrid>
      <w:tr w:rsidR="00114993" w:rsidRPr="00880F54" w14:paraId="6F0624C6" w14:textId="77777777" w:rsidTr="00F66B9C">
        <w:trPr>
          <w:cnfStyle w:val="100000000000" w:firstRow="1" w:lastRow="0" w:firstColumn="0" w:lastColumn="0" w:oddVBand="0" w:evenVBand="0" w:oddHBand="0" w:evenHBand="0" w:firstRowFirstColumn="0" w:firstRowLastColumn="0" w:lastRowFirstColumn="0" w:lastRowLastColumn="0"/>
          <w:trHeight w:val="403"/>
        </w:trPr>
        <w:tc>
          <w:tcPr>
            <w:tcW w:w="963" w:type="dxa"/>
          </w:tcPr>
          <w:p w14:paraId="2C610F29" w14:textId="77777777" w:rsidR="00114993" w:rsidRPr="00880F54" w:rsidRDefault="00114993" w:rsidP="00F66B9C">
            <w:pPr>
              <w:pStyle w:val="NoSpacing"/>
              <w:spacing w:line="360" w:lineRule="auto"/>
              <w:rPr>
                <w:b w:val="0"/>
                <w:bCs/>
              </w:rPr>
            </w:pPr>
            <w:r w:rsidRPr="00880F54">
              <w:rPr>
                <w:b w:val="0"/>
                <w:bCs/>
              </w:rPr>
              <w:t>NAMA</w:t>
            </w:r>
          </w:p>
        </w:tc>
        <w:tc>
          <w:tcPr>
            <w:tcW w:w="3218" w:type="dxa"/>
          </w:tcPr>
          <w:p w14:paraId="228F503E" w14:textId="2482ECDB" w:rsidR="00114993" w:rsidRPr="00880F54" w:rsidRDefault="00F66B9C" w:rsidP="00F66B9C">
            <w:pPr>
              <w:pStyle w:val="NoSpacing"/>
              <w:spacing w:line="360" w:lineRule="auto"/>
              <w:ind w:right="975"/>
              <w:rPr>
                <w:b w:val="0"/>
                <w:bCs/>
              </w:rPr>
            </w:pPr>
            <w:r w:rsidRPr="00880F54">
              <w:rPr>
                <w:b w:val="0"/>
                <w:bCs/>
              </w:rPr>
              <w:t>ANWAR HAKIM</w:t>
            </w:r>
          </w:p>
        </w:tc>
      </w:tr>
      <w:tr w:rsidR="00114993" w:rsidRPr="00880F54" w14:paraId="30E07EFC" w14:textId="77777777" w:rsidTr="00F66B9C">
        <w:trPr>
          <w:trHeight w:val="389"/>
        </w:trPr>
        <w:tc>
          <w:tcPr>
            <w:tcW w:w="963" w:type="dxa"/>
          </w:tcPr>
          <w:p w14:paraId="59BDC05B" w14:textId="77777777" w:rsidR="00114993" w:rsidRPr="00880F54" w:rsidRDefault="00114993" w:rsidP="00F66B9C">
            <w:pPr>
              <w:pStyle w:val="NoSpacing"/>
              <w:spacing w:line="360" w:lineRule="auto"/>
              <w:rPr>
                <w:bCs/>
              </w:rPr>
            </w:pPr>
            <w:r w:rsidRPr="00880F54">
              <w:rPr>
                <w:bCs/>
              </w:rPr>
              <w:t>NPM</w:t>
            </w:r>
          </w:p>
        </w:tc>
        <w:tc>
          <w:tcPr>
            <w:tcW w:w="3218" w:type="dxa"/>
          </w:tcPr>
          <w:p w14:paraId="5F8949C9" w14:textId="07604BDC" w:rsidR="00114993" w:rsidRPr="00880F54" w:rsidRDefault="009B6718" w:rsidP="00F66B9C">
            <w:pPr>
              <w:pStyle w:val="NoSpacing"/>
              <w:spacing w:line="360" w:lineRule="auto"/>
              <w:rPr>
                <w:bCs/>
              </w:rPr>
            </w:pPr>
            <w:r w:rsidRPr="00880F54">
              <w:rPr>
                <w:bCs/>
              </w:rPr>
              <w:t xml:space="preserve">: </w:t>
            </w:r>
            <w:r w:rsidR="00777946" w:rsidRPr="00880F54">
              <w:rPr>
                <w:bCs/>
              </w:rPr>
              <w:t>202043501579</w:t>
            </w:r>
          </w:p>
        </w:tc>
      </w:tr>
    </w:tbl>
    <w:p w14:paraId="2F7450A8" w14:textId="77777777" w:rsidR="00114993" w:rsidRPr="00880F54" w:rsidRDefault="00114993" w:rsidP="00FB0323">
      <w:pPr>
        <w:pStyle w:val="NoSpacing"/>
        <w:spacing w:line="360" w:lineRule="auto"/>
        <w:jc w:val="left"/>
        <w:rPr>
          <w:bCs/>
        </w:rPr>
      </w:pPr>
    </w:p>
    <w:p w14:paraId="1C46FEF8" w14:textId="77777777" w:rsidR="001C196A" w:rsidRPr="00880F54" w:rsidRDefault="001C196A" w:rsidP="00FB0323">
      <w:pPr>
        <w:pStyle w:val="NoSpacing"/>
        <w:spacing w:line="360" w:lineRule="auto"/>
        <w:jc w:val="left"/>
        <w:rPr>
          <w:bCs/>
        </w:rPr>
      </w:pPr>
    </w:p>
    <w:p w14:paraId="6AB043F0" w14:textId="77777777" w:rsidR="001C196A" w:rsidRPr="00880F54" w:rsidRDefault="001C196A" w:rsidP="00FB0323">
      <w:pPr>
        <w:pStyle w:val="NoSpacing"/>
        <w:spacing w:line="360" w:lineRule="auto"/>
        <w:jc w:val="left"/>
        <w:rPr>
          <w:bCs/>
        </w:rPr>
      </w:pPr>
    </w:p>
    <w:p w14:paraId="072B31D9" w14:textId="77777777" w:rsidR="005F73DD" w:rsidRPr="00880F54" w:rsidRDefault="005F73DD" w:rsidP="00FB0323">
      <w:pPr>
        <w:pStyle w:val="NoSpacing"/>
        <w:spacing w:line="360" w:lineRule="auto"/>
        <w:jc w:val="left"/>
        <w:rPr>
          <w:bCs/>
        </w:rPr>
      </w:pPr>
    </w:p>
    <w:p w14:paraId="1F23F547" w14:textId="77777777" w:rsidR="001C196A" w:rsidRPr="00880F54" w:rsidRDefault="001C196A" w:rsidP="00B041F1">
      <w:pPr>
        <w:pStyle w:val="NoSpacing"/>
        <w:spacing w:line="276" w:lineRule="auto"/>
        <w:jc w:val="center"/>
        <w:rPr>
          <w:bCs/>
        </w:rPr>
      </w:pPr>
      <w:r w:rsidRPr="00880F54">
        <w:rPr>
          <w:bCs/>
        </w:rPr>
        <w:t>PROGRAM STUDI TEKNIK INFORMATIKA</w:t>
      </w:r>
    </w:p>
    <w:p w14:paraId="4185550C" w14:textId="77777777" w:rsidR="001C196A" w:rsidRPr="00880F54" w:rsidRDefault="001C196A" w:rsidP="00B041F1">
      <w:pPr>
        <w:pStyle w:val="NoSpacing"/>
        <w:spacing w:line="276" w:lineRule="auto"/>
        <w:jc w:val="center"/>
        <w:rPr>
          <w:bCs/>
        </w:rPr>
      </w:pPr>
      <w:r w:rsidRPr="00880F54">
        <w:rPr>
          <w:bCs/>
        </w:rPr>
        <w:t>FAKULTAS TEKNIK DAN ILMU KOMPUTER</w:t>
      </w:r>
    </w:p>
    <w:p w14:paraId="331C864D" w14:textId="77777777" w:rsidR="001C196A" w:rsidRPr="00880F54" w:rsidRDefault="001C196A" w:rsidP="00B041F1">
      <w:pPr>
        <w:pStyle w:val="NoSpacing"/>
        <w:spacing w:line="276" w:lineRule="auto"/>
        <w:jc w:val="center"/>
        <w:rPr>
          <w:bCs/>
        </w:rPr>
      </w:pPr>
      <w:r w:rsidRPr="00880F54">
        <w:rPr>
          <w:bCs/>
        </w:rPr>
        <w:t>UNIVERSITAS INDRAPRASTA PGRI</w:t>
      </w:r>
    </w:p>
    <w:p w14:paraId="685902C0" w14:textId="16ADF4DA" w:rsidR="001C196A" w:rsidRPr="00880F54" w:rsidRDefault="001C196A" w:rsidP="00B041F1">
      <w:pPr>
        <w:pStyle w:val="NoSpacing"/>
        <w:spacing w:line="276" w:lineRule="auto"/>
        <w:jc w:val="center"/>
        <w:rPr>
          <w:bCs/>
        </w:rPr>
      </w:pPr>
      <w:r w:rsidRPr="00880F54">
        <w:rPr>
          <w:bCs/>
        </w:rPr>
        <w:fldChar w:fldCharType="begin"/>
      </w:r>
      <w:r w:rsidRPr="00880F54">
        <w:rPr>
          <w:bCs/>
        </w:rPr>
        <w:instrText xml:space="preserve"> DATE \@ "yyyy" \* MERGEFORMAT </w:instrText>
      </w:r>
      <w:r w:rsidRPr="00880F54">
        <w:rPr>
          <w:bCs/>
        </w:rPr>
        <w:fldChar w:fldCharType="separate"/>
      </w:r>
      <w:r w:rsidR="00B52A7C">
        <w:rPr>
          <w:bCs/>
          <w:noProof/>
        </w:rPr>
        <w:t>2024</w:t>
      </w:r>
      <w:r w:rsidRPr="00880F54">
        <w:rPr>
          <w:bCs/>
        </w:rPr>
        <w:fldChar w:fldCharType="end"/>
      </w:r>
    </w:p>
    <w:p w14:paraId="39CB643B" w14:textId="77777777" w:rsidR="00216B9C" w:rsidRPr="00880F54" w:rsidRDefault="00481B74" w:rsidP="00FB0323">
      <w:pPr>
        <w:pStyle w:val="Heading1"/>
        <w:jc w:val="center"/>
        <w:rPr>
          <w:b w:val="0"/>
          <w:bCs/>
        </w:rPr>
      </w:pPr>
      <w:r w:rsidRPr="00880F54">
        <w:rPr>
          <w:b w:val="0"/>
          <w:bCs/>
        </w:rPr>
        <w:br w:type="page"/>
      </w:r>
      <w:bookmarkStart w:id="0" w:name="_Toc166437429"/>
      <w:r w:rsidR="00216B9C" w:rsidRPr="00880F54">
        <w:rPr>
          <w:b w:val="0"/>
          <w:bCs/>
        </w:rPr>
        <w:lastRenderedPageBreak/>
        <w:t>LEMBAR PERSETUJUAN UJIAN TUGAS AKHIR</w:t>
      </w:r>
      <w:bookmarkEnd w:id="0"/>
    </w:p>
    <w:p w14:paraId="4AD0F52A" w14:textId="77777777" w:rsidR="005F73DD" w:rsidRPr="00880F54" w:rsidRDefault="005F73DD" w:rsidP="00FB0323">
      <w:pPr>
        <w:spacing w:line="360" w:lineRule="auto"/>
        <w:rPr>
          <w:bCs/>
        </w:rPr>
      </w:pPr>
    </w:p>
    <w:p w14:paraId="4D5A1BE8" w14:textId="77777777" w:rsidR="005F73DD" w:rsidRPr="00880F54" w:rsidRDefault="005F73DD" w:rsidP="00FB0323">
      <w:pPr>
        <w:pStyle w:val="NoSpacing"/>
        <w:spacing w:line="360" w:lineRule="auto"/>
        <w:rPr>
          <w:bCs/>
        </w:rPr>
      </w:pPr>
    </w:p>
    <w:tbl>
      <w:tblPr>
        <w:tblStyle w:val="TabelSty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5664"/>
      </w:tblGrid>
      <w:tr w:rsidR="005F73DD" w:rsidRPr="00880F54" w14:paraId="18C3E684" w14:textId="77777777" w:rsidTr="00B04858">
        <w:trPr>
          <w:cnfStyle w:val="100000000000" w:firstRow="1" w:lastRow="0" w:firstColumn="0" w:lastColumn="0" w:oddVBand="0" w:evenVBand="0" w:oddHBand="0" w:evenHBand="0" w:firstRowFirstColumn="0" w:firstRowLastColumn="0" w:lastRowFirstColumn="0" w:lastRowLastColumn="0"/>
        </w:trPr>
        <w:tc>
          <w:tcPr>
            <w:tcW w:w="2263" w:type="dxa"/>
          </w:tcPr>
          <w:p w14:paraId="14ED7058" w14:textId="77777777" w:rsidR="005F73DD" w:rsidRPr="00880F54" w:rsidRDefault="005F73DD" w:rsidP="00FB0323">
            <w:pPr>
              <w:pStyle w:val="NoSpacing"/>
              <w:spacing w:line="360" w:lineRule="auto"/>
              <w:rPr>
                <w:b w:val="0"/>
                <w:bCs/>
              </w:rPr>
            </w:pPr>
            <w:r w:rsidRPr="00880F54">
              <w:rPr>
                <w:b w:val="0"/>
                <w:bCs/>
              </w:rPr>
              <w:t>Nama</w:t>
            </w:r>
          </w:p>
        </w:tc>
        <w:tc>
          <w:tcPr>
            <w:tcW w:w="5664" w:type="dxa"/>
          </w:tcPr>
          <w:p w14:paraId="73FBAA5F" w14:textId="11FB0C16" w:rsidR="005F73DD" w:rsidRPr="00880F54" w:rsidRDefault="005F73DD" w:rsidP="00FB0323">
            <w:pPr>
              <w:pStyle w:val="NoSpacing"/>
              <w:spacing w:line="360" w:lineRule="auto"/>
              <w:rPr>
                <w:b w:val="0"/>
                <w:bCs/>
              </w:rPr>
            </w:pPr>
            <w:r w:rsidRPr="00880F54">
              <w:rPr>
                <w:b w:val="0"/>
                <w:bCs/>
              </w:rPr>
              <w:t>:</w:t>
            </w:r>
            <w:r w:rsidR="00C514D9" w:rsidRPr="00880F54">
              <w:rPr>
                <w:b w:val="0"/>
                <w:bCs/>
              </w:rPr>
              <w:t xml:space="preserve"> </w:t>
            </w:r>
            <w:sdt>
              <w:sdtPr>
                <w:rPr>
                  <w:bCs/>
                </w:rPr>
                <w:alias w:val="Author"/>
                <w:tag w:val=""/>
                <w:id w:val="-379095389"/>
                <w:placeholder>
                  <w:docPart w:val="A77102AA2DE94576A72E5D9117884BD8"/>
                </w:placeholder>
                <w:dataBinding w:prefixMappings="xmlns:ns0='http://purl.org/dc/elements/1.1/' xmlns:ns1='http://schemas.openxmlformats.org/package/2006/metadata/core-properties' " w:xpath="/ns1:coreProperties[1]/ns0:creator[1]" w:storeItemID="{6C3C8BC8-F283-45AE-878A-BAB7291924A1}"/>
                <w:text/>
              </w:sdtPr>
              <w:sdtContent>
                <w:r w:rsidR="00777946" w:rsidRPr="00880F54">
                  <w:rPr>
                    <w:b w:val="0"/>
                    <w:bCs/>
                  </w:rPr>
                  <w:t>Anwar Hakim</w:t>
                </w:r>
              </w:sdtContent>
            </w:sdt>
          </w:p>
        </w:tc>
      </w:tr>
      <w:tr w:rsidR="005F73DD" w:rsidRPr="00880F54" w14:paraId="4C8BFBAE" w14:textId="77777777" w:rsidTr="00B04858">
        <w:tc>
          <w:tcPr>
            <w:tcW w:w="2263" w:type="dxa"/>
          </w:tcPr>
          <w:p w14:paraId="2E6F0DED" w14:textId="77777777" w:rsidR="005F73DD" w:rsidRPr="00880F54" w:rsidRDefault="005F73DD" w:rsidP="00FB0323">
            <w:pPr>
              <w:pStyle w:val="NoSpacing"/>
              <w:spacing w:line="360" w:lineRule="auto"/>
              <w:rPr>
                <w:bCs/>
              </w:rPr>
            </w:pPr>
            <w:r w:rsidRPr="00880F54">
              <w:rPr>
                <w:bCs/>
              </w:rPr>
              <w:t>NPM</w:t>
            </w:r>
          </w:p>
        </w:tc>
        <w:tc>
          <w:tcPr>
            <w:tcW w:w="5664" w:type="dxa"/>
          </w:tcPr>
          <w:p w14:paraId="75760ADF" w14:textId="4412825F" w:rsidR="005F73DD" w:rsidRPr="00880F54" w:rsidRDefault="005F73DD" w:rsidP="00FB0323">
            <w:pPr>
              <w:pStyle w:val="NoSpacing"/>
              <w:spacing w:line="360" w:lineRule="auto"/>
              <w:rPr>
                <w:bCs/>
              </w:rPr>
            </w:pPr>
            <w:r w:rsidRPr="00880F54">
              <w:rPr>
                <w:bCs/>
              </w:rPr>
              <w:t>:</w:t>
            </w:r>
            <w:r w:rsidR="00C514D9" w:rsidRPr="00880F54">
              <w:rPr>
                <w:bCs/>
              </w:rPr>
              <w:t xml:space="preserve"> </w:t>
            </w:r>
            <w:r w:rsidRPr="00880F54">
              <w:rPr>
                <w:bCs/>
              </w:rPr>
              <w:fldChar w:fldCharType="begin"/>
            </w:r>
            <w:r w:rsidRPr="00880F54">
              <w:rPr>
                <w:bCs/>
              </w:rPr>
              <w:instrText xml:space="preserve"> DOCPROPERTY  NPM  \* MERGEFORMAT </w:instrText>
            </w:r>
            <w:r w:rsidRPr="00880F54">
              <w:rPr>
                <w:bCs/>
              </w:rPr>
              <w:fldChar w:fldCharType="separate"/>
            </w:r>
            <w:r w:rsidR="00777946" w:rsidRPr="00880F54">
              <w:rPr>
                <w:bCs/>
              </w:rPr>
              <w:t>2</w:t>
            </w:r>
            <w:r w:rsidR="000B4B3F" w:rsidRPr="00880F54">
              <w:rPr>
                <w:bCs/>
              </w:rPr>
              <w:t>02043501579</w:t>
            </w:r>
            <w:r w:rsidRPr="00880F54">
              <w:rPr>
                <w:bCs/>
              </w:rPr>
              <w:fldChar w:fldCharType="end"/>
            </w:r>
          </w:p>
        </w:tc>
      </w:tr>
      <w:tr w:rsidR="005F73DD" w:rsidRPr="00880F54" w14:paraId="2216901F" w14:textId="77777777" w:rsidTr="00B04858">
        <w:tc>
          <w:tcPr>
            <w:tcW w:w="2263" w:type="dxa"/>
          </w:tcPr>
          <w:p w14:paraId="314326FE" w14:textId="77777777" w:rsidR="005F73DD" w:rsidRPr="00880F54" w:rsidRDefault="005F73DD" w:rsidP="00FB0323">
            <w:pPr>
              <w:pStyle w:val="NoSpacing"/>
              <w:spacing w:line="360" w:lineRule="auto"/>
              <w:rPr>
                <w:bCs/>
              </w:rPr>
            </w:pPr>
            <w:r w:rsidRPr="00880F54">
              <w:rPr>
                <w:bCs/>
              </w:rPr>
              <w:t>Fakultas</w:t>
            </w:r>
          </w:p>
        </w:tc>
        <w:tc>
          <w:tcPr>
            <w:tcW w:w="5664" w:type="dxa"/>
          </w:tcPr>
          <w:p w14:paraId="783B9D83" w14:textId="77777777" w:rsidR="005F73DD" w:rsidRPr="00880F54" w:rsidRDefault="005F73DD" w:rsidP="00FB0323">
            <w:pPr>
              <w:pStyle w:val="NoSpacing"/>
              <w:spacing w:line="360" w:lineRule="auto"/>
              <w:rPr>
                <w:bCs/>
              </w:rPr>
            </w:pPr>
            <w:r w:rsidRPr="00880F54">
              <w:rPr>
                <w:bCs/>
              </w:rPr>
              <w:t>:</w:t>
            </w:r>
            <w:r w:rsidR="0044599F" w:rsidRPr="00880F54">
              <w:rPr>
                <w:bCs/>
              </w:rPr>
              <w:t xml:space="preserve"> Teknik dan Ilmu Komputer</w:t>
            </w:r>
          </w:p>
        </w:tc>
      </w:tr>
      <w:tr w:rsidR="005F73DD" w:rsidRPr="00880F54" w14:paraId="57850B45" w14:textId="77777777" w:rsidTr="00B04858">
        <w:tc>
          <w:tcPr>
            <w:tcW w:w="2263" w:type="dxa"/>
          </w:tcPr>
          <w:p w14:paraId="56A3AD88" w14:textId="77777777" w:rsidR="005F73DD" w:rsidRPr="00880F54" w:rsidRDefault="005F73DD" w:rsidP="00FB0323">
            <w:pPr>
              <w:pStyle w:val="NoSpacing"/>
              <w:spacing w:line="360" w:lineRule="auto"/>
              <w:rPr>
                <w:bCs/>
              </w:rPr>
            </w:pPr>
            <w:r w:rsidRPr="00880F54">
              <w:rPr>
                <w:bCs/>
              </w:rPr>
              <w:t>Program Studi</w:t>
            </w:r>
          </w:p>
        </w:tc>
        <w:tc>
          <w:tcPr>
            <w:tcW w:w="5664" w:type="dxa"/>
          </w:tcPr>
          <w:p w14:paraId="6045240E" w14:textId="77777777" w:rsidR="005F73DD" w:rsidRPr="00880F54" w:rsidRDefault="005F73DD" w:rsidP="00FB0323">
            <w:pPr>
              <w:pStyle w:val="NoSpacing"/>
              <w:spacing w:line="360" w:lineRule="auto"/>
              <w:rPr>
                <w:bCs/>
              </w:rPr>
            </w:pPr>
            <w:r w:rsidRPr="00880F54">
              <w:rPr>
                <w:bCs/>
              </w:rPr>
              <w:t>:</w:t>
            </w:r>
            <w:r w:rsidR="0044599F" w:rsidRPr="00880F54">
              <w:rPr>
                <w:bCs/>
              </w:rPr>
              <w:t xml:space="preserve"> Teknik Informatika</w:t>
            </w:r>
          </w:p>
        </w:tc>
      </w:tr>
      <w:tr w:rsidR="005F73DD" w:rsidRPr="00880F54" w14:paraId="09D0B1FE" w14:textId="77777777" w:rsidTr="00B04858">
        <w:tc>
          <w:tcPr>
            <w:tcW w:w="2263" w:type="dxa"/>
          </w:tcPr>
          <w:p w14:paraId="260E3C45" w14:textId="77777777" w:rsidR="005F73DD" w:rsidRPr="00880F54" w:rsidRDefault="005F73DD" w:rsidP="00FB0323">
            <w:pPr>
              <w:pStyle w:val="NoSpacing"/>
              <w:spacing w:line="360" w:lineRule="auto"/>
              <w:rPr>
                <w:bCs/>
              </w:rPr>
            </w:pPr>
            <w:r w:rsidRPr="00880F54">
              <w:rPr>
                <w:bCs/>
              </w:rPr>
              <w:t>Judul Tugas Akhir</w:t>
            </w:r>
          </w:p>
        </w:tc>
        <w:tc>
          <w:tcPr>
            <w:tcW w:w="5664" w:type="dxa"/>
          </w:tcPr>
          <w:p w14:paraId="0B2AF39E" w14:textId="072EE322" w:rsidR="005F73DD" w:rsidRPr="00880F54" w:rsidRDefault="005F73DD" w:rsidP="000B4B3F">
            <w:pPr>
              <w:pStyle w:val="NoSpacing"/>
              <w:spacing w:line="360" w:lineRule="auto"/>
              <w:ind w:left="150" w:hanging="150"/>
              <w:rPr>
                <w:bCs/>
              </w:rPr>
            </w:pPr>
            <w:r w:rsidRPr="00880F54">
              <w:rPr>
                <w:bCs/>
              </w:rPr>
              <w:t>:</w:t>
            </w:r>
            <w:r w:rsidR="0044599F" w:rsidRPr="00880F54">
              <w:rPr>
                <w:bCs/>
              </w:rPr>
              <w:t xml:space="preserve"> </w:t>
            </w:r>
            <w:sdt>
              <w:sdtPr>
                <w:rPr>
                  <w:bCs/>
                </w:rPr>
                <w:alias w:val="Title"/>
                <w:tag w:val=""/>
                <w:id w:val="503173385"/>
                <w:placeholder>
                  <w:docPart w:val="1AAFC86EE20B40AA9D5099275768E963"/>
                </w:placeholder>
                <w:dataBinding w:prefixMappings="xmlns:ns0='http://purl.org/dc/elements/1.1/' xmlns:ns1='http://schemas.openxmlformats.org/package/2006/metadata/core-properties' " w:xpath="/ns1:coreProperties[1]/ns0:title[1]" w:storeItemID="{6C3C8BC8-F283-45AE-878A-BAB7291924A1}"/>
                <w:text/>
              </w:sdtPr>
              <w:sdtContent>
                <w:r w:rsidR="00566E13" w:rsidRPr="00880F54">
                  <w:rPr>
                    <w:bCs/>
                  </w:rPr>
                  <w:t>SISTEM PAKAR DIAGNOSA PENYAKIT KULIT KUCING ANGGORA MENGGUNAKAN METODE FORWARD CHAINING</w:t>
                </w:r>
              </w:sdtContent>
            </w:sdt>
          </w:p>
        </w:tc>
      </w:tr>
    </w:tbl>
    <w:p w14:paraId="26491C97" w14:textId="77777777" w:rsidR="005F73DD" w:rsidRPr="00880F54" w:rsidRDefault="005F73DD" w:rsidP="00FB0323">
      <w:pPr>
        <w:pStyle w:val="NoSpacing"/>
        <w:spacing w:line="360" w:lineRule="auto"/>
        <w:rPr>
          <w:bCs/>
        </w:rPr>
      </w:pPr>
    </w:p>
    <w:p w14:paraId="5DDA92FD" w14:textId="77777777" w:rsidR="005F73DD" w:rsidRPr="00880F54" w:rsidRDefault="005F73DD" w:rsidP="00FB0323">
      <w:pPr>
        <w:spacing w:line="360" w:lineRule="auto"/>
        <w:rPr>
          <w:bCs/>
        </w:rPr>
      </w:pPr>
    </w:p>
    <w:p w14:paraId="2545CE5A" w14:textId="77777777" w:rsidR="00C36640" w:rsidRPr="00880F54" w:rsidRDefault="00C36640" w:rsidP="00FB0323">
      <w:pPr>
        <w:spacing w:line="360" w:lineRule="auto"/>
        <w:rPr>
          <w:bCs/>
        </w:rPr>
      </w:pPr>
    </w:p>
    <w:p w14:paraId="020A0F64" w14:textId="77777777" w:rsidR="005F73DD" w:rsidRPr="00880F54" w:rsidRDefault="005F73DD" w:rsidP="00FB0323">
      <w:pPr>
        <w:pStyle w:val="NoSpacing"/>
        <w:spacing w:line="360" w:lineRule="auto"/>
        <w:jc w:val="center"/>
        <w:rPr>
          <w:bCs/>
        </w:rPr>
      </w:pPr>
      <w:r w:rsidRPr="00880F54">
        <w:rPr>
          <w:bCs/>
        </w:rPr>
        <w:t>Telah diperiksa dan disetujui untuk diujikan</w:t>
      </w:r>
    </w:p>
    <w:p w14:paraId="56FD27C0" w14:textId="77777777" w:rsidR="005F73DD" w:rsidRPr="00880F54" w:rsidRDefault="005F73DD" w:rsidP="00FB0323">
      <w:pPr>
        <w:pStyle w:val="NoSpacing"/>
        <w:spacing w:line="360" w:lineRule="auto"/>
        <w:jc w:val="center"/>
        <w:rPr>
          <w:bCs/>
        </w:rPr>
      </w:pPr>
    </w:p>
    <w:p w14:paraId="48EAC1F9" w14:textId="77777777" w:rsidR="005F73DD" w:rsidRPr="00880F54" w:rsidRDefault="005F73DD" w:rsidP="00FB0323">
      <w:pPr>
        <w:pStyle w:val="NoSpacing"/>
        <w:spacing w:line="360" w:lineRule="auto"/>
        <w:jc w:val="center"/>
        <w:rPr>
          <w:bCs/>
        </w:rPr>
      </w:pPr>
    </w:p>
    <w:p w14:paraId="71205A66" w14:textId="77777777" w:rsidR="005F73DD" w:rsidRPr="00880F54" w:rsidRDefault="005F73DD" w:rsidP="00FB0323">
      <w:pPr>
        <w:pStyle w:val="NoSpacing"/>
        <w:spacing w:line="360" w:lineRule="auto"/>
        <w:jc w:val="center"/>
        <w:rPr>
          <w:bCs/>
        </w:rPr>
      </w:pPr>
    </w:p>
    <w:p w14:paraId="0138FF4F" w14:textId="77777777" w:rsidR="00C36640" w:rsidRPr="00880F54" w:rsidRDefault="00C36640" w:rsidP="00FB0323">
      <w:pPr>
        <w:pStyle w:val="NoSpacing"/>
        <w:spacing w:line="360" w:lineRule="auto"/>
        <w:jc w:val="center"/>
        <w:rPr>
          <w:bCs/>
        </w:rPr>
      </w:pPr>
    </w:p>
    <w:p w14:paraId="02A71DBE" w14:textId="77777777" w:rsidR="00C36640" w:rsidRPr="00880F54" w:rsidRDefault="00C36640" w:rsidP="00FB0323">
      <w:pPr>
        <w:pStyle w:val="NoSpacing"/>
        <w:spacing w:line="360" w:lineRule="auto"/>
        <w:jc w:val="center"/>
        <w:rPr>
          <w:bCs/>
        </w:rPr>
      </w:pPr>
    </w:p>
    <w:p w14:paraId="602CC3A9" w14:textId="77777777" w:rsidR="005F73DD" w:rsidRPr="00880F54" w:rsidRDefault="005F73DD" w:rsidP="00FB0323">
      <w:pPr>
        <w:pStyle w:val="NoSpacing"/>
        <w:spacing w:line="360" w:lineRule="auto"/>
        <w:jc w:val="center"/>
        <w:rPr>
          <w:bCs/>
        </w:rPr>
      </w:pPr>
    </w:p>
    <w:tbl>
      <w:tblPr>
        <w:tblStyle w:val="TabelSty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C36640" w:rsidRPr="00880F54" w14:paraId="48777347" w14:textId="77777777" w:rsidTr="00B04858">
        <w:trPr>
          <w:cnfStyle w:val="100000000000" w:firstRow="1" w:lastRow="0" w:firstColumn="0" w:lastColumn="0" w:oddVBand="0" w:evenVBand="0" w:oddHBand="0" w:evenHBand="0" w:firstRowFirstColumn="0" w:firstRowLastColumn="0" w:lastRowFirstColumn="0" w:lastRowLastColumn="0"/>
        </w:trPr>
        <w:tc>
          <w:tcPr>
            <w:tcW w:w="3963" w:type="dxa"/>
          </w:tcPr>
          <w:p w14:paraId="305B143B" w14:textId="77777777" w:rsidR="00C36640" w:rsidRPr="00880F54" w:rsidRDefault="00C36640" w:rsidP="00FB0323">
            <w:pPr>
              <w:pStyle w:val="NoSpacing"/>
              <w:spacing w:line="360" w:lineRule="auto"/>
              <w:jc w:val="center"/>
              <w:rPr>
                <w:b w:val="0"/>
                <w:bCs/>
              </w:rPr>
            </w:pPr>
            <w:r w:rsidRPr="00880F54">
              <w:rPr>
                <w:b w:val="0"/>
                <w:bCs/>
              </w:rPr>
              <w:t>Pembimbing Materi</w:t>
            </w:r>
          </w:p>
        </w:tc>
        <w:tc>
          <w:tcPr>
            <w:tcW w:w="3964" w:type="dxa"/>
          </w:tcPr>
          <w:p w14:paraId="3123E0E5" w14:textId="77777777" w:rsidR="00C36640" w:rsidRPr="00880F54" w:rsidRDefault="00C36640" w:rsidP="00FB0323">
            <w:pPr>
              <w:pStyle w:val="NoSpacing"/>
              <w:spacing w:line="360" w:lineRule="auto"/>
              <w:jc w:val="center"/>
              <w:rPr>
                <w:b w:val="0"/>
                <w:bCs/>
              </w:rPr>
            </w:pPr>
            <w:r w:rsidRPr="00880F54">
              <w:rPr>
                <w:b w:val="0"/>
                <w:bCs/>
              </w:rPr>
              <w:t>Pembimbing Teknik</w:t>
            </w:r>
          </w:p>
        </w:tc>
      </w:tr>
      <w:tr w:rsidR="00C36640" w:rsidRPr="00880F54" w14:paraId="12EC2B11" w14:textId="77777777" w:rsidTr="00B04858">
        <w:tc>
          <w:tcPr>
            <w:tcW w:w="3963" w:type="dxa"/>
          </w:tcPr>
          <w:p w14:paraId="298E4C93" w14:textId="77777777" w:rsidR="00C36640" w:rsidRPr="00880F54" w:rsidRDefault="00C36640" w:rsidP="00FB0323">
            <w:pPr>
              <w:pStyle w:val="NoSpacing"/>
              <w:spacing w:line="360" w:lineRule="auto"/>
              <w:jc w:val="left"/>
              <w:rPr>
                <w:bCs/>
              </w:rPr>
            </w:pPr>
          </w:p>
          <w:p w14:paraId="531C7ED0" w14:textId="77777777" w:rsidR="00C36640" w:rsidRPr="00880F54" w:rsidRDefault="00C36640" w:rsidP="00FB0323">
            <w:pPr>
              <w:pStyle w:val="NoSpacing"/>
              <w:spacing w:line="360" w:lineRule="auto"/>
              <w:jc w:val="left"/>
              <w:rPr>
                <w:bCs/>
              </w:rPr>
            </w:pPr>
          </w:p>
          <w:p w14:paraId="0739E27C" w14:textId="77777777" w:rsidR="00C36640" w:rsidRPr="00880F54" w:rsidRDefault="00C36640" w:rsidP="00FB0323">
            <w:pPr>
              <w:pStyle w:val="NoSpacing"/>
              <w:spacing w:line="360" w:lineRule="auto"/>
              <w:jc w:val="left"/>
              <w:rPr>
                <w:bCs/>
              </w:rPr>
            </w:pPr>
          </w:p>
          <w:p w14:paraId="52B25842" w14:textId="77777777" w:rsidR="00C36640" w:rsidRPr="00880F54" w:rsidRDefault="00C36640" w:rsidP="00FB0323">
            <w:pPr>
              <w:pStyle w:val="NoSpacing"/>
              <w:spacing w:line="360" w:lineRule="auto"/>
              <w:jc w:val="left"/>
              <w:rPr>
                <w:bCs/>
              </w:rPr>
            </w:pPr>
          </w:p>
        </w:tc>
        <w:tc>
          <w:tcPr>
            <w:tcW w:w="3964" w:type="dxa"/>
          </w:tcPr>
          <w:p w14:paraId="1EF0B212" w14:textId="77777777" w:rsidR="00C36640" w:rsidRPr="00880F54" w:rsidRDefault="00C36640" w:rsidP="00FB0323">
            <w:pPr>
              <w:pStyle w:val="NoSpacing"/>
              <w:spacing w:line="360" w:lineRule="auto"/>
              <w:jc w:val="left"/>
              <w:rPr>
                <w:bCs/>
              </w:rPr>
            </w:pPr>
          </w:p>
        </w:tc>
      </w:tr>
      <w:tr w:rsidR="00C36640" w:rsidRPr="00880F54" w14:paraId="3C961D6F" w14:textId="77777777" w:rsidTr="00B04858">
        <w:tc>
          <w:tcPr>
            <w:tcW w:w="3963" w:type="dxa"/>
          </w:tcPr>
          <w:p w14:paraId="093CEC71" w14:textId="77777777" w:rsidR="00C36640" w:rsidRPr="00880F54" w:rsidRDefault="00C36640" w:rsidP="00FB0323">
            <w:pPr>
              <w:pStyle w:val="NoSpacing"/>
              <w:spacing w:line="360" w:lineRule="auto"/>
              <w:jc w:val="center"/>
              <w:rPr>
                <w:bCs/>
              </w:rPr>
            </w:pPr>
            <w:r w:rsidRPr="00880F54">
              <w:rPr>
                <w:bCs/>
              </w:rPr>
              <w:t>Nama Lengkap</w:t>
            </w:r>
          </w:p>
          <w:p w14:paraId="0147668C" w14:textId="77777777" w:rsidR="00C36640" w:rsidRPr="00880F54" w:rsidRDefault="00C36640" w:rsidP="00FB0323">
            <w:pPr>
              <w:pStyle w:val="NoSpacing"/>
              <w:spacing w:line="360" w:lineRule="auto"/>
              <w:jc w:val="center"/>
              <w:rPr>
                <w:bCs/>
              </w:rPr>
            </w:pPr>
            <w:r w:rsidRPr="00880F54">
              <w:rPr>
                <w:bCs/>
              </w:rPr>
              <w:t>NIDN</w:t>
            </w:r>
          </w:p>
        </w:tc>
        <w:tc>
          <w:tcPr>
            <w:tcW w:w="3964" w:type="dxa"/>
          </w:tcPr>
          <w:p w14:paraId="2B35C4E1" w14:textId="77777777" w:rsidR="00C36640" w:rsidRPr="00880F54" w:rsidRDefault="00C36640" w:rsidP="00FB0323">
            <w:pPr>
              <w:pStyle w:val="NoSpacing"/>
              <w:spacing w:line="360" w:lineRule="auto"/>
              <w:jc w:val="center"/>
              <w:rPr>
                <w:bCs/>
              </w:rPr>
            </w:pPr>
            <w:r w:rsidRPr="00880F54">
              <w:rPr>
                <w:bCs/>
              </w:rPr>
              <w:t>Nama Lengkap</w:t>
            </w:r>
          </w:p>
          <w:p w14:paraId="48CEB22C" w14:textId="77777777" w:rsidR="00C36640" w:rsidRPr="00880F54" w:rsidRDefault="00C36640" w:rsidP="00FB0323">
            <w:pPr>
              <w:pStyle w:val="NoSpacing"/>
              <w:spacing w:line="360" w:lineRule="auto"/>
              <w:jc w:val="center"/>
              <w:rPr>
                <w:bCs/>
              </w:rPr>
            </w:pPr>
            <w:r w:rsidRPr="00880F54">
              <w:rPr>
                <w:bCs/>
              </w:rPr>
              <w:t>NIDN</w:t>
            </w:r>
          </w:p>
        </w:tc>
      </w:tr>
      <w:tr w:rsidR="00FB0323" w:rsidRPr="00880F54" w14:paraId="5BCD9006" w14:textId="77777777" w:rsidTr="00B04858">
        <w:tc>
          <w:tcPr>
            <w:tcW w:w="3963" w:type="dxa"/>
          </w:tcPr>
          <w:p w14:paraId="65F40C94" w14:textId="77777777" w:rsidR="00FB0323" w:rsidRPr="00880F54" w:rsidRDefault="00FB0323" w:rsidP="00FB0323">
            <w:pPr>
              <w:pStyle w:val="NoSpacing"/>
              <w:spacing w:line="360" w:lineRule="auto"/>
              <w:jc w:val="center"/>
              <w:rPr>
                <w:bCs/>
              </w:rPr>
            </w:pPr>
          </w:p>
        </w:tc>
        <w:tc>
          <w:tcPr>
            <w:tcW w:w="3964" w:type="dxa"/>
          </w:tcPr>
          <w:p w14:paraId="5E938120" w14:textId="77777777" w:rsidR="00FB0323" w:rsidRPr="00880F54" w:rsidRDefault="00FB0323" w:rsidP="00FB0323">
            <w:pPr>
              <w:pStyle w:val="NoSpacing"/>
              <w:spacing w:line="360" w:lineRule="auto"/>
              <w:jc w:val="center"/>
              <w:rPr>
                <w:bCs/>
              </w:rPr>
            </w:pPr>
          </w:p>
        </w:tc>
      </w:tr>
    </w:tbl>
    <w:p w14:paraId="781B297E" w14:textId="77777777" w:rsidR="00FB0323" w:rsidRPr="00880F54" w:rsidRDefault="00FB0323">
      <w:pPr>
        <w:spacing w:line="259" w:lineRule="auto"/>
        <w:ind w:firstLine="0"/>
        <w:contextualSpacing w:val="0"/>
        <w:jc w:val="left"/>
        <w:rPr>
          <w:rFonts w:eastAsiaTheme="majorEastAsia" w:cstheme="majorBidi"/>
          <w:bCs/>
          <w:szCs w:val="40"/>
        </w:rPr>
      </w:pPr>
      <w:r w:rsidRPr="00880F54">
        <w:rPr>
          <w:bCs/>
        </w:rPr>
        <w:br w:type="page"/>
      </w:r>
    </w:p>
    <w:p w14:paraId="4513B584" w14:textId="77777777" w:rsidR="00216B9C" w:rsidRPr="00880F54" w:rsidRDefault="00216B9C" w:rsidP="00481B74">
      <w:pPr>
        <w:pStyle w:val="Heading1"/>
        <w:jc w:val="center"/>
        <w:rPr>
          <w:b w:val="0"/>
          <w:bCs/>
        </w:rPr>
      </w:pPr>
      <w:bookmarkStart w:id="1" w:name="_Toc166437430"/>
      <w:r w:rsidRPr="00880F54">
        <w:rPr>
          <w:b w:val="0"/>
          <w:bCs/>
        </w:rPr>
        <w:lastRenderedPageBreak/>
        <w:t>LEMBAR PENGESAHAN</w:t>
      </w:r>
      <w:bookmarkEnd w:id="1"/>
    </w:p>
    <w:p w14:paraId="202774C7" w14:textId="77777777" w:rsidR="00C36640" w:rsidRPr="00880F54" w:rsidRDefault="00C36640" w:rsidP="0030415A">
      <w:pPr>
        <w:pStyle w:val="NoSpacing"/>
        <w:spacing w:line="360" w:lineRule="auto"/>
        <w:rPr>
          <w:bCs/>
        </w:rPr>
      </w:pPr>
    </w:p>
    <w:p w14:paraId="24B7B862" w14:textId="77777777" w:rsidR="00C36640" w:rsidRPr="00880F54" w:rsidRDefault="00C36640" w:rsidP="0030415A">
      <w:pPr>
        <w:pStyle w:val="NoSpacing"/>
        <w:spacing w:line="360" w:lineRule="auto"/>
        <w:rPr>
          <w:bCs/>
        </w:rPr>
      </w:pPr>
    </w:p>
    <w:tbl>
      <w:tblPr>
        <w:tblStyle w:val="TabelSty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805"/>
      </w:tblGrid>
      <w:tr w:rsidR="00C36640" w:rsidRPr="00880F54" w14:paraId="36E58BFD" w14:textId="77777777" w:rsidTr="00B04858">
        <w:trPr>
          <w:cnfStyle w:val="100000000000" w:firstRow="1" w:lastRow="0" w:firstColumn="0" w:lastColumn="0" w:oddVBand="0" w:evenVBand="0" w:oddHBand="0" w:evenHBand="0" w:firstRowFirstColumn="0" w:firstRowLastColumn="0" w:lastRowFirstColumn="0" w:lastRowLastColumn="0"/>
        </w:trPr>
        <w:tc>
          <w:tcPr>
            <w:tcW w:w="2122" w:type="dxa"/>
          </w:tcPr>
          <w:p w14:paraId="37294305" w14:textId="77777777" w:rsidR="00C36640" w:rsidRPr="00880F54" w:rsidRDefault="00C36640" w:rsidP="0030415A">
            <w:pPr>
              <w:pStyle w:val="NoSpacing"/>
              <w:spacing w:line="360" w:lineRule="auto"/>
              <w:rPr>
                <w:b w:val="0"/>
                <w:bCs/>
              </w:rPr>
            </w:pPr>
            <w:r w:rsidRPr="00880F54">
              <w:rPr>
                <w:b w:val="0"/>
                <w:bCs/>
              </w:rPr>
              <w:t>Nama</w:t>
            </w:r>
          </w:p>
        </w:tc>
        <w:tc>
          <w:tcPr>
            <w:tcW w:w="5805" w:type="dxa"/>
          </w:tcPr>
          <w:p w14:paraId="44FCF23B" w14:textId="60AFC675" w:rsidR="00C36640" w:rsidRPr="00880F54" w:rsidRDefault="00C36640" w:rsidP="0030415A">
            <w:pPr>
              <w:pStyle w:val="NoSpacing"/>
              <w:spacing w:line="360" w:lineRule="auto"/>
              <w:rPr>
                <w:b w:val="0"/>
                <w:bCs/>
              </w:rPr>
            </w:pPr>
            <w:r w:rsidRPr="00880F54">
              <w:rPr>
                <w:b w:val="0"/>
                <w:bCs/>
              </w:rPr>
              <w:t>:</w:t>
            </w:r>
            <w:r w:rsidR="00263B6D" w:rsidRPr="00880F54">
              <w:rPr>
                <w:b w:val="0"/>
                <w:bCs/>
              </w:rPr>
              <w:t xml:space="preserve"> </w:t>
            </w:r>
            <w:sdt>
              <w:sdtPr>
                <w:rPr>
                  <w:bCs/>
                </w:rPr>
                <w:alias w:val="Author"/>
                <w:tag w:val=""/>
                <w:id w:val="1992597679"/>
                <w:placeholder>
                  <w:docPart w:val="9D58F6C92DB74D1885CE8FAF2E517588"/>
                </w:placeholder>
                <w:dataBinding w:prefixMappings="xmlns:ns0='http://purl.org/dc/elements/1.1/' xmlns:ns1='http://schemas.openxmlformats.org/package/2006/metadata/core-properties' " w:xpath="/ns1:coreProperties[1]/ns0:creator[1]" w:storeItemID="{6C3C8BC8-F283-45AE-878A-BAB7291924A1}"/>
                <w:text/>
              </w:sdtPr>
              <w:sdtContent>
                <w:r w:rsidR="00777946" w:rsidRPr="00880F54">
                  <w:rPr>
                    <w:b w:val="0"/>
                    <w:bCs/>
                  </w:rPr>
                  <w:t>Anwar Hakim</w:t>
                </w:r>
              </w:sdtContent>
            </w:sdt>
          </w:p>
        </w:tc>
      </w:tr>
      <w:tr w:rsidR="00C36640" w:rsidRPr="00880F54" w14:paraId="6BDA0A9A" w14:textId="77777777" w:rsidTr="00B04858">
        <w:tc>
          <w:tcPr>
            <w:tcW w:w="2122" w:type="dxa"/>
          </w:tcPr>
          <w:p w14:paraId="1F38387D" w14:textId="77777777" w:rsidR="00C36640" w:rsidRPr="00880F54" w:rsidRDefault="00C36640" w:rsidP="0030415A">
            <w:pPr>
              <w:pStyle w:val="NoSpacing"/>
              <w:spacing w:line="360" w:lineRule="auto"/>
              <w:rPr>
                <w:bCs/>
              </w:rPr>
            </w:pPr>
            <w:r w:rsidRPr="00880F54">
              <w:rPr>
                <w:bCs/>
              </w:rPr>
              <w:t>NPM</w:t>
            </w:r>
          </w:p>
        </w:tc>
        <w:tc>
          <w:tcPr>
            <w:tcW w:w="5805" w:type="dxa"/>
          </w:tcPr>
          <w:p w14:paraId="4ADBC324" w14:textId="337ED1A2" w:rsidR="00C36640" w:rsidRPr="00880F54" w:rsidRDefault="00C36640" w:rsidP="0030415A">
            <w:pPr>
              <w:pStyle w:val="NoSpacing"/>
              <w:spacing w:line="360" w:lineRule="auto"/>
              <w:rPr>
                <w:bCs/>
              </w:rPr>
            </w:pPr>
            <w:r w:rsidRPr="00880F54">
              <w:rPr>
                <w:bCs/>
              </w:rPr>
              <w:t>:</w:t>
            </w:r>
            <w:r w:rsidR="000B4B3F" w:rsidRPr="00880F54">
              <w:rPr>
                <w:bCs/>
              </w:rPr>
              <w:t xml:space="preserve"> 202043501579</w:t>
            </w:r>
          </w:p>
        </w:tc>
      </w:tr>
      <w:tr w:rsidR="00C36640" w:rsidRPr="00880F54" w14:paraId="753FD271" w14:textId="77777777" w:rsidTr="00B04858">
        <w:tc>
          <w:tcPr>
            <w:tcW w:w="2122" w:type="dxa"/>
          </w:tcPr>
          <w:p w14:paraId="26D59D93" w14:textId="77777777" w:rsidR="00C36640" w:rsidRPr="00880F54" w:rsidRDefault="00C36640" w:rsidP="0030415A">
            <w:pPr>
              <w:pStyle w:val="NoSpacing"/>
              <w:spacing w:line="360" w:lineRule="auto"/>
              <w:rPr>
                <w:bCs/>
              </w:rPr>
            </w:pPr>
            <w:r w:rsidRPr="00880F54">
              <w:rPr>
                <w:bCs/>
              </w:rPr>
              <w:t>Fakultas</w:t>
            </w:r>
          </w:p>
        </w:tc>
        <w:tc>
          <w:tcPr>
            <w:tcW w:w="5805" w:type="dxa"/>
          </w:tcPr>
          <w:p w14:paraId="6C0ACBF8" w14:textId="77777777" w:rsidR="00C36640" w:rsidRPr="00880F54" w:rsidRDefault="00C36640" w:rsidP="0030415A">
            <w:pPr>
              <w:pStyle w:val="NoSpacing"/>
              <w:spacing w:line="360" w:lineRule="auto"/>
              <w:rPr>
                <w:bCs/>
              </w:rPr>
            </w:pPr>
            <w:r w:rsidRPr="00880F54">
              <w:rPr>
                <w:bCs/>
              </w:rPr>
              <w:t>:</w:t>
            </w:r>
            <w:r w:rsidR="0044599F" w:rsidRPr="00880F54">
              <w:rPr>
                <w:bCs/>
              </w:rPr>
              <w:t xml:space="preserve"> Teknik dan Ilmu Komputer</w:t>
            </w:r>
          </w:p>
        </w:tc>
      </w:tr>
      <w:tr w:rsidR="00C36640" w:rsidRPr="00880F54" w14:paraId="56F84FE4" w14:textId="77777777" w:rsidTr="00B04858">
        <w:tc>
          <w:tcPr>
            <w:tcW w:w="2122" w:type="dxa"/>
          </w:tcPr>
          <w:p w14:paraId="2C7921E1" w14:textId="77777777" w:rsidR="00C36640" w:rsidRPr="00880F54" w:rsidRDefault="00C36640" w:rsidP="0030415A">
            <w:pPr>
              <w:pStyle w:val="NoSpacing"/>
              <w:spacing w:line="360" w:lineRule="auto"/>
              <w:rPr>
                <w:bCs/>
              </w:rPr>
            </w:pPr>
            <w:r w:rsidRPr="00880F54">
              <w:rPr>
                <w:bCs/>
              </w:rPr>
              <w:t>Program Studi</w:t>
            </w:r>
          </w:p>
        </w:tc>
        <w:tc>
          <w:tcPr>
            <w:tcW w:w="5805" w:type="dxa"/>
          </w:tcPr>
          <w:p w14:paraId="3E156CB6" w14:textId="77777777" w:rsidR="00C36640" w:rsidRPr="00880F54" w:rsidRDefault="00C36640" w:rsidP="0030415A">
            <w:pPr>
              <w:pStyle w:val="NoSpacing"/>
              <w:spacing w:line="360" w:lineRule="auto"/>
              <w:rPr>
                <w:bCs/>
              </w:rPr>
            </w:pPr>
            <w:r w:rsidRPr="00880F54">
              <w:rPr>
                <w:bCs/>
              </w:rPr>
              <w:t>:</w:t>
            </w:r>
            <w:r w:rsidR="0044599F" w:rsidRPr="00880F54">
              <w:rPr>
                <w:bCs/>
              </w:rPr>
              <w:t xml:space="preserve"> Teknik Infomatika</w:t>
            </w:r>
          </w:p>
        </w:tc>
      </w:tr>
      <w:tr w:rsidR="00C36640" w:rsidRPr="00880F54" w14:paraId="44CEFEBD" w14:textId="77777777" w:rsidTr="00B04858">
        <w:tc>
          <w:tcPr>
            <w:tcW w:w="2122" w:type="dxa"/>
          </w:tcPr>
          <w:p w14:paraId="0F1DCC80" w14:textId="77777777" w:rsidR="00C36640" w:rsidRPr="00880F54" w:rsidRDefault="00C36640" w:rsidP="0030415A">
            <w:pPr>
              <w:pStyle w:val="NoSpacing"/>
              <w:spacing w:line="360" w:lineRule="auto"/>
              <w:rPr>
                <w:bCs/>
              </w:rPr>
            </w:pPr>
            <w:r w:rsidRPr="00880F54">
              <w:rPr>
                <w:bCs/>
              </w:rPr>
              <w:t>Judul Tugas Akhir</w:t>
            </w:r>
          </w:p>
        </w:tc>
        <w:tc>
          <w:tcPr>
            <w:tcW w:w="5805" w:type="dxa"/>
          </w:tcPr>
          <w:p w14:paraId="053B08D8" w14:textId="4107DC21" w:rsidR="00C36640" w:rsidRPr="00880F54" w:rsidRDefault="00C36640" w:rsidP="0030415A">
            <w:pPr>
              <w:pStyle w:val="NoSpacing"/>
              <w:spacing w:line="360" w:lineRule="auto"/>
              <w:rPr>
                <w:bCs/>
              </w:rPr>
            </w:pPr>
            <w:r w:rsidRPr="00880F54">
              <w:rPr>
                <w:bCs/>
              </w:rPr>
              <w:t>:</w:t>
            </w:r>
            <w:r w:rsidR="0044599F" w:rsidRPr="00880F54">
              <w:rPr>
                <w:bCs/>
              </w:rPr>
              <w:t xml:space="preserve"> </w:t>
            </w:r>
            <w:sdt>
              <w:sdtPr>
                <w:rPr>
                  <w:bCs/>
                </w:rPr>
                <w:alias w:val="Title"/>
                <w:tag w:val=""/>
                <w:id w:val="-1276631235"/>
                <w:placeholder>
                  <w:docPart w:val="68F2851121CD4020ACEF99CBF00D2D5E"/>
                </w:placeholder>
                <w:dataBinding w:prefixMappings="xmlns:ns0='http://purl.org/dc/elements/1.1/' xmlns:ns1='http://schemas.openxmlformats.org/package/2006/metadata/core-properties' " w:xpath="/ns1:coreProperties[1]/ns0:title[1]" w:storeItemID="{6C3C8BC8-F283-45AE-878A-BAB7291924A1}"/>
                <w:text/>
              </w:sdtPr>
              <w:sdtContent>
                <w:r w:rsidR="00566E13" w:rsidRPr="00880F54">
                  <w:rPr>
                    <w:bCs/>
                  </w:rPr>
                  <w:t>SISTEM PAKAR DIAGNOSA PENYAKIT KULIT KUCING ANGGORA MENGGUNAKAN METODE FORWARD CHAINING</w:t>
                </w:r>
              </w:sdtContent>
            </w:sdt>
          </w:p>
        </w:tc>
      </w:tr>
    </w:tbl>
    <w:p w14:paraId="540F824F" w14:textId="77777777" w:rsidR="00C36640" w:rsidRPr="00880F54" w:rsidRDefault="00C36640" w:rsidP="0030415A">
      <w:pPr>
        <w:pStyle w:val="NoSpacing"/>
        <w:spacing w:line="360" w:lineRule="auto"/>
        <w:rPr>
          <w:bCs/>
        </w:rPr>
      </w:pPr>
    </w:p>
    <w:p w14:paraId="7206EEE2" w14:textId="77777777" w:rsidR="00C36640" w:rsidRPr="00880F54" w:rsidRDefault="00C36640" w:rsidP="0030415A">
      <w:pPr>
        <w:pStyle w:val="NoSpacing"/>
        <w:spacing w:line="360" w:lineRule="auto"/>
        <w:rPr>
          <w:bCs/>
        </w:rPr>
      </w:pPr>
    </w:p>
    <w:p w14:paraId="0F073A4F" w14:textId="77777777" w:rsidR="00C36640" w:rsidRPr="00880F54" w:rsidRDefault="00C36640" w:rsidP="0030415A">
      <w:pPr>
        <w:pStyle w:val="NoSpacing"/>
        <w:spacing w:line="360" w:lineRule="auto"/>
        <w:rPr>
          <w:bCs/>
        </w:rPr>
      </w:pPr>
    </w:p>
    <w:p w14:paraId="235492E3" w14:textId="77777777" w:rsidR="00C36640" w:rsidRPr="00880F54" w:rsidRDefault="00C36640" w:rsidP="0030415A">
      <w:pPr>
        <w:pStyle w:val="NoSpacing"/>
        <w:spacing w:line="360" w:lineRule="auto"/>
        <w:rPr>
          <w:bCs/>
        </w:rPr>
      </w:pPr>
    </w:p>
    <w:p w14:paraId="7E93CC0D" w14:textId="77777777" w:rsidR="00C36640" w:rsidRPr="00880F54" w:rsidRDefault="00C36640" w:rsidP="0030415A">
      <w:pPr>
        <w:pStyle w:val="NoSpacing"/>
        <w:spacing w:line="360" w:lineRule="auto"/>
        <w:rPr>
          <w:bCs/>
        </w:rPr>
      </w:pPr>
    </w:p>
    <w:p w14:paraId="07081AC4" w14:textId="77777777" w:rsidR="00C36640" w:rsidRPr="00880F54" w:rsidRDefault="00C36640" w:rsidP="0030415A">
      <w:pPr>
        <w:pStyle w:val="NoSpacing"/>
        <w:spacing w:line="360" w:lineRule="auto"/>
        <w:jc w:val="center"/>
        <w:rPr>
          <w:bCs/>
        </w:rPr>
      </w:pPr>
      <w:r w:rsidRPr="00880F54">
        <w:rPr>
          <w:bCs/>
        </w:rPr>
        <w:t>Panitia Ujian</w:t>
      </w:r>
    </w:p>
    <w:p w14:paraId="5CF79769" w14:textId="77777777" w:rsidR="00BC5C77" w:rsidRPr="00880F54" w:rsidRDefault="00BC5C77" w:rsidP="0030415A">
      <w:pPr>
        <w:pStyle w:val="NoSpacing"/>
        <w:spacing w:line="360" w:lineRule="auto"/>
        <w:jc w:val="center"/>
        <w:rPr>
          <w:bCs/>
        </w:rPr>
      </w:pPr>
    </w:p>
    <w:p w14:paraId="2178788E" w14:textId="77777777" w:rsidR="00BC5C77" w:rsidRPr="00880F54" w:rsidRDefault="00BC5C77" w:rsidP="0030415A">
      <w:pPr>
        <w:pStyle w:val="NoSpacing"/>
        <w:spacing w:line="360" w:lineRule="auto"/>
        <w:jc w:val="center"/>
        <w:rPr>
          <w:bCs/>
        </w:rPr>
      </w:pPr>
    </w:p>
    <w:tbl>
      <w:tblPr>
        <w:tblStyle w:val="TabelSty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22"/>
        <w:gridCol w:w="3162"/>
      </w:tblGrid>
      <w:tr w:rsidR="00BC5C77" w:rsidRPr="00880F54" w14:paraId="4412E8B3" w14:textId="77777777" w:rsidTr="00252F27">
        <w:tc>
          <w:tcPr>
            <w:tcW w:w="2122" w:type="dxa"/>
            <w:vAlign w:val="top"/>
          </w:tcPr>
          <w:p w14:paraId="25B59829" w14:textId="77777777" w:rsidR="00BC5C77" w:rsidRPr="00880F54" w:rsidRDefault="00BC5C77" w:rsidP="00252F27">
            <w:pPr>
              <w:pStyle w:val="NoSpacing"/>
              <w:spacing w:line="240" w:lineRule="auto"/>
              <w:jc w:val="left"/>
              <w:rPr>
                <w:bCs/>
              </w:rPr>
            </w:pPr>
            <w:r w:rsidRPr="00880F54">
              <w:rPr>
                <w:bCs/>
              </w:rPr>
              <w:t>Ketua</w:t>
            </w:r>
          </w:p>
          <w:p w14:paraId="429B15B1" w14:textId="77777777" w:rsidR="00BC5C77" w:rsidRPr="00880F54" w:rsidRDefault="00BC5C77" w:rsidP="00252F27">
            <w:pPr>
              <w:pStyle w:val="NoSpacing"/>
              <w:spacing w:line="240" w:lineRule="auto"/>
              <w:jc w:val="left"/>
              <w:rPr>
                <w:bCs/>
              </w:rPr>
            </w:pPr>
          </w:p>
        </w:tc>
        <w:tc>
          <w:tcPr>
            <w:tcW w:w="3162" w:type="dxa"/>
            <w:vAlign w:val="top"/>
          </w:tcPr>
          <w:p w14:paraId="529BF500" w14:textId="77777777" w:rsidR="00BC5C77" w:rsidRPr="00880F54" w:rsidRDefault="00BC5C77" w:rsidP="00252F27">
            <w:pPr>
              <w:pStyle w:val="NoSpacing"/>
              <w:spacing w:line="240" w:lineRule="auto"/>
              <w:jc w:val="left"/>
              <w:rPr>
                <w:bCs/>
              </w:rPr>
            </w:pPr>
            <w:r w:rsidRPr="00880F54">
              <w:rPr>
                <w:bCs/>
              </w:rPr>
              <w:t>:</w:t>
            </w:r>
          </w:p>
        </w:tc>
      </w:tr>
      <w:tr w:rsidR="00BC5C77" w:rsidRPr="00880F54" w14:paraId="02611C7E" w14:textId="77777777" w:rsidTr="00252F27">
        <w:tc>
          <w:tcPr>
            <w:tcW w:w="2122" w:type="dxa"/>
            <w:vAlign w:val="top"/>
          </w:tcPr>
          <w:p w14:paraId="247603DB" w14:textId="77777777" w:rsidR="00BC5C77" w:rsidRPr="00880F54" w:rsidRDefault="00BC5C77" w:rsidP="00252F27">
            <w:pPr>
              <w:pStyle w:val="NoSpacing"/>
              <w:spacing w:line="240" w:lineRule="auto"/>
              <w:jc w:val="left"/>
              <w:rPr>
                <w:bCs/>
              </w:rPr>
            </w:pPr>
            <w:r w:rsidRPr="00880F54">
              <w:rPr>
                <w:bCs/>
              </w:rPr>
              <w:t>Sekretaris</w:t>
            </w:r>
          </w:p>
          <w:p w14:paraId="5E7EA074" w14:textId="77777777" w:rsidR="00BC5C77" w:rsidRPr="00880F54" w:rsidRDefault="00BC5C77" w:rsidP="00252F27">
            <w:pPr>
              <w:pStyle w:val="NoSpacing"/>
              <w:spacing w:line="240" w:lineRule="auto"/>
              <w:jc w:val="left"/>
              <w:rPr>
                <w:bCs/>
              </w:rPr>
            </w:pPr>
          </w:p>
        </w:tc>
        <w:tc>
          <w:tcPr>
            <w:tcW w:w="3162" w:type="dxa"/>
            <w:vAlign w:val="top"/>
          </w:tcPr>
          <w:p w14:paraId="3ADE6F50" w14:textId="77777777" w:rsidR="00BC5C77" w:rsidRPr="00880F54" w:rsidRDefault="00BC5C77" w:rsidP="00252F27">
            <w:pPr>
              <w:pStyle w:val="NoSpacing"/>
              <w:spacing w:line="240" w:lineRule="auto"/>
              <w:jc w:val="left"/>
              <w:rPr>
                <w:bCs/>
              </w:rPr>
            </w:pPr>
            <w:r w:rsidRPr="00880F54">
              <w:rPr>
                <w:bCs/>
              </w:rPr>
              <w:t>:</w:t>
            </w:r>
          </w:p>
        </w:tc>
      </w:tr>
      <w:tr w:rsidR="00BC5C77" w:rsidRPr="00880F54" w14:paraId="59D887D2" w14:textId="77777777" w:rsidTr="00252F27">
        <w:tc>
          <w:tcPr>
            <w:tcW w:w="2122" w:type="dxa"/>
            <w:vAlign w:val="top"/>
          </w:tcPr>
          <w:p w14:paraId="628ECBBD" w14:textId="77777777" w:rsidR="00BC5C77" w:rsidRPr="00880F54" w:rsidRDefault="00BC5C77" w:rsidP="00252F27">
            <w:pPr>
              <w:pStyle w:val="NoSpacing"/>
              <w:spacing w:line="240" w:lineRule="auto"/>
              <w:jc w:val="left"/>
              <w:rPr>
                <w:bCs/>
              </w:rPr>
            </w:pPr>
            <w:r w:rsidRPr="00880F54">
              <w:rPr>
                <w:bCs/>
              </w:rPr>
              <w:t>Anggota</w:t>
            </w:r>
          </w:p>
        </w:tc>
        <w:tc>
          <w:tcPr>
            <w:tcW w:w="3162" w:type="dxa"/>
            <w:vAlign w:val="top"/>
          </w:tcPr>
          <w:p w14:paraId="1B2AF3D2" w14:textId="77777777" w:rsidR="00BC5C77" w:rsidRPr="00880F54" w:rsidRDefault="00BC5C77" w:rsidP="00252F27">
            <w:pPr>
              <w:pStyle w:val="NoSpacing"/>
              <w:spacing w:line="240" w:lineRule="auto"/>
              <w:jc w:val="left"/>
              <w:rPr>
                <w:bCs/>
              </w:rPr>
            </w:pPr>
            <w:r w:rsidRPr="00880F54">
              <w:rPr>
                <w:bCs/>
              </w:rPr>
              <w:t>:</w:t>
            </w:r>
          </w:p>
        </w:tc>
      </w:tr>
    </w:tbl>
    <w:p w14:paraId="62DF5688" w14:textId="77777777" w:rsidR="00BC5C77" w:rsidRPr="00880F54" w:rsidRDefault="00BC5C77" w:rsidP="0030415A">
      <w:pPr>
        <w:pStyle w:val="NoSpacing"/>
        <w:spacing w:line="360" w:lineRule="auto"/>
        <w:jc w:val="left"/>
        <w:rPr>
          <w:bCs/>
        </w:rPr>
      </w:pPr>
    </w:p>
    <w:tbl>
      <w:tblPr>
        <w:tblStyle w:val="TabelStyle"/>
        <w:tblW w:w="0" w:type="auto"/>
        <w:tblLook w:val="04A0" w:firstRow="1" w:lastRow="0" w:firstColumn="1" w:lastColumn="0" w:noHBand="0" w:noVBand="1"/>
      </w:tblPr>
      <w:tblGrid>
        <w:gridCol w:w="846"/>
        <w:gridCol w:w="3685"/>
        <w:gridCol w:w="3396"/>
      </w:tblGrid>
      <w:tr w:rsidR="00BC5C77" w:rsidRPr="00880F54" w14:paraId="3C7D952B" w14:textId="77777777" w:rsidTr="000D63A2">
        <w:trPr>
          <w:cnfStyle w:val="100000000000" w:firstRow="1" w:lastRow="0" w:firstColumn="0" w:lastColumn="0" w:oddVBand="0" w:evenVBand="0" w:oddHBand="0" w:evenHBand="0" w:firstRowFirstColumn="0" w:firstRowLastColumn="0" w:lastRowFirstColumn="0" w:lastRowLastColumn="0"/>
        </w:trPr>
        <w:tc>
          <w:tcPr>
            <w:tcW w:w="846" w:type="dxa"/>
          </w:tcPr>
          <w:p w14:paraId="2D07980B" w14:textId="77777777" w:rsidR="00BC5C77" w:rsidRPr="00880F54" w:rsidRDefault="00BC5C77" w:rsidP="0030415A">
            <w:pPr>
              <w:pStyle w:val="NoSpacing"/>
              <w:spacing w:line="360" w:lineRule="auto"/>
              <w:jc w:val="left"/>
              <w:rPr>
                <w:b w:val="0"/>
                <w:bCs/>
              </w:rPr>
            </w:pPr>
            <w:r w:rsidRPr="00880F54">
              <w:rPr>
                <w:b w:val="0"/>
                <w:bCs/>
              </w:rPr>
              <w:t>No.</w:t>
            </w:r>
          </w:p>
        </w:tc>
        <w:tc>
          <w:tcPr>
            <w:tcW w:w="3685" w:type="dxa"/>
          </w:tcPr>
          <w:p w14:paraId="1760A269" w14:textId="77777777" w:rsidR="00BC5C77" w:rsidRPr="00880F54" w:rsidRDefault="00BC5C77" w:rsidP="0030415A">
            <w:pPr>
              <w:pStyle w:val="NoSpacing"/>
              <w:spacing w:line="360" w:lineRule="auto"/>
              <w:jc w:val="center"/>
              <w:rPr>
                <w:b w:val="0"/>
                <w:bCs/>
              </w:rPr>
            </w:pPr>
            <w:r w:rsidRPr="00880F54">
              <w:rPr>
                <w:b w:val="0"/>
                <w:bCs/>
              </w:rPr>
              <w:t>Nama</w:t>
            </w:r>
          </w:p>
        </w:tc>
        <w:tc>
          <w:tcPr>
            <w:tcW w:w="3396" w:type="dxa"/>
          </w:tcPr>
          <w:p w14:paraId="71434366" w14:textId="77777777" w:rsidR="00BC5C77" w:rsidRPr="00880F54" w:rsidRDefault="00BC5C77" w:rsidP="0030415A">
            <w:pPr>
              <w:pStyle w:val="NoSpacing"/>
              <w:spacing w:line="360" w:lineRule="auto"/>
              <w:jc w:val="center"/>
              <w:rPr>
                <w:b w:val="0"/>
                <w:bCs/>
              </w:rPr>
            </w:pPr>
            <w:r w:rsidRPr="00880F54">
              <w:rPr>
                <w:b w:val="0"/>
                <w:bCs/>
              </w:rPr>
              <w:t>Tanda Tangan</w:t>
            </w:r>
          </w:p>
        </w:tc>
      </w:tr>
      <w:tr w:rsidR="00BC5C77" w:rsidRPr="00880F54" w14:paraId="79B7F352" w14:textId="77777777" w:rsidTr="000D63A2">
        <w:tc>
          <w:tcPr>
            <w:tcW w:w="846" w:type="dxa"/>
          </w:tcPr>
          <w:p w14:paraId="38D068DD" w14:textId="77777777" w:rsidR="00BC5C77" w:rsidRPr="00880F54" w:rsidRDefault="00BC5C77" w:rsidP="0030415A">
            <w:pPr>
              <w:pStyle w:val="NoSpacing"/>
              <w:spacing w:line="360" w:lineRule="auto"/>
              <w:jc w:val="left"/>
              <w:rPr>
                <w:bCs/>
              </w:rPr>
            </w:pPr>
            <w:r w:rsidRPr="00880F54">
              <w:rPr>
                <w:bCs/>
              </w:rPr>
              <w:t>1.</w:t>
            </w:r>
          </w:p>
        </w:tc>
        <w:tc>
          <w:tcPr>
            <w:tcW w:w="3685" w:type="dxa"/>
          </w:tcPr>
          <w:p w14:paraId="2E53C2C0" w14:textId="77777777" w:rsidR="00BC5C77" w:rsidRPr="00880F54" w:rsidRDefault="00BC5C77" w:rsidP="0030415A">
            <w:pPr>
              <w:pStyle w:val="NoSpacing"/>
              <w:spacing w:line="360" w:lineRule="auto"/>
              <w:jc w:val="left"/>
              <w:rPr>
                <w:bCs/>
              </w:rPr>
            </w:pPr>
            <w:r w:rsidRPr="00880F54">
              <w:rPr>
                <w:bCs/>
              </w:rPr>
              <w:t>Penguji 1</w:t>
            </w:r>
          </w:p>
          <w:p w14:paraId="5E62F8C5" w14:textId="77777777" w:rsidR="00BC5C77" w:rsidRPr="00880F54" w:rsidRDefault="00BC5C77" w:rsidP="0030415A">
            <w:pPr>
              <w:pStyle w:val="NoSpacing"/>
              <w:spacing w:line="360" w:lineRule="auto"/>
              <w:jc w:val="left"/>
              <w:rPr>
                <w:bCs/>
              </w:rPr>
            </w:pPr>
          </w:p>
        </w:tc>
        <w:tc>
          <w:tcPr>
            <w:tcW w:w="3396" w:type="dxa"/>
          </w:tcPr>
          <w:p w14:paraId="15EE802D" w14:textId="77777777" w:rsidR="00BC5C77" w:rsidRPr="00880F54" w:rsidRDefault="00BC5C77" w:rsidP="0030415A">
            <w:pPr>
              <w:pStyle w:val="NoSpacing"/>
              <w:spacing w:line="360" w:lineRule="auto"/>
              <w:jc w:val="left"/>
              <w:rPr>
                <w:bCs/>
              </w:rPr>
            </w:pPr>
          </w:p>
        </w:tc>
      </w:tr>
      <w:tr w:rsidR="00BC5C77" w:rsidRPr="00880F54" w14:paraId="413DA3E1" w14:textId="77777777" w:rsidTr="000D63A2">
        <w:tc>
          <w:tcPr>
            <w:tcW w:w="846" w:type="dxa"/>
          </w:tcPr>
          <w:p w14:paraId="20FE7ABD" w14:textId="77777777" w:rsidR="00BC5C77" w:rsidRPr="00880F54" w:rsidRDefault="00BC5C77" w:rsidP="0030415A">
            <w:pPr>
              <w:pStyle w:val="NoSpacing"/>
              <w:spacing w:line="360" w:lineRule="auto"/>
              <w:jc w:val="left"/>
              <w:rPr>
                <w:bCs/>
              </w:rPr>
            </w:pPr>
            <w:r w:rsidRPr="00880F54">
              <w:rPr>
                <w:bCs/>
              </w:rPr>
              <w:t>2.</w:t>
            </w:r>
          </w:p>
        </w:tc>
        <w:tc>
          <w:tcPr>
            <w:tcW w:w="3685" w:type="dxa"/>
          </w:tcPr>
          <w:p w14:paraId="5DB77881" w14:textId="77777777" w:rsidR="00BC5C77" w:rsidRPr="00880F54" w:rsidRDefault="00BC5C77" w:rsidP="0030415A">
            <w:pPr>
              <w:pStyle w:val="NoSpacing"/>
              <w:spacing w:line="360" w:lineRule="auto"/>
              <w:jc w:val="left"/>
              <w:rPr>
                <w:bCs/>
              </w:rPr>
            </w:pPr>
            <w:r w:rsidRPr="00880F54">
              <w:rPr>
                <w:bCs/>
              </w:rPr>
              <w:t>Penguji 2</w:t>
            </w:r>
          </w:p>
          <w:p w14:paraId="6296D084" w14:textId="77777777" w:rsidR="00BC5C77" w:rsidRPr="00880F54" w:rsidRDefault="00BC5C77" w:rsidP="0030415A">
            <w:pPr>
              <w:pStyle w:val="NoSpacing"/>
              <w:spacing w:line="360" w:lineRule="auto"/>
              <w:jc w:val="left"/>
              <w:rPr>
                <w:bCs/>
              </w:rPr>
            </w:pPr>
          </w:p>
        </w:tc>
        <w:tc>
          <w:tcPr>
            <w:tcW w:w="3396" w:type="dxa"/>
          </w:tcPr>
          <w:p w14:paraId="4ECA481F" w14:textId="77777777" w:rsidR="00BC5C77" w:rsidRPr="00880F54" w:rsidRDefault="00BC5C77" w:rsidP="0030415A">
            <w:pPr>
              <w:pStyle w:val="NoSpacing"/>
              <w:spacing w:line="360" w:lineRule="auto"/>
              <w:jc w:val="left"/>
              <w:rPr>
                <w:bCs/>
              </w:rPr>
            </w:pPr>
          </w:p>
        </w:tc>
      </w:tr>
      <w:tr w:rsidR="00BC5C77" w:rsidRPr="00880F54" w14:paraId="6B3256E1" w14:textId="77777777" w:rsidTr="000D63A2">
        <w:tc>
          <w:tcPr>
            <w:tcW w:w="846" w:type="dxa"/>
          </w:tcPr>
          <w:p w14:paraId="74C4C7AD" w14:textId="77777777" w:rsidR="00BC5C77" w:rsidRPr="00880F54" w:rsidRDefault="00BC5C77" w:rsidP="0030415A">
            <w:pPr>
              <w:pStyle w:val="NoSpacing"/>
              <w:spacing w:line="360" w:lineRule="auto"/>
              <w:jc w:val="left"/>
              <w:rPr>
                <w:bCs/>
              </w:rPr>
            </w:pPr>
            <w:r w:rsidRPr="00880F54">
              <w:rPr>
                <w:bCs/>
              </w:rPr>
              <w:t>3.</w:t>
            </w:r>
          </w:p>
        </w:tc>
        <w:tc>
          <w:tcPr>
            <w:tcW w:w="3685" w:type="dxa"/>
          </w:tcPr>
          <w:p w14:paraId="3C2D28FD" w14:textId="77777777" w:rsidR="00BC5C77" w:rsidRPr="00880F54" w:rsidRDefault="00BC5C77" w:rsidP="0030415A">
            <w:pPr>
              <w:pStyle w:val="NoSpacing"/>
              <w:spacing w:line="360" w:lineRule="auto"/>
              <w:jc w:val="left"/>
              <w:rPr>
                <w:bCs/>
              </w:rPr>
            </w:pPr>
            <w:r w:rsidRPr="00880F54">
              <w:rPr>
                <w:bCs/>
              </w:rPr>
              <w:t>Penguji 3</w:t>
            </w:r>
          </w:p>
          <w:p w14:paraId="2B8A568A" w14:textId="77777777" w:rsidR="00BC5C77" w:rsidRPr="00880F54" w:rsidRDefault="00BC5C77" w:rsidP="0030415A">
            <w:pPr>
              <w:pStyle w:val="NoSpacing"/>
              <w:spacing w:line="360" w:lineRule="auto"/>
              <w:jc w:val="left"/>
              <w:rPr>
                <w:bCs/>
              </w:rPr>
            </w:pPr>
          </w:p>
        </w:tc>
        <w:tc>
          <w:tcPr>
            <w:tcW w:w="3396" w:type="dxa"/>
          </w:tcPr>
          <w:p w14:paraId="7526C3CC" w14:textId="77777777" w:rsidR="00BC5C77" w:rsidRPr="00880F54" w:rsidRDefault="00BC5C77" w:rsidP="0030415A">
            <w:pPr>
              <w:pStyle w:val="NoSpacing"/>
              <w:spacing w:line="360" w:lineRule="auto"/>
              <w:jc w:val="left"/>
              <w:rPr>
                <w:bCs/>
              </w:rPr>
            </w:pPr>
          </w:p>
        </w:tc>
      </w:tr>
    </w:tbl>
    <w:p w14:paraId="053BD3A1" w14:textId="7C782EA1" w:rsidR="00481B74" w:rsidRPr="00880F54" w:rsidRDefault="00481B74" w:rsidP="00C36640">
      <w:pPr>
        <w:pStyle w:val="NoSpacing"/>
        <w:jc w:val="left"/>
        <w:rPr>
          <w:rFonts w:asciiTheme="majorHAnsi" w:eastAsiaTheme="majorEastAsia" w:hAnsiTheme="majorHAnsi" w:cstheme="majorBidi"/>
          <w:bCs/>
          <w:color w:val="0F4761" w:themeColor="accent1" w:themeShade="BF"/>
          <w:sz w:val="40"/>
          <w:szCs w:val="40"/>
        </w:rPr>
      </w:pPr>
    </w:p>
    <w:p w14:paraId="63326B87" w14:textId="77777777" w:rsidR="00216B9C" w:rsidRPr="00880F54" w:rsidRDefault="00216B9C" w:rsidP="00481B74">
      <w:pPr>
        <w:pStyle w:val="Heading1"/>
        <w:jc w:val="center"/>
        <w:rPr>
          <w:b w:val="0"/>
          <w:bCs/>
        </w:rPr>
      </w:pPr>
      <w:bookmarkStart w:id="2" w:name="_Toc166437431"/>
      <w:r w:rsidRPr="00880F54">
        <w:rPr>
          <w:b w:val="0"/>
          <w:bCs/>
        </w:rPr>
        <w:t>LEMBAR PERNYATAAN</w:t>
      </w:r>
      <w:bookmarkEnd w:id="2"/>
    </w:p>
    <w:p w14:paraId="2054020C" w14:textId="77777777" w:rsidR="00BC5C77" w:rsidRPr="00880F54" w:rsidRDefault="00BC5C77" w:rsidP="00BC5C77">
      <w:pPr>
        <w:pStyle w:val="NoSpacing"/>
        <w:spacing w:line="360" w:lineRule="auto"/>
        <w:rPr>
          <w:bCs/>
        </w:rPr>
      </w:pPr>
    </w:p>
    <w:p w14:paraId="51DF3E54" w14:textId="77777777" w:rsidR="00BC5C77" w:rsidRPr="00880F54" w:rsidRDefault="00BC5C77" w:rsidP="00BC5C77">
      <w:pPr>
        <w:pStyle w:val="NoSpacing"/>
        <w:spacing w:line="360" w:lineRule="auto"/>
        <w:rPr>
          <w:bCs/>
        </w:rPr>
      </w:pPr>
      <w:r w:rsidRPr="00880F54">
        <w:rPr>
          <w:bCs/>
        </w:rPr>
        <w:t>Yang bertanda tangan dibawah ini:</w:t>
      </w:r>
    </w:p>
    <w:p w14:paraId="7C6710A7" w14:textId="77777777" w:rsidR="00BC5C77" w:rsidRPr="00880F54" w:rsidRDefault="00BC5C77" w:rsidP="00BC5C77">
      <w:pPr>
        <w:pStyle w:val="NoSpacing"/>
        <w:spacing w:line="360" w:lineRule="auto"/>
        <w:rPr>
          <w:bCs/>
        </w:rPr>
      </w:pPr>
    </w:p>
    <w:tbl>
      <w:tblPr>
        <w:tblStyle w:val="TabelSty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5805"/>
      </w:tblGrid>
      <w:tr w:rsidR="00F134F9" w:rsidRPr="00880F54" w14:paraId="0B4CFA6C" w14:textId="77777777" w:rsidTr="00B04858">
        <w:trPr>
          <w:cnfStyle w:val="100000000000" w:firstRow="1" w:lastRow="0" w:firstColumn="0" w:lastColumn="0" w:oddVBand="0" w:evenVBand="0" w:oddHBand="0" w:evenHBand="0" w:firstRowFirstColumn="0" w:firstRowLastColumn="0" w:lastRowFirstColumn="0" w:lastRowLastColumn="0"/>
        </w:trPr>
        <w:tc>
          <w:tcPr>
            <w:tcW w:w="2122" w:type="dxa"/>
          </w:tcPr>
          <w:p w14:paraId="18F6C557" w14:textId="77777777" w:rsidR="00F134F9" w:rsidRPr="00880F54" w:rsidRDefault="00F134F9" w:rsidP="00BC5C77">
            <w:pPr>
              <w:pStyle w:val="NoSpacing"/>
              <w:spacing w:line="360" w:lineRule="auto"/>
              <w:rPr>
                <w:b w:val="0"/>
                <w:bCs/>
              </w:rPr>
            </w:pPr>
            <w:r w:rsidRPr="00880F54">
              <w:rPr>
                <w:b w:val="0"/>
                <w:bCs/>
              </w:rPr>
              <w:t>Nama</w:t>
            </w:r>
          </w:p>
        </w:tc>
        <w:tc>
          <w:tcPr>
            <w:tcW w:w="5805" w:type="dxa"/>
          </w:tcPr>
          <w:p w14:paraId="4DFD5905" w14:textId="0B845FA0" w:rsidR="00F134F9" w:rsidRPr="00880F54" w:rsidRDefault="00F134F9" w:rsidP="00BC5C77">
            <w:pPr>
              <w:pStyle w:val="NoSpacing"/>
              <w:spacing w:line="360" w:lineRule="auto"/>
              <w:rPr>
                <w:b w:val="0"/>
                <w:bCs/>
              </w:rPr>
            </w:pPr>
            <w:r w:rsidRPr="00880F54">
              <w:rPr>
                <w:b w:val="0"/>
                <w:bCs/>
              </w:rPr>
              <w:t>:</w:t>
            </w:r>
            <w:r w:rsidR="00263B6D" w:rsidRPr="00880F54">
              <w:rPr>
                <w:b w:val="0"/>
                <w:bCs/>
              </w:rPr>
              <w:t xml:space="preserve"> </w:t>
            </w:r>
            <w:sdt>
              <w:sdtPr>
                <w:rPr>
                  <w:bCs/>
                </w:rPr>
                <w:alias w:val="Author"/>
                <w:tag w:val=""/>
                <w:id w:val="-777410671"/>
                <w:placeholder>
                  <w:docPart w:val="CF611A2FB4624609BCBFCC7174B9E2F8"/>
                </w:placeholder>
                <w:dataBinding w:prefixMappings="xmlns:ns0='http://purl.org/dc/elements/1.1/' xmlns:ns1='http://schemas.openxmlformats.org/package/2006/metadata/core-properties' " w:xpath="/ns1:coreProperties[1]/ns0:creator[1]" w:storeItemID="{6C3C8BC8-F283-45AE-878A-BAB7291924A1}"/>
                <w:text/>
              </w:sdtPr>
              <w:sdtContent>
                <w:r w:rsidR="00777946" w:rsidRPr="00880F54">
                  <w:rPr>
                    <w:b w:val="0"/>
                    <w:bCs/>
                  </w:rPr>
                  <w:t>Anwar Hakim</w:t>
                </w:r>
              </w:sdtContent>
            </w:sdt>
          </w:p>
        </w:tc>
      </w:tr>
      <w:tr w:rsidR="00F134F9" w:rsidRPr="00880F54" w14:paraId="436654B7" w14:textId="77777777" w:rsidTr="00B04858">
        <w:tc>
          <w:tcPr>
            <w:tcW w:w="2122" w:type="dxa"/>
          </w:tcPr>
          <w:p w14:paraId="232FC067" w14:textId="77777777" w:rsidR="00F134F9" w:rsidRPr="00880F54" w:rsidRDefault="00F134F9" w:rsidP="00BC5C77">
            <w:pPr>
              <w:pStyle w:val="NoSpacing"/>
              <w:spacing w:line="360" w:lineRule="auto"/>
              <w:rPr>
                <w:bCs/>
              </w:rPr>
            </w:pPr>
            <w:r w:rsidRPr="00880F54">
              <w:rPr>
                <w:bCs/>
              </w:rPr>
              <w:t>NPM</w:t>
            </w:r>
          </w:p>
        </w:tc>
        <w:tc>
          <w:tcPr>
            <w:tcW w:w="5805" w:type="dxa"/>
          </w:tcPr>
          <w:p w14:paraId="79F4E79C" w14:textId="60079D3E" w:rsidR="00F134F9" w:rsidRPr="00880F54" w:rsidRDefault="00F134F9" w:rsidP="00BC5C77">
            <w:pPr>
              <w:pStyle w:val="NoSpacing"/>
              <w:spacing w:line="360" w:lineRule="auto"/>
              <w:rPr>
                <w:bCs/>
              </w:rPr>
            </w:pPr>
            <w:r w:rsidRPr="00880F54">
              <w:rPr>
                <w:bCs/>
              </w:rPr>
              <w:t>:</w:t>
            </w:r>
            <w:r w:rsidR="00263B6D" w:rsidRPr="00880F54">
              <w:rPr>
                <w:bCs/>
              </w:rPr>
              <w:t xml:space="preserve"> </w:t>
            </w:r>
            <w:r w:rsidR="000B4B3F" w:rsidRPr="00880F54">
              <w:rPr>
                <w:bCs/>
              </w:rPr>
              <w:t>202043501579</w:t>
            </w:r>
          </w:p>
        </w:tc>
      </w:tr>
      <w:tr w:rsidR="00F134F9" w:rsidRPr="00880F54" w14:paraId="0F8718CC" w14:textId="77777777" w:rsidTr="00B04858">
        <w:tc>
          <w:tcPr>
            <w:tcW w:w="2122" w:type="dxa"/>
          </w:tcPr>
          <w:p w14:paraId="47CCD2DC" w14:textId="77777777" w:rsidR="00F134F9" w:rsidRPr="00880F54" w:rsidRDefault="00F134F9" w:rsidP="00BC5C77">
            <w:pPr>
              <w:pStyle w:val="NoSpacing"/>
              <w:spacing w:line="360" w:lineRule="auto"/>
              <w:rPr>
                <w:bCs/>
              </w:rPr>
            </w:pPr>
            <w:r w:rsidRPr="00880F54">
              <w:rPr>
                <w:bCs/>
              </w:rPr>
              <w:t>Program Studi</w:t>
            </w:r>
          </w:p>
        </w:tc>
        <w:tc>
          <w:tcPr>
            <w:tcW w:w="5805" w:type="dxa"/>
          </w:tcPr>
          <w:p w14:paraId="17C22EB8" w14:textId="77777777" w:rsidR="00F134F9" w:rsidRPr="00880F54" w:rsidRDefault="00F134F9" w:rsidP="00BC5C77">
            <w:pPr>
              <w:pStyle w:val="NoSpacing"/>
              <w:spacing w:line="360" w:lineRule="auto"/>
              <w:rPr>
                <w:bCs/>
              </w:rPr>
            </w:pPr>
            <w:r w:rsidRPr="00880F54">
              <w:rPr>
                <w:bCs/>
              </w:rPr>
              <w:t>:</w:t>
            </w:r>
            <w:r w:rsidR="0044599F" w:rsidRPr="00880F54">
              <w:rPr>
                <w:bCs/>
              </w:rPr>
              <w:t xml:space="preserve"> Teknik Infomatika</w:t>
            </w:r>
          </w:p>
        </w:tc>
      </w:tr>
    </w:tbl>
    <w:p w14:paraId="4CCEF651" w14:textId="77777777" w:rsidR="00BC5C77" w:rsidRPr="00880F54" w:rsidRDefault="00BC5C77" w:rsidP="00BC5C77">
      <w:pPr>
        <w:pStyle w:val="NoSpacing"/>
        <w:spacing w:line="360" w:lineRule="auto"/>
        <w:rPr>
          <w:bCs/>
        </w:rPr>
      </w:pPr>
    </w:p>
    <w:p w14:paraId="3ACC61B6" w14:textId="33AD26E6" w:rsidR="00BC5C77" w:rsidRPr="00880F54" w:rsidRDefault="00F134F9" w:rsidP="00280BCC">
      <w:pPr>
        <w:pStyle w:val="NoSpacing"/>
        <w:spacing w:line="360" w:lineRule="auto"/>
        <w:rPr>
          <w:bCs/>
        </w:rPr>
      </w:pPr>
      <w:r w:rsidRPr="00880F54">
        <w:rPr>
          <w:bCs/>
        </w:rPr>
        <w:t xml:space="preserve">Dengan ini menyatakan bahwa tugas akhir dengan judul </w:t>
      </w:r>
      <w:sdt>
        <w:sdtPr>
          <w:rPr>
            <w:bCs/>
          </w:rPr>
          <w:alias w:val="Title"/>
          <w:tag w:val=""/>
          <w:id w:val="1084412895"/>
          <w:placeholder>
            <w:docPart w:val="7F69582AD2354DAA809D532751239BF6"/>
          </w:placeholder>
          <w:dataBinding w:prefixMappings="xmlns:ns0='http://purl.org/dc/elements/1.1/' xmlns:ns1='http://schemas.openxmlformats.org/package/2006/metadata/core-properties' " w:xpath="/ns1:coreProperties[1]/ns0:title[1]" w:storeItemID="{6C3C8BC8-F283-45AE-878A-BAB7291924A1}"/>
          <w:text/>
        </w:sdtPr>
        <w:sdtContent>
          <w:r w:rsidR="00566E13" w:rsidRPr="00880F54">
            <w:rPr>
              <w:bCs/>
            </w:rPr>
            <w:t>SISTEM PAKAR DIAGNOSA PENYAKIT KULIT KUCING ANGGORA MENGGUNAKAN METODE FORWARD CHAINING</w:t>
          </w:r>
        </w:sdtContent>
      </w:sdt>
      <w:r w:rsidR="00263B6D" w:rsidRPr="00880F54">
        <w:rPr>
          <w:bCs/>
        </w:rPr>
        <w:t xml:space="preserve"> beserta seluruh isinya adalah benar-benar karya saya sendiri. Saya tidak melakukan penjiplakan atau pengutipan dengan cara-cara yang tidak sesuai dengan etika ilmu yang berlaku dalam masyarakat keilmuan. Atas pernyataan ini</w:t>
      </w:r>
      <w:r w:rsidR="00280BCC" w:rsidRPr="00880F54">
        <w:rPr>
          <w:bCs/>
        </w:rPr>
        <w:t>, saya siap menanggung risiko/sangsi apabila di kemudian hari ditemukan adanya pelanggaran etika keilmuan atau ada klaim dari pihak lain terhadap keaslian karya saya ini sesuai dengan Undang-Undang Republik Indonesia Nomor 20 Tahun 2003 tentang sistem pendidikan nasional Bab V Pasal 25 Ayat 2.</w:t>
      </w:r>
    </w:p>
    <w:p w14:paraId="4DCD4641" w14:textId="77777777" w:rsidR="00280BCC" w:rsidRPr="00880F54" w:rsidRDefault="00280BCC" w:rsidP="00280BCC">
      <w:pPr>
        <w:pStyle w:val="NoSpacing"/>
        <w:spacing w:line="360" w:lineRule="auto"/>
        <w:rPr>
          <w:bCs/>
        </w:rPr>
      </w:pPr>
    </w:p>
    <w:p w14:paraId="570CFBDC" w14:textId="77777777" w:rsidR="00280BCC" w:rsidRPr="00880F54" w:rsidRDefault="00280BCC" w:rsidP="00280BCC">
      <w:pPr>
        <w:pStyle w:val="NoSpacing"/>
        <w:spacing w:line="360" w:lineRule="auto"/>
        <w:rPr>
          <w:bCs/>
        </w:rPr>
      </w:pPr>
      <w:r w:rsidRPr="00880F54">
        <w:rPr>
          <w:bCs/>
        </w:rPr>
        <w:t>Demikian pernyataan ini saya buat untuk dimanfaatkan sesuai dengan keperlua.</w:t>
      </w:r>
    </w:p>
    <w:p w14:paraId="2827155E" w14:textId="77777777" w:rsidR="00280BCC" w:rsidRPr="00880F54" w:rsidRDefault="00280BCC" w:rsidP="00280BCC">
      <w:pPr>
        <w:pStyle w:val="NoSpacing"/>
        <w:spacing w:line="360" w:lineRule="auto"/>
        <w:rPr>
          <w:bCs/>
        </w:rPr>
      </w:pPr>
    </w:p>
    <w:tbl>
      <w:tblPr>
        <w:tblStyle w:val="TabelSty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280BCC" w:rsidRPr="00880F54" w14:paraId="70083C46" w14:textId="77777777" w:rsidTr="00B04858">
        <w:trPr>
          <w:cnfStyle w:val="100000000000" w:firstRow="1" w:lastRow="0" w:firstColumn="0" w:lastColumn="0" w:oddVBand="0" w:evenVBand="0" w:oddHBand="0" w:evenHBand="0" w:firstRowFirstColumn="0" w:firstRowLastColumn="0" w:lastRowFirstColumn="0" w:lastRowLastColumn="0"/>
        </w:trPr>
        <w:tc>
          <w:tcPr>
            <w:tcW w:w="3963" w:type="dxa"/>
          </w:tcPr>
          <w:p w14:paraId="7E6B86F2" w14:textId="77777777" w:rsidR="00280BCC" w:rsidRPr="00880F54" w:rsidRDefault="00280BCC" w:rsidP="00280BCC">
            <w:pPr>
              <w:pStyle w:val="NoSpacing"/>
              <w:spacing w:line="360" w:lineRule="auto"/>
              <w:rPr>
                <w:b w:val="0"/>
                <w:bCs/>
              </w:rPr>
            </w:pPr>
          </w:p>
        </w:tc>
        <w:tc>
          <w:tcPr>
            <w:tcW w:w="3964" w:type="dxa"/>
          </w:tcPr>
          <w:p w14:paraId="7E24DCE8" w14:textId="77777777" w:rsidR="00280BCC" w:rsidRPr="00880F54" w:rsidRDefault="00280BCC" w:rsidP="00280BCC">
            <w:pPr>
              <w:pStyle w:val="NoSpacing"/>
              <w:spacing w:line="360" w:lineRule="auto"/>
              <w:jc w:val="center"/>
              <w:rPr>
                <w:b w:val="0"/>
                <w:bCs/>
              </w:rPr>
            </w:pPr>
            <w:r w:rsidRPr="00880F54">
              <w:rPr>
                <w:b w:val="0"/>
                <w:bCs/>
              </w:rPr>
              <w:t>Yang menyatakan,</w:t>
            </w:r>
          </w:p>
          <w:p w14:paraId="673BBF2B" w14:textId="77777777" w:rsidR="00280BCC" w:rsidRPr="00880F54" w:rsidRDefault="00280BCC" w:rsidP="00280BCC">
            <w:pPr>
              <w:pStyle w:val="NoSpacing"/>
              <w:spacing w:line="360" w:lineRule="auto"/>
              <w:jc w:val="right"/>
              <w:rPr>
                <w:b w:val="0"/>
                <w:bCs/>
              </w:rPr>
            </w:pPr>
          </w:p>
          <w:p w14:paraId="7A21BD71" w14:textId="77777777" w:rsidR="00280BCC" w:rsidRPr="00880F54" w:rsidRDefault="00280BCC" w:rsidP="00280BCC">
            <w:pPr>
              <w:pStyle w:val="NoSpacing"/>
              <w:spacing w:line="360" w:lineRule="auto"/>
              <w:jc w:val="right"/>
              <w:rPr>
                <w:b w:val="0"/>
                <w:bCs/>
              </w:rPr>
            </w:pPr>
          </w:p>
          <w:p w14:paraId="7B6D9CAC" w14:textId="77777777" w:rsidR="00280BCC" w:rsidRPr="00880F54" w:rsidRDefault="00280BCC" w:rsidP="00280BCC">
            <w:pPr>
              <w:pStyle w:val="NoSpacing"/>
              <w:spacing w:line="360" w:lineRule="auto"/>
              <w:jc w:val="right"/>
              <w:rPr>
                <w:b w:val="0"/>
                <w:bCs/>
              </w:rPr>
            </w:pPr>
          </w:p>
          <w:sdt>
            <w:sdtPr>
              <w:rPr>
                <w:bCs/>
              </w:rPr>
              <w:alias w:val="Author"/>
              <w:tag w:val=""/>
              <w:id w:val="1985584879"/>
              <w:placeholder>
                <w:docPart w:val="029FF262C4DF47148AF1F90E6AD7809B"/>
              </w:placeholder>
              <w:dataBinding w:prefixMappings="xmlns:ns0='http://purl.org/dc/elements/1.1/' xmlns:ns1='http://schemas.openxmlformats.org/package/2006/metadata/core-properties' " w:xpath="/ns1:coreProperties[1]/ns0:creator[1]" w:storeItemID="{6C3C8BC8-F283-45AE-878A-BAB7291924A1}"/>
              <w:text/>
            </w:sdtPr>
            <w:sdtContent>
              <w:p w14:paraId="37205FCE" w14:textId="652FDFFA" w:rsidR="00280BCC" w:rsidRPr="00880F54" w:rsidRDefault="00777946" w:rsidP="00280BCC">
                <w:pPr>
                  <w:pStyle w:val="NoSpacing"/>
                  <w:spacing w:line="360" w:lineRule="auto"/>
                  <w:jc w:val="center"/>
                  <w:rPr>
                    <w:b w:val="0"/>
                    <w:bCs/>
                  </w:rPr>
                </w:pPr>
                <w:r w:rsidRPr="00880F54">
                  <w:rPr>
                    <w:b w:val="0"/>
                    <w:bCs/>
                  </w:rPr>
                  <w:t>Anwar Hakim</w:t>
                </w:r>
              </w:p>
            </w:sdtContent>
          </w:sdt>
        </w:tc>
      </w:tr>
    </w:tbl>
    <w:p w14:paraId="06FD2C7D" w14:textId="77777777" w:rsidR="00280BCC" w:rsidRPr="00880F54" w:rsidRDefault="00280BCC" w:rsidP="00280BCC">
      <w:pPr>
        <w:pStyle w:val="NoSpacing"/>
        <w:spacing w:line="360" w:lineRule="auto"/>
        <w:rPr>
          <w:bCs/>
        </w:rPr>
      </w:pPr>
    </w:p>
    <w:p w14:paraId="39A06FFB" w14:textId="77777777" w:rsidR="00481B74" w:rsidRPr="00880F54" w:rsidRDefault="00481B74">
      <w:pPr>
        <w:rPr>
          <w:rFonts w:asciiTheme="majorHAnsi" w:eastAsiaTheme="majorEastAsia" w:hAnsiTheme="majorHAnsi" w:cstheme="majorBidi"/>
          <w:bCs/>
          <w:color w:val="0F4761" w:themeColor="accent1" w:themeShade="BF"/>
          <w:sz w:val="40"/>
          <w:szCs w:val="40"/>
        </w:rPr>
      </w:pPr>
      <w:r w:rsidRPr="00880F54">
        <w:rPr>
          <w:bCs/>
        </w:rPr>
        <w:br w:type="page"/>
      </w:r>
    </w:p>
    <w:p w14:paraId="5AF4CF57" w14:textId="77777777" w:rsidR="00216B9C" w:rsidRPr="00880F54" w:rsidRDefault="00216B9C" w:rsidP="00481B74">
      <w:pPr>
        <w:pStyle w:val="Heading1"/>
        <w:jc w:val="center"/>
        <w:rPr>
          <w:b w:val="0"/>
          <w:bCs/>
        </w:rPr>
      </w:pPr>
      <w:bookmarkStart w:id="3" w:name="_Toc166437432"/>
      <w:r w:rsidRPr="00880F54">
        <w:rPr>
          <w:b w:val="0"/>
          <w:bCs/>
        </w:rPr>
        <w:lastRenderedPageBreak/>
        <w:t>ABSTRAK</w:t>
      </w:r>
      <w:bookmarkEnd w:id="3"/>
    </w:p>
    <w:p w14:paraId="7CC330AA" w14:textId="0FA95073" w:rsidR="000D63A2" w:rsidRPr="00880F54" w:rsidRDefault="00F748F0" w:rsidP="00BF5150">
      <w:pPr>
        <w:pStyle w:val="NoSpacing"/>
        <w:numPr>
          <w:ilvl w:val="1"/>
          <w:numId w:val="17"/>
        </w:numPr>
        <w:spacing w:line="240" w:lineRule="auto"/>
        <w:jc w:val="left"/>
        <w:rPr>
          <w:bCs/>
        </w:rPr>
      </w:pPr>
      <w:r w:rsidRPr="00880F54">
        <w:rPr>
          <w:bCs/>
        </w:rPr>
        <w:t xml:space="preserve">Nama: </w:t>
      </w:r>
      <w:sdt>
        <w:sdtPr>
          <w:rPr>
            <w:bCs/>
          </w:rPr>
          <w:alias w:val="Author"/>
          <w:tag w:val=""/>
          <w:id w:val="-1948610479"/>
          <w:placeholder>
            <w:docPart w:val="6661FE1C47464F6AB651038432DF4717"/>
          </w:placeholder>
          <w:dataBinding w:prefixMappings="xmlns:ns0='http://purl.org/dc/elements/1.1/' xmlns:ns1='http://schemas.openxmlformats.org/package/2006/metadata/core-properties' " w:xpath="/ns1:coreProperties[1]/ns0:creator[1]" w:storeItemID="{6C3C8BC8-F283-45AE-878A-BAB7291924A1}"/>
          <w:text/>
        </w:sdtPr>
        <w:sdtContent>
          <w:r w:rsidR="00777946" w:rsidRPr="00880F54">
            <w:rPr>
              <w:bCs/>
            </w:rPr>
            <w:t>Anwar Hakim</w:t>
          </w:r>
        </w:sdtContent>
      </w:sdt>
      <w:r w:rsidRPr="00880F54">
        <w:rPr>
          <w:bCs/>
        </w:rPr>
        <w:t xml:space="preserve">, NPM : </w:t>
      </w:r>
      <w:r w:rsidRPr="00880F54">
        <w:rPr>
          <w:bCs/>
        </w:rPr>
        <w:fldChar w:fldCharType="begin"/>
      </w:r>
      <w:r w:rsidRPr="00880F54">
        <w:rPr>
          <w:bCs/>
        </w:rPr>
        <w:instrText xml:space="preserve"> DOCPROPERTY  NPM  \* MERGEFORMAT </w:instrText>
      </w:r>
      <w:r w:rsidRPr="00880F54">
        <w:rPr>
          <w:bCs/>
        </w:rPr>
        <w:fldChar w:fldCharType="separate"/>
      </w:r>
      <w:r w:rsidR="00777946" w:rsidRPr="00880F54">
        <w:rPr>
          <w:bCs/>
        </w:rPr>
        <w:t>20XXXXX00000</w:t>
      </w:r>
      <w:r w:rsidRPr="00880F54">
        <w:rPr>
          <w:bCs/>
        </w:rPr>
        <w:fldChar w:fldCharType="end"/>
      </w:r>
      <w:r w:rsidR="00BF5150" w:rsidRPr="00880F54">
        <w:rPr>
          <w:bCs/>
        </w:rPr>
        <w:br/>
      </w:r>
    </w:p>
    <w:p w14:paraId="672EF7D2" w14:textId="28C4FBD9" w:rsidR="00F748F0" w:rsidRPr="00880F54" w:rsidRDefault="00F748F0" w:rsidP="00BF5150">
      <w:pPr>
        <w:pStyle w:val="ListParagraph"/>
        <w:numPr>
          <w:ilvl w:val="1"/>
          <w:numId w:val="17"/>
        </w:numPr>
        <w:spacing w:line="240" w:lineRule="auto"/>
        <w:jc w:val="left"/>
        <w:rPr>
          <w:bCs/>
        </w:rPr>
      </w:pPr>
      <w:r w:rsidRPr="00880F54">
        <w:rPr>
          <w:bCs/>
        </w:rPr>
        <w:t xml:space="preserve">Judul Tugas Akhir : </w:t>
      </w:r>
      <w:sdt>
        <w:sdtPr>
          <w:rPr>
            <w:bCs/>
          </w:rPr>
          <w:alias w:val="Title"/>
          <w:tag w:val=""/>
          <w:id w:val="-1331523197"/>
          <w:placeholder>
            <w:docPart w:val="17EAE02537D34CFB92C349476850D8B3"/>
          </w:placeholder>
          <w:dataBinding w:prefixMappings="xmlns:ns0='http://purl.org/dc/elements/1.1/' xmlns:ns1='http://schemas.openxmlformats.org/package/2006/metadata/core-properties' " w:xpath="/ns1:coreProperties[1]/ns0:title[1]" w:storeItemID="{6C3C8BC8-F283-45AE-878A-BAB7291924A1}"/>
          <w:text/>
        </w:sdtPr>
        <w:sdtContent>
          <w:r w:rsidR="00566E13" w:rsidRPr="00880F54">
            <w:rPr>
              <w:bCs/>
            </w:rPr>
            <w:t>SISTEM PAKAR DIAGNOSA PENYAKIT KULIT KUCING ANGGORA MENGGUNAKAN METODE FORWARD CHAINING</w:t>
          </w:r>
        </w:sdtContent>
      </w:sdt>
      <w:r w:rsidR="0044599F" w:rsidRPr="00880F54">
        <w:rPr>
          <w:bCs/>
        </w:rPr>
        <w:t xml:space="preserve">; Jakarta; Fakultas Teknik dan Ilmu Komputer; Program Studi Teknik Informatika; Universitas Indraprasta Persatuan Guru Republik Indonesia, </w:t>
      </w:r>
      <w:sdt>
        <w:sdtPr>
          <w:rPr>
            <w:bCs/>
          </w:rPr>
          <w:id w:val="-2020452209"/>
          <w:placeholder>
            <w:docPart w:val="1262B7A34EC64CEB9B628F838A279B8B"/>
          </w:placeholder>
          <w:date w:fullDate="2024-05-08T00:00:00Z">
            <w:dateFormat w:val="MMMM, yyyy"/>
            <w:lid w:val="id-ID"/>
            <w:storeMappedDataAs w:val="dateTime"/>
            <w:calendar w:val="gregorian"/>
          </w:date>
        </w:sdtPr>
        <w:sdtContent>
          <w:r w:rsidR="005921B4" w:rsidRPr="00880F54">
            <w:rPr>
              <w:bCs/>
            </w:rPr>
            <w:t>Mei, 2024</w:t>
          </w:r>
        </w:sdtContent>
      </w:sdt>
      <w:r w:rsidR="00BF5150" w:rsidRPr="00880F54">
        <w:rPr>
          <w:bCs/>
        </w:rPr>
        <w:br/>
      </w:r>
      <w:r w:rsidRPr="00880F54">
        <w:rPr>
          <w:bCs/>
        </w:rPr>
        <w:t xml:space="preserve"> </w:t>
      </w:r>
    </w:p>
    <w:p w14:paraId="0FE61C1E" w14:textId="07EA2567" w:rsidR="005921B4" w:rsidRPr="00880F54" w:rsidRDefault="005921B4" w:rsidP="00BF5150">
      <w:pPr>
        <w:pStyle w:val="ListParagraph"/>
        <w:numPr>
          <w:ilvl w:val="1"/>
          <w:numId w:val="17"/>
        </w:numPr>
        <w:spacing w:line="240" w:lineRule="auto"/>
        <w:jc w:val="left"/>
        <w:rPr>
          <w:bCs/>
        </w:rPr>
      </w:pPr>
      <w:r w:rsidRPr="00880F54">
        <w:rPr>
          <w:bCs/>
        </w:rPr>
        <w:t xml:space="preserve">Jumlah Halaman romawi: </w:t>
      </w:r>
      <w:r w:rsidRPr="00880F54">
        <w:rPr>
          <w:bCs/>
        </w:rPr>
        <w:fldChar w:fldCharType="begin"/>
      </w:r>
      <w:r w:rsidRPr="00880F54">
        <w:rPr>
          <w:bCs/>
        </w:rPr>
        <w:instrText xml:space="preserve"> SECTIONPAGES  \* roman  \* MERGEFORMAT </w:instrText>
      </w:r>
      <w:r w:rsidRPr="00880F54">
        <w:rPr>
          <w:bCs/>
        </w:rPr>
        <w:fldChar w:fldCharType="separate"/>
      </w:r>
      <w:r w:rsidRPr="00880F54">
        <w:rPr>
          <w:bCs/>
          <w:noProof/>
        </w:rPr>
        <w:t>xii</w:t>
      </w:r>
      <w:r w:rsidRPr="00880F54">
        <w:rPr>
          <w:bCs/>
          <w:noProof/>
        </w:rPr>
        <w:fldChar w:fldCharType="end"/>
      </w:r>
      <w:r w:rsidR="00311C93" w:rsidRPr="00880F54">
        <w:rPr>
          <w:bCs/>
        </w:rPr>
        <w:t xml:space="preserve"> + Jumlah BAB: </w:t>
      </w:r>
      <w:r w:rsidR="009D7451" w:rsidRPr="00880F54">
        <w:rPr>
          <w:bCs/>
        </w:rPr>
        <w:t>5</w:t>
      </w:r>
      <w:r w:rsidR="00311C93" w:rsidRPr="00880F54">
        <w:rPr>
          <w:bCs/>
        </w:rPr>
        <w:t xml:space="preserve"> + Jumlah halaman isi: </w:t>
      </w:r>
      <w:r w:rsidRPr="00880F54">
        <w:rPr>
          <w:bCs/>
        </w:rPr>
        <w:fldChar w:fldCharType="begin"/>
      </w:r>
      <w:r w:rsidRPr="00880F54">
        <w:rPr>
          <w:bCs/>
        </w:rPr>
        <w:instrText xml:space="preserve"> NUMPAGES  \* Arabic  \* MERGEFORMAT </w:instrText>
      </w:r>
      <w:r w:rsidRPr="00880F54">
        <w:rPr>
          <w:bCs/>
        </w:rPr>
        <w:fldChar w:fldCharType="separate"/>
      </w:r>
      <w:r w:rsidR="00777946" w:rsidRPr="00880F54">
        <w:rPr>
          <w:bCs/>
          <w:noProof/>
        </w:rPr>
        <w:t>3</w:t>
      </w:r>
      <w:r w:rsidRPr="00880F54">
        <w:rPr>
          <w:bCs/>
          <w:noProof/>
        </w:rPr>
        <w:fldChar w:fldCharType="end"/>
      </w:r>
      <w:r w:rsidR="00BF5150" w:rsidRPr="00880F54">
        <w:rPr>
          <w:bCs/>
        </w:rPr>
        <w:br/>
      </w:r>
    </w:p>
    <w:p w14:paraId="09D162CC" w14:textId="77777777" w:rsidR="009D7451" w:rsidRPr="00880F54" w:rsidRDefault="009D7451" w:rsidP="00BF5150">
      <w:pPr>
        <w:pStyle w:val="ListParagraph"/>
        <w:numPr>
          <w:ilvl w:val="1"/>
          <w:numId w:val="17"/>
        </w:numPr>
        <w:spacing w:line="240" w:lineRule="auto"/>
        <w:jc w:val="left"/>
        <w:rPr>
          <w:bCs/>
        </w:rPr>
      </w:pPr>
      <w:r w:rsidRPr="00880F54">
        <w:rPr>
          <w:bCs/>
        </w:rPr>
        <w:t>Kata Kunci: ......, ........., ........., ........, ..........</w:t>
      </w:r>
      <w:r w:rsidR="00BF5150" w:rsidRPr="00880F54">
        <w:rPr>
          <w:bCs/>
        </w:rPr>
        <w:br/>
      </w:r>
    </w:p>
    <w:sdt>
      <w:sdtPr>
        <w:rPr>
          <w:bCs/>
        </w:rPr>
        <w:id w:val="708457198"/>
        <w:placeholder>
          <w:docPart w:val="982B0D150CF54C8687555BD07FF06442"/>
        </w:placeholder>
        <w:showingPlcHdr/>
      </w:sdtPr>
      <w:sdtContent>
        <w:p w14:paraId="40C7F2EB" w14:textId="77777777" w:rsidR="009D7451" w:rsidRPr="00880F54" w:rsidRDefault="009D7451" w:rsidP="00F94B0F">
          <w:pPr>
            <w:pStyle w:val="ListParagraph"/>
            <w:numPr>
              <w:ilvl w:val="1"/>
              <w:numId w:val="17"/>
            </w:numPr>
            <w:spacing w:line="240" w:lineRule="auto"/>
            <w:rPr>
              <w:bCs/>
            </w:rPr>
          </w:pPr>
          <w:r w:rsidRPr="00880F54">
            <w:rPr>
              <w:rStyle w:val="QuoteChar"/>
              <w:bCs/>
              <w:i w:val="0"/>
              <w:iCs w:val="0"/>
            </w:rPr>
            <w:t>[Isikan dengan uraian dari abstraksinya</w:t>
          </w:r>
          <w:r w:rsidR="003C1B0E" w:rsidRPr="00880F54">
            <w:rPr>
              <w:rStyle w:val="QuoteChar"/>
              <w:bCs/>
              <w:i w:val="0"/>
              <w:iCs w:val="0"/>
            </w:rPr>
            <w:t>, Untuk pindah ke baris baru gunakan kombinasi tombol Shift+Enter</w:t>
          </w:r>
          <w:r w:rsidRPr="00880F54">
            <w:rPr>
              <w:rStyle w:val="QuoteChar"/>
              <w:bCs/>
              <w:i w:val="0"/>
              <w:iCs w:val="0"/>
            </w:rPr>
            <w:t>]</w:t>
          </w:r>
        </w:p>
      </w:sdtContent>
    </w:sdt>
    <w:p w14:paraId="51BEEDCC" w14:textId="77777777" w:rsidR="00D90FB8" w:rsidRPr="00880F54" w:rsidRDefault="00D90FB8" w:rsidP="00D90FB8">
      <w:pPr>
        <w:spacing w:line="240" w:lineRule="auto"/>
        <w:rPr>
          <w:bCs/>
        </w:rPr>
      </w:pPr>
    </w:p>
    <w:p w14:paraId="24B58F71" w14:textId="77777777" w:rsidR="00D90FB8" w:rsidRPr="00880F54" w:rsidRDefault="00D90FB8" w:rsidP="00D90FB8">
      <w:pPr>
        <w:spacing w:line="240" w:lineRule="auto"/>
        <w:rPr>
          <w:bCs/>
        </w:rPr>
      </w:pPr>
    </w:p>
    <w:p w14:paraId="644C9DD7" w14:textId="77777777" w:rsidR="00D90FB8" w:rsidRPr="00880F54" w:rsidRDefault="00D90FB8" w:rsidP="00D90FB8">
      <w:pPr>
        <w:spacing w:line="240" w:lineRule="auto"/>
        <w:rPr>
          <w:bCs/>
        </w:rPr>
      </w:pPr>
    </w:p>
    <w:p w14:paraId="6A503F5B" w14:textId="77777777" w:rsidR="00D90FB8" w:rsidRPr="00880F54" w:rsidRDefault="00D90FB8" w:rsidP="00D90FB8">
      <w:pPr>
        <w:spacing w:line="240" w:lineRule="auto"/>
        <w:rPr>
          <w:bCs/>
        </w:rPr>
      </w:pPr>
      <w:r w:rsidRPr="00880F54">
        <w:rPr>
          <w:bCs/>
          <w:noProof/>
        </w:rPr>
        <mc:AlternateContent>
          <mc:Choice Requires="wps">
            <w:drawing>
              <wp:anchor distT="0" distB="0" distL="114300" distR="114300" simplePos="0" relativeHeight="251658239" behindDoc="1" locked="0" layoutInCell="1" allowOverlap="1" wp14:anchorId="24194945" wp14:editId="791CB381">
                <wp:simplePos x="0" y="0"/>
                <wp:positionH relativeFrom="column">
                  <wp:posOffset>-173355</wp:posOffset>
                </wp:positionH>
                <wp:positionV relativeFrom="paragraph">
                  <wp:posOffset>218440</wp:posOffset>
                </wp:positionV>
                <wp:extent cx="4419600" cy="809625"/>
                <wp:effectExtent l="0" t="0" r="0" b="9525"/>
                <wp:wrapNone/>
                <wp:docPr id="1132518299" name="Text Box 1"/>
                <wp:cNvGraphicFramePr/>
                <a:graphic xmlns:a="http://schemas.openxmlformats.org/drawingml/2006/main">
                  <a:graphicData uri="http://schemas.microsoft.com/office/word/2010/wordprocessingShape">
                    <wps:wsp>
                      <wps:cNvSpPr txBox="1"/>
                      <wps:spPr>
                        <a:xfrm>
                          <a:off x="0" y="0"/>
                          <a:ext cx="4419600" cy="809625"/>
                        </a:xfrm>
                        <a:prstGeom prst="rect">
                          <a:avLst/>
                        </a:prstGeom>
                        <a:solidFill>
                          <a:schemeClr val="lt1"/>
                        </a:solidFill>
                        <a:ln w="6350">
                          <a:noFill/>
                        </a:ln>
                      </wps:spPr>
                      <wps:txbx>
                        <w:txbxContent>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4621"/>
                            </w:tblGrid>
                            <w:tr w:rsidR="00D90FB8" w14:paraId="053FFCCE" w14:textId="77777777" w:rsidTr="00D90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shd w:val="clear" w:color="auto" w:fill="FFFFFF" w:themeFill="background1"/>
                                </w:tcPr>
                                <w:p w14:paraId="3069CDFE" w14:textId="77777777" w:rsidR="00D90FB8" w:rsidRDefault="00D90FB8" w:rsidP="00D90FB8">
                                  <w:pPr>
                                    <w:pStyle w:val="NoSpacing"/>
                                  </w:pPr>
                                  <w:r>
                                    <w:t>Daftar Pustaka:</w:t>
                                  </w:r>
                                </w:p>
                              </w:tc>
                              <w:tc>
                                <w:tcPr>
                                  <w:tcW w:w="5664" w:type="dxa"/>
                                  <w:shd w:val="clear" w:color="auto" w:fill="FFFFFF" w:themeFill="background1"/>
                                </w:tcPr>
                                <w:p w14:paraId="66106402" w14:textId="77777777" w:rsidR="00D90FB8" w:rsidRDefault="00D90FB8" w:rsidP="00D90FB8">
                                  <w:pPr>
                                    <w:spacing w:line="240" w:lineRule="auto"/>
                                    <w:ind w:firstLine="0"/>
                                    <w:cnfStyle w:val="100000000000" w:firstRow="1" w:lastRow="0" w:firstColumn="0" w:lastColumn="0" w:oddVBand="0" w:evenVBand="0" w:oddHBand="0" w:evenHBand="0" w:firstRowFirstColumn="0" w:firstRowLastColumn="0" w:lastRowFirstColumn="0" w:lastRowLastColumn="0"/>
                                  </w:pPr>
                                  <w:r>
                                    <w:t>15 Buku (Tahun 2000-2018)</w:t>
                                  </w:r>
                                </w:p>
                                <w:p w14:paraId="1DD99FA8" w14:textId="77777777" w:rsidR="00D90FB8" w:rsidRDefault="00D90FB8" w:rsidP="00D90FB8">
                                  <w:pPr>
                                    <w:spacing w:line="240" w:lineRule="auto"/>
                                    <w:ind w:firstLine="0"/>
                                    <w:cnfStyle w:val="100000000000" w:firstRow="1" w:lastRow="0" w:firstColumn="0" w:lastColumn="0" w:oddVBand="0" w:evenVBand="0" w:oddHBand="0" w:evenHBand="0" w:firstRowFirstColumn="0" w:firstRowLastColumn="0" w:lastRowFirstColumn="0" w:lastRowLastColumn="0"/>
                                  </w:pPr>
                                  <w:r>
                                    <w:t>4 Artikel dalam jurnal (Tahun 2019-2024)</w:t>
                                  </w:r>
                                </w:p>
                                <w:p w14:paraId="40CEBE55" w14:textId="77777777" w:rsidR="00D90FB8" w:rsidRDefault="00D90FB8" w:rsidP="00D90FB8">
                                  <w:pPr>
                                    <w:spacing w:line="240" w:lineRule="auto"/>
                                    <w:ind w:firstLine="0"/>
                                    <w:cnfStyle w:val="100000000000" w:firstRow="1" w:lastRow="0" w:firstColumn="0" w:lastColumn="0" w:oddVBand="0" w:evenVBand="0" w:oddHBand="0" w:evenHBand="0" w:firstRowFirstColumn="0" w:firstRowLastColumn="0" w:lastRowFirstColumn="0" w:lastRowLastColumn="0"/>
                                  </w:pPr>
                                  <w:r>
                                    <w:t>2 Laporan penelitian akademik</w:t>
                                  </w:r>
                                </w:p>
                                <w:p w14:paraId="56689599" w14:textId="77777777" w:rsidR="00D90FB8" w:rsidRDefault="00D90FB8" w:rsidP="00D90FB8">
                                  <w:pPr>
                                    <w:spacing w:line="240" w:lineRule="auto"/>
                                    <w:ind w:firstLine="0"/>
                                    <w:cnfStyle w:val="100000000000" w:firstRow="1" w:lastRow="0" w:firstColumn="0" w:lastColumn="0" w:oddVBand="0" w:evenVBand="0" w:oddHBand="0" w:evenHBand="0" w:firstRowFirstColumn="0" w:firstRowLastColumn="0" w:lastRowFirstColumn="0" w:lastRowLastColumn="0"/>
                                  </w:pPr>
                                  <w:r>
                                    <w:t>6 Sumber  Lainnya</w:t>
                                  </w:r>
                                </w:p>
                              </w:tc>
                            </w:tr>
                          </w:tbl>
                          <w:p w14:paraId="02D225BC" w14:textId="77777777" w:rsidR="00D90FB8" w:rsidRDefault="00D90FB8" w:rsidP="00D90FB8">
                            <w:pPr>
                              <w:pStyle w:val="NoSpacing"/>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194945" id="_x0000_t202" coordsize="21600,21600" o:spt="202" path="m,l,21600r21600,l21600,xe">
                <v:stroke joinstyle="miter"/>
                <v:path gradientshapeok="t" o:connecttype="rect"/>
              </v:shapetype>
              <v:shape id="Text Box 1" o:spid="_x0000_s1026" type="#_x0000_t202" style="position:absolute;left:0;text-align:left;margin-left:-13.65pt;margin-top:17.2pt;width:348pt;height:63.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" fillcolor="white [3201]" stroked="f" strokeweight=".5pt">
                <v:textbox>
                  <w:txbxContent>
                    <w:tbl>
                      <w:tblPr>
                        <w:tblStyle w:val="TableGrid"/>
                        <w:tblW w:w="0" w:type="auto"/>
                        <w:tblInd w:w="3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4621"/>
                      </w:tblGrid>
                      <w:tr w:rsidR="00D90FB8" w14:paraId="053FFCCE" w14:textId="77777777" w:rsidTr="00D90F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3" w:type="dxa"/>
                            <w:shd w:val="clear" w:color="auto" w:fill="FFFFFF" w:themeFill="background1"/>
                          </w:tcPr>
                          <w:p w14:paraId="3069CDFE" w14:textId="77777777" w:rsidR="00D90FB8" w:rsidRDefault="00D90FB8" w:rsidP="00D90FB8">
                            <w:pPr>
                              <w:pStyle w:val="NoSpacing"/>
                            </w:pPr>
                            <w:r>
                              <w:t>Daftar Pustaka:</w:t>
                            </w:r>
                          </w:p>
                        </w:tc>
                        <w:tc>
                          <w:tcPr>
                            <w:tcW w:w="5664" w:type="dxa"/>
                            <w:shd w:val="clear" w:color="auto" w:fill="FFFFFF" w:themeFill="background1"/>
                          </w:tcPr>
                          <w:p w14:paraId="66106402" w14:textId="77777777" w:rsidR="00D90FB8" w:rsidRDefault="00D90FB8" w:rsidP="00D90FB8">
                            <w:pPr>
                              <w:spacing w:line="240" w:lineRule="auto"/>
                              <w:ind w:firstLine="0"/>
                              <w:cnfStyle w:val="100000000000" w:firstRow="1" w:lastRow="0" w:firstColumn="0" w:lastColumn="0" w:oddVBand="0" w:evenVBand="0" w:oddHBand="0" w:evenHBand="0" w:firstRowFirstColumn="0" w:firstRowLastColumn="0" w:lastRowFirstColumn="0" w:lastRowLastColumn="0"/>
                            </w:pPr>
                            <w:r>
                              <w:t>15 Buku (Tahun 2000-2018)</w:t>
                            </w:r>
                          </w:p>
                          <w:p w14:paraId="1DD99FA8" w14:textId="77777777" w:rsidR="00D90FB8" w:rsidRDefault="00D90FB8" w:rsidP="00D90FB8">
                            <w:pPr>
                              <w:spacing w:line="240" w:lineRule="auto"/>
                              <w:ind w:firstLine="0"/>
                              <w:cnfStyle w:val="100000000000" w:firstRow="1" w:lastRow="0" w:firstColumn="0" w:lastColumn="0" w:oddVBand="0" w:evenVBand="0" w:oddHBand="0" w:evenHBand="0" w:firstRowFirstColumn="0" w:firstRowLastColumn="0" w:lastRowFirstColumn="0" w:lastRowLastColumn="0"/>
                            </w:pPr>
                            <w:r>
                              <w:t>4 Artikel dalam jurnal (Tahun 2019-2024)</w:t>
                            </w:r>
                          </w:p>
                          <w:p w14:paraId="40CEBE55" w14:textId="77777777" w:rsidR="00D90FB8" w:rsidRDefault="00D90FB8" w:rsidP="00D90FB8">
                            <w:pPr>
                              <w:spacing w:line="240" w:lineRule="auto"/>
                              <w:ind w:firstLine="0"/>
                              <w:cnfStyle w:val="100000000000" w:firstRow="1" w:lastRow="0" w:firstColumn="0" w:lastColumn="0" w:oddVBand="0" w:evenVBand="0" w:oddHBand="0" w:evenHBand="0" w:firstRowFirstColumn="0" w:firstRowLastColumn="0" w:lastRowFirstColumn="0" w:lastRowLastColumn="0"/>
                            </w:pPr>
                            <w:r>
                              <w:t>2 Laporan penelitian akademik</w:t>
                            </w:r>
                          </w:p>
                          <w:p w14:paraId="56689599" w14:textId="77777777" w:rsidR="00D90FB8" w:rsidRDefault="00D90FB8" w:rsidP="00D90FB8">
                            <w:pPr>
                              <w:spacing w:line="240" w:lineRule="auto"/>
                              <w:ind w:firstLine="0"/>
                              <w:cnfStyle w:val="100000000000" w:firstRow="1" w:lastRow="0" w:firstColumn="0" w:lastColumn="0" w:oddVBand="0" w:evenVBand="0" w:oddHBand="0" w:evenHBand="0" w:firstRowFirstColumn="0" w:firstRowLastColumn="0" w:lastRowFirstColumn="0" w:lastRowLastColumn="0"/>
                            </w:pPr>
                            <w:r>
                              <w:t>6 Sumber  Lainnya</w:t>
                            </w:r>
                          </w:p>
                        </w:tc>
                      </w:tr>
                    </w:tbl>
                    <w:p w14:paraId="02D225BC" w14:textId="77777777" w:rsidR="00D90FB8" w:rsidRDefault="00D90FB8" w:rsidP="00D90FB8">
                      <w:pPr>
                        <w:pStyle w:val="NoSpacing"/>
                      </w:pPr>
                    </w:p>
                  </w:txbxContent>
                </v:textbox>
              </v:shape>
            </w:pict>
          </mc:Fallback>
        </mc:AlternateContent>
      </w:r>
    </w:p>
    <w:p w14:paraId="239B88BC" w14:textId="77777777" w:rsidR="00D90FB8" w:rsidRPr="00880F54" w:rsidRDefault="00D90FB8" w:rsidP="00F94B0F">
      <w:pPr>
        <w:pStyle w:val="ListParagraph"/>
        <w:numPr>
          <w:ilvl w:val="1"/>
          <w:numId w:val="17"/>
        </w:numPr>
        <w:spacing w:line="240" w:lineRule="auto"/>
        <w:rPr>
          <w:bCs/>
        </w:rPr>
      </w:pPr>
    </w:p>
    <w:p w14:paraId="20D965BF" w14:textId="77777777" w:rsidR="00F94B0F" w:rsidRPr="00880F54" w:rsidRDefault="00F94B0F" w:rsidP="00D90FB8">
      <w:pPr>
        <w:spacing w:line="240" w:lineRule="auto"/>
        <w:ind w:firstLine="0"/>
        <w:rPr>
          <w:bCs/>
        </w:rPr>
      </w:pPr>
    </w:p>
    <w:p w14:paraId="4F2114DF" w14:textId="77777777" w:rsidR="00D90FB8" w:rsidRPr="00880F54" w:rsidRDefault="00D90FB8" w:rsidP="00D90FB8">
      <w:pPr>
        <w:pStyle w:val="NoSpacing"/>
        <w:tabs>
          <w:tab w:val="left" w:pos="5895"/>
        </w:tabs>
        <w:rPr>
          <w:bCs/>
        </w:rPr>
      </w:pPr>
      <w:r w:rsidRPr="00880F54">
        <w:rPr>
          <w:bCs/>
        </w:rPr>
        <w:tab/>
      </w:r>
    </w:p>
    <w:p w14:paraId="432A899A" w14:textId="77777777" w:rsidR="00D90FB8" w:rsidRPr="00880F54" w:rsidRDefault="003C1B0E" w:rsidP="003C1B0E">
      <w:pPr>
        <w:pStyle w:val="NoSpacing"/>
        <w:numPr>
          <w:ilvl w:val="1"/>
          <w:numId w:val="17"/>
        </w:numPr>
        <w:spacing w:line="240" w:lineRule="auto"/>
        <w:rPr>
          <w:bCs/>
        </w:rPr>
      </w:pPr>
      <w:r w:rsidRPr="00880F54">
        <w:rPr>
          <w:bCs/>
        </w:rPr>
        <w:t>Pembimbing:</w:t>
      </w:r>
      <w:r w:rsidRPr="00880F54">
        <w:rPr>
          <w:bCs/>
        </w:rPr>
        <w:tab/>
        <w:t>Nama Pembimbing materi 1</w:t>
      </w:r>
    </w:p>
    <w:p w14:paraId="51EDA393" w14:textId="77777777" w:rsidR="003C1B0E" w:rsidRPr="00880F54" w:rsidRDefault="003C1B0E" w:rsidP="003C1B0E">
      <w:pPr>
        <w:spacing w:line="240" w:lineRule="auto"/>
        <w:ind w:left="1440"/>
        <w:rPr>
          <w:bCs/>
        </w:rPr>
      </w:pPr>
      <w:r w:rsidRPr="00880F54">
        <w:rPr>
          <w:bCs/>
        </w:rPr>
        <w:t>Nama Pembimbing materi 2</w:t>
      </w:r>
    </w:p>
    <w:p w14:paraId="24A914F2" w14:textId="77777777" w:rsidR="00481B74" w:rsidRPr="00880F54" w:rsidRDefault="00481B74" w:rsidP="00D90FB8">
      <w:pPr>
        <w:pStyle w:val="NoSpacing"/>
        <w:tabs>
          <w:tab w:val="left" w:pos="5895"/>
        </w:tabs>
        <w:rPr>
          <w:rFonts w:asciiTheme="majorHAnsi" w:eastAsiaTheme="majorEastAsia" w:hAnsiTheme="majorHAnsi" w:cstheme="majorBidi"/>
          <w:bCs/>
          <w:color w:val="0F4761" w:themeColor="accent1" w:themeShade="BF"/>
          <w:sz w:val="40"/>
          <w:szCs w:val="40"/>
        </w:rPr>
      </w:pPr>
      <w:r w:rsidRPr="00880F54">
        <w:rPr>
          <w:bCs/>
        </w:rPr>
        <w:br w:type="page"/>
      </w:r>
    </w:p>
    <w:p w14:paraId="059559E4" w14:textId="77777777" w:rsidR="00216B9C" w:rsidRPr="00880F54" w:rsidRDefault="00216B9C" w:rsidP="00481B74">
      <w:pPr>
        <w:pStyle w:val="Heading1"/>
        <w:jc w:val="center"/>
        <w:rPr>
          <w:b w:val="0"/>
          <w:bCs/>
        </w:rPr>
      </w:pPr>
      <w:bookmarkStart w:id="4" w:name="_Toc166437433"/>
      <w:r w:rsidRPr="00880F54">
        <w:rPr>
          <w:b w:val="0"/>
          <w:bCs/>
        </w:rPr>
        <w:lastRenderedPageBreak/>
        <w:t>MOTO</w:t>
      </w:r>
      <w:bookmarkEnd w:id="4"/>
    </w:p>
    <w:p w14:paraId="4DA6285D" w14:textId="77777777" w:rsidR="005A334D" w:rsidRPr="00880F54" w:rsidRDefault="005A334D" w:rsidP="005A334D">
      <w:pPr>
        <w:pStyle w:val="NoSpacing"/>
        <w:rPr>
          <w:bCs/>
        </w:rPr>
      </w:pPr>
    </w:p>
    <w:p w14:paraId="7A675BE3" w14:textId="77777777" w:rsidR="005A334D" w:rsidRPr="00880F54" w:rsidRDefault="005A334D" w:rsidP="005A334D">
      <w:pPr>
        <w:pStyle w:val="NoSpacing"/>
        <w:rPr>
          <w:bCs/>
        </w:rPr>
      </w:pPr>
    </w:p>
    <w:p w14:paraId="6A3D0714" w14:textId="77777777" w:rsidR="005A334D" w:rsidRPr="00880F54" w:rsidRDefault="005A334D" w:rsidP="005A334D">
      <w:pPr>
        <w:pStyle w:val="NoSpacing"/>
        <w:rPr>
          <w:bCs/>
        </w:rPr>
      </w:pPr>
    </w:p>
    <w:p w14:paraId="42456E98" w14:textId="77777777" w:rsidR="005A334D" w:rsidRPr="00880F54" w:rsidRDefault="005A334D" w:rsidP="005A334D">
      <w:pPr>
        <w:pStyle w:val="NoSpacing"/>
        <w:rPr>
          <w:bCs/>
        </w:rPr>
      </w:pPr>
    </w:p>
    <w:p w14:paraId="7CB09F5F" w14:textId="77777777" w:rsidR="005872B7" w:rsidRPr="00880F54" w:rsidRDefault="00000000" w:rsidP="005872B7">
      <w:pPr>
        <w:spacing w:line="360" w:lineRule="auto"/>
        <w:rPr>
          <w:bCs/>
        </w:rPr>
      </w:pPr>
      <w:sdt>
        <w:sdtPr>
          <w:rPr>
            <w:rStyle w:val="QuoteChar"/>
            <w:bCs/>
            <w:i w:val="0"/>
            <w:iCs w:val="0"/>
          </w:rPr>
          <w:alias w:val="Moto"/>
          <w:tag w:val="Moto"/>
          <w:id w:val="-432437879"/>
          <w:placeholder>
            <w:docPart w:val="2D35257EA4D341FA913A4F63B72CFD33"/>
          </w:placeholder>
        </w:sdtPr>
        <w:sdtEndPr>
          <w:rPr>
            <w:rStyle w:val="DefaultParagraphFont"/>
            <w:color w:val="auto"/>
          </w:rPr>
        </w:sdtEndPr>
        <w:sdtContent>
          <w:r w:rsidR="005872B7" w:rsidRPr="00880F54">
            <w:rPr>
              <w:bCs/>
            </w:rPr>
            <w:t xml:space="preserve">“Apapun masalah berat yang menimpa, Solusinya adalah Jogetin saja” Presiden RI-8 Prabowo subianto </w:t>
          </w:r>
        </w:sdtContent>
      </w:sdt>
    </w:p>
    <w:p w14:paraId="1EDEFDC5" w14:textId="77777777" w:rsidR="00481B74" w:rsidRPr="00880F54" w:rsidRDefault="00481B74">
      <w:pPr>
        <w:rPr>
          <w:rFonts w:asciiTheme="majorHAnsi" w:eastAsiaTheme="majorEastAsia" w:hAnsiTheme="majorHAnsi" w:cstheme="majorBidi"/>
          <w:bCs/>
          <w:color w:val="0F4761" w:themeColor="accent1" w:themeShade="BF"/>
          <w:sz w:val="40"/>
          <w:szCs w:val="40"/>
        </w:rPr>
      </w:pPr>
      <w:r w:rsidRPr="00880F54">
        <w:rPr>
          <w:bCs/>
        </w:rPr>
        <w:br w:type="page"/>
      </w:r>
    </w:p>
    <w:p w14:paraId="6BBA2496" w14:textId="77777777" w:rsidR="00216B9C" w:rsidRPr="00880F54" w:rsidRDefault="00216B9C" w:rsidP="00481B74">
      <w:pPr>
        <w:pStyle w:val="Heading1"/>
        <w:jc w:val="center"/>
        <w:rPr>
          <w:b w:val="0"/>
          <w:bCs/>
        </w:rPr>
      </w:pPr>
      <w:bookmarkStart w:id="5" w:name="_Toc166437434"/>
      <w:r w:rsidRPr="00880F54">
        <w:rPr>
          <w:b w:val="0"/>
          <w:bCs/>
        </w:rPr>
        <w:lastRenderedPageBreak/>
        <w:t>PRAKATA</w:t>
      </w:r>
      <w:bookmarkEnd w:id="5"/>
    </w:p>
    <w:p w14:paraId="5F1A8D45" w14:textId="77777777" w:rsidR="003B13FF" w:rsidRPr="00880F54" w:rsidRDefault="00BF5150" w:rsidP="003B13FF">
      <w:pPr>
        <w:pStyle w:val="NoSpacing"/>
        <w:spacing w:line="360" w:lineRule="auto"/>
        <w:rPr>
          <w:bCs/>
        </w:rPr>
      </w:pPr>
      <w:r w:rsidRPr="00880F54">
        <w:rPr>
          <w:bCs/>
        </w:rPr>
        <w:t>Dengan Memanjatkan puji syukur kehadirat Allah/</w:t>
      </w:r>
      <w:r w:rsidR="003B13FF" w:rsidRPr="00880F54">
        <w:rPr>
          <w:bCs/>
        </w:rPr>
        <w:t xml:space="preserve">Tuhan </w:t>
      </w:r>
      <w:sdt>
        <w:sdtPr>
          <w:rPr>
            <w:bCs/>
          </w:rPr>
          <w:id w:val="1764488874"/>
          <w:placeholder>
            <w:docPart w:val="B680D9DC548F4B1895DCEF0554B371A9"/>
          </w:placeholder>
          <w:showingPlcHdr/>
        </w:sdtPr>
        <w:sdtContent>
          <w:r w:rsidR="003B13FF" w:rsidRPr="00880F54">
            <w:rPr>
              <w:rStyle w:val="QuoteChar"/>
              <w:bCs/>
              <w:i w:val="0"/>
              <w:iCs w:val="0"/>
            </w:rPr>
            <w:t>[Isikan ucapkan tambahan lain yang perlu di sampaikan, agar mendapat kelebihan berkah serta tambahan informasi nama dan npm dari mahasiswa/i terkait ]</w:t>
          </w:r>
        </w:sdtContent>
      </w:sdt>
      <w:r w:rsidR="003B13FF" w:rsidRPr="00880F54">
        <w:rPr>
          <w:bCs/>
        </w:rPr>
        <w:t xml:space="preserve"> Menyampaikan terima kasih kepada:</w:t>
      </w:r>
    </w:p>
    <w:p w14:paraId="18AA76CC" w14:textId="77777777" w:rsidR="003B13FF" w:rsidRPr="00880F54" w:rsidRDefault="00000000" w:rsidP="003B13FF">
      <w:pPr>
        <w:pStyle w:val="NoSpacing"/>
        <w:spacing w:line="360" w:lineRule="auto"/>
        <w:rPr>
          <w:bCs/>
        </w:rPr>
      </w:pPr>
      <w:sdt>
        <w:sdtPr>
          <w:rPr>
            <w:bCs/>
          </w:rPr>
          <w:id w:val="1894304448"/>
          <w:placeholder>
            <w:docPart w:val="1B8845783A4A4A37AAAC74463A888097"/>
          </w:placeholder>
          <w:showingPlcHdr/>
        </w:sdtPr>
        <w:sdtContent>
          <w:r w:rsidR="003B13FF" w:rsidRPr="00880F54">
            <w:rPr>
              <w:rStyle w:val="QuoteChar"/>
              <w:bCs/>
              <w:i w:val="0"/>
              <w:iCs w:val="0"/>
            </w:rPr>
            <w:t>[Isikan informasi kepada dosen pembimbing 1 dan 2, rektor, dekan, prodi, sekertaris prodi dan seterusnya]</w:t>
          </w:r>
        </w:sdtContent>
      </w:sdt>
    </w:p>
    <w:p w14:paraId="5E9C24B5" w14:textId="77777777" w:rsidR="00541BDA" w:rsidRPr="00880F54" w:rsidRDefault="003B13FF" w:rsidP="00541BDA">
      <w:pPr>
        <w:spacing w:line="360" w:lineRule="auto"/>
        <w:rPr>
          <w:bCs/>
        </w:rPr>
      </w:pPr>
      <w:r w:rsidRPr="00880F54">
        <w:rPr>
          <w:bCs/>
        </w:rPr>
        <w:t>Berkaitan dengan bentuk, isi, dan penyampaian dalam tugas akhir ini</w:t>
      </w:r>
      <w:r w:rsidR="00541BDA" w:rsidRPr="00880F54">
        <w:rPr>
          <w:bCs/>
        </w:rPr>
        <w:t>, kritik dan saran yang bersifat membangun dari berbagai pihak akan penulis terima dengan tangan terbuka. Semoga tugas akhir ini tepat sasaran.</w:t>
      </w:r>
    </w:p>
    <w:p w14:paraId="2739213A" w14:textId="77777777" w:rsidR="00541BDA" w:rsidRPr="00880F54" w:rsidRDefault="00541BDA" w:rsidP="00541BDA">
      <w:pPr>
        <w:pStyle w:val="NoSpacing"/>
        <w:rPr>
          <w:bCs/>
        </w:rPr>
      </w:pPr>
    </w:p>
    <w:p w14:paraId="55BC7002" w14:textId="77777777" w:rsidR="00541BDA" w:rsidRPr="00880F54" w:rsidRDefault="00541BDA" w:rsidP="00541BDA">
      <w:pPr>
        <w:rPr>
          <w:bCs/>
        </w:rPr>
      </w:pPr>
    </w:p>
    <w:tbl>
      <w:tblPr>
        <w:tblStyle w:val="TabelStyle"/>
        <w:tblpPr w:leftFromText="180" w:rightFromText="180" w:vertAnchor="text" w:horzAnchor="margin" w:tblpY="363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541BDA" w:rsidRPr="00880F54" w14:paraId="22DB2CBB" w14:textId="77777777" w:rsidTr="00541BDA">
        <w:trPr>
          <w:cnfStyle w:val="100000000000" w:firstRow="1" w:lastRow="0" w:firstColumn="0" w:lastColumn="0" w:oddVBand="0" w:evenVBand="0" w:oddHBand="0" w:evenHBand="0" w:firstRowFirstColumn="0" w:firstRowLastColumn="0" w:lastRowFirstColumn="0" w:lastRowLastColumn="0"/>
        </w:trPr>
        <w:tc>
          <w:tcPr>
            <w:tcW w:w="3963" w:type="dxa"/>
          </w:tcPr>
          <w:p w14:paraId="3921D092" w14:textId="77777777" w:rsidR="00541BDA" w:rsidRPr="00880F54" w:rsidRDefault="00541BDA" w:rsidP="00541BDA">
            <w:pPr>
              <w:pStyle w:val="NoSpacing"/>
              <w:rPr>
                <w:b w:val="0"/>
                <w:bCs/>
              </w:rPr>
            </w:pPr>
          </w:p>
        </w:tc>
        <w:tc>
          <w:tcPr>
            <w:tcW w:w="3964" w:type="dxa"/>
          </w:tcPr>
          <w:p w14:paraId="614B54B1" w14:textId="77777777" w:rsidR="00541BDA" w:rsidRPr="00880F54" w:rsidRDefault="00541BDA" w:rsidP="00541BDA">
            <w:pPr>
              <w:pStyle w:val="NoSpacing"/>
              <w:jc w:val="center"/>
              <w:rPr>
                <w:b w:val="0"/>
                <w:bCs/>
              </w:rPr>
            </w:pPr>
            <w:r w:rsidRPr="00880F54">
              <w:rPr>
                <w:b w:val="0"/>
                <w:bCs/>
              </w:rPr>
              <w:t xml:space="preserve">Jakarta, </w:t>
            </w:r>
            <w:sdt>
              <w:sdtPr>
                <w:rPr>
                  <w:bCs/>
                </w:rPr>
                <w:id w:val="-1574586170"/>
                <w:placeholder>
                  <w:docPart w:val="68DE97DD60C24BB097DE7DB7C520D7CD"/>
                </w:placeholder>
                <w:date>
                  <w:dateFormat w:val="dd MMMM yyyy"/>
                  <w:lid w:val="id-ID"/>
                  <w:storeMappedDataAs w:val="dateTime"/>
                  <w:calendar w:val="gregorian"/>
                </w:date>
              </w:sdtPr>
              <w:sdtContent>
                <w:r w:rsidRPr="00880F54">
                  <w:rPr>
                    <w:b w:val="0"/>
                    <w:bCs/>
                  </w:rPr>
                  <w:t>[Tanggal]</w:t>
                </w:r>
              </w:sdtContent>
            </w:sdt>
          </w:p>
          <w:p w14:paraId="21FCFA78" w14:textId="77777777" w:rsidR="00541BDA" w:rsidRPr="00880F54" w:rsidRDefault="00541BDA" w:rsidP="00541BDA">
            <w:pPr>
              <w:rPr>
                <w:b w:val="0"/>
                <w:bCs/>
              </w:rPr>
            </w:pPr>
          </w:p>
          <w:p w14:paraId="0121A437" w14:textId="77777777" w:rsidR="00541BDA" w:rsidRPr="00880F54" w:rsidRDefault="00541BDA" w:rsidP="00541BDA">
            <w:pPr>
              <w:rPr>
                <w:b w:val="0"/>
                <w:bCs/>
              </w:rPr>
            </w:pPr>
          </w:p>
          <w:sdt>
            <w:sdtPr>
              <w:rPr>
                <w:bCs/>
              </w:rPr>
              <w:alias w:val="Author"/>
              <w:tag w:val=""/>
              <w:id w:val="1148557923"/>
              <w:placeholder>
                <w:docPart w:val="EA817C02F1EF4C6BA82BA7D9F01C31DD"/>
              </w:placeholder>
              <w:dataBinding w:prefixMappings="xmlns:ns0='http://purl.org/dc/elements/1.1/' xmlns:ns1='http://schemas.openxmlformats.org/package/2006/metadata/core-properties' " w:xpath="/ns1:coreProperties[1]/ns0:creator[1]" w:storeItemID="{6C3C8BC8-F283-45AE-878A-BAB7291924A1}"/>
              <w:text/>
            </w:sdtPr>
            <w:sdtContent>
              <w:p w14:paraId="02A58490" w14:textId="23C4DB2F" w:rsidR="00541BDA" w:rsidRPr="00880F54" w:rsidRDefault="00777946" w:rsidP="00541BDA">
                <w:pPr>
                  <w:pStyle w:val="NoSpacing"/>
                  <w:jc w:val="center"/>
                  <w:rPr>
                    <w:b w:val="0"/>
                    <w:bCs/>
                  </w:rPr>
                </w:pPr>
                <w:r w:rsidRPr="00880F54">
                  <w:rPr>
                    <w:b w:val="0"/>
                    <w:bCs/>
                  </w:rPr>
                  <w:t>Anwar Hakim</w:t>
                </w:r>
              </w:p>
            </w:sdtContent>
          </w:sdt>
        </w:tc>
      </w:tr>
    </w:tbl>
    <w:p w14:paraId="4D4FCB8C" w14:textId="77777777" w:rsidR="00481B74" w:rsidRPr="00880F54" w:rsidRDefault="00481B74" w:rsidP="003B13FF">
      <w:pPr>
        <w:rPr>
          <w:rFonts w:asciiTheme="majorHAnsi" w:eastAsiaTheme="majorEastAsia" w:hAnsiTheme="majorHAnsi" w:cstheme="majorBidi"/>
          <w:bCs/>
          <w:color w:val="0F4761" w:themeColor="accent1" w:themeShade="BF"/>
          <w:sz w:val="40"/>
          <w:szCs w:val="40"/>
        </w:rPr>
      </w:pPr>
      <w:r w:rsidRPr="00880F54">
        <w:rPr>
          <w:bCs/>
        </w:rPr>
        <w:br w:type="page"/>
      </w:r>
    </w:p>
    <w:p w14:paraId="0940A19A" w14:textId="77777777" w:rsidR="00216B9C" w:rsidRPr="00880F54" w:rsidRDefault="00216B9C" w:rsidP="00481B74">
      <w:pPr>
        <w:pStyle w:val="Heading1"/>
        <w:jc w:val="center"/>
        <w:rPr>
          <w:b w:val="0"/>
          <w:bCs/>
        </w:rPr>
      </w:pPr>
      <w:bookmarkStart w:id="6" w:name="_Toc166437435"/>
      <w:r w:rsidRPr="00880F54">
        <w:rPr>
          <w:b w:val="0"/>
          <w:bCs/>
        </w:rPr>
        <w:lastRenderedPageBreak/>
        <w:t>DAFTAR ISI</w:t>
      </w:r>
      <w:bookmarkEnd w:id="6"/>
    </w:p>
    <w:sdt>
      <w:sdtPr>
        <w:rPr>
          <w:rFonts w:asciiTheme="minorHAnsi" w:eastAsiaTheme="minorHAnsi" w:hAnsiTheme="minorHAnsi" w:cstheme="minorBidi"/>
          <w:b w:val="0"/>
          <w:bCs/>
          <w:kern w:val="2"/>
          <w:sz w:val="22"/>
          <w:szCs w:val="22"/>
          <w:lang w:eastAsia="en-US"/>
          <w14:ligatures w14:val="standardContextual"/>
        </w:rPr>
        <w:id w:val="-642883623"/>
        <w:docPartObj>
          <w:docPartGallery w:val="Table of Contents"/>
          <w:docPartUnique/>
        </w:docPartObj>
      </w:sdtPr>
      <w:sdtEndPr>
        <w:rPr>
          <w:rFonts w:ascii="Times New Roman" w:hAnsi="Times New Roman"/>
          <w:sz w:val="24"/>
        </w:rPr>
      </w:sdtEndPr>
      <w:sdtContent>
        <w:p w14:paraId="0F8443C0" w14:textId="77777777" w:rsidR="00412A51" w:rsidRPr="00880F54" w:rsidRDefault="00412A51">
          <w:pPr>
            <w:pStyle w:val="TOCHeading"/>
            <w:rPr>
              <w:b w:val="0"/>
              <w:bCs/>
            </w:rPr>
          </w:pPr>
          <w:r w:rsidRPr="00880F54">
            <w:rPr>
              <w:b w:val="0"/>
              <w:bCs/>
            </w:rPr>
            <w:t>Isi</w:t>
          </w:r>
        </w:p>
        <w:p w14:paraId="6027D612" w14:textId="77777777" w:rsidR="00541BDA" w:rsidRPr="00880F54" w:rsidRDefault="00AA32EF">
          <w:pPr>
            <w:pStyle w:val="TOC1"/>
            <w:tabs>
              <w:tab w:val="right" w:leader="dot" w:pos="7927"/>
            </w:tabs>
            <w:rPr>
              <w:rFonts w:asciiTheme="minorHAnsi" w:hAnsiTheme="minorHAnsi" w:cstheme="minorBidi"/>
              <w:bCs/>
              <w:noProof/>
              <w:kern w:val="2"/>
              <w:szCs w:val="24"/>
              <w14:ligatures w14:val="standardContextual"/>
            </w:rPr>
          </w:pPr>
          <w:r w:rsidRPr="00880F54">
            <w:rPr>
              <w:bCs/>
            </w:rPr>
            <w:fldChar w:fldCharType="begin"/>
          </w:r>
          <w:r w:rsidRPr="00880F54">
            <w:rPr>
              <w:bCs/>
            </w:rPr>
            <w:instrText xml:space="preserve"> TOC \o "1-2" \h \z \u </w:instrText>
          </w:r>
          <w:r w:rsidRPr="00880F54">
            <w:rPr>
              <w:bCs/>
            </w:rPr>
            <w:fldChar w:fldCharType="separate"/>
          </w:r>
          <w:hyperlink w:anchor="_Toc166437429" w:history="1">
            <w:r w:rsidR="00541BDA" w:rsidRPr="00880F54">
              <w:rPr>
                <w:rStyle w:val="Hyperlink"/>
                <w:bCs/>
                <w:noProof/>
              </w:rPr>
              <w:t>LEMBAR PERSETUJUAN UJIAN TUGAS AKHIR</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_Toc166437429 \h </w:instrText>
            </w:r>
            <w:r w:rsidR="00541BDA" w:rsidRPr="00880F54">
              <w:rPr>
                <w:bCs/>
                <w:noProof/>
                <w:webHidden/>
              </w:rPr>
            </w:r>
            <w:r w:rsidR="00541BDA" w:rsidRPr="00880F54">
              <w:rPr>
                <w:bCs/>
                <w:noProof/>
                <w:webHidden/>
              </w:rPr>
              <w:fldChar w:fldCharType="separate"/>
            </w:r>
            <w:r w:rsidR="00541BDA" w:rsidRPr="00880F54">
              <w:rPr>
                <w:bCs/>
                <w:noProof/>
                <w:webHidden/>
              </w:rPr>
              <w:t>ii</w:t>
            </w:r>
            <w:r w:rsidR="00541BDA" w:rsidRPr="00880F54">
              <w:rPr>
                <w:bCs/>
                <w:noProof/>
                <w:webHidden/>
              </w:rPr>
              <w:fldChar w:fldCharType="end"/>
            </w:r>
          </w:hyperlink>
        </w:p>
        <w:p w14:paraId="734C48A7" w14:textId="77777777" w:rsidR="00541BDA" w:rsidRPr="00880F54" w:rsidRDefault="00000000">
          <w:pPr>
            <w:pStyle w:val="TOC1"/>
            <w:tabs>
              <w:tab w:val="right" w:leader="dot" w:pos="7927"/>
            </w:tabs>
            <w:rPr>
              <w:rFonts w:asciiTheme="minorHAnsi" w:hAnsiTheme="minorHAnsi" w:cstheme="minorBidi"/>
              <w:bCs/>
              <w:noProof/>
              <w:kern w:val="2"/>
              <w:szCs w:val="24"/>
              <w14:ligatures w14:val="standardContextual"/>
            </w:rPr>
          </w:pPr>
          <w:hyperlink w:anchor="_Toc166437430" w:history="1">
            <w:r w:rsidR="00541BDA" w:rsidRPr="00880F54">
              <w:rPr>
                <w:rStyle w:val="Hyperlink"/>
                <w:bCs/>
                <w:noProof/>
              </w:rPr>
              <w:t>LEMBAR PENGESAHAN</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_Toc166437430 \h </w:instrText>
            </w:r>
            <w:r w:rsidR="00541BDA" w:rsidRPr="00880F54">
              <w:rPr>
                <w:bCs/>
                <w:noProof/>
                <w:webHidden/>
              </w:rPr>
            </w:r>
            <w:r w:rsidR="00541BDA" w:rsidRPr="00880F54">
              <w:rPr>
                <w:bCs/>
                <w:noProof/>
                <w:webHidden/>
              </w:rPr>
              <w:fldChar w:fldCharType="separate"/>
            </w:r>
            <w:r w:rsidR="00541BDA" w:rsidRPr="00880F54">
              <w:rPr>
                <w:bCs/>
                <w:noProof/>
                <w:webHidden/>
              </w:rPr>
              <w:t>iii</w:t>
            </w:r>
            <w:r w:rsidR="00541BDA" w:rsidRPr="00880F54">
              <w:rPr>
                <w:bCs/>
                <w:noProof/>
                <w:webHidden/>
              </w:rPr>
              <w:fldChar w:fldCharType="end"/>
            </w:r>
          </w:hyperlink>
        </w:p>
        <w:p w14:paraId="508C1FE2" w14:textId="77777777" w:rsidR="00541BDA" w:rsidRPr="00880F54" w:rsidRDefault="00000000">
          <w:pPr>
            <w:pStyle w:val="TOC1"/>
            <w:tabs>
              <w:tab w:val="right" w:leader="dot" w:pos="7927"/>
            </w:tabs>
            <w:rPr>
              <w:rFonts w:asciiTheme="minorHAnsi" w:hAnsiTheme="minorHAnsi" w:cstheme="minorBidi"/>
              <w:bCs/>
              <w:noProof/>
              <w:kern w:val="2"/>
              <w:szCs w:val="24"/>
              <w14:ligatures w14:val="standardContextual"/>
            </w:rPr>
          </w:pPr>
          <w:hyperlink w:anchor="_Toc166437431" w:history="1">
            <w:r w:rsidR="00541BDA" w:rsidRPr="00880F54">
              <w:rPr>
                <w:rStyle w:val="Hyperlink"/>
                <w:bCs/>
                <w:noProof/>
              </w:rPr>
              <w:t>LEMBAR PERNYATAAN</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_Toc166437431 \h </w:instrText>
            </w:r>
            <w:r w:rsidR="00541BDA" w:rsidRPr="00880F54">
              <w:rPr>
                <w:bCs/>
                <w:noProof/>
                <w:webHidden/>
              </w:rPr>
            </w:r>
            <w:r w:rsidR="00541BDA" w:rsidRPr="00880F54">
              <w:rPr>
                <w:bCs/>
                <w:noProof/>
                <w:webHidden/>
              </w:rPr>
              <w:fldChar w:fldCharType="separate"/>
            </w:r>
            <w:r w:rsidR="00541BDA" w:rsidRPr="00880F54">
              <w:rPr>
                <w:bCs/>
                <w:noProof/>
                <w:webHidden/>
              </w:rPr>
              <w:t>iv</w:t>
            </w:r>
            <w:r w:rsidR="00541BDA" w:rsidRPr="00880F54">
              <w:rPr>
                <w:bCs/>
                <w:noProof/>
                <w:webHidden/>
              </w:rPr>
              <w:fldChar w:fldCharType="end"/>
            </w:r>
          </w:hyperlink>
        </w:p>
        <w:p w14:paraId="2AB00CA0" w14:textId="77777777" w:rsidR="00541BDA" w:rsidRPr="00880F54" w:rsidRDefault="00000000">
          <w:pPr>
            <w:pStyle w:val="TOC1"/>
            <w:tabs>
              <w:tab w:val="right" w:leader="dot" w:pos="7927"/>
            </w:tabs>
            <w:rPr>
              <w:rFonts w:asciiTheme="minorHAnsi" w:hAnsiTheme="minorHAnsi" w:cstheme="minorBidi"/>
              <w:bCs/>
              <w:noProof/>
              <w:kern w:val="2"/>
              <w:szCs w:val="24"/>
              <w14:ligatures w14:val="standardContextual"/>
            </w:rPr>
          </w:pPr>
          <w:hyperlink w:anchor="_Toc166437432" w:history="1">
            <w:r w:rsidR="00541BDA" w:rsidRPr="00880F54">
              <w:rPr>
                <w:rStyle w:val="Hyperlink"/>
                <w:bCs/>
                <w:noProof/>
              </w:rPr>
              <w:t>ABSTRAK</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_Toc166437432 \h </w:instrText>
            </w:r>
            <w:r w:rsidR="00541BDA" w:rsidRPr="00880F54">
              <w:rPr>
                <w:bCs/>
                <w:noProof/>
                <w:webHidden/>
              </w:rPr>
            </w:r>
            <w:r w:rsidR="00541BDA" w:rsidRPr="00880F54">
              <w:rPr>
                <w:bCs/>
                <w:noProof/>
                <w:webHidden/>
              </w:rPr>
              <w:fldChar w:fldCharType="separate"/>
            </w:r>
            <w:r w:rsidR="00541BDA" w:rsidRPr="00880F54">
              <w:rPr>
                <w:bCs/>
                <w:noProof/>
                <w:webHidden/>
              </w:rPr>
              <w:t>v</w:t>
            </w:r>
            <w:r w:rsidR="00541BDA" w:rsidRPr="00880F54">
              <w:rPr>
                <w:bCs/>
                <w:noProof/>
                <w:webHidden/>
              </w:rPr>
              <w:fldChar w:fldCharType="end"/>
            </w:r>
          </w:hyperlink>
        </w:p>
        <w:p w14:paraId="3EE122B4" w14:textId="77777777" w:rsidR="00541BDA" w:rsidRPr="00880F54" w:rsidRDefault="00000000">
          <w:pPr>
            <w:pStyle w:val="TOC1"/>
            <w:tabs>
              <w:tab w:val="right" w:leader="dot" w:pos="7927"/>
            </w:tabs>
            <w:rPr>
              <w:rFonts w:asciiTheme="minorHAnsi" w:hAnsiTheme="minorHAnsi" w:cstheme="minorBidi"/>
              <w:bCs/>
              <w:noProof/>
              <w:kern w:val="2"/>
              <w:szCs w:val="24"/>
              <w14:ligatures w14:val="standardContextual"/>
            </w:rPr>
          </w:pPr>
          <w:hyperlink w:anchor="_Toc166437433" w:history="1">
            <w:r w:rsidR="00541BDA" w:rsidRPr="00880F54">
              <w:rPr>
                <w:rStyle w:val="Hyperlink"/>
                <w:bCs/>
                <w:noProof/>
              </w:rPr>
              <w:t>MOTO</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_Toc166437433 \h </w:instrText>
            </w:r>
            <w:r w:rsidR="00541BDA" w:rsidRPr="00880F54">
              <w:rPr>
                <w:bCs/>
                <w:noProof/>
                <w:webHidden/>
              </w:rPr>
            </w:r>
            <w:r w:rsidR="00541BDA" w:rsidRPr="00880F54">
              <w:rPr>
                <w:bCs/>
                <w:noProof/>
                <w:webHidden/>
              </w:rPr>
              <w:fldChar w:fldCharType="separate"/>
            </w:r>
            <w:r w:rsidR="00541BDA" w:rsidRPr="00880F54">
              <w:rPr>
                <w:bCs/>
                <w:noProof/>
                <w:webHidden/>
              </w:rPr>
              <w:t>vi</w:t>
            </w:r>
            <w:r w:rsidR="00541BDA" w:rsidRPr="00880F54">
              <w:rPr>
                <w:bCs/>
                <w:noProof/>
                <w:webHidden/>
              </w:rPr>
              <w:fldChar w:fldCharType="end"/>
            </w:r>
          </w:hyperlink>
        </w:p>
        <w:p w14:paraId="5DFD1F4B" w14:textId="77777777" w:rsidR="00541BDA" w:rsidRPr="00880F54" w:rsidRDefault="00000000">
          <w:pPr>
            <w:pStyle w:val="TOC1"/>
            <w:tabs>
              <w:tab w:val="right" w:leader="dot" w:pos="7927"/>
            </w:tabs>
            <w:rPr>
              <w:rFonts w:asciiTheme="minorHAnsi" w:hAnsiTheme="minorHAnsi" w:cstheme="minorBidi"/>
              <w:bCs/>
              <w:noProof/>
              <w:kern w:val="2"/>
              <w:szCs w:val="24"/>
              <w14:ligatures w14:val="standardContextual"/>
            </w:rPr>
          </w:pPr>
          <w:hyperlink w:anchor="_Toc166437434" w:history="1">
            <w:r w:rsidR="00541BDA" w:rsidRPr="00880F54">
              <w:rPr>
                <w:rStyle w:val="Hyperlink"/>
                <w:bCs/>
                <w:noProof/>
              </w:rPr>
              <w:t>PRAKATA</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_Toc166437434 \h </w:instrText>
            </w:r>
            <w:r w:rsidR="00541BDA" w:rsidRPr="00880F54">
              <w:rPr>
                <w:bCs/>
                <w:noProof/>
                <w:webHidden/>
              </w:rPr>
            </w:r>
            <w:r w:rsidR="00541BDA" w:rsidRPr="00880F54">
              <w:rPr>
                <w:bCs/>
                <w:noProof/>
                <w:webHidden/>
              </w:rPr>
              <w:fldChar w:fldCharType="separate"/>
            </w:r>
            <w:r w:rsidR="00541BDA" w:rsidRPr="00880F54">
              <w:rPr>
                <w:bCs/>
                <w:noProof/>
                <w:webHidden/>
              </w:rPr>
              <w:t>vii</w:t>
            </w:r>
            <w:r w:rsidR="00541BDA" w:rsidRPr="00880F54">
              <w:rPr>
                <w:bCs/>
                <w:noProof/>
                <w:webHidden/>
              </w:rPr>
              <w:fldChar w:fldCharType="end"/>
            </w:r>
          </w:hyperlink>
        </w:p>
        <w:p w14:paraId="52A65A29" w14:textId="77777777" w:rsidR="00541BDA" w:rsidRPr="00880F54" w:rsidRDefault="00000000">
          <w:pPr>
            <w:pStyle w:val="TOC1"/>
            <w:tabs>
              <w:tab w:val="right" w:leader="dot" w:pos="7927"/>
            </w:tabs>
            <w:rPr>
              <w:rFonts w:asciiTheme="minorHAnsi" w:hAnsiTheme="minorHAnsi" w:cstheme="minorBidi"/>
              <w:bCs/>
              <w:noProof/>
              <w:kern w:val="2"/>
              <w:szCs w:val="24"/>
              <w14:ligatures w14:val="standardContextual"/>
            </w:rPr>
          </w:pPr>
          <w:hyperlink w:anchor="_Toc166437435" w:history="1">
            <w:r w:rsidR="00541BDA" w:rsidRPr="00880F54">
              <w:rPr>
                <w:rStyle w:val="Hyperlink"/>
                <w:bCs/>
                <w:noProof/>
              </w:rPr>
              <w:t>DAFTAR ISI</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_Toc166437435 \h </w:instrText>
            </w:r>
            <w:r w:rsidR="00541BDA" w:rsidRPr="00880F54">
              <w:rPr>
                <w:bCs/>
                <w:noProof/>
                <w:webHidden/>
              </w:rPr>
            </w:r>
            <w:r w:rsidR="00541BDA" w:rsidRPr="00880F54">
              <w:rPr>
                <w:bCs/>
                <w:noProof/>
                <w:webHidden/>
              </w:rPr>
              <w:fldChar w:fldCharType="separate"/>
            </w:r>
            <w:r w:rsidR="00541BDA" w:rsidRPr="00880F54">
              <w:rPr>
                <w:bCs/>
                <w:noProof/>
                <w:webHidden/>
              </w:rPr>
              <w:t>viii</w:t>
            </w:r>
            <w:r w:rsidR="00541BDA" w:rsidRPr="00880F54">
              <w:rPr>
                <w:bCs/>
                <w:noProof/>
                <w:webHidden/>
              </w:rPr>
              <w:fldChar w:fldCharType="end"/>
            </w:r>
          </w:hyperlink>
        </w:p>
        <w:p w14:paraId="52DDAF89" w14:textId="77777777" w:rsidR="00541BDA" w:rsidRPr="00880F54" w:rsidRDefault="00000000">
          <w:pPr>
            <w:pStyle w:val="TOC1"/>
            <w:tabs>
              <w:tab w:val="right" w:leader="dot" w:pos="7927"/>
            </w:tabs>
            <w:rPr>
              <w:rFonts w:asciiTheme="minorHAnsi" w:hAnsiTheme="minorHAnsi" w:cstheme="minorBidi"/>
              <w:bCs/>
              <w:noProof/>
              <w:kern w:val="2"/>
              <w:szCs w:val="24"/>
              <w14:ligatures w14:val="standardContextual"/>
            </w:rPr>
          </w:pPr>
          <w:hyperlink w:anchor="_Toc166437436" w:history="1">
            <w:r w:rsidR="00541BDA" w:rsidRPr="00880F54">
              <w:rPr>
                <w:rStyle w:val="Hyperlink"/>
                <w:bCs/>
                <w:noProof/>
              </w:rPr>
              <w:t>DAFTAR TABEL</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_Toc166437436 \h </w:instrText>
            </w:r>
            <w:r w:rsidR="00541BDA" w:rsidRPr="00880F54">
              <w:rPr>
                <w:bCs/>
                <w:noProof/>
                <w:webHidden/>
              </w:rPr>
            </w:r>
            <w:r w:rsidR="00541BDA" w:rsidRPr="00880F54">
              <w:rPr>
                <w:bCs/>
                <w:noProof/>
                <w:webHidden/>
              </w:rPr>
              <w:fldChar w:fldCharType="separate"/>
            </w:r>
            <w:r w:rsidR="00541BDA" w:rsidRPr="00880F54">
              <w:rPr>
                <w:bCs/>
                <w:noProof/>
                <w:webHidden/>
              </w:rPr>
              <w:t>x</w:t>
            </w:r>
            <w:r w:rsidR="00541BDA" w:rsidRPr="00880F54">
              <w:rPr>
                <w:bCs/>
                <w:noProof/>
                <w:webHidden/>
              </w:rPr>
              <w:fldChar w:fldCharType="end"/>
            </w:r>
          </w:hyperlink>
        </w:p>
        <w:p w14:paraId="1DA3F00A" w14:textId="77777777" w:rsidR="00541BDA" w:rsidRPr="00880F54" w:rsidRDefault="00000000">
          <w:pPr>
            <w:pStyle w:val="TOC1"/>
            <w:tabs>
              <w:tab w:val="right" w:leader="dot" w:pos="7927"/>
            </w:tabs>
            <w:rPr>
              <w:rFonts w:asciiTheme="minorHAnsi" w:hAnsiTheme="minorHAnsi" w:cstheme="minorBidi"/>
              <w:bCs/>
              <w:noProof/>
              <w:kern w:val="2"/>
              <w:szCs w:val="24"/>
              <w14:ligatures w14:val="standardContextual"/>
            </w:rPr>
          </w:pPr>
          <w:hyperlink w:anchor="_Toc166437437" w:history="1">
            <w:r w:rsidR="00541BDA" w:rsidRPr="00880F54">
              <w:rPr>
                <w:rStyle w:val="Hyperlink"/>
                <w:bCs/>
                <w:noProof/>
              </w:rPr>
              <w:t>DAFTAR GAMBAR</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_Toc166437437 \h </w:instrText>
            </w:r>
            <w:r w:rsidR="00541BDA" w:rsidRPr="00880F54">
              <w:rPr>
                <w:bCs/>
                <w:noProof/>
                <w:webHidden/>
              </w:rPr>
            </w:r>
            <w:r w:rsidR="00541BDA" w:rsidRPr="00880F54">
              <w:rPr>
                <w:bCs/>
                <w:noProof/>
                <w:webHidden/>
              </w:rPr>
              <w:fldChar w:fldCharType="separate"/>
            </w:r>
            <w:r w:rsidR="00541BDA" w:rsidRPr="00880F54">
              <w:rPr>
                <w:bCs/>
                <w:noProof/>
                <w:webHidden/>
              </w:rPr>
              <w:t>xi</w:t>
            </w:r>
            <w:r w:rsidR="00541BDA" w:rsidRPr="00880F54">
              <w:rPr>
                <w:bCs/>
                <w:noProof/>
                <w:webHidden/>
              </w:rPr>
              <w:fldChar w:fldCharType="end"/>
            </w:r>
          </w:hyperlink>
        </w:p>
        <w:p w14:paraId="353C7E3C" w14:textId="77777777" w:rsidR="00541BDA" w:rsidRPr="00880F54" w:rsidRDefault="00000000">
          <w:pPr>
            <w:pStyle w:val="TOC1"/>
            <w:tabs>
              <w:tab w:val="right" w:leader="dot" w:pos="7927"/>
            </w:tabs>
            <w:rPr>
              <w:rFonts w:asciiTheme="minorHAnsi" w:hAnsiTheme="minorHAnsi" w:cstheme="minorBidi"/>
              <w:bCs/>
              <w:noProof/>
              <w:kern w:val="2"/>
              <w:szCs w:val="24"/>
              <w14:ligatures w14:val="standardContextual"/>
            </w:rPr>
          </w:pPr>
          <w:hyperlink w:anchor="_Toc166437438" w:history="1">
            <w:r w:rsidR="00541BDA" w:rsidRPr="00880F54">
              <w:rPr>
                <w:rStyle w:val="Hyperlink"/>
                <w:bCs/>
                <w:noProof/>
              </w:rPr>
              <w:t>LAMPIRAN</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_Toc166437438 \h </w:instrText>
            </w:r>
            <w:r w:rsidR="00541BDA" w:rsidRPr="00880F54">
              <w:rPr>
                <w:bCs/>
                <w:noProof/>
                <w:webHidden/>
              </w:rPr>
            </w:r>
            <w:r w:rsidR="00541BDA" w:rsidRPr="00880F54">
              <w:rPr>
                <w:bCs/>
                <w:noProof/>
                <w:webHidden/>
              </w:rPr>
              <w:fldChar w:fldCharType="separate"/>
            </w:r>
            <w:r w:rsidR="00541BDA" w:rsidRPr="00880F54">
              <w:rPr>
                <w:bCs/>
                <w:noProof/>
                <w:webHidden/>
              </w:rPr>
              <w:t>xii</w:t>
            </w:r>
            <w:r w:rsidR="00541BDA" w:rsidRPr="00880F54">
              <w:rPr>
                <w:bCs/>
                <w:noProof/>
                <w:webHidden/>
              </w:rPr>
              <w:fldChar w:fldCharType="end"/>
            </w:r>
          </w:hyperlink>
        </w:p>
        <w:p w14:paraId="6CC38C06" w14:textId="77777777" w:rsidR="00541BDA" w:rsidRPr="00880F54" w:rsidRDefault="00000000">
          <w:pPr>
            <w:pStyle w:val="TOC1"/>
            <w:tabs>
              <w:tab w:val="right" w:leader="dot" w:pos="7927"/>
            </w:tabs>
            <w:rPr>
              <w:rFonts w:asciiTheme="minorHAnsi" w:hAnsiTheme="minorHAnsi" w:cstheme="minorBidi"/>
              <w:bCs/>
              <w:noProof/>
              <w:kern w:val="2"/>
              <w:szCs w:val="24"/>
              <w14:ligatures w14:val="standardContextual"/>
            </w:rPr>
          </w:pPr>
          <w:hyperlink w:anchor="_Toc166437439" w:history="1">
            <w:r w:rsidR="00541BDA" w:rsidRPr="00880F54">
              <w:rPr>
                <w:rStyle w:val="Hyperlink"/>
                <w:bCs/>
                <w:noProof/>
              </w:rPr>
              <w:t>BAB I PENDAHULUAN</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_Toc166437439 \h </w:instrText>
            </w:r>
            <w:r w:rsidR="00541BDA" w:rsidRPr="00880F54">
              <w:rPr>
                <w:bCs/>
                <w:noProof/>
                <w:webHidden/>
              </w:rPr>
            </w:r>
            <w:r w:rsidR="00541BDA" w:rsidRPr="00880F54">
              <w:rPr>
                <w:bCs/>
                <w:noProof/>
                <w:webHidden/>
              </w:rPr>
              <w:fldChar w:fldCharType="separate"/>
            </w:r>
            <w:r w:rsidR="00541BDA" w:rsidRPr="00880F54">
              <w:rPr>
                <w:bCs/>
                <w:noProof/>
                <w:webHidden/>
              </w:rPr>
              <w:t>1</w:t>
            </w:r>
            <w:r w:rsidR="00541BDA" w:rsidRPr="00880F54">
              <w:rPr>
                <w:bCs/>
                <w:noProof/>
                <w:webHidden/>
              </w:rPr>
              <w:fldChar w:fldCharType="end"/>
            </w:r>
          </w:hyperlink>
        </w:p>
        <w:p w14:paraId="24DFC648" w14:textId="77777777" w:rsidR="00541BDA" w:rsidRPr="00880F54" w:rsidRDefault="00000000">
          <w:pPr>
            <w:pStyle w:val="TOC2"/>
            <w:tabs>
              <w:tab w:val="left" w:pos="1440"/>
              <w:tab w:val="right" w:leader="dot" w:pos="7927"/>
            </w:tabs>
            <w:rPr>
              <w:rFonts w:asciiTheme="minorHAnsi" w:hAnsiTheme="minorHAnsi" w:cstheme="minorBidi"/>
              <w:bCs/>
              <w:noProof/>
              <w:kern w:val="2"/>
              <w:szCs w:val="24"/>
              <w14:ligatures w14:val="standardContextual"/>
            </w:rPr>
          </w:pPr>
          <w:hyperlink w:anchor="_Toc166437440" w:history="1">
            <w:r w:rsidR="00541BDA" w:rsidRPr="00880F54">
              <w:rPr>
                <w:rStyle w:val="Hyperlink"/>
                <w:bCs/>
                <w:noProof/>
              </w:rPr>
              <w:t>A.</w:t>
            </w:r>
            <w:r w:rsidR="00541BDA" w:rsidRPr="00880F54">
              <w:rPr>
                <w:rFonts w:asciiTheme="minorHAnsi" w:hAnsiTheme="minorHAnsi" w:cstheme="minorBidi"/>
                <w:bCs/>
                <w:noProof/>
                <w:kern w:val="2"/>
                <w:szCs w:val="24"/>
                <w14:ligatures w14:val="standardContextual"/>
              </w:rPr>
              <w:tab/>
            </w:r>
            <w:r w:rsidR="00541BDA" w:rsidRPr="00880F54">
              <w:rPr>
                <w:rStyle w:val="Hyperlink"/>
                <w:bCs/>
                <w:noProof/>
              </w:rPr>
              <w:t>Latar Belakang</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_Toc166437440 \h </w:instrText>
            </w:r>
            <w:r w:rsidR="00541BDA" w:rsidRPr="00880F54">
              <w:rPr>
                <w:bCs/>
                <w:noProof/>
                <w:webHidden/>
              </w:rPr>
            </w:r>
            <w:r w:rsidR="00541BDA" w:rsidRPr="00880F54">
              <w:rPr>
                <w:bCs/>
                <w:noProof/>
                <w:webHidden/>
              </w:rPr>
              <w:fldChar w:fldCharType="separate"/>
            </w:r>
            <w:r w:rsidR="00541BDA" w:rsidRPr="00880F54">
              <w:rPr>
                <w:bCs/>
                <w:noProof/>
                <w:webHidden/>
              </w:rPr>
              <w:t>1</w:t>
            </w:r>
            <w:r w:rsidR="00541BDA" w:rsidRPr="00880F54">
              <w:rPr>
                <w:bCs/>
                <w:noProof/>
                <w:webHidden/>
              </w:rPr>
              <w:fldChar w:fldCharType="end"/>
            </w:r>
          </w:hyperlink>
        </w:p>
        <w:p w14:paraId="37C674A0" w14:textId="77777777" w:rsidR="00541BDA" w:rsidRPr="00880F54" w:rsidRDefault="00000000">
          <w:pPr>
            <w:pStyle w:val="TOC2"/>
            <w:tabs>
              <w:tab w:val="left" w:pos="1440"/>
              <w:tab w:val="right" w:leader="dot" w:pos="7927"/>
            </w:tabs>
            <w:rPr>
              <w:rFonts w:asciiTheme="minorHAnsi" w:hAnsiTheme="minorHAnsi" w:cstheme="minorBidi"/>
              <w:bCs/>
              <w:noProof/>
              <w:kern w:val="2"/>
              <w:szCs w:val="24"/>
              <w14:ligatures w14:val="standardContextual"/>
            </w:rPr>
          </w:pPr>
          <w:hyperlink w:anchor="_Toc166437441" w:history="1">
            <w:r w:rsidR="00541BDA" w:rsidRPr="00880F54">
              <w:rPr>
                <w:rStyle w:val="Hyperlink"/>
                <w:bCs/>
                <w:noProof/>
              </w:rPr>
              <w:t>B.</w:t>
            </w:r>
            <w:r w:rsidR="00541BDA" w:rsidRPr="00880F54">
              <w:rPr>
                <w:rFonts w:asciiTheme="minorHAnsi" w:hAnsiTheme="minorHAnsi" w:cstheme="minorBidi"/>
                <w:bCs/>
                <w:noProof/>
                <w:kern w:val="2"/>
                <w:szCs w:val="24"/>
                <w14:ligatures w14:val="standardContextual"/>
              </w:rPr>
              <w:tab/>
            </w:r>
            <w:r w:rsidR="00541BDA" w:rsidRPr="00880F54">
              <w:rPr>
                <w:rStyle w:val="Hyperlink"/>
                <w:bCs/>
                <w:noProof/>
              </w:rPr>
              <w:t>Identifikasi Masalah</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_Toc166437441 \h </w:instrText>
            </w:r>
            <w:r w:rsidR="00541BDA" w:rsidRPr="00880F54">
              <w:rPr>
                <w:bCs/>
                <w:noProof/>
                <w:webHidden/>
              </w:rPr>
            </w:r>
            <w:r w:rsidR="00541BDA" w:rsidRPr="00880F54">
              <w:rPr>
                <w:bCs/>
                <w:noProof/>
                <w:webHidden/>
              </w:rPr>
              <w:fldChar w:fldCharType="separate"/>
            </w:r>
            <w:r w:rsidR="00541BDA" w:rsidRPr="00880F54">
              <w:rPr>
                <w:bCs/>
                <w:noProof/>
                <w:webHidden/>
              </w:rPr>
              <w:t>1</w:t>
            </w:r>
            <w:r w:rsidR="00541BDA" w:rsidRPr="00880F54">
              <w:rPr>
                <w:bCs/>
                <w:noProof/>
                <w:webHidden/>
              </w:rPr>
              <w:fldChar w:fldCharType="end"/>
            </w:r>
          </w:hyperlink>
        </w:p>
        <w:p w14:paraId="5374E801" w14:textId="77777777" w:rsidR="00541BDA" w:rsidRPr="00880F54" w:rsidRDefault="00000000">
          <w:pPr>
            <w:pStyle w:val="TOC2"/>
            <w:tabs>
              <w:tab w:val="left" w:pos="1440"/>
              <w:tab w:val="right" w:leader="dot" w:pos="7927"/>
            </w:tabs>
            <w:rPr>
              <w:rFonts w:asciiTheme="minorHAnsi" w:hAnsiTheme="minorHAnsi" w:cstheme="minorBidi"/>
              <w:bCs/>
              <w:noProof/>
              <w:kern w:val="2"/>
              <w:szCs w:val="24"/>
              <w14:ligatures w14:val="standardContextual"/>
            </w:rPr>
          </w:pPr>
          <w:hyperlink w:anchor="_Toc166437442" w:history="1">
            <w:r w:rsidR="00541BDA" w:rsidRPr="00880F54">
              <w:rPr>
                <w:rStyle w:val="Hyperlink"/>
                <w:bCs/>
                <w:noProof/>
              </w:rPr>
              <w:t>C.</w:t>
            </w:r>
            <w:r w:rsidR="00541BDA" w:rsidRPr="00880F54">
              <w:rPr>
                <w:rFonts w:asciiTheme="minorHAnsi" w:hAnsiTheme="minorHAnsi" w:cstheme="minorBidi"/>
                <w:bCs/>
                <w:noProof/>
                <w:kern w:val="2"/>
                <w:szCs w:val="24"/>
                <w14:ligatures w14:val="standardContextual"/>
              </w:rPr>
              <w:tab/>
            </w:r>
            <w:r w:rsidR="00541BDA" w:rsidRPr="00880F54">
              <w:rPr>
                <w:rStyle w:val="Hyperlink"/>
                <w:bCs/>
                <w:noProof/>
              </w:rPr>
              <w:t>Batasan Masalah</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_Toc166437442 \h </w:instrText>
            </w:r>
            <w:r w:rsidR="00541BDA" w:rsidRPr="00880F54">
              <w:rPr>
                <w:bCs/>
                <w:noProof/>
                <w:webHidden/>
              </w:rPr>
            </w:r>
            <w:r w:rsidR="00541BDA" w:rsidRPr="00880F54">
              <w:rPr>
                <w:bCs/>
                <w:noProof/>
                <w:webHidden/>
              </w:rPr>
              <w:fldChar w:fldCharType="separate"/>
            </w:r>
            <w:r w:rsidR="00541BDA" w:rsidRPr="00880F54">
              <w:rPr>
                <w:bCs/>
                <w:noProof/>
                <w:webHidden/>
              </w:rPr>
              <w:t>1</w:t>
            </w:r>
            <w:r w:rsidR="00541BDA" w:rsidRPr="00880F54">
              <w:rPr>
                <w:bCs/>
                <w:noProof/>
                <w:webHidden/>
              </w:rPr>
              <w:fldChar w:fldCharType="end"/>
            </w:r>
          </w:hyperlink>
        </w:p>
        <w:p w14:paraId="46F54BF3" w14:textId="77777777" w:rsidR="00541BDA" w:rsidRPr="00880F54" w:rsidRDefault="00000000">
          <w:pPr>
            <w:pStyle w:val="TOC2"/>
            <w:tabs>
              <w:tab w:val="left" w:pos="1440"/>
              <w:tab w:val="right" w:leader="dot" w:pos="7927"/>
            </w:tabs>
            <w:rPr>
              <w:rFonts w:asciiTheme="minorHAnsi" w:hAnsiTheme="minorHAnsi" w:cstheme="minorBidi"/>
              <w:bCs/>
              <w:noProof/>
              <w:kern w:val="2"/>
              <w:szCs w:val="24"/>
              <w14:ligatures w14:val="standardContextual"/>
            </w:rPr>
          </w:pPr>
          <w:hyperlink w:anchor="_Toc166437443" w:history="1">
            <w:r w:rsidR="00541BDA" w:rsidRPr="00880F54">
              <w:rPr>
                <w:rStyle w:val="Hyperlink"/>
                <w:bCs/>
                <w:noProof/>
              </w:rPr>
              <w:t>D.</w:t>
            </w:r>
            <w:r w:rsidR="00541BDA" w:rsidRPr="00880F54">
              <w:rPr>
                <w:rFonts w:asciiTheme="minorHAnsi" w:hAnsiTheme="minorHAnsi" w:cstheme="minorBidi"/>
                <w:bCs/>
                <w:noProof/>
                <w:kern w:val="2"/>
                <w:szCs w:val="24"/>
                <w14:ligatures w14:val="standardContextual"/>
              </w:rPr>
              <w:tab/>
            </w:r>
            <w:r w:rsidR="00541BDA" w:rsidRPr="00880F54">
              <w:rPr>
                <w:rStyle w:val="Hyperlink"/>
                <w:bCs/>
                <w:noProof/>
              </w:rPr>
              <w:t>Rumusan Masalah</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_Toc166437443 \h </w:instrText>
            </w:r>
            <w:r w:rsidR="00541BDA" w:rsidRPr="00880F54">
              <w:rPr>
                <w:bCs/>
                <w:noProof/>
                <w:webHidden/>
              </w:rPr>
            </w:r>
            <w:r w:rsidR="00541BDA" w:rsidRPr="00880F54">
              <w:rPr>
                <w:bCs/>
                <w:noProof/>
                <w:webHidden/>
              </w:rPr>
              <w:fldChar w:fldCharType="separate"/>
            </w:r>
            <w:r w:rsidR="00541BDA" w:rsidRPr="00880F54">
              <w:rPr>
                <w:bCs/>
                <w:noProof/>
                <w:webHidden/>
              </w:rPr>
              <w:t>1</w:t>
            </w:r>
            <w:r w:rsidR="00541BDA" w:rsidRPr="00880F54">
              <w:rPr>
                <w:bCs/>
                <w:noProof/>
                <w:webHidden/>
              </w:rPr>
              <w:fldChar w:fldCharType="end"/>
            </w:r>
          </w:hyperlink>
        </w:p>
        <w:p w14:paraId="4B6F7E19" w14:textId="77777777" w:rsidR="00541BDA" w:rsidRPr="00880F54" w:rsidRDefault="00000000">
          <w:pPr>
            <w:pStyle w:val="TOC2"/>
            <w:tabs>
              <w:tab w:val="left" w:pos="1440"/>
              <w:tab w:val="right" w:leader="dot" w:pos="7927"/>
            </w:tabs>
            <w:rPr>
              <w:rFonts w:asciiTheme="minorHAnsi" w:hAnsiTheme="minorHAnsi" w:cstheme="minorBidi"/>
              <w:bCs/>
              <w:noProof/>
              <w:kern w:val="2"/>
              <w:szCs w:val="24"/>
              <w14:ligatures w14:val="standardContextual"/>
            </w:rPr>
          </w:pPr>
          <w:hyperlink w:anchor="_Toc166437444" w:history="1">
            <w:r w:rsidR="00541BDA" w:rsidRPr="00880F54">
              <w:rPr>
                <w:rStyle w:val="Hyperlink"/>
                <w:bCs/>
                <w:noProof/>
              </w:rPr>
              <w:t>E.</w:t>
            </w:r>
            <w:r w:rsidR="00541BDA" w:rsidRPr="00880F54">
              <w:rPr>
                <w:rFonts w:asciiTheme="minorHAnsi" w:hAnsiTheme="minorHAnsi" w:cstheme="minorBidi"/>
                <w:bCs/>
                <w:noProof/>
                <w:kern w:val="2"/>
                <w:szCs w:val="24"/>
                <w14:ligatures w14:val="standardContextual"/>
              </w:rPr>
              <w:tab/>
            </w:r>
            <w:r w:rsidR="00541BDA" w:rsidRPr="00880F54">
              <w:rPr>
                <w:rStyle w:val="Hyperlink"/>
                <w:bCs/>
                <w:noProof/>
              </w:rPr>
              <w:t>Tujuan Penelitian</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_Toc166437444 \h </w:instrText>
            </w:r>
            <w:r w:rsidR="00541BDA" w:rsidRPr="00880F54">
              <w:rPr>
                <w:bCs/>
                <w:noProof/>
                <w:webHidden/>
              </w:rPr>
            </w:r>
            <w:r w:rsidR="00541BDA" w:rsidRPr="00880F54">
              <w:rPr>
                <w:bCs/>
                <w:noProof/>
                <w:webHidden/>
              </w:rPr>
              <w:fldChar w:fldCharType="separate"/>
            </w:r>
            <w:r w:rsidR="00541BDA" w:rsidRPr="00880F54">
              <w:rPr>
                <w:bCs/>
                <w:noProof/>
                <w:webHidden/>
              </w:rPr>
              <w:t>2</w:t>
            </w:r>
            <w:r w:rsidR="00541BDA" w:rsidRPr="00880F54">
              <w:rPr>
                <w:bCs/>
                <w:noProof/>
                <w:webHidden/>
              </w:rPr>
              <w:fldChar w:fldCharType="end"/>
            </w:r>
          </w:hyperlink>
        </w:p>
        <w:p w14:paraId="0F45503D" w14:textId="77777777" w:rsidR="00541BDA" w:rsidRPr="00880F54" w:rsidRDefault="00000000">
          <w:pPr>
            <w:pStyle w:val="TOC2"/>
            <w:tabs>
              <w:tab w:val="left" w:pos="1440"/>
              <w:tab w:val="right" w:leader="dot" w:pos="7927"/>
            </w:tabs>
            <w:rPr>
              <w:rFonts w:asciiTheme="minorHAnsi" w:hAnsiTheme="minorHAnsi" w:cstheme="minorBidi"/>
              <w:bCs/>
              <w:noProof/>
              <w:kern w:val="2"/>
              <w:szCs w:val="24"/>
              <w14:ligatures w14:val="standardContextual"/>
            </w:rPr>
          </w:pPr>
          <w:hyperlink w:anchor="_Toc166437445" w:history="1">
            <w:r w:rsidR="00541BDA" w:rsidRPr="00880F54">
              <w:rPr>
                <w:rStyle w:val="Hyperlink"/>
                <w:bCs/>
                <w:noProof/>
              </w:rPr>
              <w:t>F.</w:t>
            </w:r>
            <w:r w:rsidR="00541BDA" w:rsidRPr="00880F54">
              <w:rPr>
                <w:rFonts w:asciiTheme="minorHAnsi" w:hAnsiTheme="minorHAnsi" w:cstheme="minorBidi"/>
                <w:bCs/>
                <w:noProof/>
                <w:kern w:val="2"/>
                <w:szCs w:val="24"/>
                <w14:ligatures w14:val="standardContextual"/>
              </w:rPr>
              <w:tab/>
            </w:r>
            <w:r w:rsidR="00541BDA" w:rsidRPr="00880F54">
              <w:rPr>
                <w:rStyle w:val="Hyperlink"/>
                <w:bCs/>
                <w:noProof/>
              </w:rPr>
              <w:t>Manfaat Penelitian</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_Toc166437445 \h </w:instrText>
            </w:r>
            <w:r w:rsidR="00541BDA" w:rsidRPr="00880F54">
              <w:rPr>
                <w:bCs/>
                <w:noProof/>
                <w:webHidden/>
              </w:rPr>
            </w:r>
            <w:r w:rsidR="00541BDA" w:rsidRPr="00880F54">
              <w:rPr>
                <w:bCs/>
                <w:noProof/>
                <w:webHidden/>
              </w:rPr>
              <w:fldChar w:fldCharType="separate"/>
            </w:r>
            <w:r w:rsidR="00541BDA" w:rsidRPr="00880F54">
              <w:rPr>
                <w:bCs/>
                <w:noProof/>
                <w:webHidden/>
              </w:rPr>
              <w:t>2</w:t>
            </w:r>
            <w:r w:rsidR="00541BDA" w:rsidRPr="00880F54">
              <w:rPr>
                <w:bCs/>
                <w:noProof/>
                <w:webHidden/>
              </w:rPr>
              <w:fldChar w:fldCharType="end"/>
            </w:r>
          </w:hyperlink>
        </w:p>
        <w:p w14:paraId="7123EEC0" w14:textId="77777777" w:rsidR="00541BDA" w:rsidRPr="00880F54" w:rsidRDefault="00000000">
          <w:pPr>
            <w:pStyle w:val="TOC1"/>
            <w:tabs>
              <w:tab w:val="right" w:leader="dot" w:pos="7927"/>
            </w:tabs>
            <w:rPr>
              <w:rFonts w:asciiTheme="minorHAnsi" w:hAnsiTheme="minorHAnsi" w:cstheme="minorBidi"/>
              <w:bCs/>
              <w:noProof/>
              <w:kern w:val="2"/>
              <w:szCs w:val="24"/>
              <w14:ligatures w14:val="standardContextual"/>
            </w:rPr>
          </w:pPr>
          <w:hyperlink w:anchor="_Toc166437446" w:history="1">
            <w:r w:rsidR="00541BDA" w:rsidRPr="00880F54">
              <w:rPr>
                <w:rStyle w:val="Hyperlink"/>
                <w:bCs/>
                <w:noProof/>
              </w:rPr>
              <w:t>BAB II TINJAUAN PUSTAKA</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_Toc166437446 \h </w:instrText>
            </w:r>
            <w:r w:rsidR="00541BDA" w:rsidRPr="00880F54">
              <w:rPr>
                <w:bCs/>
                <w:noProof/>
                <w:webHidden/>
              </w:rPr>
            </w:r>
            <w:r w:rsidR="00541BDA" w:rsidRPr="00880F54">
              <w:rPr>
                <w:bCs/>
                <w:noProof/>
                <w:webHidden/>
              </w:rPr>
              <w:fldChar w:fldCharType="separate"/>
            </w:r>
            <w:r w:rsidR="00541BDA" w:rsidRPr="00880F54">
              <w:rPr>
                <w:bCs/>
                <w:noProof/>
                <w:webHidden/>
              </w:rPr>
              <w:t>4</w:t>
            </w:r>
            <w:r w:rsidR="00541BDA" w:rsidRPr="00880F54">
              <w:rPr>
                <w:bCs/>
                <w:noProof/>
                <w:webHidden/>
              </w:rPr>
              <w:fldChar w:fldCharType="end"/>
            </w:r>
          </w:hyperlink>
        </w:p>
        <w:p w14:paraId="0A8B3D9B" w14:textId="77777777" w:rsidR="00541BDA" w:rsidRPr="00880F54" w:rsidRDefault="00000000">
          <w:pPr>
            <w:pStyle w:val="TOC2"/>
            <w:tabs>
              <w:tab w:val="left" w:pos="1440"/>
              <w:tab w:val="right" w:leader="dot" w:pos="7927"/>
            </w:tabs>
            <w:rPr>
              <w:rFonts w:asciiTheme="minorHAnsi" w:hAnsiTheme="minorHAnsi" w:cstheme="minorBidi"/>
              <w:bCs/>
              <w:noProof/>
              <w:kern w:val="2"/>
              <w:szCs w:val="24"/>
              <w14:ligatures w14:val="standardContextual"/>
            </w:rPr>
          </w:pPr>
          <w:hyperlink w:anchor="_Toc166437447" w:history="1">
            <w:r w:rsidR="00541BDA" w:rsidRPr="00880F54">
              <w:rPr>
                <w:rStyle w:val="Hyperlink"/>
                <w:bCs/>
                <w:noProof/>
              </w:rPr>
              <w:t>A.</w:t>
            </w:r>
            <w:r w:rsidR="00541BDA" w:rsidRPr="00880F54">
              <w:rPr>
                <w:rFonts w:asciiTheme="minorHAnsi" w:hAnsiTheme="minorHAnsi" w:cstheme="minorBidi"/>
                <w:bCs/>
                <w:noProof/>
                <w:kern w:val="2"/>
                <w:szCs w:val="24"/>
                <w14:ligatures w14:val="standardContextual"/>
              </w:rPr>
              <w:tab/>
            </w:r>
            <w:r w:rsidR="00541BDA" w:rsidRPr="00880F54">
              <w:rPr>
                <w:rStyle w:val="Hyperlink"/>
                <w:bCs/>
                <w:noProof/>
              </w:rPr>
              <w:t>Landasan Teori</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_Toc166437447 \h </w:instrText>
            </w:r>
            <w:r w:rsidR="00541BDA" w:rsidRPr="00880F54">
              <w:rPr>
                <w:bCs/>
                <w:noProof/>
                <w:webHidden/>
              </w:rPr>
            </w:r>
            <w:r w:rsidR="00541BDA" w:rsidRPr="00880F54">
              <w:rPr>
                <w:bCs/>
                <w:noProof/>
                <w:webHidden/>
              </w:rPr>
              <w:fldChar w:fldCharType="separate"/>
            </w:r>
            <w:r w:rsidR="00541BDA" w:rsidRPr="00880F54">
              <w:rPr>
                <w:bCs/>
                <w:noProof/>
                <w:webHidden/>
              </w:rPr>
              <w:t>4</w:t>
            </w:r>
            <w:r w:rsidR="00541BDA" w:rsidRPr="00880F54">
              <w:rPr>
                <w:bCs/>
                <w:noProof/>
                <w:webHidden/>
              </w:rPr>
              <w:fldChar w:fldCharType="end"/>
            </w:r>
          </w:hyperlink>
        </w:p>
        <w:p w14:paraId="1AC70E8B" w14:textId="77777777" w:rsidR="00541BDA" w:rsidRPr="00880F54" w:rsidRDefault="00000000">
          <w:pPr>
            <w:pStyle w:val="TOC2"/>
            <w:tabs>
              <w:tab w:val="left" w:pos="1440"/>
              <w:tab w:val="right" w:leader="dot" w:pos="7927"/>
            </w:tabs>
            <w:rPr>
              <w:rFonts w:asciiTheme="minorHAnsi" w:hAnsiTheme="minorHAnsi" w:cstheme="minorBidi"/>
              <w:bCs/>
              <w:noProof/>
              <w:kern w:val="2"/>
              <w:szCs w:val="24"/>
              <w14:ligatures w14:val="standardContextual"/>
            </w:rPr>
          </w:pPr>
          <w:hyperlink w:anchor="_Toc166437448" w:history="1">
            <w:r w:rsidR="00541BDA" w:rsidRPr="00880F54">
              <w:rPr>
                <w:rStyle w:val="Hyperlink"/>
                <w:bCs/>
                <w:noProof/>
              </w:rPr>
              <w:t>B.</w:t>
            </w:r>
            <w:r w:rsidR="00541BDA" w:rsidRPr="00880F54">
              <w:rPr>
                <w:rFonts w:asciiTheme="minorHAnsi" w:hAnsiTheme="minorHAnsi" w:cstheme="minorBidi"/>
                <w:bCs/>
                <w:noProof/>
                <w:kern w:val="2"/>
                <w:szCs w:val="24"/>
                <w14:ligatures w14:val="standardContextual"/>
              </w:rPr>
              <w:tab/>
            </w:r>
            <w:r w:rsidR="00541BDA" w:rsidRPr="00880F54">
              <w:rPr>
                <w:rStyle w:val="Hyperlink"/>
                <w:bCs/>
                <w:noProof/>
              </w:rPr>
              <w:t>Penelitian yang Relevan</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_Toc166437448 \h </w:instrText>
            </w:r>
            <w:r w:rsidR="00541BDA" w:rsidRPr="00880F54">
              <w:rPr>
                <w:bCs/>
                <w:noProof/>
                <w:webHidden/>
              </w:rPr>
            </w:r>
            <w:r w:rsidR="00541BDA" w:rsidRPr="00880F54">
              <w:rPr>
                <w:bCs/>
                <w:noProof/>
                <w:webHidden/>
              </w:rPr>
              <w:fldChar w:fldCharType="separate"/>
            </w:r>
            <w:r w:rsidR="00541BDA" w:rsidRPr="00880F54">
              <w:rPr>
                <w:bCs/>
                <w:noProof/>
                <w:webHidden/>
              </w:rPr>
              <w:t>4</w:t>
            </w:r>
            <w:r w:rsidR="00541BDA" w:rsidRPr="00880F54">
              <w:rPr>
                <w:bCs/>
                <w:noProof/>
                <w:webHidden/>
              </w:rPr>
              <w:fldChar w:fldCharType="end"/>
            </w:r>
          </w:hyperlink>
        </w:p>
        <w:p w14:paraId="6185BCEA" w14:textId="77777777" w:rsidR="00541BDA" w:rsidRPr="00880F54" w:rsidRDefault="00000000">
          <w:pPr>
            <w:pStyle w:val="TOC1"/>
            <w:tabs>
              <w:tab w:val="right" w:leader="dot" w:pos="7927"/>
            </w:tabs>
            <w:rPr>
              <w:rFonts w:asciiTheme="minorHAnsi" w:hAnsiTheme="minorHAnsi" w:cstheme="minorBidi"/>
              <w:bCs/>
              <w:noProof/>
              <w:kern w:val="2"/>
              <w:szCs w:val="24"/>
              <w14:ligatures w14:val="standardContextual"/>
            </w:rPr>
          </w:pPr>
          <w:hyperlink w:anchor="_Toc166437449" w:history="1">
            <w:r w:rsidR="00541BDA" w:rsidRPr="00880F54">
              <w:rPr>
                <w:rStyle w:val="Hyperlink"/>
                <w:bCs/>
                <w:noProof/>
              </w:rPr>
              <w:t>BAB III METODE PENELITIAN</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_Toc166437449 \h </w:instrText>
            </w:r>
            <w:r w:rsidR="00541BDA" w:rsidRPr="00880F54">
              <w:rPr>
                <w:bCs/>
                <w:noProof/>
                <w:webHidden/>
              </w:rPr>
            </w:r>
            <w:r w:rsidR="00541BDA" w:rsidRPr="00880F54">
              <w:rPr>
                <w:bCs/>
                <w:noProof/>
                <w:webHidden/>
              </w:rPr>
              <w:fldChar w:fldCharType="separate"/>
            </w:r>
            <w:r w:rsidR="00541BDA" w:rsidRPr="00880F54">
              <w:rPr>
                <w:bCs/>
                <w:noProof/>
                <w:webHidden/>
              </w:rPr>
              <w:t>6</w:t>
            </w:r>
            <w:r w:rsidR="00541BDA" w:rsidRPr="00880F54">
              <w:rPr>
                <w:bCs/>
                <w:noProof/>
                <w:webHidden/>
              </w:rPr>
              <w:fldChar w:fldCharType="end"/>
            </w:r>
          </w:hyperlink>
        </w:p>
        <w:p w14:paraId="62AD55B7" w14:textId="77777777" w:rsidR="00541BDA" w:rsidRPr="00880F54" w:rsidRDefault="00000000">
          <w:pPr>
            <w:pStyle w:val="TOC2"/>
            <w:tabs>
              <w:tab w:val="left" w:pos="1440"/>
              <w:tab w:val="right" w:leader="dot" w:pos="7927"/>
            </w:tabs>
            <w:rPr>
              <w:rFonts w:asciiTheme="minorHAnsi" w:hAnsiTheme="minorHAnsi" w:cstheme="minorBidi"/>
              <w:bCs/>
              <w:noProof/>
              <w:kern w:val="2"/>
              <w:szCs w:val="24"/>
              <w14:ligatures w14:val="standardContextual"/>
            </w:rPr>
          </w:pPr>
          <w:hyperlink w:anchor="_Toc166437450" w:history="1">
            <w:r w:rsidR="00541BDA" w:rsidRPr="00880F54">
              <w:rPr>
                <w:rStyle w:val="Hyperlink"/>
                <w:bCs/>
                <w:noProof/>
              </w:rPr>
              <w:t>A.</w:t>
            </w:r>
            <w:r w:rsidR="00541BDA" w:rsidRPr="00880F54">
              <w:rPr>
                <w:rFonts w:asciiTheme="minorHAnsi" w:hAnsiTheme="minorHAnsi" w:cstheme="minorBidi"/>
                <w:bCs/>
                <w:noProof/>
                <w:kern w:val="2"/>
                <w:szCs w:val="24"/>
                <w14:ligatures w14:val="standardContextual"/>
              </w:rPr>
              <w:tab/>
            </w:r>
            <w:r w:rsidR="00541BDA" w:rsidRPr="00880F54">
              <w:rPr>
                <w:rStyle w:val="Hyperlink"/>
                <w:bCs/>
                <w:noProof/>
              </w:rPr>
              <w:t>Waktu dan Tempat Penelitian</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_Toc166437450 \h </w:instrText>
            </w:r>
            <w:r w:rsidR="00541BDA" w:rsidRPr="00880F54">
              <w:rPr>
                <w:bCs/>
                <w:noProof/>
                <w:webHidden/>
              </w:rPr>
            </w:r>
            <w:r w:rsidR="00541BDA" w:rsidRPr="00880F54">
              <w:rPr>
                <w:bCs/>
                <w:noProof/>
                <w:webHidden/>
              </w:rPr>
              <w:fldChar w:fldCharType="separate"/>
            </w:r>
            <w:r w:rsidR="00541BDA" w:rsidRPr="00880F54">
              <w:rPr>
                <w:bCs/>
                <w:noProof/>
                <w:webHidden/>
              </w:rPr>
              <w:t>6</w:t>
            </w:r>
            <w:r w:rsidR="00541BDA" w:rsidRPr="00880F54">
              <w:rPr>
                <w:bCs/>
                <w:noProof/>
                <w:webHidden/>
              </w:rPr>
              <w:fldChar w:fldCharType="end"/>
            </w:r>
          </w:hyperlink>
        </w:p>
        <w:p w14:paraId="2EBE3F39" w14:textId="77777777" w:rsidR="00541BDA" w:rsidRPr="00880F54" w:rsidRDefault="00000000">
          <w:pPr>
            <w:pStyle w:val="TOC2"/>
            <w:tabs>
              <w:tab w:val="left" w:pos="1440"/>
              <w:tab w:val="right" w:leader="dot" w:pos="7927"/>
            </w:tabs>
            <w:rPr>
              <w:rFonts w:asciiTheme="minorHAnsi" w:hAnsiTheme="minorHAnsi" w:cstheme="minorBidi"/>
              <w:bCs/>
              <w:noProof/>
              <w:kern w:val="2"/>
              <w:szCs w:val="24"/>
              <w14:ligatures w14:val="standardContextual"/>
            </w:rPr>
          </w:pPr>
          <w:hyperlink w:anchor="_Toc166437451" w:history="1">
            <w:r w:rsidR="00541BDA" w:rsidRPr="00880F54">
              <w:rPr>
                <w:rStyle w:val="Hyperlink"/>
                <w:bCs/>
                <w:noProof/>
              </w:rPr>
              <w:t>B.</w:t>
            </w:r>
            <w:r w:rsidR="00541BDA" w:rsidRPr="00880F54">
              <w:rPr>
                <w:rFonts w:asciiTheme="minorHAnsi" w:hAnsiTheme="minorHAnsi" w:cstheme="minorBidi"/>
                <w:bCs/>
                <w:noProof/>
                <w:kern w:val="2"/>
                <w:szCs w:val="24"/>
                <w14:ligatures w14:val="standardContextual"/>
              </w:rPr>
              <w:tab/>
            </w:r>
            <w:r w:rsidR="00541BDA" w:rsidRPr="00880F54">
              <w:rPr>
                <w:rStyle w:val="Hyperlink"/>
                <w:bCs/>
                <w:noProof/>
              </w:rPr>
              <w:t>Tahapan Penelitian</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_Toc166437451 \h </w:instrText>
            </w:r>
            <w:r w:rsidR="00541BDA" w:rsidRPr="00880F54">
              <w:rPr>
                <w:bCs/>
                <w:noProof/>
                <w:webHidden/>
              </w:rPr>
            </w:r>
            <w:r w:rsidR="00541BDA" w:rsidRPr="00880F54">
              <w:rPr>
                <w:bCs/>
                <w:noProof/>
                <w:webHidden/>
              </w:rPr>
              <w:fldChar w:fldCharType="separate"/>
            </w:r>
            <w:r w:rsidR="00541BDA" w:rsidRPr="00880F54">
              <w:rPr>
                <w:bCs/>
                <w:noProof/>
                <w:webHidden/>
              </w:rPr>
              <w:t>6</w:t>
            </w:r>
            <w:r w:rsidR="00541BDA" w:rsidRPr="00880F54">
              <w:rPr>
                <w:bCs/>
                <w:noProof/>
                <w:webHidden/>
              </w:rPr>
              <w:fldChar w:fldCharType="end"/>
            </w:r>
          </w:hyperlink>
        </w:p>
        <w:p w14:paraId="538C3D35" w14:textId="77777777" w:rsidR="00541BDA" w:rsidRPr="00880F54" w:rsidRDefault="00000000">
          <w:pPr>
            <w:pStyle w:val="TOC2"/>
            <w:tabs>
              <w:tab w:val="left" w:pos="1440"/>
              <w:tab w:val="right" w:leader="dot" w:pos="7927"/>
            </w:tabs>
            <w:rPr>
              <w:rFonts w:asciiTheme="minorHAnsi" w:hAnsiTheme="minorHAnsi" w:cstheme="minorBidi"/>
              <w:bCs/>
              <w:noProof/>
              <w:kern w:val="2"/>
              <w:szCs w:val="24"/>
              <w14:ligatures w14:val="standardContextual"/>
            </w:rPr>
          </w:pPr>
          <w:hyperlink w:anchor="_Toc166437452" w:history="1">
            <w:r w:rsidR="00541BDA" w:rsidRPr="00880F54">
              <w:rPr>
                <w:rStyle w:val="Hyperlink"/>
                <w:bCs/>
                <w:noProof/>
              </w:rPr>
              <w:t>C.</w:t>
            </w:r>
            <w:r w:rsidR="00541BDA" w:rsidRPr="00880F54">
              <w:rPr>
                <w:rFonts w:asciiTheme="minorHAnsi" w:hAnsiTheme="minorHAnsi" w:cstheme="minorBidi"/>
                <w:bCs/>
                <w:noProof/>
                <w:kern w:val="2"/>
                <w:szCs w:val="24"/>
                <w14:ligatures w14:val="standardContextual"/>
              </w:rPr>
              <w:tab/>
            </w:r>
            <w:r w:rsidR="00541BDA" w:rsidRPr="00880F54">
              <w:rPr>
                <w:rStyle w:val="Hyperlink"/>
                <w:bCs/>
                <w:noProof/>
              </w:rPr>
              <w:t>Algoritma</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_Toc166437452 \h </w:instrText>
            </w:r>
            <w:r w:rsidR="00541BDA" w:rsidRPr="00880F54">
              <w:rPr>
                <w:bCs/>
                <w:noProof/>
                <w:webHidden/>
              </w:rPr>
            </w:r>
            <w:r w:rsidR="00541BDA" w:rsidRPr="00880F54">
              <w:rPr>
                <w:bCs/>
                <w:noProof/>
                <w:webHidden/>
              </w:rPr>
              <w:fldChar w:fldCharType="separate"/>
            </w:r>
            <w:r w:rsidR="00541BDA" w:rsidRPr="00880F54">
              <w:rPr>
                <w:bCs/>
                <w:noProof/>
                <w:webHidden/>
              </w:rPr>
              <w:t>7</w:t>
            </w:r>
            <w:r w:rsidR="00541BDA" w:rsidRPr="00880F54">
              <w:rPr>
                <w:bCs/>
                <w:noProof/>
                <w:webHidden/>
              </w:rPr>
              <w:fldChar w:fldCharType="end"/>
            </w:r>
          </w:hyperlink>
        </w:p>
        <w:p w14:paraId="4614E961" w14:textId="77777777" w:rsidR="00541BDA" w:rsidRPr="00880F54" w:rsidRDefault="00000000">
          <w:pPr>
            <w:pStyle w:val="TOC1"/>
            <w:tabs>
              <w:tab w:val="right" w:leader="dot" w:pos="7927"/>
            </w:tabs>
            <w:rPr>
              <w:rFonts w:asciiTheme="minorHAnsi" w:hAnsiTheme="minorHAnsi" w:cstheme="minorBidi"/>
              <w:bCs/>
              <w:noProof/>
              <w:kern w:val="2"/>
              <w:szCs w:val="24"/>
              <w14:ligatures w14:val="standardContextual"/>
            </w:rPr>
          </w:pPr>
          <w:hyperlink w:anchor="_Toc166437453" w:history="1">
            <w:r w:rsidR="00541BDA" w:rsidRPr="00880F54">
              <w:rPr>
                <w:rStyle w:val="Hyperlink"/>
                <w:bCs/>
                <w:noProof/>
              </w:rPr>
              <w:t>BAB IV HASIL DAN PEMBAHASAN</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_Toc166437453 \h </w:instrText>
            </w:r>
            <w:r w:rsidR="00541BDA" w:rsidRPr="00880F54">
              <w:rPr>
                <w:bCs/>
                <w:noProof/>
                <w:webHidden/>
              </w:rPr>
            </w:r>
            <w:r w:rsidR="00541BDA" w:rsidRPr="00880F54">
              <w:rPr>
                <w:bCs/>
                <w:noProof/>
                <w:webHidden/>
              </w:rPr>
              <w:fldChar w:fldCharType="separate"/>
            </w:r>
            <w:r w:rsidR="00541BDA" w:rsidRPr="00880F54">
              <w:rPr>
                <w:bCs/>
                <w:noProof/>
                <w:webHidden/>
              </w:rPr>
              <w:t>8</w:t>
            </w:r>
            <w:r w:rsidR="00541BDA" w:rsidRPr="00880F54">
              <w:rPr>
                <w:bCs/>
                <w:noProof/>
                <w:webHidden/>
              </w:rPr>
              <w:fldChar w:fldCharType="end"/>
            </w:r>
          </w:hyperlink>
        </w:p>
        <w:p w14:paraId="2B4A00E3" w14:textId="77777777" w:rsidR="00541BDA" w:rsidRPr="00880F54" w:rsidRDefault="00000000">
          <w:pPr>
            <w:pStyle w:val="TOC2"/>
            <w:tabs>
              <w:tab w:val="left" w:pos="1440"/>
              <w:tab w:val="right" w:leader="dot" w:pos="7927"/>
            </w:tabs>
            <w:rPr>
              <w:rFonts w:asciiTheme="minorHAnsi" w:hAnsiTheme="minorHAnsi" w:cstheme="minorBidi"/>
              <w:bCs/>
              <w:noProof/>
              <w:kern w:val="2"/>
              <w:szCs w:val="24"/>
              <w14:ligatures w14:val="standardContextual"/>
            </w:rPr>
          </w:pPr>
          <w:hyperlink w:anchor="_Toc166437454" w:history="1">
            <w:r w:rsidR="00541BDA" w:rsidRPr="00880F54">
              <w:rPr>
                <w:rStyle w:val="Hyperlink"/>
                <w:bCs/>
                <w:noProof/>
              </w:rPr>
              <w:t>A.</w:t>
            </w:r>
            <w:r w:rsidR="00541BDA" w:rsidRPr="00880F54">
              <w:rPr>
                <w:rFonts w:asciiTheme="minorHAnsi" w:hAnsiTheme="minorHAnsi" w:cstheme="minorBidi"/>
                <w:bCs/>
                <w:noProof/>
                <w:kern w:val="2"/>
                <w:szCs w:val="24"/>
                <w14:ligatures w14:val="standardContextual"/>
              </w:rPr>
              <w:tab/>
            </w:r>
            <w:r w:rsidR="00541BDA" w:rsidRPr="00880F54">
              <w:rPr>
                <w:rStyle w:val="Hyperlink"/>
                <w:bCs/>
                <w:noProof/>
              </w:rPr>
              <w:t>Definisi Masalah dan Penyelesaian</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_Toc166437454 \h </w:instrText>
            </w:r>
            <w:r w:rsidR="00541BDA" w:rsidRPr="00880F54">
              <w:rPr>
                <w:bCs/>
                <w:noProof/>
                <w:webHidden/>
              </w:rPr>
            </w:r>
            <w:r w:rsidR="00541BDA" w:rsidRPr="00880F54">
              <w:rPr>
                <w:bCs/>
                <w:noProof/>
                <w:webHidden/>
              </w:rPr>
              <w:fldChar w:fldCharType="separate"/>
            </w:r>
            <w:r w:rsidR="00541BDA" w:rsidRPr="00880F54">
              <w:rPr>
                <w:bCs/>
                <w:noProof/>
                <w:webHidden/>
              </w:rPr>
              <w:t>8</w:t>
            </w:r>
            <w:r w:rsidR="00541BDA" w:rsidRPr="00880F54">
              <w:rPr>
                <w:bCs/>
                <w:noProof/>
                <w:webHidden/>
              </w:rPr>
              <w:fldChar w:fldCharType="end"/>
            </w:r>
          </w:hyperlink>
        </w:p>
        <w:p w14:paraId="5110C55A" w14:textId="77777777" w:rsidR="00541BDA" w:rsidRPr="00880F54" w:rsidRDefault="00000000">
          <w:pPr>
            <w:pStyle w:val="TOC2"/>
            <w:tabs>
              <w:tab w:val="left" w:pos="1440"/>
              <w:tab w:val="right" w:leader="dot" w:pos="7927"/>
            </w:tabs>
            <w:rPr>
              <w:rFonts w:asciiTheme="minorHAnsi" w:hAnsiTheme="minorHAnsi" w:cstheme="minorBidi"/>
              <w:bCs/>
              <w:noProof/>
              <w:kern w:val="2"/>
              <w:szCs w:val="24"/>
              <w14:ligatures w14:val="standardContextual"/>
            </w:rPr>
          </w:pPr>
          <w:hyperlink w:anchor="_Toc166437455" w:history="1">
            <w:r w:rsidR="00541BDA" w:rsidRPr="00880F54">
              <w:rPr>
                <w:rStyle w:val="Hyperlink"/>
                <w:bCs/>
                <w:noProof/>
              </w:rPr>
              <w:t>B.</w:t>
            </w:r>
            <w:r w:rsidR="00541BDA" w:rsidRPr="00880F54">
              <w:rPr>
                <w:rFonts w:asciiTheme="minorHAnsi" w:hAnsiTheme="minorHAnsi" w:cstheme="minorBidi"/>
                <w:bCs/>
                <w:noProof/>
                <w:kern w:val="2"/>
                <w:szCs w:val="24"/>
                <w14:ligatures w14:val="standardContextual"/>
              </w:rPr>
              <w:tab/>
            </w:r>
            <w:r w:rsidR="00541BDA" w:rsidRPr="00880F54">
              <w:rPr>
                <w:rStyle w:val="Hyperlink"/>
                <w:bCs/>
                <w:noProof/>
              </w:rPr>
              <w:t>Pembahasan Algoritma</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_Toc166437455 \h </w:instrText>
            </w:r>
            <w:r w:rsidR="00541BDA" w:rsidRPr="00880F54">
              <w:rPr>
                <w:bCs/>
                <w:noProof/>
                <w:webHidden/>
              </w:rPr>
            </w:r>
            <w:r w:rsidR="00541BDA" w:rsidRPr="00880F54">
              <w:rPr>
                <w:bCs/>
                <w:noProof/>
                <w:webHidden/>
              </w:rPr>
              <w:fldChar w:fldCharType="separate"/>
            </w:r>
            <w:r w:rsidR="00541BDA" w:rsidRPr="00880F54">
              <w:rPr>
                <w:bCs/>
                <w:noProof/>
                <w:webHidden/>
              </w:rPr>
              <w:t>8</w:t>
            </w:r>
            <w:r w:rsidR="00541BDA" w:rsidRPr="00880F54">
              <w:rPr>
                <w:bCs/>
                <w:noProof/>
                <w:webHidden/>
              </w:rPr>
              <w:fldChar w:fldCharType="end"/>
            </w:r>
          </w:hyperlink>
        </w:p>
        <w:p w14:paraId="0B6FF314" w14:textId="77777777" w:rsidR="00541BDA" w:rsidRPr="00880F54" w:rsidRDefault="00000000">
          <w:pPr>
            <w:pStyle w:val="TOC2"/>
            <w:tabs>
              <w:tab w:val="left" w:pos="1440"/>
              <w:tab w:val="right" w:leader="dot" w:pos="7927"/>
            </w:tabs>
            <w:rPr>
              <w:rFonts w:asciiTheme="minorHAnsi" w:hAnsiTheme="minorHAnsi" w:cstheme="minorBidi"/>
              <w:bCs/>
              <w:noProof/>
              <w:kern w:val="2"/>
              <w:szCs w:val="24"/>
              <w14:ligatures w14:val="standardContextual"/>
            </w:rPr>
          </w:pPr>
          <w:hyperlink w:anchor="_Toc166437456" w:history="1">
            <w:r w:rsidR="00541BDA" w:rsidRPr="00880F54">
              <w:rPr>
                <w:rStyle w:val="Hyperlink"/>
                <w:bCs/>
                <w:noProof/>
              </w:rPr>
              <w:t>C.</w:t>
            </w:r>
            <w:r w:rsidR="00541BDA" w:rsidRPr="00880F54">
              <w:rPr>
                <w:rFonts w:asciiTheme="minorHAnsi" w:hAnsiTheme="minorHAnsi" w:cstheme="minorBidi"/>
                <w:bCs/>
                <w:noProof/>
                <w:kern w:val="2"/>
                <w:szCs w:val="24"/>
                <w14:ligatures w14:val="standardContextual"/>
              </w:rPr>
              <w:tab/>
            </w:r>
            <w:r w:rsidR="00541BDA" w:rsidRPr="00880F54">
              <w:rPr>
                <w:rStyle w:val="Hyperlink"/>
                <w:bCs/>
                <w:noProof/>
              </w:rPr>
              <w:t>Pemodelan Perangkat lunak</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_Toc166437456 \h </w:instrText>
            </w:r>
            <w:r w:rsidR="00541BDA" w:rsidRPr="00880F54">
              <w:rPr>
                <w:bCs/>
                <w:noProof/>
                <w:webHidden/>
              </w:rPr>
            </w:r>
            <w:r w:rsidR="00541BDA" w:rsidRPr="00880F54">
              <w:rPr>
                <w:bCs/>
                <w:noProof/>
                <w:webHidden/>
              </w:rPr>
              <w:fldChar w:fldCharType="separate"/>
            </w:r>
            <w:r w:rsidR="00541BDA" w:rsidRPr="00880F54">
              <w:rPr>
                <w:bCs/>
                <w:noProof/>
                <w:webHidden/>
              </w:rPr>
              <w:t>8</w:t>
            </w:r>
            <w:r w:rsidR="00541BDA" w:rsidRPr="00880F54">
              <w:rPr>
                <w:bCs/>
                <w:noProof/>
                <w:webHidden/>
              </w:rPr>
              <w:fldChar w:fldCharType="end"/>
            </w:r>
          </w:hyperlink>
        </w:p>
        <w:p w14:paraId="60CCF086" w14:textId="77777777" w:rsidR="00541BDA" w:rsidRPr="00880F54" w:rsidRDefault="00000000">
          <w:pPr>
            <w:pStyle w:val="TOC2"/>
            <w:tabs>
              <w:tab w:val="left" w:pos="1440"/>
              <w:tab w:val="right" w:leader="dot" w:pos="7927"/>
            </w:tabs>
            <w:rPr>
              <w:rFonts w:asciiTheme="minorHAnsi" w:hAnsiTheme="minorHAnsi" w:cstheme="minorBidi"/>
              <w:bCs/>
              <w:noProof/>
              <w:kern w:val="2"/>
              <w:szCs w:val="24"/>
              <w14:ligatures w14:val="standardContextual"/>
            </w:rPr>
          </w:pPr>
          <w:hyperlink w:anchor="_Toc166437457" w:history="1">
            <w:r w:rsidR="00541BDA" w:rsidRPr="00880F54">
              <w:rPr>
                <w:rStyle w:val="Hyperlink"/>
                <w:bCs/>
                <w:noProof/>
              </w:rPr>
              <w:t>D.</w:t>
            </w:r>
            <w:r w:rsidR="00541BDA" w:rsidRPr="00880F54">
              <w:rPr>
                <w:rFonts w:asciiTheme="minorHAnsi" w:hAnsiTheme="minorHAnsi" w:cstheme="minorBidi"/>
                <w:bCs/>
                <w:noProof/>
                <w:kern w:val="2"/>
                <w:szCs w:val="24"/>
                <w14:ligatures w14:val="standardContextual"/>
              </w:rPr>
              <w:tab/>
            </w:r>
            <w:r w:rsidR="00541BDA" w:rsidRPr="00880F54">
              <w:rPr>
                <w:rStyle w:val="Hyperlink"/>
                <w:bCs/>
                <w:noProof/>
              </w:rPr>
              <w:t>Kelebihan dan Kelemahan Penulisan</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_Toc166437457 \h </w:instrText>
            </w:r>
            <w:r w:rsidR="00541BDA" w:rsidRPr="00880F54">
              <w:rPr>
                <w:bCs/>
                <w:noProof/>
                <w:webHidden/>
              </w:rPr>
            </w:r>
            <w:r w:rsidR="00541BDA" w:rsidRPr="00880F54">
              <w:rPr>
                <w:bCs/>
                <w:noProof/>
                <w:webHidden/>
              </w:rPr>
              <w:fldChar w:fldCharType="separate"/>
            </w:r>
            <w:r w:rsidR="00541BDA" w:rsidRPr="00880F54">
              <w:rPr>
                <w:bCs/>
                <w:noProof/>
                <w:webHidden/>
              </w:rPr>
              <w:t>8</w:t>
            </w:r>
            <w:r w:rsidR="00541BDA" w:rsidRPr="00880F54">
              <w:rPr>
                <w:bCs/>
                <w:noProof/>
                <w:webHidden/>
              </w:rPr>
              <w:fldChar w:fldCharType="end"/>
            </w:r>
          </w:hyperlink>
        </w:p>
        <w:p w14:paraId="31342F9B" w14:textId="77777777" w:rsidR="00541BDA" w:rsidRPr="00880F54" w:rsidRDefault="00000000">
          <w:pPr>
            <w:pStyle w:val="TOC1"/>
            <w:tabs>
              <w:tab w:val="right" w:leader="dot" w:pos="7927"/>
            </w:tabs>
            <w:rPr>
              <w:rFonts w:asciiTheme="minorHAnsi" w:hAnsiTheme="minorHAnsi" w:cstheme="minorBidi"/>
              <w:bCs/>
              <w:noProof/>
              <w:kern w:val="2"/>
              <w:szCs w:val="24"/>
              <w14:ligatures w14:val="standardContextual"/>
            </w:rPr>
          </w:pPr>
          <w:hyperlink w:anchor="_Toc166437458" w:history="1">
            <w:r w:rsidR="00541BDA" w:rsidRPr="00880F54">
              <w:rPr>
                <w:rStyle w:val="Hyperlink"/>
                <w:bCs/>
                <w:noProof/>
              </w:rPr>
              <w:t>BAB V PENUTUP</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_Toc166437458 \h </w:instrText>
            </w:r>
            <w:r w:rsidR="00541BDA" w:rsidRPr="00880F54">
              <w:rPr>
                <w:bCs/>
                <w:noProof/>
                <w:webHidden/>
              </w:rPr>
            </w:r>
            <w:r w:rsidR="00541BDA" w:rsidRPr="00880F54">
              <w:rPr>
                <w:bCs/>
                <w:noProof/>
                <w:webHidden/>
              </w:rPr>
              <w:fldChar w:fldCharType="separate"/>
            </w:r>
            <w:r w:rsidR="00541BDA" w:rsidRPr="00880F54">
              <w:rPr>
                <w:bCs/>
                <w:noProof/>
                <w:webHidden/>
              </w:rPr>
              <w:t>9</w:t>
            </w:r>
            <w:r w:rsidR="00541BDA" w:rsidRPr="00880F54">
              <w:rPr>
                <w:bCs/>
                <w:noProof/>
                <w:webHidden/>
              </w:rPr>
              <w:fldChar w:fldCharType="end"/>
            </w:r>
          </w:hyperlink>
        </w:p>
        <w:p w14:paraId="3A130881" w14:textId="77777777" w:rsidR="00541BDA" w:rsidRPr="00880F54" w:rsidRDefault="00000000">
          <w:pPr>
            <w:pStyle w:val="TOC2"/>
            <w:tabs>
              <w:tab w:val="left" w:pos="1440"/>
              <w:tab w:val="right" w:leader="dot" w:pos="7927"/>
            </w:tabs>
            <w:rPr>
              <w:rFonts w:asciiTheme="minorHAnsi" w:hAnsiTheme="minorHAnsi" w:cstheme="minorBidi"/>
              <w:bCs/>
              <w:noProof/>
              <w:kern w:val="2"/>
              <w:szCs w:val="24"/>
              <w14:ligatures w14:val="standardContextual"/>
            </w:rPr>
          </w:pPr>
          <w:hyperlink w:anchor="_Toc166437459" w:history="1">
            <w:r w:rsidR="00541BDA" w:rsidRPr="00880F54">
              <w:rPr>
                <w:rStyle w:val="Hyperlink"/>
                <w:bCs/>
                <w:noProof/>
              </w:rPr>
              <w:t>A.</w:t>
            </w:r>
            <w:r w:rsidR="00541BDA" w:rsidRPr="00880F54">
              <w:rPr>
                <w:rFonts w:asciiTheme="minorHAnsi" w:hAnsiTheme="minorHAnsi" w:cstheme="minorBidi"/>
                <w:bCs/>
                <w:noProof/>
                <w:kern w:val="2"/>
                <w:szCs w:val="24"/>
                <w14:ligatures w14:val="standardContextual"/>
              </w:rPr>
              <w:tab/>
            </w:r>
            <w:r w:rsidR="00541BDA" w:rsidRPr="00880F54">
              <w:rPr>
                <w:rStyle w:val="Hyperlink"/>
                <w:bCs/>
                <w:noProof/>
              </w:rPr>
              <w:t>Simpulan</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_Toc166437459 \h </w:instrText>
            </w:r>
            <w:r w:rsidR="00541BDA" w:rsidRPr="00880F54">
              <w:rPr>
                <w:bCs/>
                <w:noProof/>
                <w:webHidden/>
              </w:rPr>
            </w:r>
            <w:r w:rsidR="00541BDA" w:rsidRPr="00880F54">
              <w:rPr>
                <w:bCs/>
                <w:noProof/>
                <w:webHidden/>
              </w:rPr>
              <w:fldChar w:fldCharType="separate"/>
            </w:r>
            <w:r w:rsidR="00541BDA" w:rsidRPr="00880F54">
              <w:rPr>
                <w:bCs/>
                <w:noProof/>
                <w:webHidden/>
              </w:rPr>
              <w:t>9</w:t>
            </w:r>
            <w:r w:rsidR="00541BDA" w:rsidRPr="00880F54">
              <w:rPr>
                <w:bCs/>
                <w:noProof/>
                <w:webHidden/>
              </w:rPr>
              <w:fldChar w:fldCharType="end"/>
            </w:r>
          </w:hyperlink>
        </w:p>
        <w:p w14:paraId="073A0360" w14:textId="77777777" w:rsidR="00541BDA" w:rsidRPr="00880F54" w:rsidRDefault="00000000">
          <w:pPr>
            <w:pStyle w:val="TOC2"/>
            <w:tabs>
              <w:tab w:val="left" w:pos="1440"/>
              <w:tab w:val="right" w:leader="dot" w:pos="7927"/>
            </w:tabs>
            <w:rPr>
              <w:rFonts w:asciiTheme="minorHAnsi" w:hAnsiTheme="minorHAnsi" w:cstheme="minorBidi"/>
              <w:bCs/>
              <w:noProof/>
              <w:kern w:val="2"/>
              <w:szCs w:val="24"/>
              <w14:ligatures w14:val="standardContextual"/>
            </w:rPr>
          </w:pPr>
          <w:hyperlink w:anchor="_Toc166437460" w:history="1">
            <w:r w:rsidR="00541BDA" w:rsidRPr="00880F54">
              <w:rPr>
                <w:rStyle w:val="Hyperlink"/>
                <w:bCs/>
                <w:noProof/>
              </w:rPr>
              <w:t>B.</w:t>
            </w:r>
            <w:r w:rsidR="00541BDA" w:rsidRPr="00880F54">
              <w:rPr>
                <w:rFonts w:asciiTheme="minorHAnsi" w:hAnsiTheme="minorHAnsi" w:cstheme="minorBidi"/>
                <w:bCs/>
                <w:noProof/>
                <w:kern w:val="2"/>
                <w:szCs w:val="24"/>
                <w14:ligatures w14:val="standardContextual"/>
              </w:rPr>
              <w:tab/>
            </w:r>
            <w:r w:rsidR="00541BDA" w:rsidRPr="00880F54">
              <w:rPr>
                <w:rStyle w:val="Hyperlink"/>
                <w:bCs/>
                <w:noProof/>
              </w:rPr>
              <w:t>Saran</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_Toc166437460 \h </w:instrText>
            </w:r>
            <w:r w:rsidR="00541BDA" w:rsidRPr="00880F54">
              <w:rPr>
                <w:bCs/>
                <w:noProof/>
                <w:webHidden/>
              </w:rPr>
            </w:r>
            <w:r w:rsidR="00541BDA" w:rsidRPr="00880F54">
              <w:rPr>
                <w:bCs/>
                <w:noProof/>
                <w:webHidden/>
              </w:rPr>
              <w:fldChar w:fldCharType="separate"/>
            </w:r>
            <w:r w:rsidR="00541BDA" w:rsidRPr="00880F54">
              <w:rPr>
                <w:bCs/>
                <w:noProof/>
                <w:webHidden/>
              </w:rPr>
              <w:t>9</w:t>
            </w:r>
            <w:r w:rsidR="00541BDA" w:rsidRPr="00880F54">
              <w:rPr>
                <w:bCs/>
                <w:noProof/>
                <w:webHidden/>
              </w:rPr>
              <w:fldChar w:fldCharType="end"/>
            </w:r>
          </w:hyperlink>
        </w:p>
        <w:p w14:paraId="57A02A6D" w14:textId="77777777" w:rsidR="00541BDA" w:rsidRPr="00880F54" w:rsidRDefault="00000000">
          <w:pPr>
            <w:pStyle w:val="TOC1"/>
            <w:tabs>
              <w:tab w:val="right" w:leader="dot" w:pos="7927"/>
            </w:tabs>
            <w:rPr>
              <w:rFonts w:asciiTheme="minorHAnsi" w:hAnsiTheme="minorHAnsi" w:cstheme="minorBidi"/>
              <w:bCs/>
              <w:noProof/>
              <w:kern w:val="2"/>
              <w:szCs w:val="24"/>
              <w14:ligatures w14:val="standardContextual"/>
            </w:rPr>
          </w:pPr>
          <w:hyperlink w:anchor="_Toc166437461" w:history="1">
            <w:r w:rsidR="00541BDA" w:rsidRPr="00880F54">
              <w:rPr>
                <w:rStyle w:val="Hyperlink"/>
                <w:bCs/>
                <w:noProof/>
              </w:rPr>
              <w:t>DAFTAR PUSTAKA</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_Toc166437461 \h </w:instrText>
            </w:r>
            <w:r w:rsidR="00541BDA" w:rsidRPr="00880F54">
              <w:rPr>
                <w:bCs/>
                <w:noProof/>
                <w:webHidden/>
              </w:rPr>
            </w:r>
            <w:r w:rsidR="00541BDA" w:rsidRPr="00880F54">
              <w:rPr>
                <w:bCs/>
                <w:noProof/>
                <w:webHidden/>
              </w:rPr>
              <w:fldChar w:fldCharType="separate"/>
            </w:r>
            <w:r w:rsidR="00541BDA" w:rsidRPr="00880F54">
              <w:rPr>
                <w:bCs/>
                <w:noProof/>
                <w:webHidden/>
              </w:rPr>
              <w:t>10</w:t>
            </w:r>
            <w:r w:rsidR="00541BDA" w:rsidRPr="00880F54">
              <w:rPr>
                <w:bCs/>
                <w:noProof/>
                <w:webHidden/>
              </w:rPr>
              <w:fldChar w:fldCharType="end"/>
            </w:r>
          </w:hyperlink>
        </w:p>
        <w:p w14:paraId="36888C69" w14:textId="77777777" w:rsidR="00541BDA" w:rsidRPr="00880F54" w:rsidRDefault="00000000">
          <w:pPr>
            <w:pStyle w:val="TOC1"/>
            <w:tabs>
              <w:tab w:val="right" w:leader="dot" w:pos="7927"/>
            </w:tabs>
            <w:rPr>
              <w:rFonts w:asciiTheme="minorHAnsi" w:hAnsiTheme="minorHAnsi" w:cstheme="minorBidi"/>
              <w:bCs/>
              <w:noProof/>
              <w:kern w:val="2"/>
              <w:szCs w:val="24"/>
              <w14:ligatures w14:val="standardContextual"/>
            </w:rPr>
          </w:pPr>
          <w:hyperlink w:anchor="_Toc166437462" w:history="1">
            <w:r w:rsidR="00541BDA" w:rsidRPr="00880F54">
              <w:rPr>
                <w:rStyle w:val="Hyperlink"/>
                <w:bCs/>
                <w:noProof/>
              </w:rPr>
              <w:t>DAFTAR RIWAYAT HIDUP PENULIS</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_Toc166437462 \h </w:instrText>
            </w:r>
            <w:r w:rsidR="00541BDA" w:rsidRPr="00880F54">
              <w:rPr>
                <w:bCs/>
                <w:noProof/>
                <w:webHidden/>
              </w:rPr>
            </w:r>
            <w:r w:rsidR="00541BDA" w:rsidRPr="00880F54">
              <w:rPr>
                <w:bCs/>
                <w:noProof/>
                <w:webHidden/>
              </w:rPr>
              <w:fldChar w:fldCharType="separate"/>
            </w:r>
            <w:r w:rsidR="00541BDA" w:rsidRPr="00880F54">
              <w:rPr>
                <w:bCs/>
                <w:noProof/>
                <w:webHidden/>
              </w:rPr>
              <w:t>11</w:t>
            </w:r>
            <w:r w:rsidR="00541BDA" w:rsidRPr="00880F54">
              <w:rPr>
                <w:bCs/>
                <w:noProof/>
                <w:webHidden/>
              </w:rPr>
              <w:fldChar w:fldCharType="end"/>
            </w:r>
          </w:hyperlink>
        </w:p>
        <w:p w14:paraId="2F7F78CE" w14:textId="77777777" w:rsidR="00541BDA" w:rsidRPr="00880F54" w:rsidRDefault="00000000">
          <w:pPr>
            <w:pStyle w:val="TOC1"/>
            <w:tabs>
              <w:tab w:val="right" w:leader="dot" w:pos="7927"/>
            </w:tabs>
            <w:rPr>
              <w:rFonts w:asciiTheme="minorHAnsi" w:hAnsiTheme="minorHAnsi" w:cstheme="minorBidi"/>
              <w:bCs/>
              <w:noProof/>
              <w:kern w:val="2"/>
              <w:szCs w:val="24"/>
              <w14:ligatures w14:val="standardContextual"/>
            </w:rPr>
          </w:pPr>
          <w:hyperlink w:anchor="_Toc166437463" w:history="1">
            <w:r w:rsidR="00541BDA" w:rsidRPr="00880F54">
              <w:rPr>
                <w:rStyle w:val="Hyperlink"/>
                <w:bCs/>
                <w:noProof/>
              </w:rPr>
              <w:t>LAMPIRAN</w:t>
            </w:r>
            <w:r w:rsidR="00541BDA" w:rsidRPr="00880F54">
              <w:rPr>
                <w:bCs/>
                <w:noProof/>
                <w:webHidden/>
              </w:rPr>
              <w:tab/>
            </w:r>
            <w:r w:rsidR="00541BDA" w:rsidRPr="00880F54">
              <w:rPr>
                <w:bCs/>
                <w:noProof/>
                <w:webHidden/>
              </w:rPr>
              <w:fldChar w:fldCharType="begin"/>
            </w:r>
            <w:r w:rsidR="00541BDA" w:rsidRPr="00880F54">
              <w:rPr>
                <w:bCs/>
                <w:noProof/>
                <w:webHidden/>
              </w:rPr>
              <w:instrText xml:space="preserve"> PAGEREF _Toc166437463 \h </w:instrText>
            </w:r>
            <w:r w:rsidR="00541BDA" w:rsidRPr="00880F54">
              <w:rPr>
                <w:bCs/>
                <w:noProof/>
                <w:webHidden/>
              </w:rPr>
            </w:r>
            <w:r w:rsidR="00541BDA" w:rsidRPr="00880F54">
              <w:rPr>
                <w:bCs/>
                <w:noProof/>
                <w:webHidden/>
              </w:rPr>
              <w:fldChar w:fldCharType="separate"/>
            </w:r>
            <w:r w:rsidR="00541BDA" w:rsidRPr="00880F54">
              <w:rPr>
                <w:bCs/>
                <w:noProof/>
                <w:webHidden/>
              </w:rPr>
              <w:t>12</w:t>
            </w:r>
            <w:r w:rsidR="00541BDA" w:rsidRPr="00880F54">
              <w:rPr>
                <w:bCs/>
                <w:noProof/>
                <w:webHidden/>
              </w:rPr>
              <w:fldChar w:fldCharType="end"/>
            </w:r>
          </w:hyperlink>
        </w:p>
        <w:p w14:paraId="484A3673" w14:textId="77777777" w:rsidR="00412A51" w:rsidRPr="00880F54" w:rsidRDefault="00AA32EF">
          <w:pPr>
            <w:rPr>
              <w:bCs/>
            </w:rPr>
          </w:pPr>
          <w:r w:rsidRPr="00880F54">
            <w:rPr>
              <w:bCs/>
            </w:rPr>
            <w:fldChar w:fldCharType="end"/>
          </w:r>
        </w:p>
      </w:sdtContent>
    </w:sdt>
    <w:p w14:paraId="6217BBC8" w14:textId="77777777" w:rsidR="00481B74" w:rsidRPr="00880F54" w:rsidRDefault="00481B74">
      <w:pPr>
        <w:rPr>
          <w:rFonts w:asciiTheme="majorHAnsi" w:eastAsiaTheme="majorEastAsia" w:hAnsiTheme="majorHAnsi" w:cstheme="majorBidi"/>
          <w:bCs/>
          <w:color w:val="0F4761" w:themeColor="accent1" w:themeShade="BF"/>
          <w:sz w:val="40"/>
          <w:szCs w:val="40"/>
        </w:rPr>
      </w:pPr>
      <w:r w:rsidRPr="00880F54">
        <w:rPr>
          <w:bCs/>
        </w:rPr>
        <w:br w:type="page"/>
      </w:r>
    </w:p>
    <w:p w14:paraId="438BD7F9" w14:textId="77777777" w:rsidR="00216B9C" w:rsidRPr="00880F54" w:rsidRDefault="00216B9C" w:rsidP="00481B74">
      <w:pPr>
        <w:pStyle w:val="Heading1"/>
        <w:jc w:val="center"/>
        <w:rPr>
          <w:b w:val="0"/>
          <w:bCs/>
        </w:rPr>
      </w:pPr>
      <w:bookmarkStart w:id="7" w:name="_Toc166437436"/>
      <w:r w:rsidRPr="00880F54">
        <w:rPr>
          <w:b w:val="0"/>
          <w:bCs/>
        </w:rPr>
        <w:lastRenderedPageBreak/>
        <w:t>DAFTAR TABEL</w:t>
      </w:r>
      <w:bookmarkEnd w:id="7"/>
    </w:p>
    <w:p w14:paraId="66E95002" w14:textId="77777777" w:rsidR="008F4A8C" w:rsidRPr="00880F54" w:rsidRDefault="008F4A8C">
      <w:pPr>
        <w:pStyle w:val="TableofFigures"/>
        <w:tabs>
          <w:tab w:val="right" w:leader="dot" w:pos="7927"/>
        </w:tabs>
        <w:rPr>
          <w:bCs/>
          <w:noProof/>
        </w:rPr>
      </w:pPr>
      <w:r w:rsidRPr="00880F54">
        <w:rPr>
          <w:bCs/>
        </w:rPr>
        <w:fldChar w:fldCharType="begin"/>
      </w:r>
      <w:r w:rsidRPr="00880F54">
        <w:rPr>
          <w:bCs/>
        </w:rPr>
        <w:instrText xml:space="preserve"> TOC \h \z \c "Tabel" </w:instrText>
      </w:r>
      <w:r w:rsidRPr="00880F54">
        <w:rPr>
          <w:bCs/>
        </w:rPr>
        <w:fldChar w:fldCharType="separate"/>
      </w:r>
      <w:hyperlink w:anchor="_Toc166350514" w:history="1">
        <w:r w:rsidRPr="00880F54">
          <w:rPr>
            <w:rStyle w:val="Hyperlink"/>
            <w:bCs/>
            <w:noProof/>
          </w:rPr>
          <w:t>Tabel II</w:t>
        </w:r>
        <w:r w:rsidRPr="00880F54">
          <w:rPr>
            <w:rStyle w:val="Hyperlink"/>
            <w:bCs/>
            <w:noProof/>
          </w:rPr>
          <w:noBreakHyphen/>
          <w:t>1  Penelitian Relevan</w:t>
        </w:r>
        <w:r w:rsidRPr="00880F54">
          <w:rPr>
            <w:bCs/>
            <w:noProof/>
            <w:webHidden/>
          </w:rPr>
          <w:tab/>
        </w:r>
        <w:r w:rsidRPr="00880F54">
          <w:rPr>
            <w:bCs/>
            <w:noProof/>
            <w:webHidden/>
          </w:rPr>
          <w:fldChar w:fldCharType="begin"/>
        </w:r>
        <w:r w:rsidRPr="00880F54">
          <w:rPr>
            <w:bCs/>
            <w:noProof/>
            <w:webHidden/>
          </w:rPr>
          <w:instrText xml:space="preserve"> PAGEREF _Toc166350514 \h </w:instrText>
        </w:r>
        <w:r w:rsidRPr="00880F54">
          <w:rPr>
            <w:bCs/>
            <w:noProof/>
            <w:webHidden/>
          </w:rPr>
        </w:r>
        <w:r w:rsidRPr="00880F54">
          <w:rPr>
            <w:bCs/>
            <w:noProof/>
            <w:webHidden/>
          </w:rPr>
          <w:fldChar w:fldCharType="separate"/>
        </w:r>
        <w:r w:rsidRPr="00880F54">
          <w:rPr>
            <w:bCs/>
            <w:noProof/>
            <w:webHidden/>
          </w:rPr>
          <w:t>3</w:t>
        </w:r>
        <w:r w:rsidRPr="00880F54">
          <w:rPr>
            <w:bCs/>
            <w:noProof/>
            <w:webHidden/>
          </w:rPr>
          <w:fldChar w:fldCharType="end"/>
        </w:r>
      </w:hyperlink>
    </w:p>
    <w:p w14:paraId="1FAF53CA" w14:textId="77777777" w:rsidR="008F4A8C" w:rsidRPr="00880F54" w:rsidRDefault="008F4A8C" w:rsidP="008F4A8C">
      <w:pPr>
        <w:pStyle w:val="NoSpacing"/>
        <w:rPr>
          <w:bCs/>
        </w:rPr>
      </w:pPr>
      <w:r w:rsidRPr="00880F54">
        <w:rPr>
          <w:bCs/>
        </w:rPr>
        <w:fldChar w:fldCharType="end"/>
      </w:r>
    </w:p>
    <w:p w14:paraId="242E37EA" w14:textId="77777777" w:rsidR="00481B74" w:rsidRPr="00880F54" w:rsidRDefault="00481B74">
      <w:pPr>
        <w:rPr>
          <w:rFonts w:asciiTheme="majorHAnsi" w:eastAsiaTheme="majorEastAsia" w:hAnsiTheme="majorHAnsi" w:cstheme="majorBidi"/>
          <w:bCs/>
          <w:color w:val="0F4761" w:themeColor="accent1" w:themeShade="BF"/>
          <w:sz w:val="40"/>
          <w:szCs w:val="40"/>
        </w:rPr>
      </w:pPr>
      <w:r w:rsidRPr="00880F54">
        <w:rPr>
          <w:bCs/>
        </w:rPr>
        <w:br w:type="page"/>
      </w:r>
    </w:p>
    <w:p w14:paraId="1C23C315" w14:textId="77777777" w:rsidR="00216B9C" w:rsidRPr="00880F54" w:rsidRDefault="00216B9C" w:rsidP="00481B74">
      <w:pPr>
        <w:pStyle w:val="Heading1"/>
        <w:jc w:val="center"/>
        <w:rPr>
          <w:b w:val="0"/>
          <w:bCs/>
        </w:rPr>
      </w:pPr>
      <w:bookmarkStart w:id="8" w:name="_Toc166437437"/>
      <w:r w:rsidRPr="00880F54">
        <w:rPr>
          <w:b w:val="0"/>
          <w:bCs/>
        </w:rPr>
        <w:lastRenderedPageBreak/>
        <w:t>DAFTAR GAMBAR</w:t>
      </w:r>
      <w:bookmarkEnd w:id="8"/>
    </w:p>
    <w:p w14:paraId="22FFC383" w14:textId="77777777" w:rsidR="008F4A8C" w:rsidRPr="00880F54" w:rsidRDefault="008F4A8C">
      <w:pPr>
        <w:pStyle w:val="TableofFigures"/>
        <w:tabs>
          <w:tab w:val="right" w:leader="dot" w:pos="7927"/>
        </w:tabs>
        <w:rPr>
          <w:rFonts w:asciiTheme="minorHAnsi" w:eastAsiaTheme="minorEastAsia" w:hAnsiTheme="minorHAnsi"/>
          <w:bCs/>
          <w:noProof/>
          <w:szCs w:val="24"/>
          <w:lang w:eastAsia="id-ID"/>
        </w:rPr>
      </w:pPr>
      <w:r w:rsidRPr="00880F54">
        <w:rPr>
          <w:bCs/>
        </w:rPr>
        <w:fldChar w:fldCharType="begin"/>
      </w:r>
      <w:r w:rsidRPr="00880F54">
        <w:rPr>
          <w:bCs/>
        </w:rPr>
        <w:instrText xml:space="preserve"> TOC \h \z \c "Gambar " </w:instrText>
      </w:r>
      <w:r w:rsidRPr="00880F54">
        <w:rPr>
          <w:bCs/>
        </w:rPr>
        <w:fldChar w:fldCharType="separate"/>
      </w:r>
      <w:hyperlink w:anchor="_Toc166350543" w:history="1">
        <w:r w:rsidRPr="00880F54">
          <w:rPr>
            <w:rStyle w:val="Hyperlink"/>
            <w:bCs/>
            <w:noProof/>
          </w:rPr>
          <w:t>Gambar  III</w:t>
        </w:r>
        <w:r w:rsidRPr="00880F54">
          <w:rPr>
            <w:rStyle w:val="Hyperlink"/>
            <w:bCs/>
            <w:noProof/>
          </w:rPr>
          <w:noBreakHyphen/>
          <w:t>1 Tahapan Penelitian sumber: Dokumen Pribadi</w:t>
        </w:r>
        <w:r w:rsidRPr="00880F54">
          <w:rPr>
            <w:bCs/>
            <w:noProof/>
            <w:webHidden/>
          </w:rPr>
          <w:tab/>
        </w:r>
        <w:r w:rsidRPr="00880F54">
          <w:rPr>
            <w:bCs/>
            <w:noProof/>
            <w:webHidden/>
          </w:rPr>
          <w:fldChar w:fldCharType="begin"/>
        </w:r>
        <w:r w:rsidRPr="00880F54">
          <w:rPr>
            <w:bCs/>
            <w:noProof/>
            <w:webHidden/>
          </w:rPr>
          <w:instrText xml:space="preserve"> PAGEREF _Toc166350543 \h </w:instrText>
        </w:r>
        <w:r w:rsidRPr="00880F54">
          <w:rPr>
            <w:bCs/>
            <w:noProof/>
            <w:webHidden/>
          </w:rPr>
        </w:r>
        <w:r w:rsidRPr="00880F54">
          <w:rPr>
            <w:bCs/>
            <w:noProof/>
            <w:webHidden/>
          </w:rPr>
          <w:fldChar w:fldCharType="separate"/>
        </w:r>
        <w:r w:rsidRPr="00880F54">
          <w:rPr>
            <w:bCs/>
            <w:noProof/>
            <w:webHidden/>
          </w:rPr>
          <w:t>5</w:t>
        </w:r>
        <w:r w:rsidRPr="00880F54">
          <w:rPr>
            <w:bCs/>
            <w:noProof/>
            <w:webHidden/>
          </w:rPr>
          <w:fldChar w:fldCharType="end"/>
        </w:r>
      </w:hyperlink>
    </w:p>
    <w:p w14:paraId="48FC4BFC" w14:textId="77777777" w:rsidR="008F4A8C" w:rsidRPr="00880F54" w:rsidRDefault="00000000">
      <w:pPr>
        <w:pStyle w:val="TableofFigures"/>
        <w:tabs>
          <w:tab w:val="right" w:leader="dot" w:pos="7927"/>
        </w:tabs>
        <w:rPr>
          <w:rFonts w:asciiTheme="minorHAnsi" w:eastAsiaTheme="minorEastAsia" w:hAnsiTheme="minorHAnsi"/>
          <w:bCs/>
          <w:noProof/>
          <w:szCs w:val="24"/>
          <w:lang w:eastAsia="id-ID"/>
        </w:rPr>
      </w:pPr>
      <w:hyperlink w:anchor="_Toc166350544" w:history="1">
        <w:r w:rsidR="008F4A8C" w:rsidRPr="00880F54">
          <w:rPr>
            <w:rStyle w:val="Hyperlink"/>
            <w:bCs/>
            <w:noProof/>
          </w:rPr>
          <w:t>Gambar  III</w:t>
        </w:r>
        <w:r w:rsidR="008F4A8C" w:rsidRPr="00880F54">
          <w:rPr>
            <w:rStyle w:val="Hyperlink"/>
            <w:bCs/>
            <w:noProof/>
          </w:rPr>
          <w:noBreakHyphen/>
          <w:t>2 Kerangka kerja algoritma</w:t>
        </w:r>
        <w:r w:rsidR="008F4A8C" w:rsidRPr="00880F54">
          <w:rPr>
            <w:bCs/>
            <w:noProof/>
            <w:webHidden/>
          </w:rPr>
          <w:tab/>
        </w:r>
        <w:r w:rsidR="008F4A8C" w:rsidRPr="00880F54">
          <w:rPr>
            <w:bCs/>
            <w:noProof/>
            <w:webHidden/>
          </w:rPr>
          <w:fldChar w:fldCharType="begin"/>
        </w:r>
        <w:r w:rsidR="008F4A8C" w:rsidRPr="00880F54">
          <w:rPr>
            <w:bCs/>
            <w:noProof/>
            <w:webHidden/>
          </w:rPr>
          <w:instrText xml:space="preserve"> PAGEREF _Toc166350544 \h </w:instrText>
        </w:r>
        <w:r w:rsidR="008F4A8C" w:rsidRPr="00880F54">
          <w:rPr>
            <w:bCs/>
            <w:noProof/>
            <w:webHidden/>
          </w:rPr>
        </w:r>
        <w:r w:rsidR="008F4A8C" w:rsidRPr="00880F54">
          <w:rPr>
            <w:bCs/>
            <w:noProof/>
            <w:webHidden/>
          </w:rPr>
          <w:fldChar w:fldCharType="separate"/>
        </w:r>
        <w:r w:rsidR="008F4A8C" w:rsidRPr="00880F54">
          <w:rPr>
            <w:bCs/>
            <w:noProof/>
            <w:webHidden/>
          </w:rPr>
          <w:t>5</w:t>
        </w:r>
        <w:r w:rsidR="008F4A8C" w:rsidRPr="00880F54">
          <w:rPr>
            <w:bCs/>
            <w:noProof/>
            <w:webHidden/>
          </w:rPr>
          <w:fldChar w:fldCharType="end"/>
        </w:r>
      </w:hyperlink>
    </w:p>
    <w:p w14:paraId="11FBE2C2" w14:textId="77777777" w:rsidR="008F4A8C" w:rsidRPr="00880F54" w:rsidRDefault="008F4A8C" w:rsidP="008F4A8C">
      <w:pPr>
        <w:pStyle w:val="NoSpacing"/>
        <w:rPr>
          <w:bCs/>
        </w:rPr>
      </w:pPr>
      <w:r w:rsidRPr="00880F54">
        <w:rPr>
          <w:bCs/>
        </w:rPr>
        <w:fldChar w:fldCharType="end"/>
      </w:r>
    </w:p>
    <w:p w14:paraId="0736E8A6" w14:textId="77777777" w:rsidR="00481B74" w:rsidRPr="00880F54" w:rsidRDefault="00481B74">
      <w:pPr>
        <w:rPr>
          <w:rFonts w:asciiTheme="majorHAnsi" w:eastAsiaTheme="majorEastAsia" w:hAnsiTheme="majorHAnsi" w:cstheme="majorBidi"/>
          <w:bCs/>
          <w:color w:val="0F4761" w:themeColor="accent1" w:themeShade="BF"/>
          <w:sz w:val="40"/>
          <w:szCs w:val="40"/>
        </w:rPr>
      </w:pPr>
      <w:r w:rsidRPr="00880F54">
        <w:rPr>
          <w:bCs/>
        </w:rPr>
        <w:br w:type="page"/>
      </w:r>
    </w:p>
    <w:p w14:paraId="6087D64F" w14:textId="77777777" w:rsidR="00481B74" w:rsidRPr="00880F54" w:rsidRDefault="00216B9C" w:rsidP="00481B74">
      <w:pPr>
        <w:pStyle w:val="Heading1"/>
        <w:jc w:val="center"/>
        <w:rPr>
          <w:b w:val="0"/>
          <w:bCs/>
        </w:rPr>
      </w:pPr>
      <w:bookmarkStart w:id="9" w:name="_Toc166437438"/>
      <w:r w:rsidRPr="00880F54">
        <w:rPr>
          <w:b w:val="0"/>
          <w:bCs/>
        </w:rPr>
        <w:lastRenderedPageBreak/>
        <w:t>LAMPIRAN</w:t>
      </w:r>
      <w:bookmarkEnd w:id="9"/>
    </w:p>
    <w:p w14:paraId="563582C5" w14:textId="77777777" w:rsidR="00481B74" w:rsidRPr="00880F54" w:rsidRDefault="00481B74" w:rsidP="00481B74">
      <w:pPr>
        <w:rPr>
          <w:bCs/>
        </w:rPr>
        <w:sectPr w:rsidR="00481B74" w:rsidRPr="00880F54" w:rsidSect="00343CD7">
          <w:footerReference w:type="default" r:id="rId9"/>
          <w:footerReference w:type="first" r:id="rId10"/>
          <w:pgSz w:w="11906" w:h="16838"/>
          <w:pgMar w:top="2268" w:right="1701" w:bottom="1701" w:left="2268" w:header="709" w:footer="709" w:gutter="0"/>
          <w:pgNumType w:fmt="lowerRoman" w:start="1"/>
          <w:cols w:space="708"/>
          <w:titlePg/>
          <w:docGrid w:linePitch="360"/>
        </w:sectPr>
      </w:pPr>
    </w:p>
    <w:p w14:paraId="5DE692E3" w14:textId="77777777" w:rsidR="000612AF" w:rsidRPr="00880F54" w:rsidRDefault="00FB5A76" w:rsidP="00481B74">
      <w:pPr>
        <w:pStyle w:val="Heading1"/>
        <w:numPr>
          <w:ilvl w:val="0"/>
          <w:numId w:val="5"/>
        </w:numPr>
        <w:jc w:val="center"/>
        <w:rPr>
          <w:b w:val="0"/>
          <w:bCs/>
        </w:rPr>
      </w:pPr>
      <w:bookmarkStart w:id="10" w:name="_Toc166437439"/>
      <w:r w:rsidRPr="00880F54">
        <w:rPr>
          <w:b w:val="0"/>
          <w:bCs/>
        </w:rPr>
        <w:lastRenderedPageBreak/>
        <w:t>PENDAHULUAN</w:t>
      </w:r>
      <w:bookmarkEnd w:id="10"/>
    </w:p>
    <w:p w14:paraId="719DE7B4" w14:textId="77777777" w:rsidR="00C50CAC" w:rsidRPr="00880F54" w:rsidRDefault="00C50CAC" w:rsidP="00C50CAC">
      <w:pPr>
        <w:pStyle w:val="Heading2"/>
        <w:numPr>
          <w:ilvl w:val="1"/>
          <w:numId w:val="5"/>
        </w:numPr>
        <w:rPr>
          <w:b w:val="0"/>
          <w:bCs/>
        </w:rPr>
      </w:pPr>
      <w:bookmarkStart w:id="11" w:name="_Toc166437440"/>
      <w:r w:rsidRPr="00880F54">
        <w:rPr>
          <w:b w:val="0"/>
          <w:bCs/>
        </w:rPr>
        <w:t>Latar Belakang</w:t>
      </w:r>
      <w:bookmarkEnd w:id="11"/>
    </w:p>
    <w:sdt>
      <w:sdtPr>
        <w:rPr>
          <w:bCs/>
        </w:rPr>
        <w:id w:val="366338934"/>
        <w:placeholder>
          <w:docPart w:val="A5A73413C29B435DAFEC0B196E1F282D"/>
        </w:placeholder>
      </w:sdtPr>
      <w:sdtContent>
        <w:p w14:paraId="202C002A" w14:textId="23154D1A" w:rsidR="00136736" w:rsidRPr="00880F54" w:rsidRDefault="00B9146B" w:rsidP="00B9146B">
          <w:pPr>
            <w:pStyle w:val="NoSpacing"/>
            <w:ind w:left="397" w:firstLine="708"/>
            <w:rPr>
              <w:bCs/>
            </w:rPr>
          </w:pPr>
          <w:r w:rsidRPr="00880F54">
            <w:rPr>
              <w:bCs/>
            </w:rPr>
            <w:t>.Kucing sering dijadikan hewan peliharaan karena kemampuan mereka untuk beradaptasi dan menjadi teman manusia. Beberapa jenis hewan kucing yang seringkali dipelihara oleh manusia adalah kucing dengan ras Maine Coon, Birman, Ragdoll, Persia</w:t>
          </w:r>
          <w:r w:rsidR="00B06D26" w:rsidRPr="00880F54">
            <w:rPr>
              <w:bCs/>
            </w:rPr>
            <w:t>, Anggora,</w:t>
          </w:r>
          <w:r w:rsidRPr="00880F54">
            <w:rPr>
              <w:bCs/>
            </w:rPr>
            <w:t xml:space="preserve"> dan kucing domestik. </w:t>
          </w:r>
          <w:r w:rsidR="004F3025" w:rsidRPr="00880F54">
            <w:rPr>
              <w:bCs/>
            </w:rPr>
            <w:t xml:space="preserve"> Dengan banyaknya komunitas pecinta hewan peliharaan khususnya kucing yang tersebar di berbagai daerah.  banyak dari mereka yang masih kesulitan mencari informasi tentang penyakit pada kucing dan cara pengobatannya. Permasalahan yang sering terjadi dalam diagnosis dan penanganan penyakit pada kucing adalah ketidaktahuan masyarakat terhadap informasi mengenai penyakit kucing, dan terkadang sulitnya mencari tenaga ahli atau pakar dalam situasi mendesak. Terkadang pengetahuan pakar juga dipengaruhi oleh hal-hal yang bersifat “manusiawi” sehingga terkadang keahlian menjadi terhambat, dan mahalnya dokter spesialis juga menjadi latar belakang kemalasan masyarakat untuk membawa kucingnya ke dokter spesialis atau dokter hewan.</w:t>
          </w:r>
        </w:p>
        <w:p w14:paraId="4362DAC6" w14:textId="13F33656" w:rsidR="00DA728E" w:rsidRPr="00880F54" w:rsidRDefault="00465D82" w:rsidP="00DA728E">
          <w:pPr>
            <w:ind w:left="397" w:firstLine="737"/>
            <w:rPr>
              <w:bCs/>
            </w:rPr>
          </w:pPr>
          <w:r w:rsidRPr="00880F54">
            <w:rPr>
              <w:bCs/>
            </w:rPr>
            <w:t xml:space="preserve">  Pemilik hewan khususnya kucing harus tahu tanda tanda hewan normal, sehingga jika ada penyimpangan (gangguan kesehatan) segera tahu. Deteksi dini terhadap suatu penyakit akan lebih memungkinkan penyakit hisa sembuh dengan lebih baik. </w:t>
          </w:r>
          <w:r w:rsidR="00ED1412" w:rsidRPr="00880F54">
            <w:rPr>
              <w:bCs/>
            </w:rPr>
            <w:t xml:space="preserve">Jika </w:t>
          </w:r>
          <w:r w:rsidR="000B48EB" w:rsidRPr="00880F54">
            <w:rPr>
              <w:bCs/>
            </w:rPr>
            <w:t>p</w:t>
          </w:r>
          <w:r w:rsidR="00ED1412" w:rsidRPr="00880F54">
            <w:rPr>
              <w:bCs/>
            </w:rPr>
            <w:t>emelik kucing telat menangani dengan ce</w:t>
          </w:r>
          <w:r w:rsidR="000B48EB" w:rsidRPr="00880F54">
            <w:rPr>
              <w:bCs/>
            </w:rPr>
            <w:t>pat</w:t>
          </w:r>
          <w:r w:rsidR="00ED1412" w:rsidRPr="00880F54">
            <w:rPr>
              <w:bCs/>
            </w:rPr>
            <w:t xml:space="preserve"> </w:t>
          </w:r>
          <w:r w:rsidR="000B48EB" w:rsidRPr="00880F54">
            <w:rPr>
              <w:bCs/>
            </w:rPr>
            <w:t>p</w:t>
          </w:r>
          <w:r w:rsidR="00ED1412" w:rsidRPr="00880F54">
            <w:rPr>
              <w:bCs/>
            </w:rPr>
            <w:t>eyakit tersebut</w:t>
          </w:r>
          <w:r w:rsidR="000B48EB" w:rsidRPr="00880F54">
            <w:rPr>
              <w:bCs/>
            </w:rPr>
            <w:t>,</w:t>
          </w:r>
          <w:r w:rsidR="00ED1412" w:rsidRPr="00880F54">
            <w:rPr>
              <w:bCs/>
            </w:rPr>
            <w:t xml:space="preserve"> </w:t>
          </w:r>
          <w:r w:rsidRPr="00880F54">
            <w:rPr>
              <w:bCs/>
            </w:rPr>
            <w:t>maka  akan membahayakan</w:t>
          </w:r>
          <w:r w:rsidR="00ED1412" w:rsidRPr="00880F54">
            <w:rPr>
              <w:bCs/>
            </w:rPr>
            <w:t xml:space="preserve"> dan</w:t>
          </w:r>
          <w:r w:rsidRPr="00880F54">
            <w:rPr>
              <w:bCs/>
            </w:rPr>
            <w:t xml:space="preserve"> kemungkinan besar </w:t>
          </w:r>
          <w:r w:rsidR="000B48EB" w:rsidRPr="00880F54">
            <w:rPr>
              <w:bCs/>
            </w:rPr>
            <w:t>kucing</w:t>
          </w:r>
          <w:r w:rsidRPr="00880F54">
            <w:rPr>
              <w:bCs/>
            </w:rPr>
            <w:t xml:space="preserve"> tidak akan tertolong. Bahkan akan mebahayakan pemilik, keluarga, dan </w:t>
          </w:r>
          <w:r w:rsidRPr="00880F54">
            <w:rPr>
              <w:bCs/>
            </w:rPr>
            <w:lastRenderedPageBreak/>
            <w:t>lingkungannya jika penyakit tersebut merupakan penyakit yang bersifat zoon</w:t>
          </w:r>
          <w:r w:rsidR="00DA728E" w:rsidRPr="00880F54">
            <w:rPr>
              <w:bCs/>
            </w:rPr>
            <w:t>osis</w:t>
          </w:r>
        </w:p>
        <w:p w14:paraId="242EFB7E" w14:textId="0B5ECD83" w:rsidR="00B9146B" w:rsidRPr="00880F54" w:rsidRDefault="00DA728E" w:rsidP="00DA728E">
          <w:pPr>
            <w:ind w:left="397" w:firstLine="737"/>
            <w:rPr>
              <w:bCs/>
            </w:rPr>
          </w:pPr>
          <w:r w:rsidRPr="00880F54">
            <w:rPr>
              <w:bCs/>
            </w:rPr>
            <w:t xml:space="preserve">Sistem Pakar (Expert System) adalah sistem atau aplikasi yang befungsi untuk menirukan seorang pakar. Biasanya sistem pakar berupa perangkat lunak pengambil keputusan yang mampu mencapai tingkat performa yang sebanding seorang pakar dalam bidang problem yang khusus dan sempit. Ide dasarnya adalah kepakaran ditransfer dari seorang pakar atau sumber kepakaran yang lain ke </w:t>
          </w:r>
          <w:r w:rsidR="004E0CD0" w:rsidRPr="00880F54">
            <w:rPr>
              <w:bCs/>
            </w:rPr>
            <w:t>aplikasi</w:t>
          </w:r>
          <w:r w:rsidRPr="00880F54">
            <w:rPr>
              <w:bCs/>
            </w:rPr>
            <w:t xml:space="preserve">, pengetahuan yang ada disimpan dalam </w:t>
          </w:r>
          <w:r w:rsidR="004E0CD0" w:rsidRPr="00880F54">
            <w:rPr>
              <w:bCs/>
            </w:rPr>
            <w:t>aplikasi</w:t>
          </w:r>
          <w:r w:rsidRPr="00880F54">
            <w:rPr>
              <w:bCs/>
            </w:rPr>
            <w:t>, dan penggun</w:t>
          </w:r>
          <w:r w:rsidR="004E0CD0" w:rsidRPr="00880F54">
            <w:rPr>
              <w:bCs/>
            </w:rPr>
            <w:t>a</w:t>
          </w:r>
          <w:r w:rsidRPr="00880F54">
            <w:rPr>
              <w:bCs/>
            </w:rPr>
            <w:t xml:space="preserve"> dapat berkonsultasi pada</w:t>
          </w:r>
          <w:r w:rsidR="004E0CD0" w:rsidRPr="00880F54">
            <w:rPr>
              <w:bCs/>
            </w:rPr>
            <w:t xml:space="preserve"> aplikasi</w:t>
          </w:r>
          <w:r w:rsidRPr="00880F54">
            <w:rPr>
              <w:bCs/>
            </w:rPr>
            <w:t xml:space="preserve"> itu untuk suatu nasehat, lalu </w:t>
          </w:r>
          <w:r w:rsidR="004E0CD0" w:rsidRPr="00880F54">
            <w:rPr>
              <w:bCs/>
            </w:rPr>
            <w:t>aplikasi</w:t>
          </w:r>
          <w:r w:rsidRPr="00880F54">
            <w:rPr>
              <w:bCs/>
            </w:rPr>
            <w:t> dapat</w:t>
          </w:r>
          <w:r w:rsidR="004E0CD0" w:rsidRPr="00880F54">
            <w:rPr>
              <w:bCs/>
            </w:rPr>
            <w:t xml:space="preserve"> mengambil refrensi, seperti layaknya seorang pakar, kemudian menjelaskan ke pengguna tersebut, jika perlu dengan Penjelasannya.</w:t>
          </w:r>
        </w:p>
        <w:p w14:paraId="20B2AE29" w14:textId="2DD7DB59" w:rsidR="004E0CD0" w:rsidRPr="00880F54" w:rsidRDefault="004E0CD0" w:rsidP="00DA728E">
          <w:pPr>
            <w:ind w:left="397" w:firstLine="737"/>
            <w:rPr>
              <w:bCs/>
            </w:rPr>
          </w:pPr>
          <w:r w:rsidRPr="00880F54">
            <w:rPr>
              <w:bCs/>
            </w:rPr>
            <w:t xml:space="preserve">Mengacu pada kasus diatas, penulis merasa tergugah untuk merancang dan membuat sistem pakar yang berbasis android yang berjudul SISTEM PAKAR DIAGNOSA PENYAKIT KULIT KUCING MENGGUNAKAN METODE FORWARD CHAINING BERBASIS ANDROID. Sistem pakar ini diguanakan sebagai pendeteksi awal </w:t>
          </w:r>
          <w:r w:rsidR="003F20BD" w:rsidRPr="00880F54">
            <w:rPr>
              <w:bCs/>
            </w:rPr>
            <w:t xml:space="preserve">untuk indetifikasi penyakit kulit kucing, diharapkan dengan adanya sistem pakar ini mereka pemilik kucing dapat dengan mudah mendapatkan informasi  penyakit pada kulit kucing dan bisa mendapatkan penanganan yang lebih cepat dan lebih baik. </w:t>
          </w:r>
        </w:p>
      </w:sdtContent>
    </w:sdt>
    <w:p w14:paraId="2979EFA3" w14:textId="77777777" w:rsidR="0017248A" w:rsidRPr="00880F54" w:rsidRDefault="0017248A" w:rsidP="00DA728E">
      <w:pPr>
        <w:ind w:left="397" w:firstLine="737"/>
        <w:rPr>
          <w:bCs/>
        </w:rPr>
      </w:pPr>
    </w:p>
    <w:p w14:paraId="05503925" w14:textId="77777777" w:rsidR="00C50CAC" w:rsidRPr="00880F54" w:rsidRDefault="00C50CAC" w:rsidP="00C50CAC">
      <w:pPr>
        <w:pStyle w:val="Heading2"/>
        <w:numPr>
          <w:ilvl w:val="1"/>
          <w:numId w:val="5"/>
        </w:numPr>
        <w:rPr>
          <w:b w:val="0"/>
          <w:bCs/>
        </w:rPr>
      </w:pPr>
      <w:bookmarkStart w:id="12" w:name="_Toc166437441"/>
      <w:r w:rsidRPr="00880F54">
        <w:rPr>
          <w:b w:val="0"/>
          <w:bCs/>
        </w:rPr>
        <w:t>Identifikasi Masalah</w:t>
      </w:r>
      <w:bookmarkEnd w:id="12"/>
    </w:p>
    <w:sdt>
      <w:sdtPr>
        <w:rPr>
          <w:bCs/>
        </w:rPr>
        <w:id w:val="1426307309"/>
        <w:placeholder>
          <w:docPart w:val="FCA371E83FA74BD19176DF7FBE622F76"/>
        </w:placeholder>
      </w:sdtPr>
      <w:sdtContent>
        <w:p w14:paraId="71ACF33D" w14:textId="784D4242" w:rsidR="00AA32EF" w:rsidRPr="00880F54" w:rsidRDefault="0017248A" w:rsidP="0017248A">
          <w:pPr>
            <w:pStyle w:val="NoSpacing"/>
            <w:ind w:left="426" w:firstLine="1156"/>
            <w:rPr>
              <w:bCs/>
            </w:rPr>
          </w:pPr>
          <w:r w:rsidRPr="00880F54">
            <w:rPr>
              <w:bCs/>
            </w:rPr>
            <w:t>Bedasarkan latar belakang diatas, maka dapai indentifikasi masalah sebagai berikut:</w:t>
          </w:r>
        </w:p>
        <w:p w14:paraId="0BDDA1AF" w14:textId="77777777" w:rsidR="0017248A" w:rsidRPr="00880F54" w:rsidRDefault="0017248A" w:rsidP="0017248A">
          <w:pPr>
            <w:rPr>
              <w:bCs/>
            </w:rPr>
          </w:pPr>
        </w:p>
        <w:p w14:paraId="500A7D57" w14:textId="53D84B61" w:rsidR="0017248A" w:rsidRPr="00880F54" w:rsidRDefault="0017248A" w:rsidP="0017248A">
          <w:pPr>
            <w:pStyle w:val="ListParagraph"/>
            <w:numPr>
              <w:ilvl w:val="0"/>
              <w:numId w:val="18"/>
            </w:numPr>
            <w:ind w:left="851" w:hanging="425"/>
            <w:rPr>
              <w:bCs/>
            </w:rPr>
          </w:pPr>
          <w:r w:rsidRPr="00880F54">
            <w:rPr>
              <w:bCs/>
            </w:rPr>
            <w:t>kesulitan mencari informasi tentang penyakit pada kucing dan cara pengobatannya.</w:t>
          </w:r>
        </w:p>
        <w:p w14:paraId="71BC590A" w14:textId="39CBA903" w:rsidR="0017248A" w:rsidRPr="00880F54" w:rsidRDefault="0017248A" w:rsidP="0017248A">
          <w:pPr>
            <w:pStyle w:val="ListParagraph"/>
            <w:numPr>
              <w:ilvl w:val="0"/>
              <w:numId w:val="18"/>
            </w:numPr>
            <w:ind w:left="851" w:hanging="425"/>
            <w:rPr>
              <w:bCs/>
            </w:rPr>
          </w:pPr>
          <w:r w:rsidRPr="00880F54">
            <w:rPr>
              <w:bCs/>
            </w:rPr>
            <w:t>ketidaktahuan masyarakat terhadap informasi mengenai penyakit kucing,</w:t>
          </w:r>
        </w:p>
        <w:p w14:paraId="3A367D70" w14:textId="13CF0D6C" w:rsidR="00ED1412" w:rsidRPr="00880F54" w:rsidRDefault="00ED1412" w:rsidP="00ED1412">
          <w:pPr>
            <w:pStyle w:val="ListParagraph"/>
            <w:numPr>
              <w:ilvl w:val="0"/>
              <w:numId w:val="18"/>
            </w:numPr>
            <w:ind w:left="851" w:hanging="425"/>
            <w:rPr>
              <w:bCs/>
            </w:rPr>
          </w:pPr>
          <w:r w:rsidRPr="00880F54">
            <w:rPr>
              <w:bCs/>
            </w:rPr>
            <w:t>sulitnya mencari tenaga ahli atau pakar dalam situasi mendesak.</w:t>
          </w:r>
        </w:p>
        <w:p w14:paraId="41A22B9C" w14:textId="4F0BE259" w:rsidR="00ED1412" w:rsidRPr="00880F54" w:rsidRDefault="00566E13" w:rsidP="000B48EB">
          <w:pPr>
            <w:pStyle w:val="ListParagraph"/>
            <w:numPr>
              <w:ilvl w:val="0"/>
              <w:numId w:val="18"/>
            </w:numPr>
            <w:ind w:left="851" w:hanging="425"/>
            <w:rPr>
              <w:bCs/>
            </w:rPr>
          </w:pPr>
          <w:r w:rsidRPr="00880F54">
            <w:rPr>
              <w:bCs/>
            </w:rPr>
            <w:t>mahalnya dokter spesialis juga menjadi latar belakang kemalasan masyarakat untuk membawa kucingnya ke dokter spesialis atau dokter hewan</w:t>
          </w:r>
          <w:r w:rsidR="00ED1412" w:rsidRPr="00880F54">
            <w:rPr>
              <w:bCs/>
            </w:rPr>
            <w:t>.</w:t>
          </w:r>
        </w:p>
        <w:p w14:paraId="42F8839A" w14:textId="52DD8130" w:rsidR="000B48EB" w:rsidRPr="00880F54" w:rsidRDefault="000B48EB" w:rsidP="0017248A">
          <w:pPr>
            <w:pStyle w:val="ListParagraph"/>
            <w:numPr>
              <w:ilvl w:val="0"/>
              <w:numId w:val="18"/>
            </w:numPr>
            <w:ind w:left="851" w:hanging="425"/>
            <w:rPr>
              <w:bCs/>
            </w:rPr>
          </w:pPr>
          <w:r w:rsidRPr="00880F54">
            <w:rPr>
              <w:bCs/>
            </w:rPr>
            <w:t>Jika pemelik kucing telat menangani dengan cepat peyakit tersebut maka  akan membahayakan dan kemungkinan besar kucing tidak akan tertolong.</w:t>
          </w:r>
        </w:p>
        <w:p w14:paraId="428D58F0" w14:textId="0F259DD7" w:rsidR="000B48EB" w:rsidRPr="00880F54" w:rsidRDefault="000B48EB" w:rsidP="0017248A">
          <w:pPr>
            <w:pStyle w:val="ListParagraph"/>
            <w:numPr>
              <w:ilvl w:val="0"/>
              <w:numId w:val="18"/>
            </w:numPr>
            <w:ind w:left="851" w:hanging="425"/>
            <w:rPr>
              <w:bCs/>
            </w:rPr>
          </w:pPr>
          <w:r w:rsidRPr="00880F54">
            <w:rPr>
              <w:bCs/>
            </w:rPr>
            <w:t>Peny</w:t>
          </w:r>
          <w:r w:rsidR="00C11D20" w:rsidRPr="00880F54">
            <w:rPr>
              <w:bCs/>
            </w:rPr>
            <w:t>a</w:t>
          </w:r>
          <w:r w:rsidRPr="00880F54">
            <w:rPr>
              <w:bCs/>
            </w:rPr>
            <w:t xml:space="preserve">kit yang </w:t>
          </w:r>
          <w:r w:rsidR="00C11D20" w:rsidRPr="00880F54">
            <w:rPr>
              <w:bCs/>
            </w:rPr>
            <w:t>abaikan</w:t>
          </w:r>
          <w:r w:rsidRPr="00880F54">
            <w:rPr>
              <w:bCs/>
            </w:rPr>
            <w:t xml:space="preserve"> lama akan membahaya pemilik dan lingkungannya</w:t>
          </w:r>
        </w:p>
        <w:p w14:paraId="17C00D8F" w14:textId="5721303B" w:rsidR="00C11D20" w:rsidRPr="00880F54" w:rsidRDefault="00C11D20" w:rsidP="0017248A">
          <w:pPr>
            <w:pStyle w:val="ListParagraph"/>
            <w:numPr>
              <w:ilvl w:val="0"/>
              <w:numId w:val="18"/>
            </w:numPr>
            <w:ind w:left="851" w:hanging="425"/>
            <w:rPr>
              <w:bCs/>
            </w:rPr>
          </w:pPr>
          <w:r w:rsidRPr="00880F54">
            <w:rPr>
              <w:bCs/>
            </w:rPr>
            <w:t>Jarang adanya aplikasi android untuk indentifikasi penyakit kulit pada kucing</w:t>
          </w:r>
        </w:p>
        <w:p w14:paraId="14CD5A64" w14:textId="77777777" w:rsidR="0017248A" w:rsidRPr="00880F54" w:rsidRDefault="00000000" w:rsidP="0017248A">
          <w:pPr>
            <w:rPr>
              <w:bCs/>
            </w:rPr>
          </w:pPr>
        </w:p>
      </w:sdtContent>
    </w:sdt>
    <w:p w14:paraId="12FC7136" w14:textId="77777777" w:rsidR="00C50CAC" w:rsidRPr="00880F54" w:rsidRDefault="00C50CAC" w:rsidP="00C50CAC">
      <w:pPr>
        <w:pStyle w:val="Heading2"/>
        <w:numPr>
          <w:ilvl w:val="1"/>
          <w:numId w:val="5"/>
        </w:numPr>
        <w:rPr>
          <w:b w:val="0"/>
          <w:bCs/>
        </w:rPr>
      </w:pPr>
      <w:bookmarkStart w:id="13" w:name="_Toc166437442"/>
      <w:r w:rsidRPr="00880F54">
        <w:rPr>
          <w:b w:val="0"/>
          <w:bCs/>
        </w:rPr>
        <w:t>Batasan Masalah</w:t>
      </w:r>
      <w:bookmarkEnd w:id="13"/>
    </w:p>
    <w:p w14:paraId="798FD671" w14:textId="731E900A" w:rsidR="00AA32EF" w:rsidRPr="00880F54" w:rsidRDefault="00000000" w:rsidP="001B2A0D">
      <w:pPr>
        <w:pStyle w:val="NoSpacing"/>
        <w:ind w:left="426" w:firstLine="567"/>
        <w:rPr>
          <w:bCs/>
        </w:rPr>
      </w:pPr>
      <w:sdt>
        <w:sdtPr>
          <w:rPr>
            <w:bCs/>
          </w:rPr>
          <w:id w:val="1681383575"/>
          <w:placeholder>
            <w:docPart w:val="944A1ABBB145485387288D199F51B074"/>
          </w:placeholder>
        </w:sdtPr>
        <w:sdtContent>
          <w:r w:rsidR="00C11D20" w:rsidRPr="00880F54">
            <w:rPr>
              <w:bCs/>
            </w:rPr>
            <w:t xml:space="preserve">Bedasarkan </w:t>
          </w:r>
        </w:sdtContent>
      </w:sdt>
      <w:r w:rsidR="00C11D20" w:rsidRPr="00880F54">
        <w:rPr>
          <w:bCs/>
        </w:rPr>
        <w:t>permasalah tesebut maka perlu untuk membatasi ruang lingkup dari permasalah ters</w:t>
      </w:r>
      <w:r w:rsidR="00AD3AFC" w:rsidRPr="00880F54">
        <w:rPr>
          <w:bCs/>
        </w:rPr>
        <w:t>e</w:t>
      </w:r>
      <w:r w:rsidR="00C11D20" w:rsidRPr="00880F54">
        <w:rPr>
          <w:bCs/>
        </w:rPr>
        <w:t>but. Adapun permasalah yang akan dibahas meliputi:</w:t>
      </w:r>
    </w:p>
    <w:p w14:paraId="2B5AA9CA" w14:textId="29632C0F" w:rsidR="001B2A0D" w:rsidRPr="00880F54" w:rsidRDefault="001B2A0D" w:rsidP="001B2A0D">
      <w:pPr>
        <w:pStyle w:val="ListParagraph"/>
        <w:numPr>
          <w:ilvl w:val="2"/>
          <w:numId w:val="5"/>
        </w:numPr>
        <w:ind w:left="851" w:hanging="284"/>
        <w:rPr>
          <w:bCs/>
        </w:rPr>
      </w:pPr>
      <w:r w:rsidRPr="00880F54">
        <w:rPr>
          <w:bCs/>
        </w:rPr>
        <w:t>Sistem Pakar yang akan dirancang untuk android.</w:t>
      </w:r>
    </w:p>
    <w:p w14:paraId="3BBC21E4" w14:textId="1376B4FA" w:rsidR="001B2A0D" w:rsidRPr="00880F54" w:rsidRDefault="001B2A0D" w:rsidP="001B2A0D">
      <w:pPr>
        <w:pStyle w:val="ListParagraph"/>
        <w:numPr>
          <w:ilvl w:val="2"/>
          <w:numId w:val="5"/>
        </w:numPr>
        <w:ind w:left="851" w:hanging="284"/>
        <w:rPr>
          <w:bCs/>
        </w:rPr>
      </w:pPr>
      <w:r w:rsidRPr="00880F54">
        <w:rPr>
          <w:bCs/>
        </w:rPr>
        <w:t>Sistem Pakar ini mengenai identifikasi penyakit kucing dan pemberian informasi saran  pencegahan dan pengobatanya.</w:t>
      </w:r>
    </w:p>
    <w:p w14:paraId="4A551FCA" w14:textId="70ADB760" w:rsidR="001B2A0D" w:rsidRPr="00880F54" w:rsidRDefault="001B2A0D" w:rsidP="001B2A0D">
      <w:pPr>
        <w:pStyle w:val="ListParagraph"/>
        <w:numPr>
          <w:ilvl w:val="2"/>
          <w:numId w:val="5"/>
        </w:numPr>
        <w:ind w:left="851" w:hanging="284"/>
        <w:rPr>
          <w:bCs/>
        </w:rPr>
      </w:pPr>
      <w:r w:rsidRPr="00880F54">
        <w:rPr>
          <w:bCs/>
        </w:rPr>
        <w:lastRenderedPageBreak/>
        <w:t>Sistem Pakar ini akan mendiagnosis gejala-gejala penyakit secara fisik mucul pada kucing sebagai bahan input.</w:t>
      </w:r>
    </w:p>
    <w:p w14:paraId="43D5BA52" w14:textId="2C0F8932" w:rsidR="001B2A0D" w:rsidRPr="00880F54" w:rsidRDefault="001B2A0D" w:rsidP="005931BF">
      <w:pPr>
        <w:pStyle w:val="ListParagraph"/>
        <w:numPr>
          <w:ilvl w:val="2"/>
          <w:numId w:val="5"/>
        </w:numPr>
        <w:ind w:left="851" w:hanging="284"/>
        <w:rPr>
          <w:bCs/>
        </w:rPr>
      </w:pPr>
      <w:r w:rsidRPr="00880F54">
        <w:rPr>
          <w:bCs/>
        </w:rPr>
        <w:t>Output yang dihasilkan dari sistem ini adalah informasi penyakit kucing beserta saran pengendalianya</w:t>
      </w:r>
      <w:r w:rsidR="005931BF" w:rsidRPr="00880F54">
        <w:rPr>
          <w:bCs/>
        </w:rPr>
        <w:t>.</w:t>
      </w:r>
    </w:p>
    <w:p w14:paraId="4B8B74B4" w14:textId="5C447840" w:rsidR="00AD3AFC" w:rsidRPr="00880F54" w:rsidRDefault="00AD3AFC" w:rsidP="005931BF">
      <w:pPr>
        <w:pStyle w:val="ListParagraph"/>
        <w:numPr>
          <w:ilvl w:val="2"/>
          <w:numId w:val="5"/>
        </w:numPr>
        <w:ind w:left="851" w:hanging="284"/>
        <w:rPr>
          <w:bCs/>
        </w:rPr>
      </w:pPr>
      <w:r w:rsidRPr="00880F54">
        <w:rPr>
          <w:bCs/>
        </w:rPr>
        <w:t>Sistem pakar ini akan menampilkan nilai bobot bedasarkan tingkat keparahan bedasarkan setiap penyakit.</w:t>
      </w:r>
    </w:p>
    <w:p w14:paraId="3F61CA46" w14:textId="77777777" w:rsidR="00AD3AFC" w:rsidRPr="00880F54" w:rsidRDefault="00AD3AFC" w:rsidP="00AD3AFC">
      <w:pPr>
        <w:pStyle w:val="ListParagraph"/>
        <w:numPr>
          <w:ilvl w:val="2"/>
          <w:numId w:val="5"/>
        </w:numPr>
        <w:ind w:left="851" w:hanging="284"/>
        <w:rPr>
          <w:bCs/>
        </w:rPr>
      </w:pPr>
      <w:r w:rsidRPr="00880F54">
        <w:rPr>
          <w:bCs/>
        </w:rPr>
        <w:t>Metode inferensi sistem pakar yang dipakai adalah forward chaining.</w:t>
      </w:r>
    </w:p>
    <w:p w14:paraId="50E6C008" w14:textId="77777777" w:rsidR="00AD3AFC" w:rsidRPr="00880F54" w:rsidRDefault="00AD3AFC" w:rsidP="00AD3AFC">
      <w:pPr>
        <w:rPr>
          <w:bCs/>
        </w:rPr>
      </w:pPr>
    </w:p>
    <w:p w14:paraId="1E22A53D" w14:textId="77777777" w:rsidR="00DB37E2" w:rsidRPr="00880F54" w:rsidRDefault="00DB37E2" w:rsidP="00DB37E2">
      <w:pPr>
        <w:pStyle w:val="Heading2"/>
        <w:numPr>
          <w:ilvl w:val="1"/>
          <w:numId w:val="5"/>
        </w:numPr>
        <w:rPr>
          <w:b w:val="0"/>
          <w:bCs/>
        </w:rPr>
      </w:pPr>
      <w:bookmarkStart w:id="14" w:name="_Toc166437443"/>
      <w:r w:rsidRPr="00880F54">
        <w:rPr>
          <w:b w:val="0"/>
          <w:bCs/>
        </w:rPr>
        <w:t>Rumusan Masalah</w:t>
      </w:r>
      <w:bookmarkEnd w:id="14"/>
    </w:p>
    <w:sdt>
      <w:sdtPr>
        <w:rPr>
          <w:bCs/>
        </w:rPr>
        <w:id w:val="-1258905712"/>
        <w:placeholder>
          <w:docPart w:val="7E2ABD5563F5410BBDAF5A64F1E92D05"/>
        </w:placeholder>
      </w:sdtPr>
      <w:sdtContent>
        <w:p w14:paraId="4AC8C358" w14:textId="759C08C4" w:rsidR="005931BF" w:rsidRPr="00880F54" w:rsidRDefault="00000000" w:rsidP="00876FD8">
          <w:pPr>
            <w:pStyle w:val="NoSpacing"/>
            <w:ind w:left="426" w:right="140" w:firstLine="425"/>
            <w:rPr>
              <w:bCs/>
            </w:rPr>
          </w:pPr>
          <w:sdt>
            <w:sdtPr>
              <w:rPr>
                <w:bCs/>
              </w:rPr>
              <w:id w:val="-723513781"/>
              <w:placeholder>
                <w:docPart w:val="B2853DFBEDDB43A1932B89022674257F"/>
              </w:placeholder>
            </w:sdtPr>
            <w:sdtContent>
              <w:r w:rsidR="005931BF" w:rsidRPr="00880F54">
                <w:rPr>
                  <w:bCs/>
                </w:rPr>
                <w:t>Bedasarkan</w:t>
              </w:r>
            </w:sdtContent>
          </w:sdt>
          <w:r w:rsidR="005931BF" w:rsidRPr="00880F54">
            <w:rPr>
              <w:bCs/>
            </w:rPr>
            <w:t xml:space="preserve"> latar belakang permaslahan diatas maka ada beberapa permas</w:t>
          </w:r>
          <w:r w:rsidR="00F24BA6" w:rsidRPr="00880F54">
            <w:rPr>
              <w:bCs/>
            </w:rPr>
            <w:t>a</w:t>
          </w:r>
          <w:r w:rsidR="005931BF" w:rsidRPr="00880F54">
            <w:rPr>
              <w:bCs/>
            </w:rPr>
            <w:t>lahan, yaitu :</w:t>
          </w:r>
        </w:p>
        <w:p w14:paraId="4642E528" w14:textId="518DC295" w:rsidR="00690387" w:rsidRPr="00880F54" w:rsidRDefault="00690387" w:rsidP="00690387">
          <w:pPr>
            <w:pStyle w:val="ListParagraph"/>
            <w:numPr>
              <w:ilvl w:val="2"/>
              <w:numId w:val="5"/>
            </w:numPr>
            <w:ind w:left="851" w:right="140" w:hanging="284"/>
            <w:rPr>
              <w:bCs/>
            </w:rPr>
          </w:pPr>
          <w:r w:rsidRPr="00880F54">
            <w:rPr>
              <w:bCs/>
            </w:rPr>
            <w:t>Bagaimana cara agar mempermudah mengenali gejala penyakit kulit pada kucing.</w:t>
          </w:r>
        </w:p>
        <w:p w14:paraId="46F05DD4" w14:textId="47E503AC" w:rsidR="005931BF" w:rsidRPr="00880F54" w:rsidRDefault="00F24BA6" w:rsidP="00F24BA6">
          <w:pPr>
            <w:pStyle w:val="ListParagraph"/>
            <w:numPr>
              <w:ilvl w:val="2"/>
              <w:numId w:val="5"/>
            </w:numPr>
            <w:ind w:left="851" w:right="140" w:hanging="284"/>
            <w:rPr>
              <w:bCs/>
            </w:rPr>
          </w:pPr>
          <w:r w:rsidRPr="00880F54">
            <w:rPr>
              <w:bCs/>
            </w:rPr>
            <w:t xml:space="preserve">Bagaiman memberikan saran pengendalian dan pengobatanya kepada </w:t>
          </w:r>
          <w:r w:rsidR="00690387" w:rsidRPr="00880F54">
            <w:rPr>
              <w:bCs/>
            </w:rPr>
            <w:t>pemilik kucing</w:t>
          </w:r>
          <w:r w:rsidRPr="00880F54">
            <w:rPr>
              <w:bCs/>
            </w:rPr>
            <w:t>?</w:t>
          </w:r>
        </w:p>
        <w:p w14:paraId="3D922DFC" w14:textId="4CA349E3" w:rsidR="005931BF" w:rsidRPr="00880F54" w:rsidRDefault="00F24BA6" w:rsidP="00254382">
          <w:pPr>
            <w:pStyle w:val="ListParagraph"/>
            <w:numPr>
              <w:ilvl w:val="2"/>
              <w:numId w:val="5"/>
            </w:numPr>
            <w:ind w:left="851" w:right="140" w:hanging="284"/>
            <w:rPr>
              <w:bCs/>
            </w:rPr>
          </w:pPr>
          <w:r w:rsidRPr="00880F54">
            <w:rPr>
              <w:bCs/>
            </w:rPr>
            <w:t>Bagaima</w:t>
          </w:r>
          <w:r w:rsidR="00301708" w:rsidRPr="00880F54">
            <w:rPr>
              <w:bCs/>
            </w:rPr>
            <w:t>na</w:t>
          </w:r>
          <w:r w:rsidRPr="00880F54">
            <w:rPr>
              <w:bCs/>
            </w:rPr>
            <w:t xml:space="preserve"> memberikan  hasil total bobot  penilaian bedasarkan inputan </w:t>
          </w:r>
          <w:r w:rsidR="00301708" w:rsidRPr="00880F54">
            <w:rPr>
              <w:bCs/>
            </w:rPr>
            <w:t xml:space="preserve">penyakit </w:t>
          </w:r>
          <w:r w:rsidRPr="00880F54">
            <w:rPr>
              <w:bCs/>
            </w:rPr>
            <w:t xml:space="preserve">yang </w:t>
          </w:r>
          <w:r w:rsidR="00301708" w:rsidRPr="00880F54">
            <w:rPr>
              <w:bCs/>
            </w:rPr>
            <w:t>telah</w:t>
          </w:r>
          <w:r w:rsidRPr="00880F54">
            <w:rPr>
              <w:bCs/>
            </w:rPr>
            <w:t xml:space="preserve"> di pilihan user</w:t>
          </w:r>
          <w:r w:rsidR="00521F78" w:rsidRPr="00880F54">
            <w:rPr>
              <w:bCs/>
            </w:rPr>
            <w:t>?</w:t>
          </w:r>
        </w:p>
        <w:p w14:paraId="0061EFD6" w14:textId="77777777" w:rsidR="00AD3AFC" w:rsidRPr="00880F54" w:rsidRDefault="00AD3AFC" w:rsidP="00254382">
          <w:pPr>
            <w:pStyle w:val="ListParagraph"/>
            <w:numPr>
              <w:ilvl w:val="2"/>
              <w:numId w:val="5"/>
            </w:numPr>
            <w:ind w:left="851" w:right="140" w:hanging="284"/>
            <w:rPr>
              <w:bCs/>
            </w:rPr>
          </w:pPr>
          <w:r w:rsidRPr="00880F54">
            <w:rPr>
              <w:bCs/>
            </w:rPr>
            <w:t>Bagaimana cara agar metode inferensi sistem pakar yang  dipakai adalah forward chaining.</w:t>
          </w:r>
        </w:p>
      </w:sdtContent>
    </w:sdt>
    <w:p w14:paraId="7F8FE754" w14:textId="0B478A03" w:rsidR="00AD3AFC" w:rsidRPr="00880F54" w:rsidRDefault="00AD3AFC" w:rsidP="00AD3AFC">
      <w:pPr>
        <w:pStyle w:val="ListParagraph"/>
        <w:ind w:left="851" w:right="140"/>
        <w:rPr>
          <w:bCs/>
        </w:rPr>
      </w:pPr>
      <w:r w:rsidRPr="00880F54">
        <w:rPr>
          <w:bCs/>
        </w:rPr>
        <w:t xml:space="preserve">  </w:t>
      </w:r>
    </w:p>
    <w:p w14:paraId="04CB9227" w14:textId="77777777" w:rsidR="00AD3AFC" w:rsidRPr="00880F54" w:rsidRDefault="00AD3AFC" w:rsidP="00AD3AFC">
      <w:pPr>
        <w:pStyle w:val="ListParagraph"/>
        <w:ind w:left="851" w:right="140"/>
        <w:rPr>
          <w:bCs/>
        </w:rPr>
      </w:pPr>
    </w:p>
    <w:p w14:paraId="2C4469B5" w14:textId="094D022F" w:rsidR="00AD3AFC" w:rsidRPr="00880F54" w:rsidRDefault="00C50CAC" w:rsidP="00AD3AFC">
      <w:pPr>
        <w:pStyle w:val="Heading2"/>
        <w:numPr>
          <w:ilvl w:val="1"/>
          <w:numId w:val="5"/>
        </w:numPr>
        <w:rPr>
          <w:b w:val="0"/>
          <w:bCs/>
        </w:rPr>
      </w:pPr>
      <w:bookmarkStart w:id="15" w:name="_Toc166437444"/>
      <w:r w:rsidRPr="00880F54">
        <w:rPr>
          <w:b w:val="0"/>
          <w:bCs/>
        </w:rPr>
        <w:lastRenderedPageBreak/>
        <w:t>Tujuan Penelitian</w:t>
      </w:r>
      <w:bookmarkEnd w:id="15"/>
    </w:p>
    <w:sdt>
      <w:sdtPr>
        <w:rPr>
          <w:bCs/>
          <w:i w:val="0"/>
          <w:iCs w:val="0"/>
        </w:rPr>
        <w:id w:val="623356465"/>
        <w:placeholder>
          <w:docPart w:val="4A497F117CC7429EB67A3606891AA411"/>
        </w:placeholder>
      </w:sdtPr>
      <w:sdtContent>
        <w:sdt>
          <w:sdtPr>
            <w:rPr>
              <w:bCs/>
              <w:i w:val="0"/>
              <w:iCs w:val="0"/>
              <w:color w:val="auto"/>
            </w:rPr>
            <w:id w:val="1021429348"/>
            <w:placeholder>
              <w:docPart w:val="98F5AEC5495C4A01A080152CD1E9011C"/>
            </w:placeholder>
          </w:sdtPr>
          <w:sdtContent>
            <w:p w14:paraId="378847D4" w14:textId="6A596F8E" w:rsidR="00AD3AFC" w:rsidRPr="00880F54" w:rsidRDefault="00B46089" w:rsidP="00AD3AFC">
              <w:pPr>
                <w:pStyle w:val="Quote"/>
                <w:ind w:left="340"/>
                <w:rPr>
                  <w:bCs/>
                  <w:i w:val="0"/>
                  <w:iCs w:val="0"/>
                </w:rPr>
              </w:pPr>
              <w:r w:rsidRPr="00880F54">
                <w:rPr>
                  <w:bCs/>
                  <w:i w:val="0"/>
                  <w:iCs w:val="0"/>
                </w:rPr>
                <w:t>Tujuan yang diharapkan dapat tercapai dalam penelitian ini adalah sebagai berikut:</w:t>
              </w:r>
            </w:p>
            <w:p w14:paraId="3D3E59CE" w14:textId="78B1E2DA" w:rsidR="00B46089" w:rsidRPr="00880F54" w:rsidRDefault="00AD3AFC" w:rsidP="00F63572">
              <w:pPr>
                <w:pStyle w:val="ListParagraph"/>
                <w:numPr>
                  <w:ilvl w:val="2"/>
                  <w:numId w:val="5"/>
                </w:numPr>
                <w:tabs>
                  <w:tab w:val="left" w:pos="851"/>
                </w:tabs>
                <w:ind w:left="851" w:right="140" w:hanging="284"/>
                <w:rPr>
                  <w:bCs/>
                </w:rPr>
              </w:pPr>
              <w:r w:rsidRPr="00880F54">
                <w:rPr>
                  <w:bCs/>
                </w:rPr>
                <w:t>Menghasilkan sistem pakar yang dapat mengindetifikasikan penyakit kulit kucing.</w:t>
              </w:r>
            </w:p>
            <w:p w14:paraId="73B9F87E" w14:textId="16DBAAC0" w:rsidR="00F63572" w:rsidRPr="00880F54" w:rsidRDefault="00F63572" w:rsidP="00F63572">
              <w:pPr>
                <w:pStyle w:val="ListParagraph"/>
                <w:numPr>
                  <w:ilvl w:val="2"/>
                  <w:numId w:val="5"/>
                </w:numPr>
                <w:tabs>
                  <w:tab w:val="left" w:pos="851"/>
                </w:tabs>
                <w:ind w:left="851" w:right="140" w:hanging="284"/>
                <w:rPr>
                  <w:bCs/>
                </w:rPr>
              </w:pPr>
              <w:r w:rsidRPr="00880F54">
                <w:rPr>
                  <w:bCs/>
                </w:rPr>
                <w:t>Merancang dan mengaplikasikan sistem pakar yang mampu mengidentifikasikan, menjelaskan, dan memberi solusi dengan memperhatikan aturan-aturan dari data yang sudah di kumpulkan.</w:t>
              </w:r>
            </w:p>
            <w:p w14:paraId="1575F8FD" w14:textId="4A77E3D8" w:rsidR="00F63572" w:rsidRPr="00880F54" w:rsidRDefault="00F63572" w:rsidP="00F63572">
              <w:pPr>
                <w:pStyle w:val="ListParagraph"/>
                <w:numPr>
                  <w:ilvl w:val="2"/>
                  <w:numId w:val="5"/>
                </w:numPr>
                <w:tabs>
                  <w:tab w:val="left" w:pos="851"/>
                </w:tabs>
                <w:ind w:left="851" w:right="140" w:hanging="284"/>
                <w:rPr>
                  <w:bCs/>
                </w:rPr>
              </w:pPr>
              <w:r w:rsidRPr="00880F54">
                <w:rPr>
                  <w:bCs/>
                </w:rPr>
                <w:t>Memberikan nilai bobot dan menghitung total bobot penyakit bedasarkan gejala yang dipilih, agar dapat mempermudahkan tingkat keparahan penyakit kucing.</w:t>
              </w:r>
            </w:p>
            <w:p w14:paraId="472D5825" w14:textId="27AFBAA8" w:rsidR="00F63572" w:rsidRPr="00880F54" w:rsidRDefault="00F63572" w:rsidP="00F63572">
              <w:pPr>
                <w:pStyle w:val="ListParagraph"/>
                <w:numPr>
                  <w:ilvl w:val="2"/>
                  <w:numId w:val="5"/>
                </w:numPr>
                <w:tabs>
                  <w:tab w:val="left" w:pos="851"/>
                </w:tabs>
                <w:ind w:left="851" w:right="140" w:hanging="284"/>
                <w:rPr>
                  <w:bCs/>
                </w:rPr>
              </w:pPr>
              <w:r w:rsidRPr="00880F54">
                <w:rPr>
                  <w:bCs/>
                </w:rPr>
                <w:t xml:space="preserve">Mengaplikasikan bahasa JAVA dan menyimpan data di database Realtime Firebase dan perhitungannya menggunakan database </w:t>
              </w:r>
              <w:r w:rsidR="00444319" w:rsidRPr="00880F54">
                <w:rPr>
                  <w:bCs/>
                </w:rPr>
                <w:t>SQLITE</w:t>
              </w:r>
              <w:r w:rsidRPr="00880F54">
                <w:rPr>
                  <w:bCs/>
                </w:rPr>
                <w:t xml:space="preserve">. </w:t>
              </w:r>
            </w:p>
          </w:sdtContent>
        </w:sdt>
        <w:p w14:paraId="7BE2E02C" w14:textId="1C081565" w:rsidR="00AA32EF" w:rsidRPr="00880F54" w:rsidRDefault="00000000" w:rsidP="00F33099">
          <w:pPr>
            <w:pStyle w:val="Quote"/>
            <w:ind w:left="340"/>
            <w:rPr>
              <w:bCs/>
              <w:i w:val="0"/>
              <w:iCs w:val="0"/>
            </w:rPr>
          </w:pPr>
        </w:p>
      </w:sdtContent>
    </w:sdt>
    <w:p w14:paraId="49BEE348" w14:textId="77777777" w:rsidR="00DB37E2" w:rsidRPr="00880F54" w:rsidRDefault="00DB37E2" w:rsidP="00DB37E2">
      <w:pPr>
        <w:pStyle w:val="Heading2"/>
        <w:numPr>
          <w:ilvl w:val="1"/>
          <w:numId w:val="5"/>
        </w:numPr>
        <w:rPr>
          <w:b w:val="0"/>
          <w:bCs/>
        </w:rPr>
      </w:pPr>
      <w:bookmarkStart w:id="16" w:name="_Toc166437445"/>
      <w:r w:rsidRPr="00880F54">
        <w:rPr>
          <w:b w:val="0"/>
          <w:bCs/>
        </w:rPr>
        <w:t>Manfaat Penelitian</w:t>
      </w:r>
      <w:bookmarkEnd w:id="16"/>
    </w:p>
    <w:sdt>
      <w:sdtPr>
        <w:rPr>
          <w:bCs/>
        </w:rPr>
        <w:id w:val="1666590530"/>
        <w:placeholder>
          <w:docPart w:val="DB9BDDCF5CDF43C3A58A77ED3C149290"/>
        </w:placeholder>
      </w:sdtPr>
      <w:sdtContent>
        <w:p w14:paraId="3B221F31" w14:textId="45141424" w:rsidR="00AA32EF" w:rsidRPr="00880F54" w:rsidRDefault="001D75E0" w:rsidP="001D75E0">
          <w:pPr>
            <w:pStyle w:val="NoSpacing"/>
            <w:numPr>
              <w:ilvl w:val="2"/>
              <w:numId w:val="5"/>
            </w:numPr>
            <w:ind w:left="0" w:firstLine="567"/>
            <w:rPr>
              <w:bCs/>
            </w:rPr>
          </w:pPr>
          <w:r w:rsidRPr="00880F54">
            <w:rPr>
              <w:bCs/>
            </w:rPr>
            <w:t>Manfaat Teoritis</w:t>
          </w:r>
        </w:p>
      </w:sdtContent>
    </w:sdt>
    <w:p w14:paraId="27137311" w14:textId="0CBD063B" w:rsidR="00EF621B" w:rsidRPr="00880F54" w:rsidRDefault="001D75E0" w:rsidP="001D75E0">
      <w:pPr>
        <w:ind w:firstLine="0"/>
        <w:rPr>
          <w:bCs/>
        </w:rPr>
      </w:pPr>
      <w:r w:rsidRPr="00880F54">
        <w:rPr>
          <w:bCs/>
        </w:rPr>
        <w:t xml:space="preserve">       Manfaat teoritis yang dapat diambil dari hasil penelitian ini antara lain :</w:t>
      </w:r>
    </w:p>
    <w:p w14:paraId="037DC8A4" w14:textId="77777777" w:rsidR="001D75E0" w:rsidRPr="00880F54" w:rsidRDefault="001D75E0" w:rsidP="001D75E0">
      <w:pPr>
        <w:ind w:firstLine="567"/>
        <w:rPr>
          <w:bCs/>
        </w:rPr>
      </w:pPr>
    </w:p>
    <w:p w14:paraId="16B4BD39" w14:textId="2599EBA4" w:rsidR="001D75E0" w:rsidRPr="00880F54" w:rsidRDefault="00323929" w:rsidP="001D75E0">
      <w:pPr>
        <w:ind w:left="426" w:firstLine="0"/>
        <w:rPr>
          <w:bCs/>
        </w:rPr>
      </w:pPr>
      <w:r w:rsidRPr="00880F54">
        <w:rPr>
          <w:bCs/>
        </w:rPr>
        <w:t>a</w:t>
      </w:r>
      <w:r w:rsidR="001D75E0" w:rsidRPr="00880F54">
        <w:rPr>
          <w:bCs/>
        </w:rPr>
        <w:t xml:space="preserve">. </w:t>
      </w:r>
      <w:r w:rsidR="001D75E0" w:rsidRPr="00880F54">
        <w:rPr>
          <w:bCs/>
        </w:rPr>
        <w:tab/>
        <w:t xml:space="preserve"> Penelitian ini dapat menghasilkan model diagnostik yang dapat digunakan sebagai referensi dalam penelitian-penelitian selanjutnya. Model ini akan menggambarkan hubungan antara gejala dan penyakit kulit pada kucing Anggora, yang bisa dikembangkan lebih lanjut untuk berbagai ras kucing</w:t>
      </w:r>
    </w:p>
    <w:p w14:paraId="526C2CFC" w14:textId="1D518A8C" w:rsidR="00323929" w:rsidRPr="00880F54" w:rsidRDefault="00323929" w:rsidP="001D75E0">
      <w:pPr>
        <w:ind w:left="426" w:firstLine="0"/>
        <w:rPr>
          <w:bCs/>
        </w:rPr>
      </w:pPr>
      <w:r w:rsidRPr="00880F54">
        <w:rPr>
          <w:bCs/>
        </w:rPr>
        <w:lastRenderedPageBreak/>
        <w:t>b.</w:t>
      </w:r>
      <w:r w:rsidRPr="00880F54">
        <w:rPr>
          <w:bCs/>
        </w:rPr>
        <w:tab/>
        <w:t xml:space="preserve"> Dengan menggabungkan ilmu komputer dan kesehatan hewan, penelitian ini menyediakan wawasan baru tentang bagaimana teknologi dapat digunakan untuk meningkatkan kesehatan dan kesejahteraan hewan peliharaan. Ini bisa menjadi dasar untuk penelitian multidisiplin yang lebih lanjut.</w:t>
      </w:r>
    </w:p>
    <w:p w14:paraId="66AACCA2" w14:textId="77777777" w:rsidR="00323929" w:rsidRPr="00880F54" w:rsidRDefault="00323929" w:rsidP="001D75E0">
      <w:pPr>
        <w:ind w:left="426" w:firstLine="0"/>
        <w:rPr>
          <w:bCs/>
        </w:rPr>
      </w:pPr>
    </w:p>
    <w:p w14:paraId="28AEAFC3" w14:textId="011EDF11" w:rsidR="00323929" w:rsidRPr="00880F54" w:rsidRDefault="00323929" w:rsidP="001D75E0">
      <w:pPr>
        <w:ind w:left="426" w:firstLine="0"/>
        <w:rPr>
          <w:bCs/>
        </w:rPr>
      </w:pPr>
      <w:r w:rsidRPr="00880F54">
        <w:rPr>
          <w:bCs/>
        </w:rPr>
        <w:t>2. Manfaat Praktis</w:t>
      </w:r>
    </w:p>
    <w:p w14:paraId="42149962" w14:textId="05A6100E" w:rsidR="00323929" w:rsidRPr="00880F54" w:rsidRDefault="00323929" w:rsidP="001D75E0">
      <w:pPr>
        <w:ind w:left="426" w:firstLine="0"/>
        <w:rPr>
          <w:bCs/>
        </w:rPr>
      </w:pPr>
      <w:r w:rsidRPr="00880F54">
        <w:rPr>
          <w:bCs/>
        </w:rPr>
        <w:t>Manfaat praktis yang bisa diambil dari penelitian ini adalah :</w:t>
      </w:r>
    </w:p>
    <w:p w14:paraId="187C0ED4" w14:textId="0FD51BEF" w:rsidR="00323929" w:rsidRPr="00880F54" w:rsidRDefault="00323929" w:rsidP="00323929">
      <w:pPr>
        <w:pStyle w:val="ListParagraph"/>
        <w:numPr>
          <w:ilvl w:val="3"/>
          <w:numId w:val="5"/>
        </w:numPr>
        <w:rPr>
          <w:bCs/>
        </w:rPr>
      </w:pPr>
      <w:r w:rsidRPr="00880F54">
        <w:rPr>
          <w:bCs/>
        </w:rPr>
        <w:t>Dengan adanya sistem ini, pemilik kucing tidak selalu harus membawa hewan peliharaan mereka ke dokter hewan untuk pemeriksaan awal. Ini dapat menghemat biaya konsultasi dan waktu yang diperlukan untuk mengunjungi klinik.</w:t>
      </w:r>
    </w:p>
    <w:p w14:paraId="0A60C5CD" w14:textId="7D9AED0F" w:rsidR="00FF0854" w:rsidRPr="00880F54" w:rsidRDefault="00FF0854" w:rsidP="00323929">
      <w:pPr>
        <w:pStyle w:val="ListParagraph"/>
        <w:numPr>
          <w:ilvl w:val="3"/>
          <w:numId w:val="5"/>
        </w:numPr>
        <w:rPr>
          <w:bCs/>
        </w:rPr>
      </w:pPr>
      <w:r w:rsidRPr="00880F54">
        <w:rPr>
          <w:bCs/>
        </w:rPr>
        <w:t>Sistem pakar ini memungkinkan pemilik kucing untuk mengakses informasi kesehatan dan diagnosa penyakit kulit kapan saja dan di mana saja, selama terhubung ke internet, tanpa batasan waktu atau lokasi.</w:t>
      </w:r>
    </w:p>
    <w:p w14:paraId="2A3C3230" w14:textId="75EED0FE" w:rsidR="00FF0854" w:rsidRPr="00880F54" w:rsidRDefault="00FF0854" w:rsidP="00323929">
      <w:pPr>
        <w:pStyle w:val="ListParagraph"/>
        <w:numPr>
          <w:ilvl w:val="3"/>
          <w:numId w:val="5"/>
        </w:numPr>
        <w:rPr>
          <w:bCs/>
        </w:rPr>
      </w:pPr>
      <w:r w:rsidRPr="00880F54">
        <w:rPr>
          <w:bCs/>
        </w:rPr>
        <w:t>Dengan diagnosa yang lebih cepat dan tepat, kesejahteraan kucing Anggora dapat ditingkatkan karena penyakit dapat ditangani dengan lebih efisien, mengurangi penderitaan yang mungkin dialami oleh hewan peliharaan.</w:t>
      </w:r>
    </w:p>
    <w:p w14:paraId="30322BF8" w14:textId="77777777" w:rsidR="00EF621B" w:rsidRPr="00880F54" w:rsidRDefault="00EF621B" w:rsidP="001D75E0">
      <w:pPr>
        <w:ind w:left="426" w:firstLine="294"/>
        <w:rPr>
          <w:bCs/>
        </w:rPr>
      </w:pPr>
      <w:r w:rsidRPr="00880F54">
        <w:rPr>
          <w:bCs/>
        </w:rPr>
        <w:br w:type="page"/>
      </w:r>
    </w:p>
    <w:p w14:paraId="1672D9D8" w14:textId="77777777" w:rsidR="00777EE3" w:rsidRPr="00880F54" w:rsidRDefault="00777EE3" w:rsidP="00444319">
      <w:pPr>
        <w:ind w:firstLine="0"/>
        <w:rPr>
          <w:bCs/>
        </w:rPr>
        <w:sectPr w:rsidR="00777EE3" w:rsidRPr="00880F54" w:rsidSect="00B9146B">
          <w:headerReference w:type="default" r:id="rId11"/>
          <w:footerReference w:type="default" r:id="rId12"/>
          <w:headerReference w:type="first" r:id="rId13"/>
          <w:footerReference w:type="first" r:id="rId14"/>
          <w:pgSz w:w="11906" w:h="16838" w:code="9"/>
          <w:pgMar w:top="2268" w:right="1701" w:bottom="1701" w:left="2268" w:header="709" w:footer="709" w:gutter="0"/>
          <w:pgNumType w:start="1"/>
          <w:cols w:space="708"/>
          <w:titlePg/>
          <w:docGrid w:linePitch="360"/>
        </w:sectPr>
      </w:pPr>
    </w:p>
    <w:p w14:paraId="4F1BE3CC" w14:textId="77777777" w:rsidR="00FB5A76" w:rsidRPr="00880F54" w:rsidRDefault="00FB5A76" w:rsidP="008F2D21">
      <w:pPr>
        <w:pStyle w:val="Heading1"/>
        <w:numPr>
          <w:ilvl w:val="0"/>
          <w:numId w:val="5"/>
        </w:numPr>
        <w:ind w:firstLine="0"/>
        <w:jc w:val="center"/>
        <w:rPr>
          <w:b w:val="0"/>
          <w:bCs/>
        </w:rPr>
      </w:pPr>
      <w:bookmarkStart w:id="17" w:name="_Toc166437446"/>
      <w:r w:rsidRPr="00880F54">
        <w:rPr>
          <w:b w:val="0"/>
          <w:bCs/>
        </w:rPr>
        <w:lastRenderedPageBreak/>
        <w:t>TINJAUAN PUSTAKA</w:t>
      </w:r>
      <w:bookmarkEnd w:id="17"/>
    </w:p>
    <w:p w14:paraId="7BFEE904" w14:textId="77777777" w:rsidR="00C50CAC" w:rsidRPr="00880F54" w:rsidRDefault="00C50CAC" w:rsidP="00C50CAC">
      <w:pPr>
        <w:pStyle w:val="Heading2"/>
        <w:numPr>
          <w:ilvl w:val="1"/>
          <w:numId w:val="5"/>
        </w:numPr>
        <w:rPr>
          <w:b w:val="0"/>
          <w:bCs/>
        </w:rPr>
      </w:pPr>
      <w:bookmarkStart w:id="18" w:name="_Toc166437447"/>
      <w:r w:rsidRPr="00880F54">
        <w:rPr>
          <w:b w:val="0"/>
          <w:bCs/>
        </w:rPr>
        <w:t>Landasan Teori</w:t>
      </w:r>
      <w:bookmarkEnd w:id="18"/>
    </w:p>
    <w:sdt>
      <w:sdtPr>
        <w:rPr>
          <w:bCs/>
        </w:rPr>
        <w:id w:val="-734863739"/>
        <w:placeholder>
          <w:docPart w:val="3DE6BAE5429E4A9A9A5E0B28CA9C5206"/>
        </w:placeholder>
      </w:sdtPr>
      <w:sdtContent>
        <w:p w14:paraId="6321190E" w14:textId="03A161A1" w:rsidR="00AD274B" w:rsidRPr="00880F54" w:rsidRDefault="00AD274B" w:rsidP="004E580E">
          <w:pPr>
            <w:pStyle w:val="NoSpacing"/>
            <w:numPr>
              <w:ilvl w:val="2"/>
              <w:numId w:val="5"/>
            </w:numPr>
            <w:rPr>
              <w:bCs/>
            </w:rPr>
          </w:pPr>
          <w:r w:rsidRPr="00880F54">
            <w:rPr>
              <w:bCs/>
            </w:rPr>
            <w:t>Kecerdasa Buatan (Artificial inteliligence)</w:t>
          </w:r>
        </w:p>
        <w:p w14:paraId="28BFE9A1" w14:textId="77777777" w:rsidR="004E580E" w:rsidRPr="00880F54" w:rsidRDefault="004E580E" w:rsidP="004E580E">
          <w:pPr>
            <w:pStyle w:val="ListParagraph"/>
            <w:ind w:left="567"/>
            <w:rPr>
              <w:bCs/>
            </w:rPr>
          </w:pPr>
        </w:p>
        <w:p w14:paraId="07CB1797" w14:textId="77777777" w:rsidR="00AD274B" w:rsidRPr="00880F54" w:rsidRDefault="00AD274B" w:rsidP="004E580E">
          <w:pPr>
            <w:pStyle w:val="NoSpacing"/>
            <w:ind w:left="340" w:firstLine="380"/>
            <w:rPr>
              <w:bCs/>
            </w:rPr>
          </w:pPr>
          <w:r w:rsidRPr="00880F54">
            <w:rPr>
              <w:bCs/>
            </w:rPr>
            <w:t>Apakah Kecerdasan Buatan Itu? Kecerdasan buatan atau artificial</w:t>
          </w:r>
        </w:p>
        <w:p w14:paraId="1554A5BE" w14:textId="77777777" w:rsidR="00AD274B" w:rsidRPr="00880F54" w:rsidRDefault="00AD274B" w:rsidP="00AD274B">
          <w:pPr>
            <w:pStyle w:val="NoSpacing"/>
            <w:ind w:left="340"/>
            <w:rPr>
              <w:bCs/>
            </w:rPr>
          </w:pPr>
          <w:r w:rsidRPr="00880F54">
            <w:rPr>
              <w:bCs/>
            </w:rPr>
            <w:t>intelligence (AI) merupakan salah satu bagian ilmu komputer yang</w:t>
          </w:r>
        </w:p>
        <w:p w14:paraId="6B67321A" w14:textId="77777777" w:rsidR="00AD274B" w:rsidRPr="00880F54" w:rsidRDefault="00AD274B" w:rsidP="00AD274B">
          <w:pPr>
            <w:pStyle w:val="NoSpacing"/>
            <w:ind w:left="340"/>
            <w:rPr>
              <w:bCs/>
            </w:rPr>
          </w:pPr>
          <w:r w:rsidRPr="00880F54">
            <w:rPr>
              <w:bCs/>
            </w:rPr>
            <w:t>membuat agar mesin (komputer) dapat melakukan pekerjaan seperti dan</w:t>
          </w:r>
        </w:p>
        <w:p w14:paraId="70FA059B" w14:textId="77777777" w:rsidR="00AD274B" w:rsidRPr="00880F54" w:rsidRDefault="00AD274B" w:rsidP="00AD274B">
          <w:pPr>
            <w:pStyle w:val="NoSpacing"/>
            <w:ind w:left="340"/>
            <w:rPr>
              <w:bCs/>
            </w:rPr>
          </w:pPr>
          <w:r w:rsidRPr="00880F54">
            <w:rPr>
              <w:bCs/>
            </w:rPr>
            <w:t>sebaik yang dilakukan oleh manusía. Pada awal diciptakannya, komputer</w:t>
          </w:r>
        </w:p>
        <w:p w14:paraId="42B5F662" w14:textId="77777777" w:rsidR="00AD274B" w:rsidRPr="00880F54" w:rsidRDefault="00AD274B" w:rsidP="00AD274B">
          <w:pPr>
            <w:pStyle w:val="NoSpacing"/>
            <w:ind w:left="340"/>
            <w:rPr>
              <w:bCs/>
            </w:rPr>
          </w:pPr>
          <w:r w:rsidRPr="00880F54">
            <w:rPr>
              <w:bCs/>
            </w:rPr>
            <w:t>hanya difungsikan sebagai alat hitung saja. Namun seiiríng dengan</w:t>
          </w:r>
        </w:p>
        <w:p w14:paraId="59B9D6CE" w14:textId="77777777" w:rsidR="00AD274B" w:rsidRPr="00880F54" w:rsidRDefault="00AD274B" w:rsidP="00AD274B">
          <w:pPr>
            <w:pStyle w:val="NoSpacing"/>
            <w:ind w:left="340"/>
            <w:rPr>
              <w:bCs/>
            </w:rPr>
          </w:pPr>
          <w:r w:rsidRPr="00880F54">
            <w:rPr>
              <w:bCs/>
            </w:rPr>
            <w:t>perkebangan jaman, maka peran komputer semakin mendominasi</w:t>
          </w:r>
        </w:p>
        <w:p w14:paraId="4972886F" w14:textId="77777777" w:rsidR="00AD274B" w:rsidRPr="00880F54" w:rsidRDefault="00AD274B" w:rsidP="00AD274B">
          <w:pPr>
            <w:pStyle w:val="NoSpacing"/>
            <w:ind w:left="340"/>
            <w:rPr>
              <w:bCs/>
            </w:rPr>
          </w:pPr>
          <w:r w:rsidRPr="00880F54">
            <w:rPr>
              <w:bCs/>
            </w:rPr>
            <w:t>kehidupan umat manusia. Komputer tidak lagí hanya digunakan sebagai</w:t>
          </w:r>
        </w:p>
        <w:p w14:paraId="49E8DDDE" w14:textId="77777777" w:rsidR="00AD274B" w:rsidRPr="00880F54" w:rsidRDefault="00AD274B" w:rsidP="00AD274B">
          <w:pPr>
            <w:pStyle w:val="NoSpacing"/>
            <w:ind w:left="340"/>
            <w:rPr>
              <w:bCs/>
            </w:rPr>
          </w:pPr>
          <w:r w:rsidRPr="00880F54">
            <w:rPr>
              <w:bCs/>
            </w:rPr>
            <w:t>alat hitung, lebih darí itu, komputer díharapkan untuk dapat díberdayakan</w:t>
          </w:r>
        </w:p>
        <w:p w14:paraId="05947BCC" w14:textId="77777777" w:rsidR="00AD274B" w:rsidRPr="00880F54" w:rsidRDefault="00AD274B" w:rsidP="00AD274B">
          <w:pPr>
            <w:pStyle w:val="NoSpacing"/>
            <w:ind w:left="340"/>
            <w:rPr>
              <w:bCs/>
            </w:rPr>
          </w:pPr>
          <w:r w:rsidRPr="00880F54">
            <w:rPr>
              <w:bCs/>
            </w:rPr>
            <w:t>untuk mengerjakan segala sesuatu yang bisa dikerjakan oleh manusia</w:t>
          </w:r>
        </w:p>
        <w:p w14:paraId="2C5DF509" w14:textId="77777777" w:rsidR="00AD274B" w:rsidRPr="00880F54" w:rsidRDefault="00AD274B" w:rsidP="00AD274B">
          <w:pPr>
            <w:pStyle w:val="NoSpacing"/>
            <w:ind w:left="340"/>
            <w:rPr>
              <w:bCs/>
            </w:rPr>
          </w:pPr>
          <w:r w:rsidRPr="00880F54">
            <w:rPr>
              <w:bCs/>
            </w:rPr>
            <w:t>(Jaya et al., 2018).</w:t>
          </w:r>
        </w:p>
        <w:p w14:paraId="0ED686CE" w14:textId="77777777" w:rsidR="00AD274B" w:rsidRPr="00880F54" w:rsidRDefault="00AD274B" w:rsidP="00AD274B">
          <w:pPr>
            <w:rPr>
              <w:bCs/>
            </w:rPr>
          </w:pPr>
        </w:p>
        <w:p w14:paraId="2B8E2F64" w14:textId="77777777" w:rsidR="00AD274B" w:rsidRPr="00880F54" w:rsidRDefault="00AD274B" w:rsidP="004E580E">
          <w:pPr>
            <w:pStyle w:val="NoSpacing"/>
            <w:ind w:left="340" w:firstLine="380"/>
            <w:rPr>
              <w:bCs/>
            </w:rPr>
          </w:pPr>
          <w:r w:rsidRPr="00880F54">
            <w:rPr>
              <w:bCs/>
            </w:rPr>
            <w:t>Manusia bisa menjadi pandai dalam menyelesaikan segala</w:t>
          </w:r>
        </w:p>
        <w:p w14:paraId="08BCCFFF" w14:textId="77777777" w:rsidR="00AD274B" w:rsidRPr="00880F54" w:rsidRDefault="00AD274B" w:rsidP="00AD274B">
          <w:pPr>
            <w:pStyle w:val="NoSpacing"/>
            <w:ind w:left="340"/>
            <w:rPr>
              <w:bCs/>
            </w:rPr>
          </w:pPr>
          <w:r w:rsidRPr="00880F54">
            <w:rPr>
              <w:bCs/>
            </w:rPr>
            <w:t>permasalahan didunia ini karena menusia mempunyai pengetahuan dan</w:t>
          </w:r>
        </w:p>
        <w:p w14:paraId="4E8413BF" w14:textId="77777777" w:rsidR="00AD274B" w:rsidRPr="00880F54" w:rsidRDefault="00AD274B" w:rsidP="00AD274B">
          <w:pPr>
            <w:pStyle w:val="NoSpacing"/>
            <w:ind w:left="340"/>
            <w:rPr>
              <w:bCs/>
            </w:rPr>
          </w:pPr>
          <w:r w:rsidRPr="00880F54">
            <w:rPr>
              <w:bCs/>
            </w:rPr>
            <w:t>pengalaman pengetahuan diperoleh darí belajar. Semakin banyak bekal</w:t>
          </w:r>
        </w:p>
        <w:p w14:paraId="3BF66360" w14:textId="72077977" w:rsidR="00AD274B" w:rsidRPr="00880F54" w:rsidRDefault="00AD274B" w:rsidP="00AD274B">
          <w:pPr>
            <w:pStyle w:val="NoSpacing"/>
            <w:ind w:left="340"/>
            <w:rPr>
              <w:bCs/>
            </w:rPr>
          </w:pPr>
          <w:r w:rsidRPr="00880F54">
            <w:rPr>
              <w:bCs/>
            </w:rPr>
            <w:t>pengetahuan yang dimiliki oleh seseorang tentu saja diharapkan akan</w:t>
          </w:r>
        </w:p>
        <w:p w14:paraId="764F1D4F" w14:textId="23CBC6C3" w:rsidR="00AD274B" w:rsidRPr="00880F54" w:rsidRDefault="00AD274B" w:rsidP="00AD274B">
          <w:pPr>
            <w:pStyle w:val="NoSpacing"/>
            <w:ind w:left="340"/>
            <w:rPr>
              <w:bCs/>
            </w:rPr>
          </w:pPr>
          <w:r w:rsidRPr="00880F54">
            <w:rPr>
              <w:bCs/>
            </w:rPr>
            <w:t>lebih mampu dalam menyelesaikan permasalahan. Namun bekal</w:t>
          </w:r>
        </w:p>
        <w:p w14:paraId="54244BD2" w14:textId="77777777" w:rsidR="00AD274B" w:rsidRPr="00880F54" w:rsidRDefault="00AD274B" w:rsidP="00AD274B">
          <w:pPr>
            <w:pStyle w:val="NoSpacing"/>
            <w:ind w:left="340"/>
            <w:rPr>
              <w:bCs/>
            </w:rPr>
          </w:pPr>
          <w:r w:rsidRPr="00880F54">
            <w:rPr>
              <w:bCs/>
            </w:rPr>
            <w:t>pengetahuan saja tidak cukup, manusia juga diberi akal untuk melakukan</w:t>
          </w:r>
        </w:p>
        <w:p w14:paraId="01E50016" w14:textId="77777777" w:rsidR="00AD274B" w:rsidRPr="00880F54" w:rsidRDefault="00AD274B" w:rsidP="00AD274B">
          <w:pPr>
            <w:pStyle w:val="NoSpacing"/>
            <w:ind w:left="340"/>
            <w:rPr>
              <w:bCs/>
            </w:rPr>
          </w:pPr>
          <w:r w:rsidRPr="00880F54">
            <w:rPr>
              <w:bCs/>
            </w:rPr>
            <w:lastRenderedPageBreak/>
            <w:t>penalaran, mengambil kesimpulan berdasarkan pengetahuan dan pengalaman yang mercka miliki. Tanpa memiliki kemampuan untuk</w:t>
          </w:r>
        </w:p>
        <w:p w14:paraId="4940FF2B" w14:textId="77777777" w:rsidR="00AD274B" w:rsidRPr="00880F54" w:rsidRDefault="00AD274B" w:rsidP="00AD274B">
          <w:pPr>
            <w:pStyle w:val="NoSpacing"/>
            <w:ind w:left="340"/>
            <w:rPr>
              <w:bCs/>
            </w:rPr>
          </w:pPr>
          <w:r w:rsidRPr="00880F54">
            <w:rPr>
              <w:bCs/>
            </w:rPr>
            <w:t>menalar dengan baik, manusia dengan segudang pengalaman dan</w:t>
          </w:r>
        </w:p>
        <w:p w14:paraId="5D89F0C9" w14:textId="77777777" w:rsidR="00AD274B" w:rsidRPr="00880F54" w:rsidRDefault="00AD274B" w:rsidP="00AD274B">
          <w:pPr>
            <w:pStyle w:val="NoSpacing"/>
            <w:ind w:left="340"/>
            <w:rPr>
              <w:bCs/>
            </w:rPr>
          </w:pPr>
          <w:r w:rsidRPr="00880F54">
            <w:rPr>
              <w:bCs/>
            </w:rPr>
            <w:t>pengetahuan tidak akan dapat menyelesaikan masalah dengan baik.</w:t>
          </w:r>
        </w:p>
        <w:p w14:paraId="0FE72989" w14:textId="77777777" w:rsidR="00AD274B" w:rsidRPr="00880F54" w:rsidRDefault="00AD274B" w:rsidP="00AD274B">
          <w:pPr>
            <w:pStyle w:val="NoSpacing"/>
            <w:ind w:left="340"/>
            <w:rPr>
              <w:bCs/>
            </w:rPr>
          </w:pPr>
          <w:r w:rsidRPr="00880F54">
            <w:rPr>
              <w:bCs/>
            </w:rPr>
            <w:t>Demikian pula, dengan kemampuan menalar yang sangat baik, namun</w:t>
          </w:r>
        </w:p>
        <w:p w14:paraId="3231306E" w14:textId="77777777" w:rsidR="00AD274B" w:rsidRPr="00880F54" w:rsidRDefault="00AD274B" w:rsidP="00AD274B">
          <w:pPr>
            <w:pStyle w:val="NoSpacing"/>
            <w:ind w:left="340"/>
            <w:rPr>
              <w:bCs/>
            </w:rPr>
          </w:pPr>
          <w:r w:rsidRPr="00880F54">
            <w:rPr>
              <w:bCs/>
            </w:rPr>
            <w:t>tanpa bekal pengetahuan dan pengalaman yang memadaí, manusia juga</w:t>
          </w:r>
        </w:p>
        <w:p w14:paraId="7D3E2B78" w14:textId="241BC6A0" w:rsidR="00AA32EF" w:rsidRPr="00880F54" w:rsidRDefault="00AD274B" w:rsidP="00AD274B">
          <w:pPr>
            <w:pStyle w:val="NoSpacing"/>
            <w:ind w:left="340"/>
            <w:rPr>
              <w:bCs/>
            </w:rPr>
          </w:pPr>
          <w:r w:rsidRPr="00880F54">
            <w:rPr>
              <w:bCs/>
            </w:rPr>
            <w:t>tidak akan bisa menyelesaikan masalah dengan baik.</w:t>
          </w:r>
        </w:p>
        <w:p w14:paraId="4BAAC493" w14:textId="77777777" w:rsidR="00AD274B" w:rsidRPr="00880F54" w:rsidRDefault="00AD274B" w:rsidP="00AD274B">
          <w:pPr>
            <w:rPr>
              <w:bCs/>
            </w:rPr>
          </w:pPr>
        </w:p>
        <w:p w14:paraId="1B01BD81" w14:textId="77777777" w:rsidR="00AD274B" w:rsidRPr="00880F54" w:rsidRDefault="00AD274B" w:rsidP="00AD274B">
          <w:pPr>
            <w:pStyle w:val="NoSpacing"/>
            <w:ind w:left="340"/>
            <w:rPr>
              <w:bCs/>
            </w:rPr>
          </w:pPr>
          <w:r w:rsidRPr="00880F54">
            <w:rPr>
              <w:bCs/>
            </w:rPr>
            <w:t>2. Pengertian Sistem Pakar.</w:t>
          </w:r>
        </w:p>
        <w:p w14:paraId="2CCFBE3A" w14:textId="77777777" w:rsidR="00AD274B" w:rsidRPr="00880F54" w:rsidRDefault="00AD274B" w:rsidP="004E580E">
          <w:pPr>
            <w:pStyle w:val="NoSpacing"/>
            <w:ind w:left="340" w:firstLine="380"/>
            <w:rPr>
              <w:bCs/>
            </w:rPr>
          </w:pPr>
          <w:r w:rsidRPr="00880F54">
            <w:rPr>
              <w:bCs/>
            </w:rPr>
            <w:t>Sistem pakar adalah program kecerdasan buatan yang</w:t>
          </w:r>
        </w:p>
        <w:p w14:paraId="38C19209" w14:textId="77777777" w:rsidR="00AD274B" w:rsidRPr="00880F54" w:rsidRDefault="00AD274B" w:rsidP="00AD274B">
          <w:pPr>
            <w:pStyle w:val="NoSpacing"/>
            <w:ind w:left="340"/>
            <w:rPr>
              <w:bCs/>
            </w:rPr>
          </w:pPr>
          <w:r w:rsidRPr="00880F54">
            <w:rPr>
              <w:bCs/>
            </w:rPr>
            <w:t>penggabungkan pangkalan pengetahuan base dengan sistem inferensi</w:t>
          </w:r>
        </w:p>
        <w:p w14:paraId="750C2A60" w14:textId="77777777" w:rsidR="00AD274B" w:rsidRPr="00880F54" w:rsidRDefault="00AD274B" w:rsidP="00AD274B">
          <w:pPr>
            <w:pStyle w:val="NoSpacing"/>
            <w:ind w:left="340"/>
            <w:rPr>
              <w:bCs/>
            </w:rPr>
          </w:pPr>
          <w:r w:rsidRPr="00880F54">
            <w:rPr>
              <w:bCs/>
            </w:rPr>
            <w:t>untuk menirukan seorang pakar. Sistem pakar merupakan sistem yang</w:t>
          </w:r>
        </w:p>
        <w:p w14:paraId="6EC28D2C" w14:textId="77777777" w:rsidR="00AD274B" w:rsidRPr="00880F54" w:rsidRDefault="00AD274B" w:rsidP="00AD274B">
          <w:pPr>
            <w:pStyle w:val="NoSpacing"/>
            <w:ind w:left="340"/>
            <w:rPr>
              <w:bCs/>
            </w:rPr>
          </w:pPr>
          <w:r w:rsidRPr="00880F54">
            <w:rPr>
              <w:bCs/>
            </w:rPr>
            <w:t>berusaha mengadopsi pengetahuan manusia ke komputer, agar komputer</w:t>
          </w:r>
        </w:p>
        <w:p w14:paraId="38AECB31" w14:textId="77777777" w:rsidR="00AD274B" w:rsidRPr="00880F54" w:rsidRDefault="00AD274B" w:rsidP="00AD274B">
          <w:pPr>
            <w:pStyle w:val="NoSpacing"/>
            <w:ind w:left="340"/>
            <w:rPr>
              <w:bCs/>
            </w:rPr>
          </w:pPr>
          <w:r w:rsidRPr="00880F54">
            <w:rPr>
              <w:bCs/>
            </w:rPr>
            <w:t>dapat menyelesaikan masalah seperti yang dilakukan oleh para ahli</w:t>
          </w:r>
        </w:p>
        <w:p w14:paraId="24B5FA88" w14:textId="77777777" w:rsidR="00AD274B" w:rsidRPr="00880F54" w:rsidRDefault="00AD274B" w:rsidP="00AD274B">
          <w:pPr>
            <w:pStyle w:val="NoSpacing"/>
            <w:ind w:left="340"/>
            <w:rPr>
              <w:bCs/>
            </w:rPr>
          </w:pPr>
          <w:r w:rsidRPr="00880F54">
            <w:rPr>
              <w:bCs/>
            </w:rPr>
            <w:t>Diharapkan dengan sistem pakar ini, penguna dapat menyelesaikan</w:t>
          </w:r>
        </w:p>
        <w:p w14:paraId="7459042D" w14:textId="77777777" w:rsidR="00AD274B" w:rsidRPr="00880F54" w:rsidRDefault="00AD274B" w:rsidP="00AD274B">
          <w:pPr>
            <w:pStyle w:val="NoSpacing"/>
            <w:ind w:left="340"/>
            <w:rPr>
              <w:bCs/>
            </w:rPr>
          </w:pPr>
          <w:r w:rsidRPr="00880F54">
            <w:rPr>
              <w:bCs/>
            </w:rPr>
            <w:t>masalah tertentu, tanpa parah ahli dalam bidang tersebut (Azmi &amp; Verdi,</w:t>
          </w:r>
        </w:p>
        <w:p w14:paraId="16022B36" w14:textId="77777777" w:rsidR="00AD274B" w:rsidRPr="00880F54" w:rsidRDefault="00AD274B" w:rsidP="00AD274B">
          <w:pPr>
            <w:pStyle w:val="NoSpacing"/>
            <w:ind w:left="340"/>
            <w:rPr>
              <w:bCs/>
            </w:rPr>
          </w:pPr>
          <w:r w:rsidRPr="00880F54">
            <w:rPr>
              <w:bCs/>
            </w:rPr>
            <w:t>2017).</w:t>
          </w:r>
        </w:p>
        <w:p w14:paraId="2DE2E851" w14:textId="77777777" w:rsidR="00AD274B" w:rsidRPr="00880F54" w:rsidRDefault="00AD274B" w:rsidP="00AD274B">
          <w:pPr>
            <w:rPr>
              <w:bCs/>
            </w:rPr>
          </w:pPr>
        </w:p>
        <w:p w14:paraId="6C4069A4" w14:textId="77777777" w:rsidR="00AD274B" w:rsidRPr="00880F54" w:rsidRDefault="00AD274B" w:rsidP="004E580E">
          <w:pPr>
            <w:pStyle w:val="NoSpacing"/>
            <w:ind w:left="340" w:firstLine="380"/>
            <w:rPr>
              <w:bCs/>
            </w:rPr>
          </w:pPr>
          <w:r w:rsidRPr="00880F54">
            <w:rPr>
              <w:bCs/>
            </w:rPr>
            <w:t>Sistem Pakar (Expert System) merupakan suatu sistem yang</w:t>
          </w:r>
        </w:p>
        <w:p w14:paraId="7E21AD2A" w14:textId="77777777" w:rsidR="00AD274B" w:rsidRPr="00880F54" w:rsidRDefault="00AD274B" w:rsidP="00AD274B">
          <w:pPr>
            <w:pStyle w:val="NoSpacing"/>
            <w:ind w:left="340"/>
            <w:rPr>
              <w:bCs/>
            </w:rPr>
          </w:pPr>
          <w:r w:rsidRPr="00880F54">
            <w:rPr>
              <w:bCs/>
            </w:rPr>
            <w:t>menggunakan pengetahuan manusia dalam komputer untuk memecahkan</w:t>
          </w:r>
        </w:p>
        <w:p w14:paraId="6CFD165F" w14:textId="77777777" w:rsidR="00AD274B" w:rsidRPr="00880F54" w:rsidRDefault="00AD274B" w:rsidP="00AD274B">
          <w:pPr>
            <w:pStyle w:val="NoSpacing"/>
            <w:ind w:left="340"/>
            <w:rPr>
              <w:bCs/>
            </w:rPr>
          </w:pPr>
          <w:r w:rsidRPr="00880F54">
            <w:rPr>
              <w:bCs/>
            </w:rPr>
            <w:t>masalah yang biasanya dikerjakan oleh seorang pakar, misalnya: Dokter,</w:t>
          </w:r>
        </w:p>
        <w:p w14:paraId="44502CED" w14:textId="77777777" w:rsidR="00AD274B" w:rsidRPr="00880F54" w:rsidRDefault="00AD274B" w:rsidP="00AD274B">
          <w:pPr>
            <w:pStyle w:val="NoSpacing"/>
            <w:ind w:left="340"/>
            <w:rPr>
              <w:bCs/>
            </w:rPr>
          </w:pPr>
          <w:r w:rsidRPr="00880F54">
            <w:rPr>
              <w:bCs/>
            </w:rPr>
            <w:t>Lawyer, Analist Keuangan, Tax Advisor. Sistem pakar dapat mendorong</w:t>
          </w:r>
        </w:p>
        <w:p w14:paraId="52D86806" w14:textId="77777777" w:rsidR="00AD274B" w:rsidRPr="00880F54" w:rsidRDefault="00AD274B" w:rsidP="00AD274B">
          <w:pPr>
            <w:pStyle w:val="NoSpacing"/>
            <w:ind w:left="340"/>
            <w:rPr>
              <w:bCs/>
            </w:rPr>
          </w:pPr>
          <w:r w:rsidRPr="00880F54">
            <w:rPr>
              <w:bCs/>
            </w:rPr>
            <w:t>perhatian besar diantara ahli komputer dan spesialist informasi untuk</w:t>
          </w:r>
        </w:p>
        <w:p w14:paraId="531B858C" w14:textId="77777777" w:rsidR="00AD274B" w:rsidRPr="00880F54" w:rsidRDefault="00AD274B" w:rsidP="00AD274B">
          <w:pPr>
            <w:pStyle w:val="NoSpacing"/>
            <w:ind w:left="340"/>
            <w:rPr>
              <w:bCs/>
            </w:rPr>
          </w:pPr>
          <w:r w:rsidRPr="00880F54">
            <w:rPr>
              <w:bCs/>
            </w:rPr>
            <w:lastRenderedPageBreak/>
            <w:t>mengembangkan sistem membantu manajer dan non manajer memecahkan</w:t>
          </w:r>
        </w:p>
        <w:p w14:paraId="61FB1B43" w14:textId="61DF1DC1" w:rsidR="00AD274B" w:rsidRPr="00880F54" w:rsidRDefault="00AD274B" w:rsidP="00AD274B">
          <w:pPr>
            <w:ind w:firstLine="340"/>
            <w:rPr>
              <w:bCs/>
            </w:rPr>
          </w:pPr>
          <w:r w:rsidRPr="00880F54">
            <w:rPr>
              <w:bCs/>
            </w:rPr>
            <w:t>masalah (Jaya et al., 2018).</w:t>
          </w:r>
        </w:p>
        <w:p w14:paraId="2E807FF3" w14:textId="77777777" w:rsidR="004E580E" w:rsidRPr="00880F54" w:rsidRDefault="004E580E" w:rsidP="00AD274B">
          <w:pPr>
            <w:ind w:firstLine="340"/>
            <w:rPr>
              <w:bCs/>
            </w:rPr>
          </w:pPr>
        </w:p>
        <w:p w14:paraId="76BE951B" w14:textId="77777777" w:rsidR="004E580E" w:rsidRPr="00880F54" w:rsidRDefault="004E580E" w:rsidP="004E580E">
          <w:pPr>
            <w:ind w:firstLine="340"/>
            <w:rPr>
              <w:bCs/>
            </w:rPr>
          </w:pPr>
          <w:r w:rsidRPr="00880F54">
            <w:rPr>
              <w:bCs/>
            </w:rPr>
            <w:t>3. Metode Forward Chaining</w:t>
          </w:r>
        </w:p>
        <w:p w14:paraId="6A79E0D0" w14:textId="77777777" w:rsidR="004E580E" w:rsidRPr="00880F54" w:rsidRDefault="004E580E" w:rsidP="004E580E">
          <w:pPr>
            <w:rPr>
              <w:bCs/>
            </w:rPr>
          </w:pPr>
        </w:p>
        <w:p w14:paraId="086B33E8" w14:textId="12B9518A" w:rsidR="004E580E" w:rsidRPr="00880F54" w:rsidRDefault="004E580E" w:rsidP="004E580E">
          <w:pPr>
            <w:rPr>
              <w:bCs/>
            </w:rPr>
          </w:pPr>
          <w:r w:rsidRPr="00880F54">
            <w:rPr>
              <w:bCs/>
            </w:rPr>
            <w:t>Metode Forward Chaining (Pelacakan kedepan) adalah suatu</w:t>
          </w:r>
        </w:p>
        <w:p w14:paraId="13B311F1" w14:textId="77777777" w:rsidR="004E580E" w:rsidRPr="00880F54" w:rsidRDefault="004E580E" w:rsidP="004E580E">
          <w:pPr>
            <w:ind w:firstLine="340"/>
            <w:rPr>
              <w:bCs/>
            </w:rPr>
          </w:pPr>
          <w:r w:rsidRPr="00880F54">
            <w:rPr>
              <w:bCs/>
            </w:rPr>
            <w:t>metode dari inference engine untuk memulai penalaran atau pelacakan</w:t>
          </w:r>
        </w:p>
        <w:p w14:paraId="57C4090A" w14:textId="77777777" w:rsidR="004E580E" w:rsidRPr="00880F54" w:rsidRDefault="004E580E" w:rsidP="004E580E">
          <w:pPr>
            <w:ind w:firstLine="340"/>
            <w:rPr>
              <w:bCs/>
            </w:rPr>
          </w:pPr>
          <w:r w:rsidRPr="00880F54">
            <w:rPr>
              <w:bCs/>
            </w:rPr>
            <w:t>suatu data dari fakta-fakta yang ada menuju suatu kesimpulan. Dalam</w:t>
          </w:r>
        </w:p>
        <w:p w14:paraId="169BB135" w14:textId="77777777" w:rsidR="004E580E" w:rsidRPr="00880F54" w:rsidRDefault="004E580E" w:rsidP="004E580E">
          <w:pPr>
            <w:ind w:firstLine="340"/>
            <w:rPr>
              <w:bCs/>
            </w:rPr>
          </w:pPr>
          <w:r w:rsidRPr="00880F54">
            <w:rPr>
              <w:bCs/>
            </w:rPr>
            <w:t>pendekatan ini pelacakan dimulai dari informasi masukan, dan</w:t>
          </w:r>
        </w:p>
        <w:p w14:paraId="6DE9F94C" w14:textId="77777777" w:rsidR="004E580E" w:rsidRPr="00880F54" w:rsidRDefault="004E580E" w:rsidP="004E580E">
          <w:pPr>
            <w:ind w:firstLine="340"/>
            <w:rPr>
              <w:bCs/>
            </w:rPr>
          </w:pPr>
          <w:r w:rsidRPr="00880F54">
            <w:rPr>
              <w:bCs/>
            </w:rPr>
            <w:t>selanjutnya mencoba mengambarkan kesimpulan. Pencocokan fakta atau</w:t>
          </w:r>
        </w:p>
        <w:p w14:paraId="440DB78B" w14:textId="77777777" w:rsidR="004E580E" w:rsidRPr="00880F54" w:rsidRDefault="004E580E" w:rsidP="004E580E">
          <w:pPr>
            <w:ind w:firstLine="340"/>
            <w:rPr>
              <w:bCs/>
            </w:rPr>
          </w:pPr>
          <w:r w:rsidRPr="00880F54">
            <w:rPr>
              <w:bCs/>
            </w:rPr>
            <w:t>pernyataan dimulai dari bagian kiri (IF dahulu), Dengan kata laín,</w:t>
          </w:r>
        </w:p>
        <w:p w14:paraId="5D472EBA" w14:textId="77777777" w:rsidR="004E580E" w:rsidRPr="00880F54" w:rsidRDefault="004E580E" w:rsidP="004E580E">
          <w:pPr>
            <w:ind w:firstLine="340"/>
            <w:rPr>
              <w:bCs/>
            </w:rPr>
          </w:pPr>
          <w:r w:rsidRPr="00880F54">
            <w:rPr>
              <w:bCs/>
            </w:rPr>
            <w:t>penalaran dimulai dari fakta terlebih dahulu untuk menguji kebenaran</w:t>
          </w:r>
        </w:p>
        <w:p w14:paraId="0ED8909B" w14:textId="77777777" w:rsidR="004E580E" w:rsidRPr="00880F54" w:rsidRDefault="004E580E" w:rsidP="004E580E">
          <w:pPr>
            <w:ind w:firstLine="340"/>
            <w:rPr>
              <w:bCs/>
            </w:rPr>
          </w:pPr>
          <w:r w:rsidRPr="00880F54">
            <w:rPr>
              <w:bCs/>
            </w:rPr>
            <w:t>hipotesis (Azmi &amp; Verdi, 2017).</w:t>
          </w:r>
        </w:p>
        <w:p w14:paraId="3C3B74CA" w14:textId="77777777" w:rsidR="004E580E" w:rsidRPr="00880F54" w:rsidRDefault="004E580E" w:rsidP="004E580E">
          <w:pPr>
            <w:ind w:firstLine="340"/>
            <w:rPr>
              <w:bCs/>
            </w:rPr>
          </w:pPr>
        </w:p>
        <w:p w14:paraId="2C8EA89A" w14:textId="77777777" w:rsidR="00B06D26" w:rsidRPr="00880F54" w:rsidRDefault="00B06D26" w:rsidP="00B06D26">
          <w:pPr>
            <w:ind w:left="340" w:firstLine="340"/>
            <w:rPr>
              <w:bCs/>
            </w:rPr>
          </w:pPr>
          <w:r w:rsidRPr="00880F54">
            <w:rPr>
              <w:bCs/>
            </w:rPr>
            <w:t>Forward chaining adalah suatu strategi pengambilan keputusan yang dimulai dari bagian premis (fakta) menuju konklusi (kesimpulan akhir) (Sundari Jenie;Dkk. 2023). Forward chaining merupakan grup dari multipel inferensi yang melakukan pencarian dari suatu masalah kepada solusinya. Jika klausa premis sesuai dengan situasi (bernilai TRUE), maka proses akan meng-assert konklusi. Pelacakan ke depan mencari fakta yang sesuai dari bagian IF dari aturan IF-THEN.</w:t>
          </w:r>
        </w:p>
        <w:p w14:paraId="5D9B456F" w14:textId="18FFB418" w:rsidR="00B06D26" w:rsidRPr="00880F54" w:rsidRDefault="00B06D26" w:rsidP="00B06D26">
          <w:pPr>
            <w:ind w:firstLine="340"/>
            <w:rPr>
              <w:bCs/>
            </w:rPr>
          </w:pPr>
          <w:r w:rsidRPr="00880F54">
            <w:rPr>
              <w:bCs/>
              <w:noProof/>
            </w:rPr>
            <w:lastRenderedPageBreak/>
            <w:drawing>
              <wp:inline distT="0" distB="0" distL="0" distR="0" wp14:anchorId="24ACCB65" wp14:editId="1403B0E5">
                <wp:extent cx="4276725" cy="1771650"/>
                <wp:effectExtent l="0" t="0" r="9525"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a:picLocks/>
                        </pic:cNvPicPr>
                      </pic:nvPicPr>
                      <pic:blipFill>
                        <a:blip r:embed="rId15" cstate="print"/>
                        <a:stretch>
                          <a:fillRect/>
                        </a:stretch>
                      </pic:blipFill>
                      <pic:spPr>
                        <a:xfrm>
                          <a:off x="0" y="0"/>
                          <a:ext cx="4276725" cy="1771650"/>
                        </a:xfrm>
                        <a:prstGeom prst="rect">
                          <a:avLst/>
                        </a:prstGeom>
                      </pic:spPr>
                    </pic:pic>
                  </a:graphicData>
                </a:graphic>
              </wp:inline>
            </w:drawing>
          </w:r>
        </w:p>
        <w:p w14:paraId="6BB65EDE" w14:textId="77777777" w:rsidR="00B06D26" w:rsidRPr="00880F54" w:rsidRDefault="00B06D26" w:rsidP="00B06D26">
          <w:pPr>
            <w:ind w:left="340" w:firstLine="340"/>
            <w:rPr>
              <w:bCs/>
            </w:rPr>
          </w:pPr>
          <w:r w:rsidRPr="00880F54">
            <w:rPr>
              <w:bCs/>
            </w:rPr>
            <w:t>Forward chaining adalah metode inferensi yang digunakan dalam sistem pakar untuk mencapai kesimpulan atau solusi berdasarkan fakta- fakta awal atau informasi masukan. Dalam kasus pengembangan sistem pakar untuk diagnosa penyakit gangguan pencernaan pada anak, forward chaining digunakan untuk menganalisis gejala yang diinput oleh pengguna dan melacak jalur inferensi berdasarkan aturan-aturan yang ada. Sistem akan terus menerapkan aturan secara berurutan hingga mencapai diagnosis yang tepat.</w:t>
          </w:r>
        </w:p>
        <w:p w14:paraId="72A9434E" w14:textId="77777777" w:rsidR="00B06D26" w:rsidRPr="00880F54" w:rsidRDefault="00B06D26" w:rsidP="00B06D26">
          <w:pPr>
            <w:ind w:firstLine="340"/>
            <w:rPr>
              <w:bCs/>
            </w:rPr>
          </w:pPr>
        </w:p>
        <w:p w14:paraId="199BEE60" w14:textId="77777777" w:rsidR="004E580E" w:rsidRPr="00880F54" w:rsidRDefault="004E580E" w:rsidP="004E580E">
          <w:pPr>
            <w:ind w:firstLine="340"/>
            <w:rPr>
              <w:bCs/>
            </w:rPr>
          </w:pPr>
          <w:r w:rsidRPr="00880F54">
            <w:rPr>
              <w:bCs/>
            </w:rPr>
            <w:t>4. Aplikasi Android</w:t>
          </w:r>
        </w:p>
        <w:p w14:paraId="0E149951" w14:textId="77777777" w:rsidR="004E580E" w:rsidRPr="00880F54" w:rsidRDefault="004E580E" w:rsidP="00177C3A">
          <w:pPr>
            <w:rPr>
              <w:bCs/>
            </w:rPr>
          </w:pPr>
          <w:r w:rsidRPr="00880F54">
            <w:rPr>
              <w:bCs/>
            </w:rPr>
            <w:t>Android merupakan sistem operasi berbasis linux yang digunakan</w:t>
          </w:r>
        </w:p>
        <w:p w14:paraId="759AE62D" w14:textId="77777777" w:rsidR="004E580E" w:rsidRPr="00880F54" w:rsidRDefault="004E580E" w:rsidP="00B06D26">
          <w:pPr>
            <w:ind w:left="340" w:firstLine="0"/>
            <w:rPr>
              <w:bCs/>
            </w:rPr>
          </w:pPr>
          <w:r w:rsidRPr="00880F54">
            <w:rPr>
              <w:bCs/>
            </w:rPr>
            <w:t>untuk telepon seluler (mobile), seperti telepon pintar (smartphone) dan Komputer Tablet (PDA) (Prabowo et al., 2020). Berikut beberapa</w:t>
          </w:r>
        </w:p>
        <w:p w14:paraId="527D431C" w14:textId="77777777" w:rsidR="004E580E" w:rsidRPr="00880F54" w:rsidRDefault="004E580E" w:rsidP="004E580E">
          <w:pPr>
            <w:ind w:firstLine="340"/>
            <w:rPr>
              <w:bCs/>
            </w:rPr>
          </w:pPr>
          <w:r w:rsidRPr="00880F54">
            <w:rPr>
              <w:bCs/>
            </w:rPr>
            <w:t>pendapat pakar tentang android:</w:t>
          </w:r>
        </w:p>
        <w:p w14:paraId="3D8725F8" w14:textId="77777777" w:rsidR="004E580E" w:rsidRPr="00880F54" w:rsidRDefault="004E580E" w:rsidP="00B128AB">
          <w:pPr>
            <w:pStyle w:val="ListParagraph"/>
            <w:numPr>
              <w:ilvl w:val="0"/>
              <w:numId w:val="19"/>
            </w:numPr>
            <w:ind w:left="709"/>
            <w:rPr>
              <w:bCs/>
            </w:rPr>
          </w:pPr>
          <w:r w:rsidRPr="00880F54">
            <w:rPr>
              <w:bCs/>
            </w:rPr>
            <w:t>Menurut Yosef Murya (2014 : 3) Android adalah "sistem operasi</w:t>
          </w:r>
        </w:p>
        <w:p w14:paraId="04C85D8F" w14:textId="77777777" w:rsidR="004E580E" w:rsidRPr="00880F54" w:rsidRDefault="004E580E" w:rsidP="004E580E">
          <w:pPr>
            <w:ind w:firstLine="340"/>
            <w:rPr>
              <w:bCs/>
            </w:rPr>
          </w:pPr>
          <w:r w:rsidRPr="00880F54">
            <w:rPr>
              <w:bCs/>
            </w:rPr>
            <w:t>berbasis linux yang di gunakan untuk telepon seluler (mobile)</w:t>
          </w:r>
        </w:p>
        <w:p w14:paraId="15B9EED9" w14:textId="77777777" w:rsidR="004E580E" w:rsidRPr="00880F54" w:rsidRDefault="004E580E" w:rsidP="004E580E">
          <w:pPr>
            <w:ind w:firstLine="340"/>
            <w:rPr>
              <w:bCs/>
            </w:rPr>
          </w:pPr>
          <w:r w:rsidRPr="00880F54">
            <w:rPr>
              <w:bCs/>
            </w:rPr>
            <w:t>seperti telepon píntar (smartphone) dan komputer tablet (PDA)."</w:t>
          </w:r>
        </w:p>
        <w:p w14:paraId="77878C42" w14:textId="77777777" w:rsidR="00B128AB" w:rsidRPr="00880F54" w:rsidRDefault="00B128AB" w:rsidP="004E580E">
          <w:pPr>
            <w:ind w:firstLine="340"/>
            <w:rPr>
              <w:bCs/>
            </w:rPr>
          </w:pPr>
        </w:p>
        <w:p w14:paraId="38897665" w14:textId="76BDA1A8" w:rsidR="00B128AB" w:rsidRPr="00880F54" w:rsidRDefault="00B128AB" w:rsidP="00B128AB">
          <w:pPr>
            <w:pStyle w:val="ListParagraph"/>
            <w:numPr>
              <w:ilvl w:val="0"/>
              <w:numId w:val="19"/>
            </w:numPr>
            <w:ind w:left="709" w:hanging="283"/>
            <w:rPr>
              <w:bCs/>
            </w:rPr>
          </w:pPr>
          <w:r w:rsidRPr="00880F54">
            <w:rPr>
              <w:bCs/>
            </w:rPr>
            <w:lastRenderedPageBreak/>
            <w:t>Menurut Ir. Yuniar Supardi (2017 : 1) Android ndalah "s</w:t>
          </w:r>
          <w:r w:rsidR="00666373" w:rsidRPr="00880F54">
            <w:rPr>
              <w:bCs/>
            </w:rPr>
            <w:t>e</w:t>
          </w:r>
          <w:r w:rsidRPr="00880F54">
            <w:rPr>
              <w:bCs/>
            </w:rPr>
            <w:t>buah</w:t>
          </w:r>
        </w:p>
        <w:p w14:paraId="0C8FDAD5" w14:textId="2F71069C" w:rsidR="00B128AB" w:rsidRPr="00880F54" w:rsidRDefault="00B128AB" w:rsidP="00B128AB">
          <w:pPr>
            <w:ind w:firstLine="340"/>
            <w:rPr>
              <w:bCs/>
            </w:rPr>
          </w:pPr>
          <w:r w:rsidRPr="00880F54">
            <w:rPr>
              <w:bCs/>
            </w:rPr>
            <w:t>sistem operasi perangkat mobile berbasis linux yang</w:t>
          </w:r>
          <w:r w:rsidR="007936E6" w:rsidRPr="00880F54">
            <w:rPr>
              <w:bCs/>
            </w:rPr>
            <w:t xml:space="preserve"> </w:t>
          </w:r>
          <w:r w:rsidRPr="00880F54">
            <w:rPr>
              <w:bCs/>
            </w:rPr>
            <w:t>mencakup</w:t>
          </w:r>
        </w:p>
        <w:p w14:paraId="05CAE491" w14:textId="77777777" w:rsidR="00B128AB" w:rsidRPr="00880F54" w:rsidRDefault="00B128AB" w:rsidP="00B128AB">
          <w:pPr>
            <w:ind w:firstLine="340"/>
            <w:rPr>
              <w:bCs/>
            </w:rPr>
          </w:pPr>
          <w:r w:rsidRPr="00880F54">
            <w:rPr>
              <w:bCs/>
            </w:rPr>
            <w:t>sistem operasi, middleware, dan aplikasi," Sedangkan Menurut</w:t>
          </w:r>
        </w:p>
        <w:p w14:paraId="53AF3138" w14:textId="77777777" w:rsidR="00B128AB" w:rsidRPr="00880F54" w:rsidRDefault="00B128AB" w:rsidP="00B128AB">
          <w:pPr>
            <w:ind w:firstLine="340"/>
            <w:rPr>
              <w:bCs/>
            </w:rPr>
          </w:pPr>
          <w:r w:rsidRPr="00880F54">
            <w:rPr>
              <w:bCs/>
            </w:rPr>
            <w:t>Hendra Nugraha Lengkong, Android merupakan salah satu</w:t>
          </w:r>
        </w:p>
        <w:p w14:paraId="03000112" w14:textId="77777777" w:rsidR="00B128AB" w:rsidRPr="00880F54" w:rsidRDefault="00B128AB" w:rsidP="00B128AB">
          <w:pPr>
            <w:ind w:firstLine="340"/>
            <w:rPr>
              <w:bCs/>
            </w:rPr>
          </w:pPr>
          <w:r w:rsidRPr="00880F54">
            <w:rPr>
              <w:bCs/>
            </w:rPr>
            <w:t>platform dariperangkat Smartphonc. Salah satu keutamaan dari</w:t>
          </w:r>
        </w:p>
        <w:p w14:paraId="3235CD35" w14:textId="77777777" w:rsidR="00B128AB" w:rsidRPr="00880F54" w:rsidRDefault="00B128AB" w:rsidP="00B128AB">
          <w:pPr>
            <w:ind w:firstLine="340"/>
            <w:rPr>
              <w:bCs/>
            </w:rPr>
          </w:pPr>
          <w:r w:rsidRPr="00880F54">
            <w:rPr>
              <w:bCs/>
            </w:rPr>
            <w:t>Android yaitu lisensinya bersifat terbuka (open source) dan gratis</w:t>
          </w:r>
        </w:p>
        <w:p w14:paraId="550E308A" w14:textId="77777777" w:rsidR="00B128AB" w:rsidRPr="00880F54" w:rsidRDefault="00B128AB" w:rsidP="00B128AB">
          <w:pPr>
            <w:ind w:firstLine="340"/>
            <w:rPr>
              <w:bCs/>
            </w:rPr>
          </w:pPr>
          <w:r w:rsidRPr="00880F54">
            <w:rPr>
              <w:bCs/>
            </w:rPr>
            <w:t>(free) schingga bebas untuk dikembangkankarena tidak ada biaya</w:t>
          </w:r>
        </w:p>
        <w:p w14:paraId="1C68F726" w14:textId="77777777" w:rsidR="00B128AB" w:rsidRPr="00880F54" w:rsidRDefault="00B128AB" w:rsidP="00B128AB">
          <w:pPr>
            <w:ind w:firstLine="340"/>
            <w:rPr>
              <w:bCs/>
            </w:rPr>
          </w:pPr>
          <w:r w:rsidRPr="00880F54">
            <w:rPr>
              <w:bCs/>
            </w:rPr>
            <w:t>royalti maupun didistribusikan dalam bentuk apapun. Hal ini</w:t>
          </w:r>
        </w:p>
        <w:p w14:paraId="01DE3E8E" w14:textId="77777777" w:rsidR="00B128AB" w:rsidRPr="00880F54" w:rsidRDefault="00B128AB" w:rsidP="00B128AB">
          <w:pPr>
            <w:ind w:firstLine="340"/>
            <w:rPr>
              <w:bCs/>
            </w:rPr>
          </w:pPr>
          <w:r w:rsidRPr="00880F54">
            <w:rPr>
              <w:bCs/>
            </w:rPr>
            <w:t>memudahkan para programmer untuk membuat aplikasi baru di</w:t>
          </w:r>
        </w:p>
        <w:p w14:paraId="46128795" w14:textId="77777777" w:rsidR="00B128AB" w:rsidRPr="00880F54" w:rsidRDefault="00B128AB" w:rsidP="00B128AB">
          <w:pPr>
            <w:ind w:firstLine="340"/>
            <w:rPr>
              <w:bCs/>
            </w:rPr>
          </w:pPr>
          <w:r w:rsidRPr="00880F54">
            <w:rPr>
              <w:bCs/>
            </w:rPr>
            <w:t>dalamnya.</w:t>
          </w:r>
        </w:p>
        <w:p w14:paraId="7D23963B" w14:textId="77777777" w:rsidR="00177C3A" w:rsidRPr="00880F54" w:rsidRDefault="00177C3A" w:rsidP="00B128AB">
          <w:pPr>
            <w:ind w:firstLine="340"/>
            <w:rPr>
              <w:bCs/>
            </w:rPr>
          </w:pPr>
        </w:p>
        <w:p w14:paraId="4FE8293C" w14:textId="77777777" w:rsidR="00B128AB" w:rsidRPr="00880F54" w:rsidRDefault="00B128AB" w:rsidP="00177C3A">
          <w:pPr>
            <w:rPr>
              <w:bCs/>
            </w:rPr>
          </w:pPr>
          <w:r w:rsidRPr="00880F54">
            <w:rPr>
              <w:bCs/>
            </w:rPr>
            <w:t>Pada awalnya Android merupakan sistem operasi basis Linux yang</w:t>
          </w:r>
        </w:p>
        <w:p w14:paraId="1882C5EE" w14:textId="77777777" w:rsidR="00B128AB" w:rsidRPr="00880F54" w:rsidRDefault="00B128AB" w:rsidP="00B128AB">
          <w:pPr>
            <w:ind w:firstLine="340"/>
            <w:rPr>
              <w:bCs/>
            </w:rPr>
          </w:pPr>
          <w:r w:rsidRPr="00880F54">
            <w:rPr>
              <w:bCs/>
            </w:rPr>
            <w:t>mana dikembangkan langsung oleh Android Inc. dengan dukung penuh</w:t>
          </w:r>
        </w:p>
        <w:p w14:paraId="6BEFFAD9" w14:textId="77777777" w:rsidR="00B128AB" w:rsidRPr="00880F54" w:rsidRDefault="00B128AB" w:rsidP="00B128AB">
          <w:pPr>
            <w:ind w:firstLine="340"/>
            <w:rPr>
              <w:bCs/>
            </w:rPr>
          </w:pPr>
          <w:r w:rsidRPr="00880F54">
            <w:rPr>
              <w:bCs/>
            </w:rPr>
            <w:t>dari Google Finance namun kemudian dibeli pada tahun 2005. Setelah itu,</w:t>
          </w:r>
        </w:p>
        <w:p w14:paraId="70774A4B" w14:textId="77777777" w:rsidR="00B128AB" w:rsidRPr="00880F54" w:rsidRDefault="00B128AB" w:rsidP="00B128AB">
          <w:pPr>
            <w:ind w:firstLine="340"/>
            <w:rPr>
              <w:bCs/>
            </w:rPr>
          </w:pPr>
          <w:r w:rsidRPr="00880F54">
            <w:rPr>
              <w:bCs/>
            </w:rPr>
            <w:t>Android resmi liris pada tanggal 5 November 2007 bersamaan dengan</w:t>
          </w:r>
        </w:p>
        <w:p w14:paraId="2B6A1C01" w14:textId="77777777" w:rsidR="00B128AB" w:rsidRPr="00880F54" w:rsidRDefault="00B128AB" w:rsidP="00B128AB">
          <w:pPr>
            <w:ind w:firstLine="340"/>
            <w:rPr>
              <w:bCs/>
            </w:rPr>
          </w:pPr>
          <w:r w:rsidRPr="00880F54">
            <w:rPr>
              <w:bCs/>
            </w:rPr>
            <w:t>berdirinya Open Handset Alliance yang mana merapakan perusahaan</w:t>
          </w:r>
        </w:p>
        <w:p w14:paraId="20C1167A" w14:textId="77777777" w:rsidR="00B128AB" w:rsidRPr="00880F54" w:rsidRDefault="00B128AB" w:rsidP="00B128AB">
          <w:pPr>
            <w:ind w:firstLine="340"/>
            <w:rPr>
              <w:bCs/>
            </w:rPr>
          </w:pPr>
          <w:r w:rsidRPr="00880F54">
            <w:rPr>
              <w:bCs/>
            </w:rPr>
            <w:t>telekomunikasi yang bertujuan untuk dapat memajukan standar dari</w:t>
          </w:r>
        </w:p>
        <w:p w14:paraId="2A87FE12" w14:textId="77777777" w:rsidR="00B128AB" w:rsidRPr="00880F54" w:rsidRDefault="00B128AB" w:rsidP="00B128AB">
          <w:pPr>
            <w:ind w:firstLine="340"/>
            <w:rPr>
              <w:bCs/>
            </w:rPr>
          </w:pPr>
          <w:r w:rsidRPr="00880F54">
            <w:rPr>
              <w:bCs/>
            </w:rPr>
            <w:t>perangkat seluler yang ada. Di sisi lain, pihak Google merilis kode-kode</w:t>
          </w:r>
        </w:p>
        <w:p w14:paraId="3E2AB169" w14:textId="77777777" w:rsidR="00B128AB" w:rsidRPr="00880F54" w:rsidRDefault="00B128AB" w:rsidP="00B128AB">
          <w:pPr>
            <w:ind w:firstLine="340"/>
            <w:rPr>
              <w:bCs/>
            </w:rPr>
          </w:pPr>
          <w:r w:rsidRPr="00880F54">
            <w:rPr>
              <w:bCs/>
            </w:rPr>
            <w:t>pada Android di bawah naungan lisensi Apache yang mana merupakan</w:t>
          </w:r>
        </w:p>
        <w:p w14:paraId="06E4DDD1" w14:textId="77777777" w:rsidR="00B128AB" w:rsidRPr="00880F54" w:rsidRDefault="00B128AB" w:rsidP="00B128AB">
          <w:pPr>
            <w:ind w:firstLine="340"/>
            <w:rPr>
              <w:bCs/>
            </w:rPr>
          </w:pPr>
          <w:r w:rsidRPr="00880F54">
            <w:rPr>
              <w:bCs/>
            </w:rPr>
            <w:t>lisensí perangkat lunak serta standar terbuka untuk perangkat seluler.</w:t>
          </w:r>
        </w:p>
        <w:p w14:paraId="151E5825" w14:textId="77777777" w:rsidR="00B128AB" w:rsidRPr="00880F54" w:rsidRDefault="00B128AB" w:rsidP="00B128AB">
          <w:pPr>
            <w:ind w:firstLine="340"/>
            <w:rPr>
              <w:bCs/>
            </w:rPr>
          </w:pPr>
          <w:r w:rsidRPr="00880F54">
            <w:rPr>
              <w:bCs/>
            </w:rPr>
            <w:t>Terdapat 2 jenis distributor resmi dari sistem Android, yang pertama</w:t>
          </w:r>
        </w:p>
        <w:p w14:paraId="48284647" w14:textId="77777777" w:rsidR="00B128AB" w:rsidRPr="00880F54" w:rsidRDefault="00B128AB" w:rsidP="00B128AB">
          <w:pPr>
            <w:ind w:firstLine="340"/>
            <w:rPr>
              <w:bCs/>
            </w:rPr>
          </w:pPr>
          <w:r w:rsidRPr="00880F54">
            <w:rPr>
              <w:bCs/>
            </w:rPr>
            <w:t>memiliki dukungan penuh Google (Google Mail Services) dan yang kedua</w:t>
          </w:r>
        </w:p>
        <w:p w14:paraId="4E3333E1" w14:textId="6D02A83F" w:rsidR="00B128AB" w:rsidRPr="00880F54" w:rsidRDefault="00B128AB" w:rsidP="00B128AB">
          <w:pPr>
            <w:ind w:left="340" w:firstLine="0"/>
            <w:rPr>
              <w:bCs/>
            </w:rPr>
          </w:pPr>
          <w:r w:rsidRPr="00880F54">
            <w:rPr>
              <w:bCs/>
            </w:rPr>
            <w:lastRenderedPageBreak/>
            <w:t>adalah distributor yang memang benar benar bebas tanpa adanya dukungan dari Google yang sering disebut Open Handset Distribution</w:t>
          </w:r>
        </w:p>
        <w:p w14:paraId="1D5A16EE" w14:textId="77777777" w:rsidR="00B128AB" w:rsidRPr="00880F54" w:rsidRDefault="00B128AB" w:rsidP="00B128AB">
          <w:pPr>
            <w:ind w:firstLine="340"/>
            <w:rPr>
              <w:bCs/>
            </w:rPr>
          </w:pPr>
          <w:r w:rsidRPr="00880F54">
            <w:rPr>
              <w:bCs/>
            </w:rPr>
            <w:t>(OHD) Android memang dirancang untuk dipasang pada perangkat</w:t>
          </w:r>
        </w:p>
        <w:p w14:paraId="242E7A49" w14:textId="77777777" w:rsidR="00B128AB" w:rsidRPr="00880F54" w:rsidRDefault="00B128AB" w:rsidP="00B128AB">
          <w:pPr>
            <w:ind w:firstLine="340"/>
            <w:rPr>
              <w:bCs/>
            </w:rPr>
          </w:pPr>
          <w:r w:rsidRPr="00880F54">
            <w:rPr>
              <w:bCs/>
            </w:rPr>
            <w:t>perangkat mobile touchscreen (smartphone dan tablet). Sehingga sistem</w:t>
          </w:r>
        </w:p>
        <w:p w14:paraId="2616037C" w14:textId="77777777" w:rsidR="00B128AB" w:rsidRPr="00880F54" w:rsidRDefault="00B128AB" w:rsidP="00B128AB">
          <w:pPr>
            <w:ind w:firstLine="340"/>
            <w:rPr>
              <w:bCs/>
            </w:rPr>
          </w:pPr>
          <w:r w:rsidRPr="00880F54">
            <w:rPr>
              <w:bCs/>
            </w:rPr>
            <w:t>operasi yang berada di dalam smartphone saat ini memang menyesuaikan</w:t>
          </w:r>
        </w:p>
        <w:p w14:paraId="35907208" w14:textId="77777777" w:rsidR="00B128AB" w:rsidRPr="00880F54" w:rsidRDefault="00B128AB" w:rsidP="00B128AB">
          <w:pPr>
            <w:ind w:firstLine="340"/>
            <w:rPr>
              <w:bCs/>
            </w:rPr>
          </w:pPr>
          <w:r w:rsidRPr="00880F54">
            <w:rPr>
              <w:bCs/>
            </w:rPr>
            <w:t>dari spesifikasi kelas low-end hingga high end Sehingga perkembangan</w:t>
          </w:r>
        </w:p>
        <w:p w14:paraId="0173696A" w14:textId="77777777" w:rsidR="00B128AB" w:rsidRPr="00880F54" w:rsidRDefault="00B128AB" w:rsidP="00B128AB">
          <w:pPr>
            <w:ind w:firstLine="340"/>
            <w:rPr>
              <w:bCs/>
            </w:rPr>
          </w:pPr>
          <w:r w:rsidRPr="00880F54">
            <w:rPr>
              <w:bCs/>
            </w:rPr>
            <w:t>sistem android memang cukup meningkat tajam. Android merupakan</w:t>
          </w:r>
        </w:p>
        <w:p w14:paraId="439FA614" w14:textId="77777777" w:rsidR="00B128AB" w:rsidRPr="00880F54" w:rsidRDefault="00B128AB" w:rsidP="00B128AB">
          <w:pPr>
            <w:ind w:firstLine="340"/>
            <w:rPr>
              <w:bCs/>
            </w:rPr>
          </w:pPr>
          <w:r w:rsidRPr="00880F54">
            <w:rPr>
              <w:bCs/>
            </w:rPr>
            <w:t>sistem operasi yang terbuka yang mana berarti jika pikak Google</w:t>
          </w:r>
        </w:p>
        <w:p w14:paraId="5EB32B4D" w14:textId="77777777" w:rsidR="00B128AB" w:rsidRPr="00880F54" w:rsidRDefault="00B128AB" w:rsidP="00B128AB">
          <w:pPr>
            <w:ind w:firstLine="340"/>
            <w:rPr>
              <w:bCs/>
            </w:rPr>
          </w:pPr>
          <w:r w:rsidRPr="00880F54">
            <w:rPr>
              <w:bCs/>
            </w:rPr>
            <w:t>memperbolehkan dan membebaskan bagi pihak manapun untuk dapat</w:t>
          </w:r>
        </w:p>
        <w:p w14:paraId="1A910CB4" w14:textId="77777777" w:rsidR="00B128AB" w:rsidRPr="00880F54" w:rsidRDefault="00B128AB" w:rsidP="00B128AB">
          <w:pPr>
            <w:ind w:firstLine="340"/>
            <w:rPr>
              <w:bCs/>
            </w:rPr>
          </w:pPr>
          <w:r w:rsidRPr="00880F54">
            <w:rPr>
              <w:bCs/>
            </w:rPr>
            <w:t>mengembangkan sistem operasi tersebut. Bahkan anda sendiri pun juga</w:t>
          </w:r>
        </w:p>
        <w:p w14:paraId="49A1262A" w14:textId="77777777" w:rsidR="00B128AB" w:rsidRPr="00880F54" w:rsidRDefault="00B128AB" w:rsidP="00B128AB">
          <w:pPr>
            <w:ind w:firstLine="340"/>
            <w:rPr>
              <w:bCs/>
            </w:rPr>
          </w:pPr>
          <w:r w:rsidRPr="00880F54">
            <w:rPr>
              <w:bCs/>
            </w:rPr>
            <w:t>dapat mengembangkan sistem android yang memang sesuai dengan</w:t>
          </w:r>
        </w:p>
        <w:p w14:paraId="4641EBC1" w14:textId="77777777" w:rsidR="00B128AB" w:rsidRPr="00880F54" w:rsidRDefault="00B128AB" w:rsidP="00B128AB">
          <w:pPr>
            <w:ind w:firstLine="340"/>
            <w:rPr>
              <w:bCs/>
            </w:rPr>
          </w:pPr>
          <w:r w:rsidRPr="00880F54">
            <w:rPr>
              <w:bCs/>
            </w:rPr>
            <w:t>keinginan anda. Sistem Android memiliki gudang aplikasi dan game yaitu</w:t>
          </w:r>
        </w:p>
        <w:p w14:paraId="69FE246D" w14:textId="77777777" w:rsidR="00B128AB" w:rsidRPr="00880F54" w:rsidRDefault="00B128AB" w:rsidP="00B128AB">
          <w:pPr>
            <w:ind w:firstLine="340"/>
            <w:rPr>
              <w:bCs/>
            </w:rPr>
          </w:pPr>
          <w:r w:rsidRPr="00880F54">
            <w:rPr>
              <w:bCs/>
            </w:rPr>
            <w:t>Google Playstore, yang mana disini anda bisa mendownload seria</w:t>
          </w:r>
        </w:p>
        <w:p w14:paraId="55C85737" w14:textId="77777777" w:rsidR="00B128AB" w:rsidRPr="00880F54" w:rsidRDefault="00B128AB" w:rsidP="00B128AB">
          <w:pPr>
            <w:ind w:firstLine="340"/>
            <w:rPr>
              <w:bCs/>
            </w:rPr>
          </w:pPr>
          <w:r w:rsidRPr="00880F54">
            <w:rPr>
              <w:bCs/>
            </w:rPr>
            <w:t>menggunakan aplikasi atau game yang terdapat di Google Play Store</w:t>
          </w:r>
        </w:p>
        <w:p w14:paraId="01C6CF39" w14:textId="77777777" w:rsidR="00B128AB" w:rsidRPr="00880F54" w:rsidRDefault="00B128AB" w:rsidP="00B128AB">
          <w:pPr>
            <w:ind w:firstLine="340"/>
            <w:rPr>
              <w:bCs/>
            </w:rPr>
          </w:pPr>
          <w:r w:rsidRPr="00880F54">
            <w:rPr>
              <w:bCs/>
            </w:rPr>
            <w:t>sepuasnya dengan menggunakan perangkat seluler dengan sistem</w:t>
          </w:r>
        </w:p>
        <w:p w14:paraId="430862F2" w14:textId="77777777" w:rsidR="00B128AB" w:rsidRPr="00880F54" w:rsidRDefault="00B128AB" w:rsidP="00B128AB">
          <w:pPr>
            <w:ind w:firstLine="340"/>
            <w:rPr>
              <w:bCs/>
            </w:rPr>
          </w:pPr>
          <w:r w:rsidRPr="00880F54">
            <w:rPr>
              <w:bCs/>
            </w:rPr>
            <w:t>Android. Uniknya, Android menggunakan nama-nama makanan</w:t>
          </w:r>
        </w:p>
        <w:p w14:paraId="33C8C252" w14:textId="77777777" w:rsidR="00B128AB" w:rsidRPr="00880F54" w:rsidRDefault="00B128AB" w:rsidP="00B128AB">
          <w:pPr>
            <w:ind w:firstLine="340"/>
            <w:rPr>
              <w:bCs/>
            </w:rPr>
          </w:pPr>
          <w:r w:rsidRPr="00880F54">
            <w:rPr>
              <w:bCs/>
            </w:rPr>
            <w:t>untuk membedakan versi sistem android yang diluncurkannya. Android</w:t>
          </w:r>
        </w:p>
        <w:p w14:paraId="37D39D8E" w14:textId="77777777" w:rsidR="00B128AB" w:rsidRPr="00880F54" w:rsidRDefault="00B128AB" w:rsidP="00B128AB">
          <w:pPr>
            <w:ind w:firstLine="340"/>
            <w:rPr>
              <w:bCs/>
            </w:rPr>
          </w:pPr>
          <w:r w:rsidRPr="00880F54">
            <w:rPr>
              <w:bCs/>
            </w:rPr>
            <w:t>menggunakan huruf depan dari nama makanan tersebut sebagai penands</w:t>
          </w:r>
        </w:p>
        <w:p w14:paraId="4C501B4A" w14:textId="77777777" w:rsidR="00B128AB" w:rsidRPr="00880F54" w:rsidRDefault="00B128AB" w:rsidP="00B128AB">
          <w:pPr>
            <w:ind w:firstLine="340"/>
            <w:rPr>
              <w:bCs/>
            </w:rPr>
          </w:pPr>
          <w:r w:rsidRPr="00880F54">
            <w:rPr>
              <w:bCs/>
            </w:rPr>
            <w:t>peningkatan versi sistemnya. Pemakaian sistem operasi Android pads</w:t>
          </w:r>
        </w:p>
        <w:p w14:paraId="3833C365" w14:textId="77777777" w:rsidR="00B128AB" w:rsidRPr="00880F54" w:rsidRDefault="00B128AB" w:rsidP="00B128AB">
          <w:pPr>
            <w:ind w:firstLine="340"/>
            <w:rPr>
              <w:bCs/>
            </w:rPr>
          </w:pPr>
          <w:r w:rsidRPr="00880F54">
            <w:rPr>
              <w:bCs/>
            </w:rPr>
            <w:t>smartphone pada saat ini banyak digunakan oleh perusahaan penghasil</w:t>
          </w:r>
        </w:p>
        <w:p w14:paraId="34DBC78B" w14:textId="77777777" w:rsidR="00B128AB" w:rsidRPr="00880F54" w:rsidRDefault="00B128AB" w:rsidP="00B128AB">
          <w:pPr>
            <w:ind w:firstLine="340"/>
            <w:rPr>
              <w:bCs/>
            </w:rPr>
          </w:pPr>
          <w:r w:rsidRPr="00880F54">
            <w:rPr>
              <w:bCs/>
            </w:rPr>
            <w:t>telepon seluler. Karena keunggulannya sebagai software yang memakai</w:t>
          </w:r>
        </w:p>
        <w:p w14:paraId="6E82EEC5" w14:textId="77777777" w:rsidR="00B128AB" w:rsidRPr="00880F54" w:rsidRDefault="00B128AB" w:rsidP="00B128AB">
          <w:pPr>
            <w:ind w:firstLine="340"/>
            <w:rPr>
              <w:bCs/>
            </w:rPr>
          </w:pPr>
          <w:r w:rsidRPr="00880F54">
            <w:rPr>
              <w:bCs/>
            </w:rPr>
            <w:t>basis kode komputer yang bisa didistribusikan secara terbuka (open</w:t>
          </w:r>
        </w:p>
        <w:p w14:paraId="54B38595" w14:textId="77777777" w:rsidR="00AD1599" w:rsidRPr="00880F54" w:rsidRDefault="00B128AB" w:rsidP="00B128AB">
          <w:pPr>
            <w:ind w:left="340" w:firstLine="0"/>
            <w:rPr>
              <w:bCs/>
            </w:rPr>
          </w:pPr>
          <w:r w:rsidRPr="00880F54">
            <w:rPr>
              <w:bCs/>
            </w:rPr>
            <w:lastRenderedPageBreak/>
            <w:t>source) sehingga banyak sekali aplikasi-aplikasi yang bisa diunduh oleh pengguna smartphone yang membayar biaya aplikasi tersebut.</w:t>
          </w:r>
        </w:p>
        <w:p w14:paraId="778C0214" w14:textId="77777777" w:rsidR="00AD1599" w:rsidRPr="00880F54" w:rsidRDefault="00AD1599" w:rsidP="00B128AB">
          <w:pPr>
            <w:ind w:left="340" w:firstLine="0"/>
            <w:rPr>
              <w:bCs/>
            </w:rPr>
          </w:pPr>
        </w:p>
        <w:p w14:paraId="2AE366A8" w14:textId="2B33B702" w:rsidR="00B128AB" w:rsidRPr="00880F54" w:rsidRDefault="00AD1599" w:rsidP="00B128AB">
          <w:pPr>
            <w:ind w:left="340" w:firstLine="0"/>
            <w:rPr>
              <w:bCs/>
            </w:rPr>
          </w:pPr>
          <w:r w:rsidRPr="00880F54">
            <w:rPr>
              <w:bCs/>
            </w:rPr>
            <w:t xml:space="preserve">5. </w:t>
          </w:r>
          <w:r w:rsidR="00D82340" w:rsidRPr="00880F54">
            <w:rPr>
              <w:bCs/>
            </w:rPr>
            <w:t>Firebase Realtime Database</w:t>
          </w:r>
        </w:p>
        <w:p w14:paraId="3A9A8040" w14:textId="020618E2" w:rsidR="00D82340" w:rsidRPr="00880F54" w:rsidRDefault="00D82340" w:rsidP="00B7295E">
          <w:pPr>
            <w:ind w:left="340" w:firstLine="380"/>
            <w:rPr>
              <w:bCs/>
            </w:rPr>
          </w:pPr>
          <w:r w:rsidRPr="00880F54">
            <w:rPr>
              <w:bCs/>
            </w:rPr>
            <w:t>Firebase Realtime Database adalah database yang di-host melalui cloud. Data disimpan dan dieksekusi dalam bentuk</w:t>
          </w:r>
          <w:r w:rsidR="00BB5847" w:rsidRPr="00880F54">
            <w:rPr>
              <w:bCs/>
            </w:rPr>
            <w:t xml:space="preserve"> Javascript Object Notation</w:t>
          </w:r>
          <w:r w:rsidRPr="00880F54">
            <w:rPr>
              <w:bCs/>
            </w:rPr>
            <w:t xml:space="preserve"> </w:t>
          </w:r>
          <w:r w:rsidR="00BB5847" w:rsidRPr="00880F54">
            <w:rPr>
              <w:bCs/>
            </w:rPr>
            <w:t>(</w:t>
          </w:r>
          <w:r w:rsidRPr="00880F54">
            <w:rPr>
              <w:bCs/>
            </w:rPr>
            <w:t>JSON</w:t>
          </w:r>
          <w:r w:rsidR="00BB5847" w:rsidRPr="00880F54">
            <w:rPr>
              <w:bCs/>
            </w:rPr>
            <w:t>)</w:t>
          </w:r>
          <w:r w:rsidRPr="00880F54">
            <w:rPr>
              <w:bCs/>
            </w:rPr>
            <w:t xml:space="preserve"> dan disinkronkan secara realtime ke setiap user yang terkoneksi. Hal ini berfungsi memudahkan dalam mengelola suatu database dengan skala yang cukup besar. Ketika membuat aplikasi lintas-platform/multiplatform menggunakan SDK Android, iOS, dan juga JS (JavaScript), semua pengguna akan berbagi sebuah instance Realtime Database dan menerima update-an data secara serentak dan otomatis.</w:t>
          </w:r>
        </w:p>
        <w:p w14:paraId="5436F92E" w14:textId="77777777" w:rsidR="00D82340" w:rsidRPr="00880F54" w:rsidRDefault="00D82340" w:rsidP="00D82340">
          <w:pPr>
            <w:ind w:left="340" w:firstLine="0"/>
            <w:rPr>
              <w:bCs/>
            </w:rPr>
          </w:pPr>
        </w:p>
        <w:p w14:paraId="013837E9" w14:textId="5C02430F" w:rsidR="00D82340" w:rsidRPr="00880F54" w:rsidRDefault="00D82340" w:rsidP="00177C3A">
          <w:pPr>
            <w:ind w:left="340" w:firstLine="380"/>
            <w:rPr>
              <w:bCs/>
            </w:rPr>
          </w:pPr>
          <w:r w:rsidRPr="00880F54">
            <w:rPr>
              <w:bCs/>
            </w:rPr>
            <w:t>Kemampuan lain dari Firebase Realtime Database adalah tetap responsif bahkan saat offline karena SDK Firebase Realtime Database menyimpan data langsung ke disk device atau memori lokal. Setelah perangkat terhubung kembali dengan internet, perangkat pengguna (user) akan menerima setiap perubahan yang terjadi.</w:t>
          </w:r>
        </w:p>
        <w:p w14:paraId="462ABCE5" w14:textId="77777777" w:rsidR="00B7295E" w:rsidRPr="00880F54" w:rsidRDefault="00B7295E" w:rsidP="00D82340">
          <w:pPr>
            <w:ind w:left="340" w:firstLine="0"/>
            <w:rPr>
              <w:bCs/>
            </w:rPr>
          </w:pPr>
        </w:p>
        <w:p w14:paraId="5C00FB17" w14:textId="241196EF" w:rsidR="00B7295E" w:rsidRPr="00880F54" w:rsidRDefault="00B7295E" w:rsidP="00B7295E">
          <w:pPr>
            <w:ind w:left="340" w:firstLine="0"/>
            <w:rPr>
              <w:bCs/>
            </w:rPr>
          </w:pPr>
          <w:r w:rsidRPr="00880F54">
            <w:rPr>
              <w:bCs/>
            </w:rPr>
            <w:t>6. SQLite Database</w:t>
          </w:r>
        </w:p>
        <w:p w14:paraId="433904CA" w14:textId="347241E3" w:rsidR="00B7295E" w:rsidRPr="00880F54" w:rsidRDefault="00B7295E" w:rsidP="00B7295E">
          <w:pPr>
            <w:ind w:left="340" w:firstLine="380"/>
            <w:rPr>
              <w:bCs/>
            </w:rPr>
          </w:pPr>
          <w:r w:rsidRPr="00880F54">
            <w:rPr>
              <w:bCs/>
            </w:rPr>
            <w:t>SQLite adalah sebuah embedded database yang sangat terkenal karena menggabungkan antarmuka SQL dengan memori yang sangat kecil dan kecepatan yang baik.</w:t>
          </w:r>
        </w:p>
        <w:p w14:paraId="6B896F99" w14:textId="77777777" w:rsidR="00B7295E" w:rsidRPr="00880F54" w:rsidRDefault="00B7295E" w:rsidP="00B7295E">
          <w:pPr>
            <w:ind w:left="340" w:firstLine="0"/>
            <w:rPr>
              <w:bCs/>
            </w:rPr>
          </w:pPr>
        </w:p>
        <w:p w14:paraId="000B15C2" w14:textId="761D060B" w:rsidR="00B7295E" w:rsidRPr="00880F54" w:rsidRDefault="00B7295E" w:rsidP="00B7295E">
          <w:pPr>
            <w:ind w:left="340" w:firstLine="0"/>
            <w:rPr>
              <w:bCs/>
            </w:rPr>
          </w:pPr>
          <w:r w:rsidRPr="00880F54">
            <w:rPr>
              <w:bCs/>
            </w:rPr>
            <w:t>SQLite adalah sebuah open source database yang telah ada cukup lama, cukup stabil, dan sangat terkenal pada perangkat kecil, termasuk Android (Gargenta, 2011) .</w:t>
          </w:r>
        </w:p>
        <w:p w14:paraId="00AC79EA" w14:textId="77777777" w:rsidR="00B7295E" w:rsidRPr="00880F54" w:rsidRDefault="00B7295E" w:rsidP="00B7295E">
          <w:pPr>
            <w:ind w:left="340" w:firstLine="0"/>
            <w:rPr>
              <w:bCs/>
            </w:rPr>
          </w:pPr>
        </w:p>
        <w:p w14:paraId="0E32576E" w14:textId="2D095534" w:rsidR="00B7295E" w:rsidRPr="00880F54" w:rsidRDefault="00B7295E" w:rsidP="00B7295E">
          <w:pPr>
            <w:ind w:left="340" w:firstLine="0"/>
            <w:rPr>
              <w:bCs/>
            </w:rPr>
          </w:pPr>
          <w:r w:rsidRPr="00880F54">
            <w:rPr>
              <w:bCs/>
            </w:rPr>
            <w:t>Android menyediakan database relasional yang ringan untuk setiap aplikasi menggunakan SQLite. Aplikasi dapat mengambil keuntungan dari itu untuk mengatur relational database engine untuk menyimpan data secara aman dan efiesien (Meier, 2010).</w:t>
          </w:r>
        </w:p>
        <w:p w14:paraId="357CE54A" w14:textId="77777777" w:rsidR="00B7295E" w:rsidRPr="00880F54" w:rsidRDefault="00B7295E" w:rsidP="00B7295E">
          <w:pPr>
            <w:ind w:left="340" w:firstLine="0"/>
            <w:rPr>
              <w:bCs/>
            </w:rPr>
          </w:pPr>
        </w:p>
        <w:p w14:paraId="3FFD7D61" w14:textId="375D0CA2" w:rsidR="00B7295E" w:rsidRPr="00880F54" w:rsidRDefault="00B7295E" w:rsidP="00177C3A">
          <w:pPr>
            <w:ind w:left="340" w:firstLine="380"/>
            <w:rPr>
              <w:bCs/>
            </w:rPr>
          </w:pPr>
          <w:r w:rsidRPr="00880F54">
            <w:rPr>
              <w:bCs/>
            </w:rPr>
            <w:t>Untuk Android, SQLite dijadikan satu di dalam Android runtime, sehingga setiap aplikasi Android dapat membuat basis data SQLite. Karena SQLite menggunakan antarmuka SQL, cukup mudah untuk digunakan orang-orang dengan pengalaman lain yang berbasis databases SQL.</w:t>
          </w:r>
        </w:p>
        <w:p w14:paraId="11A330B8" w14:textId="77777777" w:rsidR="00B7295E" w:rsidRPr="00880F54" w:rsidRDefault="00B7295E" w:rsidP="00B7295E">
          <w:pPr>
            <w:ind w:left="340" w:firstLine="0"/>
            <w:rPr>
              <w:bCs/>
            </w:rPr>
          </w:pPr>
          <w:r w:rsidRPr="00880F54">
            <w:rPr>
              <w:bCs/>
            </w:rPr>
            <w:t>Terdapat beberapa alasan mengapa SQLite sangat cocok untuk pengembangan aplikasi Android, yaitu:</w:t>
          </w:r>
        </w:p>
        <w:p w14:paraId="19417BD9" w14:textId="77777777" w:rsidR="00B7295E" w:rsidRPr="00880F54" w:rsidRDefault="00B7295E" w:rsidP="00B7295E">
          <w:pPr>
            <w:ind w:left="340" w:firstLine="0"/>
            <w:rPr>
              <w:bCs/>
            </w:rPr>
          </w:pPr>
          <w:r w:rsidRPr="00880F54">
            <w:rPr>
              <w:bCs/>
            </w:rPr>
            <w:t xml:space="preserve"> 1. Database dengan konfigurasi nol. Artinya tidak ada konfigurasi database untuk para developer. Ini membuatnya relatif mudah digunakan. </w:t>
          </w:r>
        </w:p>
        <w:p w14:paraId="244A99A3" w14:textId="77777777" w:rsidR="00B7295E" w:rsidRPr="00880F54" w:rsidRDefault="00B7295E" w:rsidP="00B7295E">
          <w:pPr>
            <w:ind w:left="340" w:firstLine="0"/>
            <w:rPr>
              <w:bCs/>
            </w:rPr>
          </w:pPr>
          <w:r w:rsidRPr="00880F54">
            <w:rPr>
              <w:bCs/>
            </w:rPr>
            <w:t xml:space="preserve">2. Tidak memiliki server. Tidak ada proses database SQLite yang berjalan. Pada dasarnya satu set libraries menyediakan fungsionalitas database. </w:t>
          </w:r>
        </w:p>
        <w:p w14:paraId="366EDEE1" w14:textId="77777777" w:rsidR="00B7295E" w:rsidRPr="00880F54" w:rsidRDefault="00B7295E" w:rsidP="00B7295E">
          <w:pPr>
            <w:ind w:left="340" w:firstLine="0"/>
            <w:rPr>
              <w:bCs/>
            </w:rPr>
          </w:pPr>
          <w:r w:rsidRPr="00880F54">
            <w:rPr>
              <w:bCs/>
            </w:rPr>
            <w:t xml:space="preserve">3. Single-file database. Ini membuat keamanan database secara langsung. </w:t>
          </w:r>
        </w:p>
        <w:p w14:paraId="674490FD" w14:textId="5CF4CD25" w:rsidR="00B7295E" w:rsidRPr="00880F54" w:rsidRDefault="00B7295E" w:rsidP="00B7295E">
          <w:pPr>
            <w:ind w:left="340" w:firstLine="0"/>
            <w:rPr>
              <w:bCs/>
            </w:rPr>
          </w:pPr>
          <w:r w:rsidRPr="00880F54">
            <w:rPr>
              <w:bCs/>
            </w:rPr>
            <w:t>4. Open source. Hal ini membuat developer mudah dalam pengembangan aplikasi.</w:t>
          </w:r>
        </w:p>
        <w:p w14:paraId="43FF0DDD" w14:textId="77777777" w:rsidR="00714FE8" w:rsidRPr="00880F54" w:rsidRDefault="00714FE8" w:rsidP="00B7295E">
          <w:pPr>
            <w:ind w:left="340" w:firstLine="0"/>
            <w:rPr>
              <w:bCs/>
            </w:rPr>
          </w:pPr>
        </w:p>
        <w:p w14:paraId="35E5EEB4" w14:textId="39B36DEF" w:rsidR="00714FE8" w:rsidRPr="00880F54" w:rsidRDefault="00714FE8" w:rsidP="00714FE8">
          <w:pPr>
            <w:ind w:left="340" w:firstLine="0"/>
            <w:rPr>
              <w:bCs/>
            </w:rPr>
          </w:pPr>
          <w:r w:rsidRPr="00880F54">
            <w:rPr>
              <w:bCs/>
            </w:rPr>
            <w:t>7. Android Studio</w:t>
          </w:r>
        </w:p>
        <w:p w14:paraId="4CCE696A" w14:textId="0BAE563A" w:rsidR="00714FE8" w:rsidRPr="00880F54" w:rsidRDefault="00714FE8" w:rsidP="00714FE8">
          <w:pPr>
            <w:ind w:left="340" w:firstLine="0"/>
            <w:rPr>
              <w:bCs/>
            </w:rPr>
          </w:pPr>
          <w:r w:rsidRPr="00880F54">
            <w:rPr>
              <w:bCs/>
            </w:rPr>
            <w:tab/>
            <w:t>Android Studio meru</w:t>
          </w:r>
          <w:bookmarkStart w:id="19" w:name="_Hlk170115439"/>
          <w:r w:rsidRPr="00880F54">
            <w:rPr>
              <w:bCs/>
            </w:rPr>
            <w:t>p</w:t>
          </w:r>
          <w:bookmarkEnd w:id="19"/>
          <w:r w:rsidRPr="00880F54">
            <w:rPr>
              <w:bCs/>
            </w:rPr>
            <w:t>akan lingkungan pengembangan terpadu Integrated Development Envirotment (IDE). Untuk pengembangan aplikasi android, bedasarkan IDEA. Selain merupakan editor Inteliij dan alat pengembangan yang berdaya guna Android Studio menawarkan fitur lebih banyak untuk meningkatkan produktivitas dan membuat aplikasi android, misalnya sistem bersi berbasis grandle yang fleksibel, em</w:t>
          </w:r>
          <w:r w:rsidR="009A1562" w:rsidRPr="00880F54">
            <w:rPr>
              <w:bCs/>
            </w:rPr>
            <w:t>ulator yang cepat dan kaya fitur, lingkungan yang menyatu untuk pengembangan bagi semua  perangkat Android. Instun run untuk mendorong perubahan ke aplikasi yang berjalan tanp membuat apk baru, template kode dan integrasi Github unbutk membat fitur yang sama dan mengimpor kode, contoh alat pengujian dan kerangka kerja yang ekstensif, alat  Lint untuk meningkatkan kinerja , kegunaan, kompabilitas versi, dan masalah lain. Dukungan  C++ dan NDK, dukungan bawaan Google Cloude platform, mempemudah pengintegrasian Google Cloude Messaging dan App Engine (Nasution et al, 2019 )</w:t>
          </w:r>
          <w:r w:rsidR="00177C3A" w:rsidRPr="00880F54">
            <w:rPr>
              <w:bCs/>
            </w:rPr>
            <w:t>.</w:t>
          </w:r>
        </w:p>
        <w:p w14:paraId="45C90BFA" w14:textId="77777777" w:rsidR="00177C3A" w:rsidRPr="00880F54" w:rsidRDefault="00177C3A" w:rsidP="00177C3A">
          <w:pPr>
            <w:rPr>
              <w:bCs/>
            </w:rPr>
          </w:pPr>
        </w:p>
        <w:p w14:paraId="18561084" w14:textId="080D5439" w:rsidR="00177C3A" w:rsidRPr="00880F54" w:rsidRDefault="00177C3A" w:rsidP="00177C3A">
          <w:pPr>
            <w:ind w:left="340" w:firstLine="0"/>
            <w:rPr>
              <w:bCs/>
            </w:rPr>
          </w:pPr>
          <w:r w:rsidRPr="00880F54">
            <w:rPr>
              <w:bCs/>
            </w:rPr>
            <w:t>8. UML  (Unified Modeling Language)</w:t>
          </w:r>
        </w:p>
        <w:p w14:paraId="722BBA8A" w14:textId="12A03BB1" w:rsidR="00177C3A" w:rsidRPr="00880F54" w:rsidRDefault="00177C3A" w:rsidP="00177C3A">
          <w:pPr>
            <w:ind w:left="340" w:firstLine="0"/>
            <w:rPr>
              <w:bCs/>
            </w:rPr>
          </w:pPr>
          <w:r w:rsidRPr="00880F54">
            <w:rPr>
              <w:bCs/>
            </w:rPr>
            <w:tab/>
            <w:t xml:space="preserve">Menurut Rosa dan Shalahuddin (2014:133), berpendapat bahwa UML (Unified Modeling Language) adalah “Salah standar bahasa yang banyak digunakan di dunia industri untuk mendefinisikan requerement, membuat analisa &amp; desain, serta menggambarkan arsitektur dalam pemrograman berorintasi objek”. Sedangkan Mulyani (2016:48) mengatakan UML (Unified </w:t>
          </w:r>
          <w:r w:rsidRPr="00880F54">
            <w:rPr>
              <w:bCs/>
            </w:rPr>
            <w:lastRenderedPageBreak/>
            <w:t>Modeling Language) adalah “Sebuah teknik pengembangan sistem yang menggunakan bahasa grafis sebagai alat untuk pendokumentasian dan melakukan spesifikasi pada sistem”.</w:t>
          </w:r>
        </w:p>
        <w:p w14:paraId="3E45C90C" w14:textId="77777777" w:rsidR="00177C3A" w:rsidRPr="00880F54" w:rsidRDefault="00177C3A" w:rsidP="00177C3A">
          <w:pPr>
            <w:ind w:left="340" w:firstLine="0"/>
            <w:rPr>
              <w:bCs/>
            </w:rPr>
          </w:pPr>
        </w:p>
        <w:p w14:paraId="7A6DBBA8" w14:textId="053598CA" w:rsidR="00177C3A" w:rsidRPr="00880F54" w:rsidRDefault="00177C3A" w:rsidP="00177C3A">
          <w:pPr>
            <w:ind w:left="340" w:firstLine="380"/>
            <w:rPr>
              <w:bCs/>
            </w:rPr>
          </w:pPr>
          <w:r w:rsidRPr="00880F54">
            <w:rPr>
              <w:bCs/>
            </w:rPr>
            <w:t>Dari beberapa penjelasan teori tersebut dapat disimpulkan bahwa UML (Unified Modeling Language) adalah bahasa yang sering digunakan untuk membangun sebuah sistem perangkat lunak dengan melakukan penganalisaan desain dan spesifikasi dalam pemrograman berorintasi objek.</w:t>
          </w:r>
        </w:p>
        <w:p w14:paraId="1FCCEA0D" w14:textId="14BB38C9" w:rsidR="00177C3A" w:rsidRPr="00880F54" w:rsidRDefault="00177C3A" w:rsidP="00177C3A">
          <w:pPr>
            <w:ind w:left="340" w:firstLine="380"/>
            <w:rPr>
              <w:bCs/>
            </w:rPr>
          </w:pPr>
          <w:r w:rsidRPr="00880F54">
            <w:rPr>
              <w:bCs/>
            </w:rPr>
            <w:t>UML (Unified Modeling Language) memiliki diagram-diagram yang digunakan dalam pembuatan aplikasi berorintasi objek, diantaranya (Rosa dan Shalahuddin, 2014:155) :</w:t>
          </w:r>
        </w:p>
        <w:p w14:paraId="1F0E1AD5" w14:textId="7B2827C8" w:rsidR="00177C3A" w:rsidRPr="00880F54" w:rsidRDefault="00177C3A" w:rsidP="00177C3A">
          <w:pPr>
            <w:pStyle w:val="ListParagraph"/>
            <w:numPr>
              <w:ilvl w:val="3"/>
              <w:numId w:val="5"/>
            </w:numPr>
            <w:ind w:left="709"/>
            <w:rPr>
              <w:bCs/>
            </w:rPr>
          </w:pPr>
          <w:r w:rsidRPr="00880F54">
            <w:rPr>
              <w:bCs/>
            </w:rPr>
            <w:t>Use Case Diagram</w:t>
          </w:r>
        </w:p>
        <w:p w14:paraId="011A9412" w14:textId="6B0B3DB6" w:rsidR="00177C3A" w:rsidRPr="00880F54" w:rsidRDefault="00177C3A" w:rsidP="00177C3A">
          <w:pPr>
            <w:pStyle w:val="ListParagraph"/>
            <w:ind w:left="709"/>
            <w:rPr>
              <w:bCs/>
            </w:rPr>
          </w:pPr>
          <w:r w:rsidRPr="00880F54">
            <w:rPr>
              <w:bCs/>
            </w:rPr>
            <w:t>Use Case Diargam merupakan pemodelan untuk melakukan (behavior) sistem informai yang akan dibuat. Use case digunakan untuk mengetahui fungsi apa saja yang ada di dalam sebuah sistem informasi dan siapa saja yang berhak menggunakan fungsi-fungsi itu. Berikut adalah simbol-simbol yang ada pada diagram use case (Rosa dan Shalahuddin, 2014:156):</w:t>
          </w:r>
        </w:p>
        <w:p w14:paraId="5888A6BD" w14:textId="77777777" w:rsidR="00F26E68" w:rsidRPr="00880F54" w:rsidRDefault="00F26E68" w:rsidP="00177C3A">
          <w:pPr>
            <w:pStyle w:val="ListParagraph"/>
            <w:ind w:left="709"/>
            <w:rPr>
              <w:bCs/>
            </w:rPr>
          </w:pPr>
        </w:p>
        <w:p w14:paraId="40EC17C4" w14:textId="77777777" w:rsidR="008C3ACE" w:rsidRPr="00880F54" w:rsidRDefault="008C3ACE" w:rsidP="00F26E68">
          <w:pPr>
            <w:pStyle w:val="ListParagraph"/>
            <w:ind w:left="709"/>
            <w:jc w:val="center"/>
            <w:rPr>
              <w:bCs/>
            </w:rPr>
          </w:pPr>
        </w:p>
        <w:p w14:paraId="2A17FF7E" w14:textId="77777777" w:rsidR="008C3ACE" w:rsidRPr="00880F54" w:rsidRDefault="008C3ACE" w:rsidP="00F26E68">
          <w:pPr>
            <w:pStyle w:val="ListParagraph"/>
            <w:ind w:left="709"/>
            <w:jc w:val="center"/>
            <w:rPr>
              <w:bCs/>
            </w:rPr>
          </w:pPr>
        </w:p>
        <w:p w14:paraId="2F0EEFA6" w14:textId="77777777" w:rsidR="008C3ACE" w:rsidRPr="00880F54" w:rsidRDefault="008C3ACE" w:rsidP="00F26E68">
          <w:pPr>
            <w:pStyle w:val="ListParagraph"/>
            <w:ind w:left="709"/>
            <w:jc w:val="center"/>
            <w:rPr>
              <w:bCs/>
            </w:rPr>
          </w:pPr>
        </w:p>
        <w:p w14:paraId="5BEB91F9" w14:textId="77777777" w:rsidR="008C3ACE" w:rsidRPr="00880F54" w:rsidRDefault="008C3ACE" w:rsidP="00F26E68">
          <w:pPr>
            <w:pStyle w:val="ListParagraph"/>
            <w:ind w:left="709"/>
            <w:jc w:val="center"/>
            <w:rPr>
              <w:bCs/>
            </w:rPr>
          </w:pPr>
        </w:p>
        <w:p w14:paraId="172E896A" w14:textId="051F96CD" w:rsidR="008C3ACE" w:rsidRPr="00880F54" w:rsidRDefault="008C3ACE" w:rsidP="006D28F3">
          <w:pPr>
            <w:ind w:firstLine="0"/>
            <w:rPr>
              <w:bCs/>
            </w:rPr>
          </w:pPr>
        </w:p>
        <w:p w14:paraId="09E16B6C" w14:textId="2DCB9FDF" w:rsidR="008C3ACE" w:rsidRPr="00880F54" w:rsidRDefault="00405675" w:rsidP="008C3ACE">
          <w:pPr>
            <w:pStyle w:val="ListParagraph"/>
            <w:ind w:left="709"/>
            <w:jc w:val="center"/>
            <w:rPr>
              <w:bCs/>
            </w:rPr>
          </w:pPr>
          <w:r w:rsidRPr="00880F54">
            <w:rPr>
              <w:bCs/>
            </w:rPr>
            <w:lastRenderedPageBreak/>
            <w:t>Gambar</w:t>
          </w:r>
          <w:r w:rsidR="00F26E68" w:rsidRPr="00880F54">
            <w:rPr>
              <w:bCs/>
            </w:rPr>
            <w:t xml:space="preserve"> II.1</w:t>
          </w:r>
        </w:p>
        <w:p w14:paraId="5B615AEC" w14:textId="524706EC" w:rsidR="008C3ACE" w:rsidRPr="00880F54" w:rsidRDefault="008C3ACE" w:rsidP="00F26E68">
          <w:pPr>
            <w:pStyle w:val="ListParagraph"/>
            <w:ind w:left="709"/>
            <w:jc w:val="center"/>
            <w:rPr>
              <w:bCs/>
            </w:rPr>
          </w:pPr>
          <w:r w:rsidRPr="00880F54">
            <w:rPr>
              <w:bCs/>
            </w:rPr>
            <w:t>Sombol-simbol Diagram Use Case</w:t>
          </w:r>
        </w:p>
        <w:p w14:paraId="3C764F09" w14:textId="3AEEBB93" w:rsidR="008C3ACE" w:rsidRPr="00880F54" w:rsidRDefault="003F2F48" w:rsidP="00F26E68">
          <w:pPr>
            <w:pStyle w:val="ListParagraph"/>
            <w:ind w:left="709"/>
            <w:jc w:val="center"/>
            <w:rPr>
              <w:bCs/>
            </w:rPr>
          </w:pPr>
          <w:r w:rsidRPr="00880F54">
            <w:rPr>
              <w:bCs/>
              <w:noProof/>
            </w:rPr>
            <w:drawing>
              <wp:inline distT="0" distB="0" distL="0" distR="0" wp14:anchorId="739EC1ED" wp14:editId="04A30F79">
                <wp:extent cx="4380614" cy="5007479"/>
                <wp:effectExtent l="0" t="0" r="1270" b="3175"/>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a:picLocks/>
                        </pic:cNvPicPr>
                      </pic:nvPicPr>
                      <pic:blipFill>
                        <a:blip r:embed="rId16" cstate="print"/>
                        <a:stretch>
                          <a:fillRect/>
                        </a:stretch>
                      </pic:blipFill>
                      <pic:spPr>
                        <a:xfrm>
                          <a:off x="0" y="0"/>
                          <a:ext cx="4407059" cy="5037708"/>
                        </a:xfrm>
                        <a:prstGeom prst="rect">
                          <a:avLst/>
                        </a:prstGeom>
                      </pic:spPr>
                    </pic:pic>
                  </a:graphicData>
                </a:graphic>
              </wp:inline>
            </w:drawing>
          </w:r>
        </w:p>
        <w:p w14:paraId="47C7001E" w14:textId="5DFE7D1E" w:rsidR="00BF530E" w:rsidRPr="00880F54" w:rsidRDefault="00BF530E" w:rsidP="00BF530E">
          <w:pPr>
            <w:pStyle w:val="Heading2"/>
            <w:numPr>
              <w:ilvl w:val="3"/>
              <w:numId w:val="5"/>
            </w:numPr>
            <w:tabs>
              <w:tab w:val="left" w:pos="1157"/>
            </w:tabs>
            <w:rPr>
              <w:b w:val="0"/>
              <w:bCs/>
            </w:rPr>
          </w:pPr>
          <w:r w:rsidRPr="00880F54">
            <w:rPr>
              <w:b w:val="0"/>
              <w:bCs/>
            </w:rPr>
            <w:t>Activity</w:t>
          </w:r>
          <w:r w:rsidRPr="00880F54">
            <w:rPr>
              <w:b w:val="0"/>
              <w:bCs/>
              <w:spacing w:val="-2"/>
            </w:rPr>
            <w:t xml:space="preserve"> </w:t>
          </w:r>
          <w:r w:rsidRPr="00880F54">
            <w:rPr>
              <w:b w:val="0"/>
              <w:bCs/>
            </w:rPr>
            <w:t>Diagram</w:t>
          </w:r>
        </w:p>
        <w:p w14:paraId="1D3EC531" w14:textId="4AA470F5" w:rsidR="006D28F3" w:rsidRPr="00880F54" w:rsidRDefault="00BF530E" w:rsidP="006D28F3">
          <w:pPr>
            <w:pStyle w:val="BodyText"/>
            <w:spacing w:line="480" w:lineRule="auto"/>
            <w:ind w:left="567" w:right="221" w:firstLine="873"/>
            <w:jc w:val="both"/>
            <w:rPr>
              <w:bCs/>
            </w:rPr>
          </w:pPr>
          <w:r w:rsidRPr="00880F54">
            <w:rPr>
              <w:bCs/>
            </w:rPr>
            <w:t>Activity Diagram menggambarkan workflow (aliran kerja) atau aktivitas dari</w:t>
          </w:r>
          <w:r w:rsidRPr="00880F54">
            <w:rPr>
              <w:bCs/>
              <w:spacing w:val="-57"/>
            </w:rPr>
            <w:t xml:space="preserve"> </w:t>
          </w:r>
          <w:r w:rsidRPr="00880F54">
            <w:rPr>
              <w:bCs/>
            </w:rPr>
            <w:t>sebuah sistem atau proses bisnis atau menu yang ada pada perangkat lunak. Perlu</w:t>
          </w:r>
          <w:r w:rsidRPr="00880F54">
            <w:rPr>
              <w:bCs/>
              <w:spacing w:val="1"/>
            </w:rPr>
            <w:t xml:space="preserve"> </w:t>
          </w:r>
          <w:r w:rsidRPr="00880F54">
            <w:rPr>
              <w:bCs/>
            </w:rPr>
            <w:t>diperhatikan bahwa diagram aktivitas</w:t>
          </w:r>
          <w:r w:rsidRPr="00880F54">
            <w:rPr>
              <w:bCs/>
              <w:spacing w:val="1"/>
            </w:rPr>
            <w:t xml:space="preserve"> </w:t>
          </w:r>
          <w:r w:rsidRPr="00880F54">
            <w:rPr>
              <w:bCs/>
            </w:rPr>
            <w:t>menggambarkan aktivitas sistem bukan apa</w:t>
          </w:r>
          <w:r w:rsidRPr="00880F54">
            <w:rPr>
              <w:bCs/>
              <w:spacing w:val="-57"/>
            </w:rPr>
            <w:t xml:space="preserve"> </w:t>
          </w:r>
          <w:r w:rsidRPr="00880F54">
            <w:rPr>
              <w:bCs/>
            </w:rPr>
            <w:t>yang</w:t>
          </w:r>
          <w:r w:rsidRPr="00880F54">
            <w:rPr>
              <w:bCs/>
              <w:spacing w:val="-6"/>
            </w:rPr>
            <w:t xml:space="preserve"> </w:t>
          </w:r>
          <w:r w:rsidRPr="00880F54">
            <w:rPr>
              <w:bCs/>
            </w:rPr>
            <w:t>dilakukan aktor,</w:t>
          </w:r>
          <w:r w:rsidRPr="00880F54">
            <w:rPr>
              <w:bCs/>
              <w:spacing w:val="-5"/>
            </w:rPr>
            <w:t xml:space="preserve"> </w:t>
          </w:r>
          <w:r w:rsidRPr="00880F54">
            <w:rPr>
              <w:bCs/>
            </w:rPr>
            <w:t>jadi aktivitas</w:t>
          </w:r>
          <w:r w:rsidRPr="00880F54">
            <w:rPr>
              <w:bCs/>
              <w:spacing w:val="1"/>
            </w:rPr>
            <w:t xml:space="preserve"> </w:t>
          </w:r>
          <w:r w:rsidRPr="00880F54">
            <w:rPr>
              <w:bCs/>
            </w:rPr>
            <w:t>yang</w:t>
          </w:r>
          <w:r w:rsidRPr="00880F54">
            <w:rPr>
              <w:bCs/>
              <w:spacing w:val="-5"/>
            </w:rPr>
            <w:t xml:space="preserve"> </w:t>
          </w:r>
          <w:r w:rsidRPr="00880F54">
            <w:rPr>
              <w:bCs/>
            </w:rPr>
            <w:t>dapat dilakukan</w:t>
          </w:r>
          <w:r w:rsidRPr="00880F54">
            <w:rPr>
              <w:bCs/>
              <w:spacing w:val="-1"/>
            </w:rPr>
            <w:t xml:space="preserve"> </w:t>
          </w:r>
          <w:r w:rsidRPr="00880F54">
            <w:rPr>
              <w:bCs/>
            </w:rPr>
            <w:t>oleh sistem.</w:t>
          </w:r>
        </w:p>
        <w:p w14:paraId="362DC546" w14:textId="77777777" w:rsidR="006D28F3" w:rsidRPr="00880F54" w:rsidRDefault="006D28F3" w:rsidP="00BF530E">
          <w:pPr>
            <w:pStyle w:val="BodyText"/>
            <w:spacing w:before="1" w:line="480" w:lineRule="auto"/>
            <w:ind w:left="589" w:right="224" w:firstLine="568"/>
            <w:jc w:val="both"/>
            <w:rPr>
              <w:bCs/>
            </w:rPr>
          </w:pPr>
        </w:p>
        <w:p w14:paraId="507499F1" w14:textId="46ABF9DD" w:rsidR="00BF530E" w:rsidRPr="00880F54" w:rsidRDefault="00BF530E" w:rsidP="00BF530E">
          <w:pPr>
            <w:pStyle w:val="BodyText"/>
            <w:spacing w:before="1" w:line="480" w:lineRule="auto"/>
            <w:ind w:left="589" w:right="224" w:firstLine="568"/>
            <w:jc w:val="both"/>
            <w:rPr>
              <w:bCs/>
            </w:rPr>
          </w:pPr>
          <w:r w:rsidRPr="00880F54">
            <w:rPr>
              <w:bCs/>
            </w:rPr>
            <w:t xml:space="preserve">Berikut adalah simbol-simbol yang ada pada </w:t>
          </w:r>
          <w:r w:rsidR="00405675" w:rsidRPr="00880F54">
            <w:rPr>
              <w:bCs/>
            </w:rPr>
            <w:t>gambar</w:t>
          </w:r>
          <w:r w:rsidRPr="00880F54">
            <w:rPr>
              <w:bCs/>
            </w:rPr>
            <w:t xml:space="preserve"> aktivitas (Rosa dan</w:t>
          </w:r>
          <w:r w:rsidRPr="00880F54">
            <w:rPr>
              <w:bCs/>
              <w:spacing w:val="1"/>
            </w:rPr>
            <w:t xml:space="preserve"> </w:t>
          </w:r>
          <w:r w:rsidRPr="00880F54">
            <w:rPr>
              <w:bCs/>
            </w:rPr>
            <w:t>Shalahuddin,</w:t>
          </w:r>
          <w:r w:rsidRPr="00880F54">
            <w:rPr>
              <w:bCs/>
              <w:spacing w:val="-1"/>
            </w:rPr>
            <w:t xml:space="preserve"> </w:t>
          </w:r>
          <w:r w:rsidRPr="00880F54">
            <w:rPr>
              <w:bCs/>
            </w:rPr>
            <w:t>2014:162):</w:t>
          </w:r>
        </w:p>
        <w:p w14:paraId="1515BFBD" w14:textId="650D7CF4" w:rsidR="00BF530E" w:rsidRPr="00880F54" w:rsidRDefault="00405675" w:rsidP="00BF530E">
          <w:pPr>
            <w:pStyle w:val="Heading1"/>
            <w:ind w:left="567" w:right="-1"/>
            <w:jc w:val="center"/>
            <w:rPr>
              <w:b w:val="0"/>
              <w:bCs/>
            </w:rPr>
          </w:pPr>
          <w:r w:rsidRPr="00880F54">
            <w:rPr>
              <w:b w:val="0"/>
              <w:bCs/>
            </w:rPr>
            <w:t>Gambar</w:t>
          </w:r>
          <w:r w:rsidR="00BF530E" w:rsidRPr="00880F54">
            <w:rPr>
              <w:b w:val="0"/>
              <w:bCs/>
              <w:spacing w:val="-4"/>
            </w:rPr>
            <w:t xml:space="preserve"> </w:t>
          </w:r>
          <w:r w:rsidR="00BF530E" w:rsidRPr="00880F54">
            <w:rPr>
              <w:b w:val="0"/>
              <w:bCs/>
            </w:rPr>
            <w:t>II.</w:t>
          </w:r>
          <w:r w:rsidR="006D28F3" w:rsidRPr="00880F54">
            <w:rPr>
              <w:b w:val="0"/>
              <w:bCs/>
            </w:rPr>
            <w:t>2</w:t>
          </w:r>
        </w:p>
        <w:p w14:paraId="1A43A585" w14:textId="4323FB91" w:rsidR="003F2F48" w:rsidRPr="00880F54" w:rsidRDefault="003F2F48" w:rsidP="003F2F48">
          <w:pPr>
            <w:spacing w:after="4"/>
            <w:ind w:left="567" w:right="-1" w:firstLine="0"/>
            <w:jc w:val="center"/>
            <w:rPr>
              <w:bCs/>
            </w:rPr>
          </w:pPr>
          <w:r w:rsidRPr="00880F54">
            <w:rPr>
              <w:bCs/>
            </w:rPr>
            <w:t>Simbol-simbol</w:t>
          </w:r>
          <w:r w:rsidRPr="00880F54">
            <w:rPr>
              <w:bCs/>
              <w:spacing w:val="-3"/>
            </w:rPr>
            <w:t xml:space="preserve"> </w:t>
          </w:r>
          <w:r w:rsidRPr="00880F54">
            <w:rPr>
              <w:bCs/>
            </w:rPr>
            <w:t>Diagram</w:t>
          </w:r>
          <w:r w:rsidRPr="00880F54">
            <w:rPr>
              <w:bCs/>
              <w:spacing w:val="-5"/>
            </w:rPr>
            <w:t xml:space="preserve"> </w:t>
          </w:r>
          <w:r w:rsidRPr="00880F54">
            <w:rPr>
              <w:bCs/>
            </w:rPr>
            <w:t>Aktivitas</w:t>
          </w:r>
        </w:p>
        <w:p w14:paraId="2BBF719B" w14:textId="6392E9F4" w:rsidR="003F2F48" w:rsidRPr="00880F54" w:rsidRDefault="006D28F3" w:rsidP="006D28F3">
          <w:pPr>
            <w:spacing w:after="4"/>
            <w:ind w:left="567" w:right="-1" w:firstLine="0"/>
            <w:rPr>
              <w:bCs/>
            </w:rPr>
          </w:pPr>
          <w:r w:rsidRPr="00880F54">
            <w:rPr>
              <w:bCs/>
              <w:noProof/>
            </w:rPr>
            <w:drawing>
              <wp:inline distT="0" distB="0" distL="0" distR="0" wp14:anchorId="44959059" wp14:editId="7A5AC443">
                <wp:extent cx="4572000" cy="5685002"/>
                <wp:effectExtent l="0" t="0" r="0" b="0"/>
                <wp:docPr id="28091134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911340" name="Picture 280911340"/>
                        <pic:cNvPicPr/>
                      </pic:nvPicPr>
                      <pic:blipFill>
                        <a:blip r:embed="rId17">
                          <a:extLst>
                            <a:ext uri="{28A0092B-C50C-407E-A947-70E740481C1C}">
                              <a14:useLocalDpi xmlns:a14="http://schemas.microsoft.com/office/drawing/2010/main" val="0"/>
                            </a:ext>
                          </a:extLst>
                        </a:blip>
                        <a:stretch>
                          <a:fillRect/>
                        </a:stretch>
                      </pic:blipFill>
                      <pic:spPr>
                        <a:xfrm>
                          <a:off x="0" y="0"/>
                          <a:ext cx="4582058" cy="5697508"/>
                        </a:xfrm>
                        <a:prstGeom prst="rect">
                          <a:avLst/>
                        </a:prstGeom>
                      </pic:spPr>
                    </pic:pic>
                  </a:graphicData>
                </a:graphic>
              </wp:inline>
            </w:drawing>
          </w:r>
        </w:p>
        <w:p w14:paraId="356F1F66" w14:textId="763C9EFD" w:rsidR="003F2F48" w:rsidRPr="00880F54" w:rsidRDefault="003F2F48" w:rsidP="003F2F48">
          <w:pPr>
            <w:pStyle w:val="Heading2"/>
            <w:numPr>
              <w:ilvl w:val="3"/>
              <w:numId w:val="5"/>
            </w:numPr>
            <w:tabs>
              <w:tab w:val="left" w:pos="1157"/>
            </w:tabs>
            <w:rPr>
              <w:b w:val="0"/>
              <w:bCs/>
            </w:rPr>
          </w:pPr>
          <w:r w:rsidRPr="00880F54">
            <w:rPr>
              <w:b w:val="0"/>
              <w:bCs/>
            </w:rPr>
            <w:lastRenderedPageBreak/>
            <w:t>Sequence Diagram</w:t>
          </w:r>
        </w:p>
        <w:p w14:paraId="5D323B82" w14:textId="3BAE6007" w:rsidR="003F2F48" w:rsidRPr="00880F54" w:rsidRDefault="003F2F48" w:rsidP="003F2F48">
          <w:pPr>
            <w:pStyle w:val="BodyText"/>
            <w:spacing w:line="480" w:lineRule="auto"/>
            <w:ind w:left="589" w:right="214" w:firstLine="360"/>
            <w:jc w:val="both"/>
            <w:rPr>
              <w:bCs/>
            </w:rPr>
          </w:pPr>
          <w:bookmarkStart w:id="20" w:name="_Hlk170132527"/>
          <w:r w:rsidRPr="00880F54">
            <w:rPr>
              <w:bCs/>
              <w:lang w:val="id-ID"/>
            </w:rPr>
            <w:t xml:space="preserve">Sequence Diagram </w:t>
          </w:r>
          <w:r w:rsidRPr="00880F54">
            <w:rPr>
              <w:bCs/>
            </w:rPr>
            <w:t>menggambarkan</w:t>
          </w:r>
          <w:r w:rsidRPr="00880F54">
            <w:rPr>
              <w:bCs/>
              <w:spacing w:val="1"/>
            </w:rPr>
            <w:t xml:space="preserve"> </w:t>
          </w:r>
          <w:r w:rsidRPr="00880F54">
            <w:rPr>
              <w:bCs/>
            </w:rPr>
            <w:t>kelakuan</w:t>
          </w:r>
          <w:r w:rsidRPr="00880F54">
            <w:rPr>
              <w:bCs/>
              <w:spacing w:val="1"/>
            </w:rPr>
            <w:t xml:space="preserve"> </w:t>
          </w:r>
          <w:r w:rsidRPr="00880F54">
            <w:rPr>
              <w:bCs/>
            </w:rPr>
            <w:t>objek</w:t>
          </w:r>
          <w:r w:rsidRPr="00880F54">
            <w:rPr>
              <w:bCs/>
              <w:spacing w:val="1"/>
            </w:rPr>
            <w:t xml:space="preserve"> </w:t>
          </w:r>
          <w:r w:rsidRPr="00880F54">
            <w:rPr>
              <w:bCs/>
            </w:rPr>
            <w:t>pada</w:t>
          </w:r>
          <w:r w:rsidRPr="00880F54">
            <w:rPr>
              <w:bCs/>
              <w:spacing w:val="1"/>
            </w:rPr>
            <w:t xml:space="preserve"> </w:t>
          </w:r>
          <w:r w:rsidRPr="00880F54">
            <w:rPr>
              <w:bCs/>
            </w:rPr>
            <w:t>use</w:t>
          </w:r>
          <w:r w:rsidRPr="00880F54">
            <w:rPr>
              <w:bCs/>
              <w:spacing w:val="1"/>
            </w:rPr>
            <w:t xml:space="preserve"> </w:t>
          </w:r>
          <w:r w:rsidRPr="00880F54">
            <w:rPr>
              <w:bCs/>
            </w:rPr>
            <w:t>case</w:t>
          </w:r>
          <w:r w:rsidRPr="00880F54">
            <w:rPr>
              <w:bCs/>
              <w:spacing w:val="1"/>
            </w:rPr>
            <w:t xml:space="preserve"> </w:t>
          </w:r>
          <w:r w:rsidRPr="00880F54">
            <w:rPr>
              <w:bCs/>
            </w:rPr>
            <w:t>dengan</w:t>
          </w:r>
          <w:r w:rsidRPr="00880F54">
            <w:rPr>
              <w:bCs/>
              <w:spacing w:val="-57"/>
            </w:rPr>
            <w:t xml:space="preserve"> </w:t>
          </w:r>
          <w:r w:rsidRPr="00880F54">
            <w:rPr>
              <w:bCs/>
            </w:rPr>
            <w:t>mendeskripsikan waktu hidup objek dan message yang dikirimkan dan diterima</w:t>
          </w:r>
          <w:r w:rsidRPr="00880F54">
            <w:rPr>
              <w:bCs/>
              <w:spacing w:val="1"/>
            </w:rPr>
            <w:t xml:space="preserve"> </w:t>
          </w:r>
          <w:r w:rsidRPr="00880F54">
            <w:rPr>
              <w:bCs/>
            </w:rPr>
            <w:t>antar objek. Untuk menggambarkan diagram sekuen maka harus diketahui objek-</w:t>
          </w:r>
          <w:r w:rsidRPr="00880F54">
            <w:rPr>
              <w:bCs/>
              <w:spacing w:val="1"/>
            </w:rPr>
            <w:t xml:space="preserve"> </w:t>
          </w:r>
          <w:r w:rsidRPr="00880F54">
            <w:rPr>
              <w:bCs/>
            </w:rPr>
            <w:t>objek yang terlibat dalam sebuah use case beserta metode-metode yang dimiliki</w:t>
          </w:r>
          <w:r w:rsidRPr="00880F54">
            <w:rPr>
              <w:bCs/>
              <w:spacing w:val="1"/>
            </w:rPr>
            <w:t xml:space="preserve"> </w:t>
          </w:r>
          <w:r w:rsidRPr="00880F54">
            <w:rPr>
              <w:bCs/>
            </w:rPr>
            <w:t>kelas</w:t>
          </w:r>
          <w:r w:rsidRPr="00880F54">
            <w:rPr>
              <w:bCs/>
              <w:spacing w:val="-3"/>
            </w:rPr>
            <w:t xml:space="preserve"> </w:t>
          </w:r>
          <w:r w:rsidRPr="00880F54">
            <w:rPr>
              <w:bCs/>
            </w:rPr>
            <w:t>yang</w:t>
          </w:r>
          <w:r w:rsidRPr="00880F54">
            <w:rPr>
              <w:bCs/>
              <w:spacing w:val="-5"/>
            </w:rPr>
            <w:t xml:space="preserve"> </w:t>
          </w:r>
          <w:r w:rsidRPr="00880F54">
            <w:rPr>
              <w:bCs/>
            </w:rPr>
            <w:t>diinstansiasi menjadi objek itu.</w:t>
          </w:r>
        </w:p>
        <w:p w14:paraId="43563F7E" w14:textId="399F9807" w:rsidR="006D28F3" w:rsidRPr="00880F54" w:rsidRDefault="003F2F48" w:rsidP="00397746">
          <w:pPr>
            <w:pStyle w:val="BodyText"/>
            <w:spacing w:before="1" w:line="480" w:lineRule="auto"/>
            <w:ind w:left="589" w:right="223" w:firstLine="568"/>
            <w:jc w:val="both"/>
            <w:rPr>
              <w:bCs/>
            </w:rPr>
          </w:pPr>
          <w:r w:rsidRPr="00880F54">
            <w:rPr>
              <w:bCs/>
            </w:rPr>
            <w:t>Berikut adalah simbol-simbol yang ada pada diagram sekuen (Rosa dan</w:t>
          </w:r>
          <w:r w:rsidRPr="00880F54">
            <w:rPr>
              <w:bCs/>
              <w:spacing w:val="1"/>
            </w:rPr>
            <w:t xml:space="preserve"> </w:t>
          </w:r>
          <w:r w:rsidRPr="00880F54">
            <w:rPr>
              <w:bCs/>
            </w:rPr>
            <w:t>Shalahuddin,2014:165):</w:t>
          </w:r>
        </w:p>
        <w:p w14:paraId="49C429BB" w14:textId="3B6DCED6" w:rsidR="006D28F3" w:rsidRPr="00880F54" w:rsidRDefault="00405675" w:rsidP="00397746">
          <w:pPr>
            <w:pStyle w:val="Heading1"/>
            <w:ind w:left="2160" w:right="2692" w:firstLine="720"/>
            <w:jc w:val="center"/>
            <w:rPr>
              <w:b w:val="0"/>
              <w:bCs/>
              <w:sz w:val="20"/>
              <w:szCs w:val="20"/>
            </w:rPr>
          </w:pPr>
          <w:r w:rsidRPr="00880F54">
            <w:rPr>
              <w:b w:val="0"/>
              <w:bCs/>
              <w:sz w:val="20"/>
              <w:szCs w:val="20"/>
            </w:rPr>
            <w:t>Gambar</w:t>
          </w:r>
          <w:r w:rsidR="006D28F3" w:rsidRPr="00880F54">
            <w:rPr>
              <w:b w:val="0"/>
              <w:bCs/>
              <w:spacing w:val="-4"/>
              <w:sz w:val="20"/>
              <w:szCs w:val="20"/>
            </w:rPr>
            <w:t xml:space="preserve"> </w:t>
          </w:r>
          <w:r w:rsidR="006D28F3" w:rsidRPr="00880F54">
            <w:rPr>
              <w:b w:val="0"/>
              <w:bCs/>
              <w:sz w:val="20"/>
              <w:szCs w:val="20"/>
            </w:rPr>
            <w:t>II.3</w:t>
          </w:r>
        </w:p>
        <w:p w14:paraId="04475A15" w14:textId="16C23E0F" w:rsidR="006D28F3" w:rsidRPr="00880F54" w:rsidRDefault="006D28F3" w:rsidP="00397746">
          <w:pPr>
            <w:spacing w:after="4"/>
            <w:ind w:left="2268" w:right="1983" w:firstLine="0"/>
            <w:jc w:val="center"/>
            <w:rPr>
              <w:bCs/>
              <w:sz w:val="20"/>
              <w:szCs w:val="20"/>
            </w:rPr>
          </w:pPr>
          <w:r w:rsidRPr="00880F54">
            <w:rPr>
              <w:bCs/>
              <w:sz w:val="20"/>
              <w:szCs w:val="20"/>
            </w:rPr>
            <w:t>Simbol-simbol</w:t>
          </w:r>
          <w:r w:rsidRPr="00880F54">
            <w:rPr>
              <w:bCs/>
              <w:spacing w:val="-4"/>
              <w:sz w:val="20"/>
              <w:szCs w:val="20"/>
            </w:rPr>
            <w:t xml:space="preserve"> </w:t>
          </w:r>
          <w:r w:rsidRPr="00880F54">
            <w:rPr>
              <w:bCs/>
              <w:sz w:val="20"/>
              <w:szCs w:val="20"/>
            </w:rPr>
            <w:t>Diagram</w:t>
          </w:r>
          <w:r w:rsidRPr="00880F54">
            <w:rPr>
              <w:bCs/>
              <w:spacing w:val="-5"/>
              <w:sz w:val="20"/>
              <w:szCs w:val="20"/>
            </w:rPr>
            <w:t xml:space="preserve"> </w:t>
          </w:r>
          <w:r w:rsidRPr="00880F54">
            <w:rPr>
              <w:bCs/>
              <w:sz w:val="20"/>
              <w:szCs w:val="20"/>
            </w:rPr>
            <w:t>Kelas</w:t>
          </w:r>
        </w:p>
        <w:bookmarkEnd w:id="20"/>
        <w:p w14:paraId="6768AAD8" w14:textId="15E6F133" w:rsidR="003F2F48" w:rsidRPr="00880F54" w:rsidRDefault="003F2F48" w:rsidP="00397746">
          <w:pPr>
            <w:spacing w:after="4"/>
            <w:ind w:left="851" w:right="566" w:hanging="284"/>
            <w:rPr>
              <w:bCs/>
            </w:rPr>
          </w:pPr>
          <w:r w:rsidRPr="00880F54">
            <w:rPr>
              <w:bCs/>
              <w:noProof/>
            </w:rPr>
            <w:drawing>
              <wp:inline distT="0" distB="0" distL="0" distR="0" wp14:anchorId="57BFF663" wp14:editId="49161690">
                <wp:extent cx="4613878" cy="4327451"/>
                <wp:effectExtent l="0" t="0" r="0" b="0"/>
                <wp:docPr id="2059323978"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a:picLocks/>
                        </pic:cNvPicPr>
                      </pic:nvPicPr>
                      <pic:blipFill>
                        <a:blip r:embed="rId18" cstate="print"/>
                        <a:stretch>
                          <a:fillRect/>
                        </a:stretch>
                      </pic:blipFill>
                      <pic:spPr>
                        <a:xfrm>
                          <a:off x="0" y="0"/>
                          <a:ext cx="4666536" cy="4376840"/>
                        </a:xfrm>
                        <a:prstGeom prst="rect">
                          <a:avLst/>
                        </a:prstGeom>
                      </pic:spPr>
                    </pic:pic>
                  </a:graphicData>
                </a:graphic>
              </wp:inline>
            </w:drawing>
          </w:r>
        </w:p>
        <w:p w14:paraId="495B387B" w14:textId="534CA348" w:rsidR="006D28F3" w:rsidRPr="00880F54" w:rsidRDefault="006D28F3" w:rsidP="006D28F3">
          <w:pPr>
            <w:pStyle w:val="Heading2"/>
            <w:numPr>
              <w:ilvl w:val="3"/>
              <w:numId w:val="5"/>
            </w:numPr>
            <w:tabs>
              <w:tab w:val="left" w:pos="1157"/>
            </w:tabs>
            <w:rPr>
              <w:b w:val="0"/>
              <w:bCs/>
            </w:rPr>
          </w:pPr>
          <w:r w:rsidRPr="00880F54">
            <w:rPr>
              <w:b w:val="0"/>
              <w:bCs/>
            </w:rPr>
            <w:lastRenderedPageBreak/>
            <w:t>Class Diagram</w:t>
          </w:r>
        </w:p>
        <w:p w14:paraId="73D92E78" w14:textId="77777777" w:rsidR="006D28F3" w:rsidRPr="00880F54" w:rsidRDefault="006D28F3" w:rsidP="00397746">
          <w:pPr>
            <w:pStyle w:val="BodyText"/>
            <w:spacing w:line="480" w:lineRule="auto"/>
            <w:ind w:left="567" w:right="-1" w:firstLine="360"/>
            <w:rPr>
              <w:bCs/>
            </w:rPr>
          </w:pPr>
          <w:r w:rsidRPr="00880F54">
            <w:rPr>
              <w:bCs/>
            </w:rPr>
            <w:t>Class Diagram menggambarkan struktur sistem dari segi pendefinisian</w:t>
          </w:r>
          <w:r w:rsidRPr="00880F54">
            <w:rPr>
              <w:bCs/>
              <w:spacing w:val="1"/>
            </w:rPr>
            <w:t xml:space="preserve"> </w:t>
          </w:r>
          <w:r w:rsidRPr="00880F54">
            <w:rPr>
              <w:bCs/>
            </w:rPr>
            <w:t>kelas-kelas</w:t>
          </w:r>
          <w:r w:rsidRPr="00880F54">
            <w:rPr>
              <w:bCs/>
              <w:spacing w:val="-2"/>
            </w:rPr>
            <w:t xml:space="preserve"> </w:t>
          </w:r>
          <w:r w:rsidRPr="00880F54">
            <w:rPr>
              <w:bCs/>
            </w:rPr>
            <w:t>yang</w:t>
          </w:r>
          <w:r w:rsidRPr="00880F54">
            <w:rPr>
              <w:bCs/>
              <w:spacing w:val="-8"/>
            </w:rPr>
            <w:t xml:space="preserve"> </w:t>
          </w:r>
          <w:r w:rsidRPr="00880F54">
            <w:rPr>
              <w:bCs/>
            </w:rPr>
            <w:t>akan</w:t>
          </w:r>
          <w:r w:rsidRPr="00880F54">
            <w:rPr>
              <w:bCs/>
              <w:spacing w:val="-3"/>
            </w:rPr>
            <w:t xml:space="preserve"> </w:t>
          </w:r>
          <w:r w:rsidRPr="00880F54">
            <w:rPr>
              <w:bCs/>
            </w:rPr>
            <w:t>dibuat</w:t>
          </w:r>
          <w:r w:rsidRPr="00880F54">
            <w:rPr>
              <w:bCs/>
              <w:spacing w:val="-4"/>
            </w:rPr>
            <w:t xml:space="preserve"> </w:t>
          </w:r>
          <w:r w:rsidRPr="00880F54">
            <w:rPr>
              <w:bCs/>
            </w:rPr>
            <w:t>untuk</w:t>
          </w:r>
          <w:r w:rsidRPr="00880F54">
            <w:rPr>
              <w:bCs/>
              <w:spacing w:val="-3"/>
            </w:rPr>
            <w:t xml:space="preserve"> </w:t>
          </w:r>
          <w:r w:rsidRPr="00880F54">
            <w:rPr>
              <w:bCs/>
            </w:rPr>
            <w:t>membangun</w:t>
          </w:r>
          <w:r w:rsidRPr="00880F54">
            <w:rPr>
              <w:bCs/>
              <w:spacing w:val="-3"/>
            </w:rPr>
            <w:t xml:space="preserve"> </w:t>
          </w:r>
          <w:r w:rsidRPr="00880F54">
            <w:rPr>
              <w:bCs/>
            </w:rPr>
            <w:t>sistem.</w:t>
          </w:r>
          <w:r w:rsidRPr="00880F54">
            <w:rPr>
              <w:bCs/>
              <w:spacing w:val="-4"/>
            </w:rPr>
            <w:t xml:space="preserve"> </w:t>
          </w:r>
          <w:r w:rsidRPr="00880F54">
            <w:rPr>
              <w:bCs/>
            </w:rPr>
            <w:t>Kelas</w:t>
          </w:r>
          <w:r w:rsidRPr="00880F54">
            <w:rPr>
              <w:bCs/>
              <w:spacing w:val="-5"/>
            </w:rPr>
            <w:t xml:space="preserve"> </w:t>
          </w:r>
          <w:r w:rsidRPr="00880F54">
            <w:rPr>
              <w:bCs/>
            </w:rPr>
            <w:t>memiliki</w:t>
          </w:r>
          <w:r w:rsidRPr="00880F54">
            <w:rPr>
              <w:bCs/>
              <w:spacing w:val="-3"/>
            </w:rPr>
            <w:t xml:space="preserve"> </w:t>
          </w:r>
          <w:r w:rsidRPr="00880F54">
            <w:rPr>
              <w:bCs/>
            </w:rPr>
            <w:t>apa</w:t>
          </w:r>
          <w:r w:rsidRPr="00880F54">
            <w:rPr>
              <w:bCs/>
              <w:spacing w:val="-3"/>
            </w:rPr>
            <w:t xml:space="preserve"> </w:t>
          </w:r>
          <w:r w:rsidRPr="00880F54">
            <w:rPr>
              <w:bCs/>
            </w:rPr>
            <w:t>yang</w:t>
          </w:r>
          <w:r w:rsidRPr="00880F54">
            <w:rPr>
              <w:bCs/>
              <w:spacing w:val="-57"/>
            </w:rPr>
            <w:t xml:space="preserve"> </w:t>
          </w:r>
          <w:r w:rsidRPr="00880F54">
            <w:rPr>
              <w:bCs/>
            </w:rPr>
            <w:t>disebut</w:t>
          </w:r>
          <w:r w:rsidRPr="00880F54">
            <w:rPr>
              <w:bCs/>
              <w:spacing w:val="-1"/>
            </w:rPr>
            <w:t xml:space="preserve"> </w:t>
          </w:r>
          <w:r w:rsidRPr="00880F54">
            <w:rPr>
              <w:bCs/>
            </w:rPr>
            <w:t>atribut dan</w:t>
          </w:r>
          <w:r w:rsidRPr="00880F54">
            <w:rPr>
              <w:bCs/>
              <w:spacing w:val="-5"/>
            </w:rPr>
            <w:t xml:space="preserve"> </w:t>
          </w:r>
          <w:r w:rsidRPr="00880F54">
            <w:rPr>
              <w:bCs/>
            </w:rPr>
            <w:t>metode</w:t>
          </w:r>
          <w:r w:rsidRPr="00880F54">
            <w:rPr>
              <w:bCs/>
              <w:spacing w:val="1"/>
            </w:rPr>
            <w:t xml:space="preserve"> </w:t>
          </w:r>
          <w:r w:rsidRPr="00880F54">
            <w:rPr>
              <w:bCs/>
            </w:rPr>
            <w:t>atau operasi.</w:t>
          </w:r>
        </w:p>
        <w:p w14:paraId="69EB2BAF" w14:textId="2806C567" w:rsidR="006D28F3" w:rsidRPr="00880F54" w:rsidRDefault="006D28F3" w:rsidP="00397746">
          <w:pPr>
            <w:pStyle w:val="BodyText"/>
            <w:spacing w:line="480" w:lineRule="auto"/>
            <w:ind w:left="589" w:right="-1" w:firstLine="568"/>
            <w:rPr>
              <w:bCs/>
            </w:rPr>
          </w:pPr>
          <w:r w:rsidRPr="00880F54">
            <w:rPr>
              <w:bCs/>
            </w:rPr>
            <w:t xml:space="preserve">Berikut adalah simbol-simbol yang ada pada </w:t>
          </w:r>
          <w:r w:rsidR="00405675" w:rsidRPr="00880F54">
            <w:rPr>
              <w:bCs/>
            </w:rPr>
            <w:t>gambar</w:t>
          </w:r>
          <w:r w:rsidRPr="00880F54">
            <w:rPr>
              <w:bCs/>
            </w:rPr>
            <w:t xml:space="preserve"> Kelas (Rosa dan</w:t>
          </w:r>
          <w:r w:rsidRPr="00880F54">
            <w:rPr>
              <w:bCs/>
              <w:spacing w:val="-57"/>
            </w:rPr>
            <w:t xml:space="preserve"> </w:t>
          </w:r>
          <w:r w:rsidRPr="00880F54">
            <w:rPr>
              <w:bCs/>
            </w:rPr>
            <w:t>Shalahuddin, 2013:146)</w:t>
          </w:r>
          <w:r w:rsidRPr="00880F54">
            <w:rPr>
              <w:bCs/>
              <w:spacing w:val="3"/>
            </w:rPr>
            <w:t xml:space="preserve"> </w:t>
          </w:r>
          <w:r w:rsidRPr="00880F54">
            <w:rPr>
              <w:bCs/>
            </w:rPr>
            <w:t>:</w:t>
          </w:r>
        </w:p>
        <w:p w14:paraId="297F8582" w14:textId="6F5011AC" w:rsidR="006D28F3" w:rsidRPr="00880F54" w:rsidRDefault="00397746" w:rsidP="00397746">
          <w:pPr>
            <w:pStyle w:val="Heading1"/>
            <w:ind w:left="3022" w:right="2692"/>
            <w:jc w:val="center"/>
            <w:rPr>
              <w:b w:val="0"/>
              <w:bCs/>
              <w:sz w:val="20"/>
              <w:szCs w:val="20"/>
            </w:rPr>
          </w:pPr>
          <w:r w:rsidRPr="00880F54">
            <w:rPr>
              <w:b w:val="0"/>
              <w:bCs/>
              <w:sz w:val="20"/>
              <w:szCs w:val="20"/>
            </w:rPr>
            <w:t xml:space="preserve">  </w:t>
          </w:r>
          <w:r w:rsidR="00405675" w:rsidRPr="00880F54">
            <w:rPr>
              <w:b w:val="0"/>
              <w:bCs/>
              <w:sz w:val="20"/>
              <w:szCs w:val="20"/>
            </w:rPr>
            <w:t>Gambar</w:t>
          </w:r>
          <w:r w:rsidR="006D28F3" w:rsidRPr="00880F54">
            <w:rPr>
              <w:b w:val="0"/>
              <w:bCs/>
              <w:spacing w:val="-4"/>
              <w:sz w:val="20"/>
              <w:szCs w:val="20"/>
            </w:rPr>
            <w:t xml:space="preserve"> </w:t>
          </w:r>
          <w:r w:rsidR="006D28F3" w:rsidRPr="00880F54">
            <w:rPr>
              <w:b w:val="0"/>
              <w:bCs/>
              <w:sz w:val="20"/>
              <w:szCs w:val="20"/>
            </w:rPr>
            <w:t>II.3</w:t>
          </w:r>
        </w:p>
        <w:p w14:paraId="50542467" w14:textId="77777777" w:rsidR="006D28F3" w:rsidRPr="00880F54" w:rsidRDefault="006D28F3" w:rsidP="00397746">
          <w:pPr>
            <w:spacing w:after="4"/>
            <w:ind w:left="2880" w:right="2267" w:firstLine="0"/>
            <w:jc w:val="center"/>
            <w:rPr>
              <w:bCs/>
              <w:sz w:val="20"/>
              <w:szCs w:val="20"/>
            </w:rPr>
          </w:pPr>
          <w:r w:rsidRPr="00880F54">
            <w:rPr>
              <w:bCs/>
              <w:sz w:val="20"/>
              <w:szCs w:val="20"/>
            </w:rPr>
            <w:t>Simbol-simbol</w:t>
          </w:r>
          <w:r w:rsidRPr="00880F54">
            <w:rPr>
              <w:bCs/>
              <w:spacing w:val="-4"/>
              <w:sz w:val="20"/>
              <w:szCs w:val="20"/>
            </w:rPr>
            <w:t xml:space="preserve"> </w:t>
          </w:r>
          <w:r w:rsidRPr="00880F54">
            <w:rPr>
              <w:bCs/>
              <w:sz w:val="20"/>
              <w:szCs w:val="20"/>
            </w:rPr>
            <w:t>Diagram</w:t>
          </w:r>
          <w:r w:rsidRPr="00880F54">
            <w:rPr>
              <w:bCs/>
              <w:spacing w:val="-5"/>
              <w:sz w:val="20"/>
              <w:szCs w:val="20"/>
            </w:rPr>
            <w:t xml:space="preserve"> </w:t>
          </w:r>
          <w:r w:rsidRPr="00880F54">
            <w:rPr>
              <w:bCs/>
              <w:sz w:val="20"/>
              <w:szCs w:val="20"/>
            </w:rPr>
            <w:t>Kelas</w:t>
          </w:r>
        </w:p>
        <w:p w14:paraId="73C863F4" w14:textId="1DD6FBD8" w:rsidR="00397746" w:rsidRPr="00880F54" w:rsidRDefault="00397746" w:rsidP="00397746">
          <w:pPr>
            <w:spacing w:after="4"/>
            <w:ind w:left="567" w:right="140" w:firstLine="0"/>
            <w:jc w:val="center"/>
            <w:rPr>
              <w:bCs/>
              <w:sz w:val="20"/>
              <w:szCs w:val="20"/>
            </w:rPr>
          </w:pPr>
          <w:r w:rsidRPr="00880F54">
            <w:rPr>
              <w:bCs/>
              <w:noProof/>
            </w:rPr>
            <w:drawing>
              <wp:inline distT="0" distB="0" distL="0" distR="0" wp14:anchorId="5B885CE4" wp14:editId="0410FABE">
                <wp:extent cx="4572000" cy="4613910"/>
                <wp:effectExtent l="0" t="0" r="8255" b="2540"/>
                <wp:docPr id="154045913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a:picLocks/>
                        </pic:cNvPicPr>
                      </pic:nvPicPr>
                      <pic:blipFill>
                        <a:blip r:embed="rId18" cstate="print"/>
                        <a:stretch>
                          <a:fillRect/>
                        </a:stretch>
                      </pic:blipFill>
                      <pic:spPr>
                        <a:xfrm>
                          <a:off x="0" y="0"/>
                          <a:ext cx="4572000" cy="4613910"/>
                        </a:xfrm>
                        <a:prstGeom prst="rect">
                          <a:avLst/>
                        </a:prstGeom>
                      </pic:spPr>
                    </pic:pic>
                  </a:graphicData>
                </a:graphic>
              </wp:inline>
            </w:drawing>
          </w:r>
        </w:p>
        <w:p w14:paraId="50417825" w14:textId="23CEE961" w:rsidR="00B7295E" w:rsidRPr="00880F54" w:rsidRDefault="00000000" w:rsidP="00397746">
          <w:pPr>
            <w:ind w:firstLine="0"/>
            <w:rPr>
              <w:bCs/>
            </w:rPr>
          </w:pPr>
        </w:p>
      </w:sdtContent>
    </w:sdt>
    <w:p w14:paraId="5516A5E2" w14:textId="77777777" w:rsidR="00C50CAC" w:rsidRPr="00880F54" w:rsidRDefault="00C50CAC" w:rsidP="003F2F48">
      <w:pPr>
        <w:pStyle w:val="Heading2"/>
        <w:numPr>
          <w:ilvl w:val="1"/>
          <w:numId w:val="5"/>
        </w:numPr>
        <w:rPr>
          <w:b w:val="0"/>
          <w:bCs/>
        </w:rPr>
      </w:pPr>
      <w:bookmarkStart w:id="21" w:name="_Toc166437448"/>
      <w:r w:rsidRPr="00880F54">
        <w:rPr>
          <w:b w:val="0"/>
          <w:bCs/>
        </w:rPr>
        <w:lastRenderedPageBreak/>
        <w:t xml:space="preserve">Penelitian </w:t>
      </w:r>
      <w:r w:rsidR="007A564C" w:rsidRPr="00880F54">
        <w:rPr>
          <w:b w:val="0"/>
          <w:bCs/>
        </w:rPr>
        <w:t xml:space="preserve">yang </w:t>
      </w:r>
      <w:r w:rsidRPr="00880F54">
        <w:rPr>
          <w:b w:val="0"/>
          <w:bCs/>
        </w:rPr>
        <w:t>Relevan</w:t>
      </w:r>
      <w:bookmarkEnd w:id="21"/>
    </w:p>
    <w:p w14:paraId="1D31A59D" w14:textId="77777777" w:rsidR="00397746" w:rsidRPr="00880F54" w:rsidRDefault="00397746" w:rsidP="00397746">
      <w:pPr>
        <w:pStyle w:val="BodyText"/>
        <w:spacing w:line="480" w:lineRule="auto"/>
        <w:ind w:right="534" w:firstLine="360"/>
        <w:jc w:val="both"/>
        <w:rPr>
          <w:bCs/>
          <w:lang w:val="id-ID"/>
        </w:rPr>
      </w:pPr>
      <w:r w:rsidRPr="00880F54">
        <w:rPr>
          <w:bCs/>
          <w:lang w:val="id-ID"/>
        </w:rPr>
        <w:t>Dalam penelitian seorang penulis biasanya mengacu pada penelitian terdahulu yang relevan dengan penelitian yang akan di laksanakan saat ini. Berikut ini beberapa hasil penelitian yang relevan di jadikan bahan referensi bagi peneliti :</w:t>
      </w:r>
    </w:p>
    <w:p w14:paraId="0FC8CABD" w14:textId="77777777" w:rsidR="008F2D21" w:rsidRPr="00880F54" w:rsidRDefault="008F2D21" w:rsidP="008F2D21">
      <w:pPr>
        <w:pStyle w:val="Caption"/>
        <w:keepNext/>
        <w:rPr>
          <w:b w:val="0"/>
          <w:bCs/>
          <w:iCs w:val="0"/>
        </w:rPr>
      </w:pPr>
    </w:p>
    <w:p w14:paraId="2516697D" w14:textId="77777777" w:rsidR="000A33AC" w:rsidRPr="00880F54" w:rsidRDefault="000A33AC" w:rsidP="000A33AC">
      <w:pPr>
        <w:pStyle w:val="Caption"/>
        <w:keepNext/>
        <w:rPr>
          <w:b w:val="0"/>
          <w:bCs/>
          <w:iCs w:val="0"/>
        </w:rPr>
      </w:pPr>
    </w:p>
    <w:p w14:paraId="67D9960F" w14:textId="65E5F87A" w:rsidR="00B75C56" w:rsidRPr="00880F54" w:rsidRDefault="00B75C56" w:rsidP="00B75C56">
      <w:pPr>
        <w:pStyle w:val="Caption"/>
        <w:keepNext/>
        <w:rPr>
          <w:b w:val="0"/>
          <w:bCs/>
          <w:iCs w:val="0"/>
        </w:rPr>
      </w:pPr>
      <w:bookmarkStart w:id="22" w:name="_Toc166350514"/>
      <w:r w:rsidRPr="00880F54">
        <w:rPr>
          <w:b w:val="0"/>
          <w:bCs/>
          <w:iCs w:val="0"/>
        </w:rPr>
        <w:t xml:space="preserve">Tabel </w:t>
      </w:r>
      <w:r w:rsidRPr="00880F54">
        <w:rPr>
          <w:b w:val="0"/>
          <w:bCs/>
          <w:iCs w:val="0"/>
        </w:rPr>
        <w:fldChar w:fldCharType="begin"/>
      </w:r>
      <w:r w:rsidRPr="00880F54">
        <w:rPr>
          <w:b w:val="0"/>
          <w:bCs/>
          <w:iCs w:val="0"/>
        </w:rPr>
        <w:instrText xml:space="preserve"> STYLEREF 1 \s </w:instrText>
      </w:r>
      <w:r w:rsidRPr="00880F54">
        <w:rPr>
          <w:b w:val="0"/>
          <w:bCs/>
          <w:iCs w:val="0"/>
        </w:rPr>
        <w:fldChar w:fldCharType="separate"/>
      </w:r>
      <w:r w:rsidR="00777946" w:rsidRPr="00880F54">
        <w:rPr>
          <w:b w:val="0"/>
          <w:bCs/>
          <w:iCs w:val="0"/>
          <w:noProof/>
        </w:rPr>
        <w:t>II</w:t>
      </w:r>
      <w:r w:rsidRPr="00880F54">
        <w:rPr>
          <w:b w:val="0"/>
          <w:bCs/>
          <w:iCs w:val="0"/>
          <w:noProof/>
        </w:rPr>
        <w:fldChar w:fldCharType="end"/>
      </w:r>
      <w:r w:rsidRPr="00880F54">
        <w:rPr>
          <w:b w:val="0"/>
          <w:bCs/>
          <w:iCs w:val="0"/>
        </w:rPr>
        <w:noBreakHyphen/>
      </w:r>
      <w:r w:rsidR="00405675" w:rsidRPr="00880F54">
        <w:rPr>
          <w:b w:val="0"/>
          <w:bCs/>
          <w:iCs w:val="0"/>
        </w:rPr>
        <w:t>1</w:t>
      </w:r>
      <w:r w:rsidRPr="00880F54">
        <w:rPr>
          <w:b w:val="0"/>
          <w:bCs/>
          <w:iCs w:val="0"/>
        </w:rPr>
        <w:br/>
        <w:t>Penelitian Relevan</w:t>
      </w:r>
      <w:bookmarkEnd w:id="22"/>
    </w:p>
    <w:tbl>
      <w:tblPr>
        <w:tblStyle w:val="TableGrid"/>
        <w:tblW w:w="8446" w:type="dxa"/>
        <w:tblLook w:val="04A0" w:firstRow="1" w:lastRow="0" w:firstColumn="1" w:lastColumn="0" w:noHBand="0" w:noVBand="1"/>
      </w:tblPr>
      <w:tblGrid>
        <w:gridCol w:w="569"/>
        <w:gridCol w:w="1269"/>
        <w:gridCol w:w="2268"/>
        <w:gridCol w:w="1843"/>
        <w:gridCol w:w="2497"/>
      </w:tblGrid>
      <w:tr w:rsidR="007A564C" w:rsidRPr="00880F54" w14:paraId="4283ADE5" w14:textId="77777777" w:rsidTr="009E2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9" w:type="dxa"/>
          </w:tcPr>
          <w:p w14:paraId="215E9963" w14:textId="77777777" w:rsidR="007A564C" w:rsidRPr="00880F54" w:rsidRDefault="007A564C" w:rsidP="007A564C">
            <w:pPr>
              <w:pStyle w:val="NoSpacing"/>
              <w:spacing w:line="360" w:lineRule="auto"/>
              <w:rPr>
                <w:bCs/>
                <w:sz w:val="20"/>
                <w:szCs w:val="20"/>
              </w:rPr>
            </w:pPr>
            <w:r w:rsidRPr="00880F54">
              <w:rPr>
                <w:bCs/>
                <w:sz w:val="20"/>
                <w:szCs w:val="20"/>
              </w:rPr>
              <w:t>No.</w:t>
            </w:r>
          </w:p>
        </w:tc>
        <w:tc>
          <w:tcPr>
            <w:tcW w:w="1269" w:type="dxa"/>
          </w:tcPr>
          <w:p w14:paraId="452F3FEF" w14:textId="77777777" w:rsidR="007A564C" w:rsidRPr="00880F54" w:rsidRDefault="007A564C" w:rsidP="007A564C">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bCs/>
                <w:sz w:val="20"/>
                <w:szCs w:val="20"/>
              </w:rPr>
            </w:pPr>
            <w:r w:rsidRPr="00880F54">
              <w:rPr>
                <w:bCs/>
                <w:sz w:val="20"/>
                <w:szCs w:val="20"/>
              </w:rPr>
              <w:t>Peneliti</w:t>
            </w:r>
            <w:r w:rsidRPr="00880F54">
              <w:rPr>
                <w:bCs/>
                <w:sz w:val="20"/>
                <w:szCs w:val="20"/>
              </w:rPr>
              <w:br/>
              <w:t>(Tahun)</w:t>
            </w:r>
          </w:p>
        </w:tc>
        <w:tc>
          <w:tcPr>
            <w:tcW w:w="2268" w:type="dxa"/>
          </w:tcPr>
          <w:p w14:paraId="40B48CEA" w14:textId="77777777" w:rsidR="007A564C" w:rsidRPr="00880F54" w:rsidRDefault="007A564C" w:rsidP="007A564C">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bCs/>
                <w:sz w:val="20"/>
                <w:szCs w:val="20"/>
              </w:rPr>
            </w:pPr>
            <w:r w:rsidRPr="00880F54">
              <w:rPr>
                <w:bCs/>
                <w:sz w:val="20"/>
                <w:szCs w:val="20"/>
              </w:rPr>
              <w:t>Judul Penelitian</w:t>
            </w:r>
          </w:p>
        </w:tc>
        <w:tc>
          <w:tcPr>
            <w:tcW w:w="1843" w:type="dxa"/>
          </w:tcPr>
          <w:p w14:paraId="698EC5B8" w14:textId="77777777" w:rsidR="007A564C" w:rsidRPr="00880F54" w:rsidRDefault="007A564C" w:rsidP="007A564C">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bCs/>
                <w:sz w:val="20"/>
                <w:szCs w:val="20"/>
              </w:rPr>
            </w:pPr>
            <w:r w:rsidRPr="00880F54">
              <w:rPr>
                <w:bCs/>
                <w:sz w:val="20"/>
                <w:szCs w:val="20"/>
              </w:rPr>
              <w:t>Metode Penelitian</w:t>
            </w:r>
          </w:p>
        </w:tc>
        <w:tc>
          <w:tcPr>
            <w:tcW w:w="2497" w:type="dxa"/>
          </w:tcPr>
          <w:p w14:paraId="25442672" w14:textId="77777777" w:rsidR="007A564C" w:rsidRPr="00880F54" w:rsidRDefault="007A564C" w:rsidP="007A564C">
            <w:pPr>
              <w:pStyle w:val="NoSpacing"/>
              <w:spacing w:line="360" w:lineRule="auto"/>
              <w:jc w:val="center"/>
              <w:cnfStyle w:val="100000000000" w:firstRow="1" w:lastRow="0" w:firstColumn="0" w:lastColumn="0" w:oddVBand="0" w:evenVBand="0" w:oddHBand="0" w:evenHBand="0" w:firstRowFirstColumn="0" w:firstRowLastColumn="0" w:lastRowFirstColumn="0" w:lastRowLastColumn="0"/>
              <w:rPr>
                <w:bCs/>
                <w:sz w:val="20"/>
                <w:szCs w:val="20"/>
              </w:rPr>
            </w:pPr>
            <w:r w:rsidRPr="00880F54">
              <w:rPr>
                <w:bCs/>
                <w:sz w:val="20"/>
                <w:szCs w:val="20"/>
              </w:rPr>
              <w:t>Hasil Penelitian</w:t>
            </w:r>
          </w:p>
        </w:tc>
      </w:tr>
      <w:tr w:rsidR="007A564C" w:rsidRPr="00880F54" w14:paraId="31E5BDB1" w14:textId="77777777" w:rsidTr="009E2C6D">
        <w:tc>
          <w:tcPr>
            <w:cnfStyle w:val="001000000000" w:firstRow="0" w:lastRow="0" w:firstColumn="1" w:lastColumn="0" w:oddVBand="0" w:evenVBand="0" w:oddHBand="0" w:evenHBand="0" w:firstRowFirstColumn="0" w:firstRowLastColumn="0" w:lastRowFirstColumn="0" w:lastRowLastColumn="0"/>
            <w:tcW w:w="569" w:type="dxa"/>
          </w:tcPr>
          <w:p w14:paraId="50B2F2CC" w14:textId="3A698F62" w:rsidR="007A564C" w:rsidRPr="00880F54" w:rsidRDefault="000E2EEE" w:rsidP="000E2EEE">
            <w:pPr>
              <w:pStyle w:val="NoSpacing"/>
              <w:spacing w:line="360" w:lineRule="auto"/>
              <w:jc w:val="center"/>
              <w:rPr>
                <w:bCs/>
                <w:sz w:val="20"/>
                <w:szCs w:val="20"/>
              </w:rPr>
            </w:pPr>
            <w:r w:rsidRPr="00880F54">
              <w:rPr>
                <w:bCs/>
                <w:sz w:val="20"/>
                <w:szCs w:val="20"/>
              </w:rPr>
              <w:t>1</w:t>
            </w:r>
          </w:p>
        </w:tc>
        <w:tc>
          <w:tcPr>
            <w:tcW w:w="1269" w:type="dxa"/>
          </w:tcPr>
          <w:p w14:paraId="7C195652" w14:textId="07C18CAA" w:rsidR="007A564C" w:rsidRPr="00880F54" w:rsidRDefault="008C3326" w:rsidP="007A564C">
            <w:pPr>
              <w:pStyle w:val="NoSpacing"/>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t>Monika Jelo (2023</w:t>
            </w:r>
            <w:r w:rsidRPr="00880F54">
              <w:rPr>
                <w:bCs/>
              </w:rPr>
              <w:t>)</w:t>
            </w:r>
          </w:p>
        </w:tc>
        <w:tc>
          <w:tcPr>
            <w:tcW w:w="2268" w:type="dxa"/>
          </w:tcPr>
          <w:p w14:paraId="73117C4D" w14:textId="1FEB306C" w:rsidR="007A564C" w:rsidRPr="00880F54" w:rsidRDefault="008C3326" w:rsidP="008D5ED4">
            <w:pPr>
              <w:pStyle w:val="NoSpacing"/>
              <w:jc w:val="left"/>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t>Sistem pakar mendiagnosa penyakit ayam dengan menggunakan metode forward chaining</w:t>
            </w:r>
          </w:p>
        </w:tc>
        <w:tc>
          <w:tcPr>
            <w:tcW w:w="1843" w:type="dxa"/>
          </w:tcPr>
          <w:p w14:paraId="00DA8133" w14:textId="412B6D41" w:rsidR="007A564C" w:rsidRPr="00880F54" w:rsidRDefault="000E2EEE" w:rsidP="000E2EEE">
            <w:pPr>
              <w:pStyle w:val="NoSpacing"/>
              <w:jc w:val="center"/>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t>Forward Chaining</w:t>
            </w:r>
          </w:p>
        </w:tc>
        <w:tc>
          <w:tcPr>
            <w:tcW w:w="2497" w:type="dxa"/>
          </w:tcPr>
          <w:p w14:paraId="599B324E" w14:textId="62303382" w:rsidR="007A564C" w:rsidRPr="00880F54" w:rsidRDefault="008D5ED4" w:rsidP="008D5ED4">
            <w:pPr>
              <w:pStyle w:val="NoSpacing"/>
              <w:jc w:val="left"/>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t>Penelitian ini menghasilkan aplikasi sistem pakar berbasis web terbukti dapat mengenali jenis penyakit, penyebab</w:t>
            </w:r>
            <w:r w:rsidR="006843CE" w:rsidRPr="00880F54">
              <w:rPr>
                <w:bCs/>
                <w:sz w:val="20"/>
                <w:szCs w:val="20"/>
              </w:rPr>
              <w:t>, dan solusinya sehingga pengobatan terhadap ayam dapat dilakukan dengan tepat</w:t>
            </w:r>
          </w:p>
        </w:tc>
      </w:tr>
      <w:tr w:rsidR="007A564C" w:rsidRPr="00880F54" w14:paraId="797360CF" w14:textId="77777777" w:rsidTr="009E2C6D">
        <w:tc>
          <w:tcPr>
            <w:cnfStyle w:val="001000000000" w:firstRow="0" w:lastRow="0" w:firstColumn="1" w:lastColumn="0" w:oddVBand="0" w:evenVBand="0" w:oddHBand="0" w:evenHBand="0" w:firstRowFirstColumn="0" w:firstRowLastColumn="0" w:lastRowFirstColumn="0" w:lastRowLastColumn="0"/>
            <w:tcW w:w="569" w:type="dxa"/>
          </w:tcPr>
          <w:p w14:paraId="55AB0F0F" w14:textId="0296FFD2" w:rsidR="007A564C" w:rsidRPr="00880F54" w:rsidRDefault="009E2C6D" w:rsidP="009E2C6D">
            <w:pPr>
              <w:pStyle w:val="NoSpacing"/>
              <w:spacing w:line="360" w:lineRule="auto"/>
              <w:jc w:val="center"/>
              <w:rPr>
                <w:bCs/>
                <w:sz w:val="20"/>
                <w:szCs w:val="20"/>
              </w:rPr>
            </w:pPr>
            <w:r w:rsidRPr="00880F54">
              <w:rPr>
                <w:bCs/>
                <w:sz w:val="20"/>
                <w:szCs w:val="20"/>
              </w:rPr>
              <w:t>2</w:t>
            </w:r>
          </w:p>
        </w:tc>
        <w:tc>
          <w:tcPr>
            <w:tcW w:w="1269" w:type="dxa"/>
          </w:tcPr>
          <w:p w14:paraId="3FB88B0D" w14:textId="77777777" w:rsidR="00840DDF" w:rsidRPr="00880F54" w:rsidRDefault="00840DDF" w:rsidP="00840DDF">
            <w:pPr>
              <w:pStyle w:val="NoSpacing"/>
              <w:jc w:val="center"/>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t>Aghnia NurJumala, Novian Adi Prasetyo, Hari Widi</w:t>
            </w:r>
          </w:p>
          <w:p w14:paraId="1E6D9189" w14:textId="25BB4066" w:rsidR="007A564C" w:rsidRPr="00880F54" w:rsidRDefault="00840DDF" w:rsidP="00840DDF">
            <w:pPr>
              <w:pStyle w:val="NoSpacing"/>
              <w:jc w:val="center"/>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t>Utomo (2022)</w:t>
            </w:r>
          </w:p>
        </w:tc>
        <w:tc>
          <w:tcPr>
            <w:tcW w:w="2268" w:type="dxa"/>
          </w:tcPr>
          <w:p w14:paraId="6C74FB80" w14:textId="5CCE1F1E" w:rsidR="007A564C" w:rsidRPr="00880F54" w:rsidRDefault="00840DDF" w:rsidP="00840DDF">
            <w:pPr>
              <w:pStyle w:val="NoSpacing"/>
              <w:jc w:val="left"/>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t>Sistem Pakar Diagnosis Penyakit Rhinitis Menggunakan Metode Forward Chaining Berbasis Web</w:t>
            </w:r>
          </w:p>
        </w:tc>
        <w:tc>
          <w:tcPr>
            <w:tcW w:w="1843" w:type="dxa"/>
          </w:tcPr>
          <w:p w14:paraId="5EE14952" w14:textId="02D02AFA" w:rsidR="007A564C" w:rsidRPr="00880F54" w:rsidRDefault="00A44878" w:rsidP="00A44878">
            <w:pPr>
              <w:pStyle w:val="NoSpacing"/>
              <w:jc w:val="center"/>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t>Forward Chaining</w:t>
            </w:r>
          </w:p>
        </w:tc>
        <w:tc>
          <w:tcPr>
            <w:tcW w:w="2497" w:type="dxa"/>
          </w:tcPr>
          <w:p w14:paraId="0A4CC002" w14:textId="77777777" w:rsidR="00A44878" w:rsidRPr="00880F54" w:rsidRDefault="00A44878" w:rsidP="009E2C6D">
            <w:pPr>
              <w:pStyle w:val="NoSpacing"/>
              <w:jc w:val="left"/>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t>Berdasarkan dari hasil penelitian,</w:t>
            </w:r>
          </w:p>
          <w:p w14:paraId="3D6EB4AA" w14:textId="77777777" w:rsidR="00A44878" w:rsidRPr="00880F54" w:rsidRDefault="00A44878" w:rsidP="009E2C6D">
            <w:pPr>
              <w:pStyle w:val="NoSpacing"/>
              <w:jc w:val="left"/>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t>perancangan, pengujian, dan analisis website</w:t>
            </w:r>
          </w:p>
          <w:p w14:paraId="5B15B07A" w14:textId="77777777" w:rsidR="00A44878" w:rsidRPr="00880F54" w:rsidRDefault="00A44878" w:rsidP="009E2C6D">
            <w:pPr>
              <w:pStyle w:val="NoSpacing"/>
              <w:jc w:val="left"/>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t>sistem pakar diagnosa penyakit rhinitis,</w:t>
            </w:r>
          </w:p>
          <w:p w14:paraId="6A20268A" w14:textId="77777777" w:rsidR="00A44878" w:rsidRPr="00880F54" w:rsidRDefault="00A44878" w:rsidP="009E2C6D">
            <w:pPr>
              <w:pStyle w:val="NoSpacing"/>
              <w:jc w:val="left"/>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t>maka dapat disimpulkan bahwa Penerapan metode</w:t>
            </w:r>
          </w:p>
          <w:p w14:paraId="6E735D63" w14:textId="77777777" w:rsidR="00A44878" w:rsidRPr="00880F54" w:rsidRDefault="00A44878" w:rsidP="009E2C6D">
            <w:pPr>
              <w:pStyle w:val="NoSpacing"/>
              <w:jc w:val="left"/>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lastRenderedPageBreak/>
              <w:t>forward chaining pada sistem pakar ini</w:t>
            </w:r>
          </w:p>
          <w:p w14:paraId="5AD29653" w14:textId="77777777" w:rsidR="00A44878" w:rsidRPr="00880F54" w:rsidRDefault="00A44878" w:rsidP="009E2C6D">
            <w:pPr>
              <w:pStyle w:val="NoSpacing"/>
              <w:jc w:val="left"/>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t>terbukti dapat bekerja dengan baik dan berhasil. Website sistem pakar diagnosa penyakit rhinitis dapat digunakan dengan baik, dibuktikan</w:t>
            </w:r>
          </w:p>
          <w:p w14:paraId="68595568" w14:textId="15519CF9" w:rsidR="00A44878" w:rsidRPr="00880F54" w:rsidRDefault="00A44878" w:rsidP="009E2C6D">
            <w:pPr>
              <w:pStyle w:val="NoSpacing"/>
              <w:jc w:val="left"/>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t>dengan pengujian akurasi oleh pakar THT. Dengan total 66 rules, dinyatakan 62</w:t>
            </w:r>
            <w:r w:rsidR="009E2C6D" w:rsidRPr="00880F54">
              <w:rPr>
                <w:bCs/>
                <w:sz w:val="20"/>
                <w:szCs w:val="20"/>
              </w:rPr>
              <w:t xml:space="preserve"> </w:t>
            </w:r>
            <w:r w:rsidRPr="00880F54">
              <w:rPr>
                <w:bCs/>
                <w:sz w:val="20"/>
                <w:szCs w:val="20"/>
              </w:rPr>
              <w:t>rules benar dan 4 rules dinyatakan tidak</w:t>
            </w:r>
          </w:p>
          <w:p w14:paraId="462E6167" w14:textId="77777777" w:rsidR="00A44878" w:rsidRPr="00880F54" w:rsidRDefault="00A44878" w:rsidP="009E2C6D">
            <w:pPr>
              <w:pStyle w:val="NoSpacing"/>
              <w:jc w:val="left"/>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t>sesuai. Sehingga dari pengujian tersebut didapatkan nilai</w:t>
            </w:r>
          </w:p>
          <w:p w14:paraId="03C6B751" w14:textId="7C5B9876" w:rsidR="007A564C" w:rsidRPr="00880F54" w:rsidRDefault="00A44878" w:rsidP="009E2C6D">
            <w:pPr>
              <w:pStyle w:val="NoSpacing"/>
              <w:jc w:val="left"/>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t>akurasi sebesar 93%.</w:t>
            </w:r>
          </w:p>
        </w:tc>
      </w:tr>
      <w:tr w:rsidR="009E2C6D" w:rsidRPr="00880F54" w14:paraId="3F5E1F2E" w14:textId="77777777" w:rsidTr="009E2C6D">
        <w:trPr>
          <w:trHeight w:val="2046"/>
        </w:trPr>
        <w:tc>
          <w:tcPr>
            <w:cnfStyle w:val="001000000000" w:firstRow="0" w:lastRow="0" w:firstColumn="1" w:lastColumn="0" w:oddVBand="0" w:evenVBand="0" w:oddHBand="0" w:evenHBand="0" w:firstRowFirstColumn="0" w:firstRowLastColumn="0" w:lastRowFirstColumn="0" w:lastRowLastColumn="0"/>
            <w:tcW w:w="569" w:type="dxa"/>
          </w:tcPr>
          <w:p w14:paraId="198A5280" w14:textId="74D0E2B6" w:rsidR="009E2C6D" w:rsidRPr="00880F54" w:rsidRDefault="009E2C6D" w:rsidP="007A564C">
            <w:pPr>
              <w:pStyle w:val="NoSpacing"/>
              <w:spacing w:line="360" w:lineRule="auto"/>
              <w:rPr>
                <w:bCs/>
                <w:sz w:val="20"/>
                <w:szCs w:val="20"/>
              </w:rPr>
            </w:pPr>
            <w:r w:rsidRPr="00880F54">
              <w:rPr>
                <w:bCs/>
                <w:sz w:val="20"/>
                <w:szCs w:val="20"/>
              </w:rPr>
              <w:lastRenderedPageBreak/>
              <w:t>4</w:t>
            </w:r>
          </w:p>
        </w:tc>
        <w:tc>
          <w:tcPr>
            <w:tcW w:w="1269" w:type="dxa"/>
          </w:tcPr>
          <w:p w14:paraId="6A8BAD79" w14:textId="0C1C0F4A" w:rsidR="009E2C6D" w:rsidRPr="00880F54" w:rsidRDefault="009E2C6D" w:rsidP="009E2C6D">
            <w:pPr>
              <w:pStyle w:val="NoSpacing"/>
              <w:jc w:val="center"/>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t>Anggit prima wardana (2023)</w:t>
            </w:r>
          </w:p>
        </w:tc>
        <w:tc>
          <w:tcPr>
            <w:tcW w:w="2268" w:type="dxa"/>
          </w:tcPr>
          <w:p w14:paraId="0B8AE4E9" w14:textId="7ADEB023" w:rsidR="009E2C6D" w:rsidRPr="00880F54" w:rsidRDefault="009E2C6D" w:rsidP="009E2C6D">
            <w:pPr>
              <w:pStyle w:val="NoSpacing"/>
              <w:jc w:val="center"/>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t>Sistem Pakar Indentifikasi Penyakit Kucing  Menggunakan Metode Forward Chaining Berbasis Android</w:t>
            </w:r>
          </w:p>
        </w:tc>
        <w:tc>
          <w:tcPr>
            <w:tcW w:w="1843" w:type="dxa"/>
          </w:tcPr>
          <w:p w14:paraId="6A7C6BF9" w14:textId="5B3D5CC6" w:rsidR="009E2C6D" w:rsidRPr="00880F54" w:rsidRDefault="009E2C6D" w:rsidP="007A564C">
            <w:pPr>
              <w:pStyle w:val="NoSpacing"/>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t xml:space="preserve">Forward Chaining </w:t>
            </w:r>
          </w:p>
        </w:tc>
        <w:tc>
          <w:tcPr>
            <w:tcW w:w="2497" w:type="dxa"/>
          </w:tcPr>
          <w:p w14:paraId="40E9EAD1" w14:textId="58923C41" w:rsidR="00B1671B" w:rsidRPr="00880F54" w:rsidRDefault="00B1671B" w:rsidP="00B1671B">
            <w:pPr>
              <w:pStyle w:val="NoSpacing"/>
              <w:jc w:val="left"/>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t xml:space="preserve">Berdasarkan dari hasil penelitian output hasil diagnosa penyakit kucing berdasarkan 5 penyakit kucing yaitu Hemithiasis, Chlamcydoisis, pauleukemia, Calicivirus, dan Scabiosis dan metide forward chaining dapat </w:t>
            </w:r>
            <w:r w:rsidRPr="00880F54">
              <w:rPr>
                <w:bCs/>
                <w:sz w:val="20"/>
                <w:szCs w:val="20"/>
              </w:rPr>
              <w:lastRenderedPageBreak/>
              <w:t>diimplementasikan pada aplikasi yang telah dibuat</w:t>
            </w:r>
          </w:p>
          <w:p w14:paraId="42472B8A" w14:textId="77777777" w:rsidR="009E2C6D" w:rsidRPr="00880F54" w:rsidRDefault="009E2C6D" w:rsidP="007A564C">
            <w:pPr>
              <w:pStyle w:val="NoSpacing"/>
              <w:cnfStyle w:val="000000000000" w:firstRow="0" w:lastRow="0" w:firstColumn="0" w:lastColumn="0" w:oddVBand="0" w:evenVBand="0" w:oddHBand="0" w:evenHBand="0" w:firstRowFirstColumn="0" w:firstRowLastColumn="0" w:lastRowFirstColumn="0" w:lastRowLastColumn="0"/>
              <w:rPr>
                <w:bCs/>
                <w:sz w:val="20"/>
                <w:szCs w:val="20"/>
              </w:rPr>
            </w:pPr>
          </w:p>
        </w:tc>
      </w:tr>
      <w:tr w:rsidR="009E2C6D" w:rsidRPr="00880F54" w14:paraId="643093B8" w14:textId="77777777" w:rsidTr="009E2C6D">
        <w:trPr>
          <w:trHeight w:val="2046"/>
        </w:trPr>
        <w:tc>
          <w:tcPr>
            <w:cnfStyle w:val="001000000000" w:firstRow="0" w:lastRow="0" w:firstColumn="1" w:lastColumn="0" w:oddVBand="0" w:evenVBand="0" w:oddHBand="0" w:evenHBand="0" w:firstRowFirstColumn="0" w:firstRowLastColumn="0" w:lastRowFirstColumn="0" w:lastRowLastColumn="0"/>
            <w:tcW w:w="569" w:type="dxa"/>
          </w:tcPr>
          <w:p w14:paraId="316B19FE" w14:textId="67781CDD" w:rsidR="009E2C6D" w:rsidRPr="00880F54" w:rsidRDefault="004E1153" w:rsidP="004E1153">
            <w:pPr>
              <w:pStyle w:val="NoSpacing"/>
              <w:spacing w:line="360" w:lineRule="auto"/>
              <w:jc w:val="center"/>
              <w:rPr>
                <w:bCs/>
                <w:sz w:val="20"/>
                <w:szCs w:val="20"/>
              </w:rPr>
            </w:pPr>
            <w:r w:rsidRPr="00880F54">
              <w:rPr>
                <w:bCs/>
                <w:sz w:val="20"/>
                <w:szCs w:val="20"/>
              </w:rPr>
              <w:lastRenderedPageBreak/>
              <w:t>5</w:t>
            </w:r>
          </w:p>
          <w:p w14:paraId="4AFF96CB" w14:textId="77777777" w:rsidR="009E2C6D" w:rsidRPr="00880F54" w:rsidRDefault="009E2C6D" w:rsidP="009E2C6D">
            <w:pPr>
              <w:rPr>
                <w:bCs/>
              </w:rPr>
            </w:pPr>
          </w:p>
        </w:tc>
        <w:tc>
          <w:tcPr>
            <w:tcW w:w="1269" w:type="dxa"/>
          </w:tcPr>
          <w:p w14:paraId="72D9C837" w14:textId="77777777" w:rsidR="004E1153" w:rsidRPr="00880F54" w:rsidRDefault="004E1153" w:rsidP="004E1153">
            <w:pPr>
              <w:pStyle w:val="NoSpacing"/>
              <w:jc w:val="center"/>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t>Adi gunawan, Sarjon Defit, dan Sumijan</w:t>
            </w:r>
          </w:p>
          <w:p w14:paraId="4A48CF46" w14:textId="4F700B65" w:rsidR="009E2C6D" w:rsidRPr="00880F54" w:rsidRDefault="004E1153" w:rsidP="004E1153">
            <w:pPr>
              <w:pStyle w:val="NoSpacing"/>
              <w:jc w:val="center"/>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t>(2020)</w:t>
            </w:r>
            <w:r w:rsidRPr="00880F54">
              <w:rPr>
                <w:bCs/>
                <w:sz w:val="20"/>
                <w:szCs w:val="20"/>
              </w:rPr>
              <w:br/>
            </w:r>
          </w:p>
        </w:tc>
        <w:tc>
          <w:tcPr>
            <w:tcW w:w="2268" w:type="dxa"/>
          </w:tcPr>
          <w:p w14:paraId="66448EFD" w14:textId="7908C431" w:rsidR="009E2C6D" w:rsidRPr="00880F54" w:rsidRDefault="004E1153" w:rsidP="004E1153">
            <w:pPr>
              <w:pStyle w:val="NoSpacing"/>
              <w:jc w:val="center"/>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t>Sistem Pakar dalam mengindentifikasi penyakit kandungan menggunakan Metode Forward Chaining Berbasis Android</w:t>
            </w:r>
          </w:p>
        </w:tc>
        <w:tc>
          <w:tcPr>
            <w:tcW w:w="1843" w:type="dxa"/>
          </w:tcPr>
          <w:p w14:paraId="6F2E6297" w14:textId="1EA7126E" w:rsidR="009E2C6D" w:rsidRPr="00880F54" w:rsidRDefault="004E1153" w:rsidP="007A564C">
            <w:pPr>
              <w:pStyle w:val="NoSpacing"/>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t>Forward Chaining</w:t>
            </w:r>
          </w:p>
        </w:tc>
        <w:tc>
          <w:tcPr>
            <w:tcW w:w="2497" w:type="dxa"/>
          </w:tcPr>
          <w:p w14:paraId="61891D29" w14:textId="37D02BA2" w:rsidR="009E2C6D" w:rsidRPr="00880F54" w:rsidRDefault="005D61E2" w:rsidP="00F921E5">
            <w:pPr>
              <w:pStyle w:val="NoSpacing"/>
              <w:jc w:val="left"/>
              <w:cnfStyle w:val="000000000000" w:firstRow="0" w:lastRow="0" w:firstColumn="0" w:lastColumn="0" w:oddVBand="0" w:evenVBand="0" w:oddHBand="0" w:evenHBand="0" w:firstRowFirstColumn="0" w:firstRowLastColumn="0" w:lastRowFirstColumn="0" w:lastRowLastColumn="0"/>
              <w:rPr>
                <w:bCs/>
                <w:sz w:val="20"/>
                <w:szCs w:val="20"/>
              </w:rPr>
            </w:pPr>
            <w:r w:rsidRPr="00880F54">
              <w:rPr>
                <w:bCs/>
                <w:sz w:val="20"/>
                <w:szCs w:val="20"/>
              </w:rPr>
              <w:t xml:space="preserve">Bedasarkan penelitian </w:t>
            </w:r>
            <w:r w:rsidR="00F921E5" w:rsidRPr="00880F54">
              <w:rPr>
                <w:bCs/>
                <w:sz w:val="20"/>
                <w:szCs w:val="20"/>
              </w:rPr>
              <w:t>menangani masalah dalam ibu hamil dengan cara indentifikasi penyakit kandungan menggunakan metode forward chaining dan memanfaatkan sistem pakar yang memudahkan dan berguna sebagai informasi awal sehinga informasi awal sehingga penyakit ibu hamid dapat di tangani</w:t>
            </w:r>
          </w:p>
        </w:tc>
      </w:tr>
    </w:tbl>
    <w:p w14:paraId="7AC1DCF5" w14:textId="77777777" w:rsidR="007A564C" w:rsidRPr="00880F54" w:rsidRDefault="00B4676C" w:rsidP="00B4676C">
      <w:pPr>
        <w:pStyle w:val="Caption"/>
        <w:jc w:val="left"/>
        <w:rPr>
          <w:b w:val="0"/>
          <w:bCs/>
          <w:iCs w:val="0"/>
        </w:rPr>
      </w:pPr>
      <w:r w:rsidRPr="00880F54">
        <w:rPr>
          <w:b w:val="0"/>
          <w:bCs/>
          <w:iCs w:val="0"/>
        </w:rPr>
        <w:t>Sumber: Dokumen Pribadi</w:t>
      </w:r>
    </w:p>
    <w:p w14:paraId="7A46909F" w14:textId="77777777" w:rsidR="00C002A6" w:rsidRPr="00880F54" w:rsidRDefault="00C002A6" w:rsidP="00B4676C">
      <w:pPr>
        <w:pStyle w:val="NoSpacing"/>
        <w:rPr>
          <w:bCs/>
        </w:rPr>
      </w:pPr>
    </w:p>
    <w:p w14:paraId="00271A14" w14:textId="77777777" w:rsidR="00C002A6" w:rsidRPr="00880F54" w:rsidRDefault="00C002A6">
      <w:pPr>
        <w:spacing w:line="259" w:lineRule="auto"/>
        <w:ind w:firstLine="0"/>
        <w:contextualSpacing w:val="0"/>
        <w:jc w:val="left"/>
        <w:rPr>
          <w:bCs/>
        </w:rPr>
      </w:pPr>
      <w:r w:rsidRPr="00880F54">
        <w:rPr>
          <w:bCs/>
        </w:rPr>
        <w:br w:type="page"/>
      </w:r>
    </w:p>
    <w:p w14:paraId="77201D8C" w14:textId="1D69F9D0" w:rsidR="00777EE3" w:rsidRPr="00880F54" w:rsidRDefault="00777EE3" w:rsidP="00B4676C">
      <w:pPr>
        <w:pStyle w:val="NoSpacing"/>
        <w:rPr>
          <w:bCs/>
        </w:rPr>
        <w:sectPr w:rsidR="00777EE3" w:rsidRPr="00880F54" w:rsidSect="00343CD7">
          <w:pgSz w:w="11906" w:h="16838"/>
          <w:pgMar w:top="2268" w:right="1701" w:bottom="1701" w:left="2268" w:header="709" w:footer="709" w:gutter="0"/>
          <w:cols w:space="708"/>
          <w:titlePg/>
          <w:docGrid w:linePitch="360"/>
        </w:sectPr>
      </w:pPr>
    </w:p>
    <w:p w14:paraId="261A6B1D" w14:textId="77777777" w:rsidR="00FB5A76" w:rsidRPr="00880F54" w:rsidRDefault="00FB5A76" w:rsidP="003F2F48">
      <w:pPr>
        <w:pStyle w:val="Heading1"/>
        <w:numPr>
          <w:ilvl w:val="0"/>
          <w:numId w:val="5"/>
        </w:numPr>
        <w:ind w:left="0"/>
        <w:jc w:val="center"/>
        <w:rPr>
          <w:b w:val="0"/>
          <w:bCs/>
        </w:rPr>
      </w:pPr>
      <w:bookmarkStart w:id="23" w:name="_Toc166437449"/>
      <w:r w:rsidRPr="00880F54">
        <w:rPr>
          <w:b w:val="0"/>
          <w:bCs/>
        </w:rPr>
        <w:lastRenderedPageBreak/>
        <w:t>METODE PENELITIAN</w:t>
      </w:r>
      <w:bookmarkEnd w:id="23"/>
    </w:p>
    <w:p w14:paraId="5E8C04EF" w14:textId="77777777" w:rsidR="00C50CAC" w:rsidRPr="00880F54" w:rsidRDefault="00C50CAC" w:rsidP="003F2F48">
      <w:pPr>
        <w:pStyle w:val="Heading2"/>
        <w:numPr>
          <w:ilvl w:val="1"/>
          <w:numId w:val="5"/>
        </w:numPr>
        <w:ind w:left="0"/>
        <w:rPr>
          <w:b w:val="0"/>
          <w:bCs/>
        </w:rPr>
      </w:pPr>
      <w:bookmarkStart w:id="24" w:name="_Toc166437450"/>
      <w:r w:rsidRPr="00880F54">
        <w:rPr>
          <w:b w:val="0"/>
          <w:bCs/>
        </w:rPr>
        <w:t>Waktu dan Tempat Penelitian</w:t>
      </w:r>
      <w:bookmarkEnd w:id="24"/>
    </w:p>
    <w:sdt>
      <w:sdtPr>
        <w:rPr>
          <w:bCs/>
        </w:rPr>
        <w:id w:val="1981811402"/>
        <w:placeholder>
          <w:docPart w:val="48CAE39797B64A52B9834BD725ADD8A2"/>
        </w:placeholder>
      </w:sdtPr>
      <w:sdtContent>
        <w:p w14:paraId="18F2A6CB" w14:textId="77777777" w:rsidR="00405675" w:rsidRPr="00880F54" w:rsidRDefault="00405675" w:rsidP="00405675">
          <w:pPr>
            <w:pStyle w:val="NoSpacing"/>
            <w:numPr>
              <w:ilvl w:val="1"/>
              <w:numId w:val="23"/>
            </w:numPr>
            <w:ind w:left="426"/>
            <w:rPr>
              <w:bCs/>
            </w:rPr>
          </w:pPr>
          <w:r w:rsidRPr="00880F54">
            <w:rPr>
              <w:bCs/>
            </w:rPr>
            <w:t>Waktu Penelitian</w:t>
          </w:r>
        </w:p>
        <w:p w14:paraId="4F04D1F9" w14:textId="33B7BD6C" w:rsidR="00405675" w:rsidRPr="00880F54" w:rsidRDefault="00405675" w:rsidP="00405675">
          <w:pPr>
            <w:ind w:left="142" w:firstLine="425"/>
            <w:rPr>
              <w:bCs/>
            </w:rPr>
          </w:pPr>
          <w:r w:rsidRPr="00880F54">
            <w:rPr>
              <w:bCs/>
            </w:rPr>
            <w:t>Adapun waktu yang di tempuh dalam pelaksanaan penelitian terhitung sejak bulan Maret 2024 sampai Juli 2024. Berikut tabel kegiatan penelitian yang harus di lakukan sesuai proses yang ada dalam perencanaan sistem :</w:t>
          </w:r>
        </w:p>
        <w:p w14:paraId="3CA63704" w14:textId="2FF586C6" w:rsidR="00B431BF" w:rsidRPr="00880F54" w:rsidRDefault="00000000" w:rsidP="000526EC">
          <w:pPr>
            <w:pStyle w:val="NoSpacing"/>
            <w:rPr>
              <w:bCs/>
            </w:rPr>
          </w:pPr>
        </w:p>
      </w:sdtContent>
    </w:sdt>
    <w:p w14:paraId="4F996766" w14:textId="77777777" w:rsidR="00B4676C" w:rsidRPr="00880F54" w:rsidRDefault="00B4676C" w:rsidP="00B4676C">
      <w:pPr>
        <w:pStyle w:val="Caption"/>
        <w:keepNext/>
        <w:rPr>
          <w:b w:val="0"/>
          <w:bCs/>
          <w:iCs w:val="0"/>
        </w:rPr>
      </w:pPr>
    </w:p>
    <w:p w14:paraId="4B2090D1" w14:textId="1889CEF6" w:rsidR="000A33AC" w:rsidRDefault="00586658" w:rsidP="000A33AC">
      <w:pPr>
        <w:pStyle w:val="Caption"/>
        <w:keepNext/>
        <w:rPr>
          <w:iCs w:val="0"/>
          <w:sz w:val="24"/>
          <w:szCs w:val="24"/>
        </w:rPr>
      </w:pPr>
      <w:r w:rsidRPr="00586658">
        <w:rPr>
          <w:iCs w:val="0"/>
          <w:sz w:val="24"/>
          <w:szCs w:val="24"/>
        </w:rPr>
        <w:t>Table</w:t>
      </w:r>
      <w:r w:rsidR="000A33AC" w:rsidRPr="00586658">
        <w:rPr>
          <w:iCs w:val="0"/>
          <w:sz w:val="24"/>
          <w:szCs w:val="24"/>
        </w:rPr>
        <w:t xml:space="preserve"> </w:t>
      </w:r>
      <w:r>
        <w:rPr>
          <w:iCs w:val="0"/>
          <w:sz w:val="24"/>
          <w:szCs w:val="24"/>
        </w:rPr>
        <w:t>3.1</w:t>
      </w:r>
      <w:r w:rsidR="000A33AC" w:rsidRPr="00586658">
        <w:rPr>
          <w:iCs w:val="0"/>
          <w:sz w:val="24"/>
          <w:szCs w:val="24"/>
        </w:rPr>
        <w:t xml:space="preserve"> </w:t>
      </w:r>
      <w:r w:rsidR="000A33AC" w:rsidRPr="00880F54">
        <w:rPr>
          <w:b w:val="0"/>
          <w:bCs/>
          <w:iCs w:val="0"/>
        </w:rPr>
        <w:br/>
      </w:r>
      <w:r w:rsidR="000A33AC" w:rsidRPr="00586658">
        <w:rPr>
          <w:iCs w:val="0"/>
          <w:sz w:val="24"/>
          <w:szCs w:val="24"/>
        </w:rPr>
        <w:t>Jadwal Kegiatan</w:t>
      </w:r>
    </w:p>
    <w:p w14:paraId="65ED7F3A" w14:textId="77777777" w:rsidR="00586658" w:rsidRPr="00586658" w:rsidRDefault="00586658" w:rsidP="00586658">
      <w:pPr>
        <w:pStyle w:val="NoSpacing"/>
      </w:pPr>
    </w:p>
    <w:tbl>
      <w:tblPr>
        <w:tblStyle w:val="TableGrid"/>
        <w:tblW w:w="8790" w:type="dxa"/>
        <w:tblInd w:w="-431" w:type="dxa"/>
        <w:tblLayout w:type="fixed"/>
        <w:tblLook w:val="04A0" w:firstRow="1" w:lastRow="0" w:firstColumn="1" w:lastColumn="0" w:noHBand="0" w:noVBand="1"/>
      </w:tblPr>
      <w:tblGrid>
        <w:gridCol w:w="568"/>
        <w:gridCol w:w="1843"/>
        <w:gridCol w:w="391"/>
        <w:gridCol w:w="397"/>
        <w:gridCol w:w="397"/>
        <w:gridCol w:w="397"/>
        <w:gridCol w:w="397"/>
        <w:gridCol w:w="397"/>
        <w:gridCol w:w="397"/>
        <w:gridCol w:w="397"/>
        <w:gridCol w:w="397"/>
        <w:gridCol w:w="397"/>
        <w:gridCol w:w="397"/>
        <w:gridCol w:w="397"/>
        <w:gridCol w:w="397"/>
        <w:gridCol w:w="397"/>
        <w:gridCol w:w="397"/>
        <w:gridCol w:w="430"/>
      </w:tblGrid>
      <w:tr w:rsidR="00B431BF" w:rsidRPr="00880F54" w14:paraId="0FDB8E70" w14:textId="77777777" w:rsidTr="0051377B">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568" w:type="dxa"/>
            <w:vMerge w:val="restart"/>
          </w:tcPr>
          <w:p w14:paraId="3B6076D2" w14:textId="195E75B1" w:rsidR="00B431BF" w:rsidRPr="00880F54" w:rsidRDefault="00B431BF" w:rsidP="000B0F76">
            <w:pPr>
              <w:pStyle w:val="NoSpacing"/>
              <w:spacing w:line="240" w:lineRule="auto"/>
              <w:rPr>
                <w:bCs/>
              </w:rPr>
            </w:pPr>
            <w:r w:rsidRPr="00880F54">
              <w:rPr>
                <w:bCs/>
              </w:rPr>
              <w:t>No</w:t>
            </w:r>
          </w:p>
        </w:tc>
        <w:tc>
          <w:tcPr>
            <w:tcW w:w="1843" w:type="dxa"/>
            <w:vMerge w:val="restart"/>
          </w:tcPr>
          <w:p w14:paraId="7EBB2868" w14:textId="77777777" w:rsidR="00B431BF" w:rsidRPr="00880F54" w:rsidRDefault="00B431BF" w:rsidP="000B0F76">
            <w:pPr>
              <w:pStyle w:val="NoSpacing"/>
              <w:spacing w:line="240" w:lineRule="auto"/>
              <w:jc w:val="center"/>
              <w:cnfStyle w:val="100000000000" w:firstRow="1" w:lastRow="0" w:firstColumn="0" w:lastColumn="0" w:oddVBand="0" w:evenVBand="0" w:oddHBand="0" w:evenHBand="0" w:firstRowFirstColumn="0" w:firstRowLastColumn="0" w:lastRowFirstColumn="0" w:lastRowLastColumn="0"/>
              <w:rPr>
                <w:bCs/>
              </w:rPr>
            </w:pPr>
            <w:r w:rsidRPr="00880F54">
              <w:rPr>
                <w:bCs/>
              </w:rPr>
              <w:t>Kegiatan</w:t>
            </w:r>
          </w:p>
        </w:tc>
        <w:tc>
          <w:tcPr>
            <w:tcW w:w="1582" w:type="dxa"/>
            <w:gridSpan w:val="4"/>
          </w:tcPr>
          <w:p w14:paraId="6D0A20FA" w14:textId="590A9CC2" w:rsidR="00B431BF" w:rsidRPr="00880F54" w:rsidRDefault="00AD31E5" w:rsidP="000B0F76">
            <w:pPr>
              <w:pStyle w:val="NoSpacing"/>
              <w:spacing w:line="240" w:lineRule="auto"/>
              <w:jc w:val="center"/>
              <w:cnfStyle w:val="100000000000" w:firstRow="1" w:lastRow="0" w:firstColumn="0" w:lastColumn="0" w:oddVBand="0" w:evenVBand="0" w:oddHBand="0" w:evenHBand="0" w:firstRowFirstColumn="0" w:firstRowLastColumn="0" w:lastRowFirstColumn="0" w:lastRowLastColumn="0"/>
              <w:rPr>
                <w:bCs/>
              </w:rPr>
            </w:pPr>
            <w:r w:rsidRPr="00880F54">
              <w:rPr>
                <w:bCs/>
              </w:rPr>
              <w:t>Maret</w:t>
            </w:r>
          </w:p>
        </w:tc>
        <w:tc>
          <w:tcPr>
            <w:tcW w:w="1588" w:type="dxa"/>
            <w:gridSpan w:val="4"/>
          </w:tcPr>
          <w:p w14:paraId="38A0191F" w14:textId="3A5A0769" w:rsidR="00B431BF" w:rsidRPr="00880F54" w:rsidRDefault="005A56B2" w:rsidP="000B0F76">
            <w:pPr>
              <w:pStyle w:val="NoSpacing"/>
              <w:spacing w:line="240" w:lineRule="auto"/>
              <w:jc w:val="center"/>
              <w:cnfStyle w:val="100000000000" w:firstRow="1" w:lastRow="0" w:firstColumn="0" w:lastColumn="0" w:oddVBand="0" w:evenVBand="0" w:oddHBand="0" w:evenHBand="0" w:firstRowFirstColumn="0" w:firstRowLastColumn="0" w:lastRowFirstColumn="0" w:lastRowLastColumn="0"/>
              <w:rPr>
                <w:bCs/>
              </w:rPr>
            </w:pPr>
            <w:r w:rsidRPr="00880F54">
              <w:rPr>
                <w:bCs/>
              </w:rPr>
              <w:t>Mei</w:t>
            </w:r>
          </w:p>
        </w:tc>
        <w:tc>
          <w:tcPr>
            <w:tcW w:w="1588" w:type="dxa"/>
            <w:gridSpan w:val="4"/>
          </w:tcPr>
          <w:p w14:paraId="70F08F4D" w14:textId="3A30FF9E" w:rsidR="00B431BF" w:rsidRPr="00880F54" w:rsidRDefault="005A56B2" w:rsidP="000B0F76">
            <w:pPr>
              <w:pStyle w:val="NoSpacing"/>
              <w:spacing w:line="240" w:lineRule="auto"/>
              <w:jc w:val="center"/>
              <w:cnfStyle w:val="100000000000" w:firstRow="1" w:lastRow="0" w:firstColumn="0" w:lastColumn="0" w:oddVBand="0" w:evenVBand="0" w:oddHBand="0" w:evenHBand="0" w:firstRowFirstColumn="0" w:firstRowLastColumn="0" w:lastRowFirstColumn="0" w:lastRowLastColumn="0"/>
              <w:rPr>
                <w:bCs/>
              </w:rPr>
            </w:pPr>
            <w:r w:rsidRPr="00880F54">
              <w:rPr>
                <w:bCs/>
              </w:rPr>
              <w:t>Juni</w:t>
            </w:r>
          </w:p>
        </w:tc>
        <w:tc>
          <w:tcPr>
            <w:tcW w:w="1621" w:type="dxa"/>
            <w:gridSpan w:val="4"/>
          </w:tcPr>
          <w:p w14:paraId="57B68365" w14:textId="31BA7CF4" w:rsidR="00B431BF" w:rsidRPr="00880F54" w:rsidRDefault="005A56B2" w:rsidP="000B0F76">
            <w:pPr>
              <w:pStyle w:val="NoSpacing"/>
              <w:spacing w:line="240" w:lineRule="auto"/>
              <w:jc w:val="center"/>
              <w:cnfStyle w:val="100000000000" w:firstRow="1" w:lastRow="0" w:firstColumn="0" w:lastColumn="0" w:oddVBand="0" w:evenVBand="0" w:oddHBand="0" w:evenHBand="0" w:firstRowFirstColumn="0" w:firstRowLastColumn="0" w:lastRowFirstColumn="0" w:lastRowLastColumn="0"/>
              <w:rPr>
                <w:bCs/>
              </w:rPr>
            </w:pPr>
            <w:r w:rsidRPr="00880F54">
              <w:rPr>
                <w:bCs/>
              </w:rPr>
              <w:t>Juli</w:t>
            </w:r>
          </w:p>
        </w:tc>
      </w:tr>
      <w:tr w:rsidR="001268CF" w:rsidRPr="00880F54" w14:paraId="5BB1E7ED" w14:textId="77777777" w:rsidTr="0051377B">
        <w:trPr>
          <w:trHeight w:val="277"/>
        </w:trPr>
        <w:tc>
          <w:tcPr>
            <w:cnfStyle w:val="001000000000" w:firstRow="0" w:lastRow="0" w:firstColumn="1" w:lastColumn="0" w:oddVBand="0" w:evenVBand="0" w:oddHBand="0" w:evenHBand="0" w:firstRowFirstColumn="0" w:firstRowLastColumn="0" w:lastRowFirstColumn="0" w:lastRowLastColumn="0"/>
            <w:tcW w:w="568" w:type="dxa"/>
            <w:vMerge/>
          </w:tcPr>
          <w:p w14:paraId="74F422DF" w14:textId="77777777" w:rsidR="001268CF" w:rsidRPr="00880F54" w:rsidRDefault="001268CF" w:rsidP="000B0F76">
            <w:pPr>
              <w:pStyle w:val="NoSpacing"/>
              <w:spacing w:line="240" w:lineRule="auto"/>
              <w:rPr>
                <w:bCs/>
              </w:rPr>
            </w:pPr>
          </w:p>
        </w:tc>
        <w:tc>
          <w:tcPr>
            <w:tcW w:w="1843" w:type="dxa"/>
            <w:vMerge/>
          </w:tcPr>
          <w:p w14:paraId="54EAAA17" w14:textId="77777777" w:rsidR="001268CF" w:rsidRPr="00880F54" w:rsidRDefault="001268CF" w:rsidP="000B0F7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bCs/>
              </w:rPr>
            </w:pPr>
          </w:p>
        </w:tc>
        <w:tc>
          <w:tcPr>
            <w:tcW w:w="391" w:type="dxa"/>
          </w:tcPr>
          <w:p w14:paraId="498C0F8B" w14:textId="77777777" w:rsidR="001268CF" w:rsidRPr="00880F54" w:rsidRDefault="00B4676C" w:rsidP="000B0F7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bCs/>
              </w:rPr>
            </w:pPr>
            <w:r w:rsidRPr="00880F54">
              <w:rPr>
                <w:bCs/>
              </w:rPr>
              <w:t>1</w:t>
            </w:r>
          </w:p>
        </w:tc>
        <w:tc>
          <w:tcPr>
            <w:tcW w:w="397" w:type="dxa"/>
          </w:tcPr>
          <w:p w14:paraId="1D3D2383" w14:textId="77777777" w:rsidR="001268CF" w:rsidRPr="00880F54" w:rsidRDefault="00B4676C" w:rsidP="000B0F7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bCs/>
              </w:rPr>
            </w:pPr>
            <w:r w:rsidRPr="00880F54">
              <w:rPr>
                <w:bCs/>
              </w:rPr>
              <w:t>2</w:t>
            </w:r>
          </w:p>
        </w:tc>
        <w:tc>
          <w:tcPr>
            <w:tcW w:w="397" w:type="dxa"/>
          </w:tcPr>
          <w:p w14:paraId="4D880E2A" w14:textId="77777777" w:rsidR="001268CF" w:rsidRPr="00880F54" w:rsidRDefault="00B4676C" w:rsidP="000B0F7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bCs/>
              </w:rPr>
            </w:pPr>
            <w:r w:rsidRPr="00880F54">
              <w:rPr>
                <w:bCs/>
              </w:rPr>
              <w:t>3</w:t>
            </w:r>
          </w:p>
        </w:tc>
        <w:tc>
          <w:tcPr>
            <w:tcW w:w="397" w:type="dxa"/>
          </w:tcPr>
          <w:p w14:paraId="77943639" w14:textId="77777777" w:rsidR="001268CF" w:rsidRPr="00880F54" w:rsidRDefault="00B4676C" w:rsidP="000B0F7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bCs/>
              </w:rPr>
            </w:pPr>
            <w:r w:rsidRPr="00880F54">
              <w:rPr>
                <w:bCs/>
              </w:rPr>
              <w:t>4</w:t>
            </w:r>
          </w:p>
        </w:tc>
        <w:tc>
          <w:tcPr>
            <w:tcW w:w="397" w:type="dxa"/>
          </w:tcPr>
          <w:p w14:paraId="0BF1282A" w14:textId="77777777" w:rsidR="001268CF" w:rsidRPr="00880F54" w:rsidRDefault="00B4676C" w:rsidP="000B0F7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bCs/>
              </w:rPr>
            </w:pPr>
            <w:r w:rsidRPr="00880F54">
              <w:rPr>
                <w:bCs/>
              </w:rPr>
              <w:t>1</w:t>
            </w:r>
          </w:p>
        </w:tc>
        <w:tc>
          <w:tcPr>
            <w:tcW w:w="397" w:type="dxa"/>
          </w:tcPr>
          <w:p w14:paraId="3D9E85AF" w14:textId="77777777" w:rsidR="001268CF" w:rsidRPr="00880F54" w:rsidRDefault="00B4676C" w:rsidP="000B0F7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bCs/>
              </w:rPr>
            </w:pPr>
            <w:r w:rsidRPr="00880F54">
              <w:rPr>
                <w:bCs/>
              </w:rPr>
              <w:t>2</w:t>
            </w:r>
          </w:p>
        </w:tc>
        <w:tc>
          <w:tcPr>
            <w:tcW w:w="397" w:type="dxa"/>
          </w:tcPr>
          <w:p w14:paraId="057B6DC8" w14:textId="77777777" w:rsidR="001268CF" w:rsidRPr="00880F54" w:rsidRDefault="00B4676C" w:rsidP="000B0F7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bCs/>
              </w:rPr>
            </w:pPr>
            <w:r w:rsidRPr="00880F54">
              <w:rPr>
                <w:bCs/>
              </w:rPr>
              <w:t>3</w:t>
            </w:r>
          </w:p>
        </w:tc>
        <w:tc>
          <w:tcPr>
            <w:tcW w:w="397" w:type="dxa"/>
          </w:tcPr>
          <w:p w14:paraId="6B2F5803" w14:textId="77777777" w:rsidR="001268CF" w:rsidRPr="00880F54" w:rsidRDefault="00B4676C" w:rsidP="000B0F7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bCs/>
              </w:rPr>
            </w:pPr>
            <w:r w:rsidRPr="00880F54">
              <w:rPr>
                <w:bCs/>
              </w:rPr>
              <w:t>4</w:t>
            </w:r>
          </w:p>
        </w:tc>
        <w:tc>
          <w:tcPr>
            <w:tcW w:w="397" w:type="dxa"/>
          </w:tcPr>
          <w:p w14:paraId="12505A70" w14:textId="77777777" w:rsidR="001268CF" w:rsidRPr="00880F54" w:rsidRDefault="00B4676C" w:rsidP="000B0F7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bCs/>
              </w:rPr>
            </w:pPr>
            <w:r w:rsidRPr="00880F54">
              <w:rPr>
                <w:bCs/>
              </w:rPr>
              <w:t>1</w:t>
            </w:r>
          </w:p>
        </w:tc>
        <w:tc>
          <w:tcPr>
            <w:tcW w:w="397" w:type="dxa"/>
          </w:tcPr>
          <w:p w14:paraId="2FAA2B2B" w14:textId="77777777" w:rsidR="001268CF" w:rsidRPr="00880F54" w:rsidRDefault="00B4676C" w:rsidP="000B0F7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bCs/>
              </w:rPr>
            </w:pPr>
            <w:r w:rsidRPr="00880F54">
              <w:rPr>
                <w:bCs/>
              </w:rPr>
              <w:t>2</w:t>
            </w:r>
          </w:p>
        </w:tc>
        <w:tc>
          <w:tcPr>
            <w:tcW w:w="397" w:type="dxa"/>
          </w:tcPr>
          <w:p w14:paraId="2E46D81B" w14:textId="77777777" w:rsidR="001268CF" w:rsidRPr="00880F54" w:rsidRDefault="00B4676C" w:rsidP="000B0F7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bCs/>
              </w:rPr>
            </w:pPr>
            <w:r w:rsidRPr="00880F54">
              <w:rPr>
                <w:bCs/>
              </w:rPr>
              <w:t>3</w:t>
            </w:r>
          </w:p>
        </w:tc>
        <w:tc>
          <w:tcPr>
            <w:tcW w:w="397" w:type="dxa"/>
          </w:tcPr>
          <w:p w14:paraId="6EDD4239" w14:textId="77777777" w:rsidR="001268CF" w:rsidRPr="00880F54" w:rsidRDefault="00B4676C" w:rsidP="000B0F7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bCs/>
              </w:rPr>
            </w:pPr>
            <w:r w:rsidRPr="00880F54">
              <w:rPr>
                <w:bCs/>
              </w:rPr>
              <w:t>4</w:t>
            </w:r>
          </w:p>
        </w:tc>
        <w:tc>
          <w:tcPr>
            <w:tcW w:w="397" w:type="dxa"/>
          </w:tcPr>
          <w:p w14:paraId="39426A4F" w14:textId="77777777" w:rsidR="001268CF" w:rsidRPr="00880F54" w:rsidRDefault="00B4676C" w:rsidP="000B0F7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bCs/>
              </w:rPr>
            </w:pPr>
            <w:r w:rsidRPr="00880F54">
              <w:rPr>
                <w:bCs/>
              </w:rPr>
              <w:t>1</w:t>
            </w:r>
          </w:p>
        </w:tc>
        <w:tc>
          <w:tcPr>
            <w:tcW w:w="397" w:type="dxa"/>
          </w:tcPr>
          <w:p w14:paraId="43F53E3A" w14:textId="77777777" w:rsidR="001268CF" w:rsidRPr="00880F54" w:rsidRDefault="00B4676C" w:rsidP="000B0F7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bCs/>
              </w:rPr>
            </w:pPr>
            <w:r w:rsidRPr="00880F54">
              <w:rPr>
                <w:bCs/>
              </w:rPr>
              <w:t>2</w:t>
            </w:r>
          </w:p>
        </w:tc>
        <w:tc>
          <w:tcPr>
            <w:tcW w:w="397" w:type="dxa"/>
          </w:tcPr>
          <w:p w14:paraId="326115A2" w14:textId="77777777" w:rsidR="001268CF" w:rsidRPr="00880F54" w:rsidRDefault="00B4676C" w:rsidP="000B0F7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bCs/>
              </w:rPr>
            </w:pPr>
            <w:r w:rsidRPr="00880F54">
              <w:rPr>
                <w:bCs/>
              </w:rPr>
              <w:t>3</w:t>
            </w:r>
          </w:p>
        </w:tc>
        <w:tc>
          <w:tcPr>
            <w:tcW w:w="430" w:type="dxa"/>
          </w:tcPr>
          <w:p w14:paraId="5187A42B" w14:textId="77777777" w:rsidR="001268CF" w:rsidRPr="00880F54" w:rsidRDefault="00B4676C" w:rsidP="000B0F76">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bCs/>
              </w:rPr>
            </w:pPr>
            <w:r w:rsidRPr="00880F54">
              <w:rPr>
                <w:bCs/>
              </w:rPr>
              <w:t>4</w:t>
            </w:r>
          </w:p>
        </w:tc>
      </w:tr>
      <w:tr w:rsidR="00B522B9" w:rsidRPr="00880F54" w14:paraId="096058DC" w14:textId="77777777" w:rsidTr="0051377B">
        <w:tc>
          <w:tcPr>
            <w:cnfStyle w:val="001000000000" w:firstRow="0" w:lastRow="0" w:firstColumn="1" w:lastColumn="0" w:oddVBand="0" w:evenVBand="0" w:oddHBand="0" w:evenHBand="0" w:firstRowFirstColumn="0" w:firstRowLastColumn="0" w:lastRowFirstColumn="0" w:lastRowLastColumn="0"/>
            <w:tcW w:w="568" w:type="dxa"/>
          </w:tcPr>
          <w:p w14:paraId="531B54ED" w14:textId="527F478C" w:rsidR="00B522B9" w:rsidRPr="00880F54" w:rsidRDefault="000526EC" w:rsidP="000526EC">
            <w:pPr>
              <w:pStyle w:val="NoSpacing"/>
              <w:spacing w:line="240" w:lineRule="auto"/>
              <w:jc w:val="center"/>
              <w:rPr>
                <w:bCs/>
              </w:rPr>
            </w:pPr>
            <w:r w:rsidRPr="00880F54">
              <w:rPr>
                <w:bCs/>
              </w:rPr>
              <w:t>1</w:t>
            </w:r>
          </w:p>
        </w:tc>
        <w:tc>
          <w:tcPr>
            <w:tcW w:w="1843" w:type="dxa"/>
          </w:tcPr>
          <w:p w14:paraId="5A95DC2A" w14:textId="617C4C25" w:rsidR="00B522B9" w:rsidRPr="00880F54" w:rsidRDefault="00AD31E5" w:rsidP="00405675">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bCs/>
              </w:rPr>
            </w:pPr>
            <w:r w:rsidRPr="00880F54">
              <w:rPr>
                <w:bCs/>
              </w:rPr>
              <w:t>Identifikasi</w:t>
            </w:r>
          </w:p>
        </w:tc>
        <w:tc>
          <w:tcPr>
            <w:tcW w:w="391" w:type="dxa"/>
            <w:shd w:val="clear" w:color="auto" w:fill="A6A6A6" w:themeFill="background1" w:themeFillShade="A6"/>
          </w:tcPr>
          <w:p w14:paraId="422C2FD1" w14:textId="77777777" w:rsidR="00B522B9" w:rsidRPr="00880F54" w:rsidRDefault="00B522B9"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color w:val="156082" w:themeColor="accent1"/>
              </w:rPr>
            </w:pPr>
          </w:p>
        </w:tc>
        <w:tc>
          <w:tcPr>
            <w:tcW w:w="397" w:type="dxa"/>
            <w:shd w:val="clear" w:color="auto" w:fill="A6A6A6" w:themeFill="background1" w:themeFillShade="A6"/>
          </w:tcPr>
          <w:p w14:paraId="343348BB" w14:textId="77777777" w:rsidR="00B522B9" w:rsidRPr="00880F54" w:rsidRDefault="00B522B9"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2E7A05AD" w14:textId="77777777" w:rsidR="00B522B9" w:rsidRPr="00880F54" w:rsidRDefault="00B522B9"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1A388C3A" w14:textId="77777777" w:rsidR="00B522B9" w:rsidRPr="00880F54" w:rsidRDefault="00B522B9"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06684066" w14:textId="77777777" w:rsidR="00B522B9" w:rsidRPr="00880F54" w:rsidRDefault="00B522B9"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687B4CCA" w14:textId="77777777" w:rsidR="00B522B9" w:rsidRPr="00880F54" w:rsidRDefault="00B522B9"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5D3DC303" w14:textId="77777777" w:rsidR="00B522B9" w:rsidRPr="00880F54" w:rsidRDefault="00B522B9"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256F3DEE" w14:textId="77777777" w:rsidR="00B522B9" w:rsidRPr="00880F54" w:rsidRDefault="00B522B9"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37A7A642" w14:textId="77777777" w:rsidR="00B522B9" w:rsidRPr="00880F54" w:rsidRDefault="00B522B9"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35A200CD" w14:textId="77777777" w:rsidR="00B522B9" w:rsidRPr="00880F54" w:rsidRDefault="00B522B9"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2305959C" w14:textId="77777777" w:rsidR="00B522B9" w:rsidRPr="00880F54" w:rsidRDefault="00B522B9"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2849530C" w14:textId="77777777" w:rsidR="00B522B9" w:rsidRPr="00880F54" w:rsidRDefault="00B522B9"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2003B0E1" w14:textId="77777777" w:rsidR="00B522B9" w:rsidRPr="00880F54" w:rsidRDefault="00B522B9"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48A56016" w14:textId="77777777" w:rsidR="00B522B9" w:rsidRPr="00880F54" w:rsidRDefault="00B522B9"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0B63F640" w14:textId="77777777" w:rsidR="00B522B9" w:rsidRPr="00880F54" w:rsidRDefault="00B522B9"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430" w:type="dxa"/>
          </w:tcPr>
          <w:p w14:paraId="14EAA8F4" w14:textId="77777777" w:rsidR="00B522B9" w:rsidRPr="00880F54" w:rsidRDefault="00B522B9"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r>
      <w:tr w:rsidR="000B0F76" w:rsidRPr="00880F54" w14:paraId="63611081" w14:textId="77777777" w:rsidTr="0051377B">
        <w:tc>
          <w:tcPr>
            <w:cnfStyle w:val="001000000000" w:firstRow="0" w:lastRow="0" w:firstColumn="1" w:lastColumn="0" w:oddVBand="0" w:evenVBand="0" w:oddHBand="0" w:evenHBand="0" w:firstRowFirstColumn="0" w:firstRowLastColumn="0" w:lastRowFirstColumn="0" w:lastRowLastColumn="0"/>
            <w:tcW w:w="568" w:type="dxa"/>
          </w:tcPr>
          <w:p w14:paraId="503D9696" w14:textId="77E898BA" w:rsidR="000B0F76" w:rsidRPr="00880F54" w:rsidRDefault="000526EC" w:rsidP="000526EC">
            <w:pPr>
              <w:pStyle w:val="NoSpacing"/>
              <w:spacing w:line="240" w:lineRule="auto"/>
              <w:jc w:val="center"/>
              <w:rPr>
                <w:bCs/>
              </w:rPr>
            </w:pPr>
            <w:r w:rsidRPr="00880F54">
              <w:rPr>
                <w:bCs/>
              </w:rPr>
              <w:t>2</w:t>
            </w:r>
          </w:p>
        </w:tc>
        <w:tc>
          <w:tcPr>
            <w:tcW w:w="1843" w:type="dxa"/>
          </w:tcPr>
          <w:p w14:paraId="65C6C7D7" w14:textId="45EF6981" w:rsidR="000B0F76" w:rsidRPr="00880F54" w:rsidRDefault="00AD31E5" w:rsidP="00405675">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bCs/>
              </w:rPr>
            </w:pPr>
            <w:r w:rsidRPr="00880F54">
              <w:rPr>
                <w:bCs/>
              </w:rPr>
              <w:t>Analisis kebutuhan dan pengumpulan data</w:t>
            </w:r>
          </w:p>
        </w:tc>
        <w:tc>
          <w:tcPr>
            <w:tcW w:w="391" w:type="dxa"/>
          </w:tcPr>
          <w:p w14:paraId="15ED6AA9" w14:textId="77777777" w:rsidR="000B0F76" w:rsidRPr="00880F54" w:rsidRDefault="000B0F76"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502189EB" w14:textId="77777777" w:rsidR="000B0F76" w:rsidRPr="00880F54" w:rsidRDefault="000B0F76"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shd w:val="clear" w:color="auto" w:fill="A6A6A6" w:themeFill="background1" w:themeFillShade="A6"/>
          </w:tcPr>
          <w:p w14:paraId="31B4E2E0" w14:textId="77777777" w:rsidR="000B0F76" w:rsidRPr="00880F54" w:rsidRDefault="000B0F76"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shd w:val="clear" w:color="auto" w:fill="A6A6A6" w:themeFill="background1" w:themeFillShade="A6"/>
          </w:tcPr>
          <w:p w14:paraId="03707170" w14:textId="77777777" w:rsidR="000B0F76" w:rsidRPr="00880F54" w:rsidRDefault="000B0F76"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0BBC82CC" w14:textId="77777777" w:rsidR="000B0F76" w:rsidRPr="00880F54" w:rsidRDefault="000B0F76"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59F28CEC" w14:textId="77777777" w:rsidR="000B0F76" w:rsidRPr="00880F54" w:rsidRDefault="000B0F76"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49151825" w14:textId="77777777" w:rsidR="000B0F76" w:rsidRPr="00880F54" w:rsidRDefault="000B0F76"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494C182F" w14:textId="77777777" w:rsidR="000B0F76" w:rsidRPr="00880F54" w:rsidRDefault="000B0F76"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0748ADA0" w14:textId="77777777" w:rsidR="000B0F76" w:rsidRPr="00880F54" w:rsidRDefault="000B0F76"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0A3991D8" w14:textId="77777777" w:rsidR="000B0F76" w:rsidRPr="00880F54" w:rsidRDefault="000B0F76"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5D9CC037" w14:textId="77777777" w:rsidR="000B0F76" w:rsidRPr="00880F54" w:rsidRDefault="000B0F76"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6186F963" w14:textId="77777777" w:rsidR="000B0F76" w:rsidRPr="00880F54" w:rsidRDefault="000B0F76"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121A2B07" w14:textId="77777777" w:rsidR="000B0F76" w:rsidRPr="00880F54" w:rsidRDefault="000B0F76"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10F159C7" w14:textId="77777777" w:rsidR="000B0F76" w:rsidRPr="00880F54" w:rsidRDefault="000B0F76"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160DDD8B" w14:textId="77777777" w:rsidR="000B0F76" w:rsidRPr="00880F54" w:rsidRDefault="000B0F76"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430" w:type="dxa"/>
          </w:tcPr>
          <w:p w14:paraId="2CF8E474" w14:textId="77777777" w:rsidR="000B0F76" w:rsidRPr="00880F54" w:rsidRDefault="000B0F76" w:rsidP="000B0F76">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r>
      <w:tr w:rsidR="0051377B" w:rsidRPr="00880F54" w14:paraId="2FBE58FD" w14:textId="77777777" w:rsidTr="0051377B">
        <w:tc>
          <w:tcPr>
            <w:cnfStyle w:val="001000000000" w:firstRow="0" w:lastRow="0" w:firstColumn="1" w:lastColumn="0" w:oddVBand="0" w:evenVBand="0" w:oddHBand="0" w:evenHBand="0" w:firstRowFirstColumn="0" w:firstRowLastColumn="0" w:lastRowFirstColumn="0" w:lastRowLastColumn="0"/>
            <w:tcW w:w="568" w:type="dxa"/>
          </w:tcPr>
          <w:p w14:paraId="1DC300F4" w14:textId="52BB69CD" w:rsidR="0051377B" w:rsidRPr="00880F54" w:rsidRDefault="0051377B" w:rsidP="0051377B">
            <w:pPr>
              <w:pStyle w:val="NoSpacing"/>
              <w:spacing w:line="240" w:lineRule="auto"/>
              <w:jc w:val="center"/>
              <w:rPr>
                <w:bCs/>
              </w:rPr>
            </w:pPr>
            <w:r w:rsidRPr="00880F54">
              <w:rPr>
                <w:bCs/>
              </w:rPr>
              <w:t>3</w:t>
            </w:r>
          </w:p>
        </w:tc>
        <w:tc>
          <w:tcPr>
            <w:tcW w:w="1843" w:type="dxa"/>
          </w:tcPr>
          <w:p w14:paraId="5D084D2E" w14:textId="58E2F5B7" w:rsidR="0051377B" w:rsidRPr="00880F54" w:rsidRDefault="0051377B" w:rsidP="0051377B">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bCs/>
              </w:rPr>
            </w:pPr>
            <w:r w:rsidRPr="00880F54">
              <w:rPr>
                <w:bCs/>
              </w:rPr>
              <w:t>Perancangan sistem aplikasi</w:t>
            </w:r>
          </w:p>
        </w:tc>
        <w:tc>
          <w:tcPr>
            <w:tcW w:w="391" w:type="dxa"/>
          </w:tcPr>
          <w:p w14:paraId="2285D4ED"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color w:val="F2F2F2" w:themeColor="background1" w:themeShade="F2"/>
              </w:rPr>
            </w:pPr>
          </w:p>
        </w:tc>
        <w:tc>
          <w:tcPr>
            <w:tcW w:w="397" w:type="dxa"/>
          </w:tcPr>
          <w:p w14:paraId="03463B34"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color w:val="F2F2F2" w:themeColor="background1" w:themeShade="F2"/>
              </w:rPr>
            </w:pPr>
          </w:p>
        </w:tc>
        <w:tc>
          <w:tcPr>
            <w:tcW w:w="397" w:type="dxa"/>
            <w:shd w:val="clear" w:color="auto" w:fill="A6A6A6" w:themeFill="background1" w:themeFillShade="A6"/>
          </w:tcPr>
          <w:p w14:paraId="3859E8B9"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color w:val="F2F2F2" w:themeColor="background1" w:themeShade="F2"/>
              </w:rPr>
            </w:pPr>
          </w:p>
        </w:tc>
        <w:tc>
          <w:tcPr>
            <w:tcW w:w="397" w:type="dxa"/>
            <w:shd w:val="clear" w:color="auto" w:fill="A6A6A6" w:themeFill="background1" w:themeFillShade="A6"/>
          </w:tcPr>
          <w:p w14:paraId="6C41C8D7"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color w:val="F2F2F2" w:themeColor="background1" w:themeShade="F2"/>
              </w:rPr>
            </w:pPr>
          </w:p>
        </w:tc>
        <w:tc>
          <w:tcPr>
            <w:tcW w:w="397" w:type="dxa"/>
          </w:tcPr>
          <w:p w14:paraId="32C2C376"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color w:val="F2F2F2" w:themeColor="background1" w:themeShade="F2"/>
              </w:rPr>
            </w:pPr>
          </w:p>
        </w:tc>
        <w:tc>
          <w:tcPr>
            <w:tcW w:w="397" w:type="dxa"/>
          </w:tcPr>
          <w:p w14:paraId="74D15A4F"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color w:val="F2F2F2" w:themeColor="background1" w:themeShade="F2"/>
              </w:rPr>
            </w:pPr>
          </w:p>
        </w:tc>
        <w:tc>
          <w:tcPr>
            <w:tcW w:w="397" w:type="dxa"/>
          </w:tcPr>
          <w:p w14:paraId="1E827DBD"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color w:val="F2F2F2" w:themeColor="background1" w:themeShade="F2"/>
              </w:rPr>
            </w:pPr>
          </w:p>
        </w:tc>
        <w:tc>
          <w:tcPr>
            <w:tcW w:w="397" w:type="dxa"/>
          </w:tcPr>
          <w:p w14:paraId="0F1E8B03"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color w:val="F2F2F2" w:themeColor="background1" w:themeShade="F2"/>
              </w:rPr>
            </w:pPr>
          </w:p>
        </w:tc>
        <w:tc>
          <w:tcPr>
            <w:tcW w:w="397" w:type="dxa"/>
          </w:tcPr>
          <w:p w14:paraId="21C7B348"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color w:val="F2F2F2" w:themeColor="background1" w:themeShade="F2"/>
              </w:rPr>
            </w:pPr>
          </w:p>
        </w:tc>
        <w:tc>
          <w:tcPr>
            <w:tcW w:w="397" w:type="dxa"/>
          </w:tcPr>
          <w:p w14:paraId="053585AF"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color w:val="F2F2F2" w:themeColor="background1" w:themeShade="F2"/>
              </w:rPr>
            </w:pPr>
          </w:p>
        </w:tc>
        <w:tc>
          <w:tcPr>
            <w:tcW w:w="397" w:type="dxa"/>
          </w:tcPr>
          <w:p w14:paraId="71564AB6"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color w:val="F2F2F2" w:themeColor="background1" w:themeShade="F2"/>
              </w:rPr>
            </w:pPr>
          </w:p>
        </w:tc>
        <w:tc>
          <w:tcPr>
            <w:tcW w:w="397" w:type="dxa"/>
          </w:tcPr>
          <w:p w14:paraId="167D148B"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color w:val="F2F2F2" w:themeColor="background1" w:themeShade="F2"/>
              </w:rPr>
            </w:pPr>
          </w:p>
        </w:tc>
        <w:tc>
          <w:tcPr>
            <w:tcW w:w="397" w:type="dxa"/>
          </w:tcPr>
          <w:p w14:paraId="5789C5AD"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color w:val="F2F2F2" w:themeColor="background1" w:themeShade="F2"/>
              </w:rPr>
            </w:pPr>
          </w:p>
        </w:tc>
        <w:tc>
          <w:tcPr>
            <w:tcW w:w="397" w:type="dxa"/>
          </w:tcPr>
          <w:p w14:paraId="5B716BFE"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color w:val="F2F2F2" w:themeColor="background1" w:themeShade="F2"/>
              </w:rPr>
            </w:pPr>
          </w:p>
        </w:tc>
        <w:tc>
          <w:tcPr>
            <w:tcW w:w="397" w:type="dxa"/>
          </w:tcPr>
          <w:p w14:paraId="2948C990"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color w:val="F2F2F2" w:themeColor="background1" w:themeShade="F2"/>
              </w:rPr>
            </w:pPr>
          </w:p>
        </w:tc>
        <w:tc>
          <w:tcPr>
            <w:tcW w:w="430" w:type="dxa"/>
          </w:tcPr>
          <w:p w14:paraId="68696E6E"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color w:val="F2F2F2" w:themeColor="background1" w:themeShade="F2"/>
              </w:rPr>
            </w:pPr>
          </w:p>
        </w:tc>
      </w:tr>
      <w:tr w:rsidR="0051377B" w:rsidRPr="00880F54" w14:paraId="3BE38D07" w14:textId="77777777" w:rsidTr="0051377B">
        <w:tc>
          <w:tcPr>
            <w:cnfStyle w:val="001000000000" w:firstRow="0" w:lastRow="0" w:firstColumn="1" w:lastColumn="0" w:oddVBand="0" w:evenVBand="0" w:oddHBand="0" w:evenHBand="0" w:firstRowFirstColumn="0" w:firstRowLastColumn="0" w:lastRowFirstColumn="0" w:lastRowLastColumn="0"/>
            <w:tcW w:w="568" w:type="dxa"/>
          </w:tcPr>
          <w:p w14:paraId="3468B262" w14:textId="5A586518" w:rsidR="0051377B" w:rsidRPr="00880F54" w:rsidRDefault="0051377B" w:rsidP="0051377B">
            <w:pPr>
              <w:pStyle w:val="NoSpacing"/>
              <w:spacing w:line="240" w:lineRule="auto"/>
              <w:jc w:val="center"/>
              <w:rPr>
                <w:bCs/>
              </w:rPr>
            </w:pPr>
            <w:r w:rsidRPr="00880F54">
              <w:rPr>
                <w:bCs/>
              </w:rPr>
              <w:t>4</w:t>
            </w:r>
          </w:p>
        </w:tc>
        <w:tc>
          <w:tcPr>
            <w:tcW w:w="1843" w:type="dxa"/>
          </w:tcPr>
          <w:p w14:paraId="2F903697" w14:textId="1CDAFD90" w:rsidR="0051377B" w:rsidRPr="00880F54" w:rsidRDefault="0051377B" w:rsidP="0051377B">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bCs/>
              </w:rPr>
            </w:pPr>
            <w:r w:rsidRPr="00880F54">
              <w:rPr>
                <w:bCs/>
              </w:rPr>
              <w:t xml:space="preserve">Pengujian </w:t>
            </w:r>
            <w:r w:rsidR="00AD31E5" w:rsidRPr="00880F54">
              <w:rPr>
                <w:bCs/>
              </w:rPr>
              <w:t xml:space="preserve">sistem </w:t>
            </w:r>
            <w:r w:rsidRPr="00880F54">
              <w:rPr>
                <w:bCs/>
              </w:rPr>
              <w:t>aplikasi</w:t>
            </w:r>
          </w:p>
        </w:tc>
        <w:tc>
          <w:tcPr>
            <w:tcW w:w="391" w:type="dxa"/>
          </w:tcPr>
          <w:p w14:paraId="4A8B024A"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51E3BD01"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shd w:val="clear" w:color="auto" w:fill="A6A6A6" w:themeFill="background1" w:themeFillShade="A6"/>
          </w:tcPr>
          <w:p w14:paraId="28D6AD53"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Borders>
              <w:bottom w:val="single" w:sz="4" w:space="0" w:color="auto"/>
            </w:tcBorders>
            <w:shd w:val="clear" w:color="auto" w:fill="A6A6A6" w:themeFill="background1" w:themeFillShade="A6"/>
          </w:tcPr>
          <w:p w14:paraId="4EC41A73"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54378AB0"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71D064C4"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62B6A372"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13A92A27"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5BC2D68F"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5CAE1539"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1D710D6A"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151C6FF4"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7EFFB250"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32689CA0"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724D7FD0"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430" w:type="dxa"/>
          </w:tcPr>
          <w:p w14:paraId="222D38AA"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r>
      <w:tr w:rsidR="0051377B" w:rsidRPr="00880F54" w14:paraId="6FA120F3" w14:textId="77777777" w:rsidTr="0051377B">
        <w:tc>
          <w:tcPr>
            <w:cnfStyle w:val="001000000000" w:firstRow="0" w:lastRow="0" w:firstColumn="1" w:lastColumn="0" w:oddVBand="0" w:evenVBand="0" w:oddHBand="0" w:evenHBand="0" w:firstRowFirstColumn="0" w:firstRowLastColumn="0" w:lastRowFirstColumn="0" w:lastRowLastColumn="0"/>
            <w:tcW w:w="568" w:type="dxa"/>
          </w:tcPr>
          <w:p w14:paraId="23A61305" w14:textId="58460CC9" w:rsidR="0051377B" w:rsidRPr="00880F54" w:rsidRDefault="0051377B" w:rsidP="0051377B">
            <w:pPr>
              <w:pStyle w:val="NoSpacing"/>
              <w:spacing w:line="240" w:lineRule="auto"/>
              <w:jc w:val="center"/>
              <w:rPr>
                <w:bCs/>
              </w:rPr>
            </w:pPr>
            <w:r w:rsidRPr="00880F54">
              <w:rPr>
                <w:bCs/>
              </w:rPr>
              <w:t>5</w:t>
            </w:r>
          </w:p>
        </w:tc>
        <w:tc>
          <w:tcPr>
            <w:tcW w:w="1843" w:type="dxa"/>
          </w:tcPr>
          <w:p w14:paraId="3534799D" w14:textId="7EE84CE2" w:rsidR="0051377B" w:rsidRPr="00880F54" w:rsidRDefault="00AD31E5" w:rsidP="00963E8F">
            <w:pPr>
              <w:pStyle w:val="NoSpacing"/>
              <w:spacing w:line="240" w:lineRule="auto"/>
              <w:jc w:val="center"/>
              <w:cnfStyle w:val="000000000000" w:firstRow="0" w:lastRow="0" w:firstColumn="0" w:lastColumn="0" w:oddVBand="0" w:evenVBand="0" w:oddHBand="0" w:evenHBand="0" w:firstRowFirstColumn="0" w:firstRowLastColumn="0" w:lastRowFirstColumn="0" w:lastRowLastColumn="0"/>
              <w:rPr>
                <w:bCs/>
              </w:rPr>
            </w:pPr>
            <w:r w:rsidRPr="00880F54">
              <w:rPr>
                <w:bCs/>
              </w:rPr>
              <w:t>Implementasi sistem aplikasi</w:t>
            </w:r>
          </w:p>
        </w:tc>
        <w:tc>
          <w:tcPr>
            <w:tcW w:w="391" w:type="dxa"/>
          </w:tcPr>
          <w:p w14:paraId="392A4ADC"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2686B70F"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19298BD3"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Borders>
              <w:bottom w:val="nil"/>
            </w:tcBorders>
            <w:shd w:val="clear" w:color="auto" w:fill="FFFFFF" w:themeFill="background1"/>
          </w:tcPr>
          <w:p w14:paraId="69E5DB2B"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3215DF55"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shd w:val="clear" w:color="auto" w:fill="FFFFFF" w:themeFill="background1"/>
          </w:tcPr>
          <w:p w14:paraId="0C258A23"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1731146B"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50E90D15"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17A7D205"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1C30D92B"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190807D0"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64206B16"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4AB9117E"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38E0FB32"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2A1180A3"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430" w:type="dxa"/>
          </w:tcPr>
          <w:p w14:paraId="7C80AE06"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r>
      <w:tr w:rsidR="0051377B" w:rsidRPr="00880F54" w14:paraId="56979E82" w14:textId="77777777" w:rsidTr="0051377B">
        <w:tc>
          <w:tcPr>
            <w:cnfStyle w:val="001000000000" w:firstRow="0" w:lastRow="0" w:firstColumn="1" w:lastColumn="0" w:oddVBand="0" w:evenVBand="0" w:oddHBand="0" w:evenHBand="0" w:firstRowFirstColumn="0" w:firstRowLastColumn="0" w:lastRowFirstColumn="0" w:lastRowLastColumn="0"/>
            <w:tcW w:w="568" w:type="dxa"/>
          </w:tcPr>
          <w:p w14:paraId="137A0563" w14:textId="77777777" w:rsidR="0051377B" w:rsidRPr="00880F54" w:rsidRDefault="0051377B" w:rsidP="0051377B">
            <w:pPr>
              <w:pStyle w:val="NoSpacing"/>
              <w:spacing w:line="240" w:lineRule="auto"/>
              <w:rPr>
                <w:bCs/>
              </w:rPr>
            </w:pPr>
          </w:p>
        </w:tc>
        <w:tc>
          <w:tcPr>
            <w:tcW w:w="1843" w:type="dxa"/>
          </w:tcPr>
          <w:p w14:paraId="4B2D6B39"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1" w:type="dxa"/>
          </w:tcPr>
          <w:p w14:paraId="287755C1"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0521A41C"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76A17539"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Borders>
              <w:top w:val="nil"/>
            </w:tcBorders>
          </w:tcPr>
          <w:p w14:paraId="2B1B0E9C"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480C36BC"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179CAFC1"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710F3057"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6EBE6068"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188557B7"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4E82CA8A"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0AA0FFC8"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5D81417E"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42BA7490"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06168079"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284B525D"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430" w:type="dxa"/>
          </w:tcPr>
          <w:p w14:paraId="6CA37A4C"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r>
      <w:tr w:rsidR="0051377B" w:rsidRPr="00880F54" w14:paraId="6A8A97D2" w14:textId="77777777" w:rsidTr="0051377B">
        <w:tc>
          <w:tcPr>
            <w:cnfStyle w:val="001000000000" w:firstRow="0" w:lastRow="0" w:firstColumn="1" w:lastColumn="0" w:oddVBand="0" w:evenVBand="0" w:oddHBand="0" w:evenHBand="0" w:firstRowFirstColumn="0" w:firstRowLastColumn="0" w:lastRowFirstColumn="0" w:lastRowLastColumn="0"/>
            <w:tcW w:w="568" w:type="dxa"/>
          </w:tcPr>
          <w:p w14:paraId="11A8C675" w14:textId="77777777" w:rsidR="0051377B" w:rsidRPr="00880F54" w:rsidRDefault="0051377B" w:rsidP="0051377B">
            <w:pPr>
              <w:pStyle w:val="NoSpacing"/>
              <w:spacing w:line="240" w:lineRule="auto"/>
              <w:rPr>
                <w:bCs/>
              </w:rPr>
            </w:pPr>
          </w:p>
        </w:tc>
        <w:tc>
          <w:tcPr>
            <w:tcW w:w="1843" w:type="dxa"/>
          </w:tcPr>
          <w:p w14:paraId="12D23931"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1" w:type="dxa"/>
          </w:tcPr>
          <w:p w14:paraId="25E8D99B"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70F0C9C0"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6078BEAA"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1337599A"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4D751441"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1F96DB01"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795C8396"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6D31039B"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0C6443BA"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7D86F821"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3DEA07B8"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5636EFE4"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149DD3B3"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05CF33A7"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78FD34ED"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430" w:type="dxa"/>
          </w:tcPr>
          <w:p w14:paraId="24E46F32"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r>
      <w:tr w:rsidR="0051377B" w:rsidRPr="00880F54" w14:paraId="7F5ACA86" w14:textId="77777777" w:rsidTr="0051377B">
        <w:tc>
          <w:tcPr>
            <w:cnfStyle w:val="001000000000" w:firstRow="0" w:lastRow="0" w:firstColumn="1" w:lastColumn="0" w:oddVBand="0" w:evenVBand="0" w:oddHBand="0" w:evenHBand="0" w:firstRowFirstColumn="0" w:firstRowLastColumn="0" w:lastRowFirstColumn="0" w:lastRowLastColumn="0"/>
            <w:tcW w:w="568" w:type="dxa"/>
          </w:tcPr>
          <w:p w14:paraId="61EF3824" w14:textId="77777777" w:rsidR="0051377B" w:rsidRPr="00880F54" w:rsidRDefault="0051377B" w:rsidP="0051377B">
            <w:pPr>
              <w:pStyle w:val="NoSpacing"/>
              <w:spacing w:line="240" w:lineRule="auto"/>
              <w:rPr>
                <w:bCs/>
              </w:rPr>
            </w:pPr>
          </w:p>
        </w:tc>
        <w:tc>
          <w:tcPr>
            <w:tcW w:w="1843" w:type="dxa"/>
          </w:tcPr>
          <w:p w14:paraId="3149A9A7"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1" w:type="dxa"/>
          </w:tcPr>
          <w:p w14:paraId="71FE26B5"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3E1FF30D"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6ABC18F4"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4D1643AC"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6A2F0110"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2848AC03"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06FBC9D5"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047AA296"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6FBBFC6D"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19CFDAAF"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5605336E"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2092E438"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3E4A0957"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39553602"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397" w:type="dxa"/>
          </w:tcPr>
          <w:p w14:paraId="1505B7AE"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c>
          <w:tcPr>
            <w:tcW w:w="430" w:type="dxa"/>
          </w:tcPr>
          <w:p w14:paraId="17645698" w14:textId="77777777" w:rsidR="0051377B" w:rsidRPr="00880F54" w:rsidRDefault="0051377B" w:rsidP="0051377B">
            <w:pPr>
              <w:pStyle w:val="NoSpacing"/>
              <w:spacing w:line="240" w:lineRule="auto"/>
              <w:cnfStyle w:val="000000000000" w:firstRow="0" w:lastRow="0" w:firstColumn="0" w:lastColumn="0" w:oddVBand="0" w:evenVBand="0" w:oddHBand="0" w:evenHBand="0" w:firstRowFirstColumn="0" w:firstRowLastColumn="0" w:lastRowFirstColumn="0" w:lastRowLastColumn="0"/>
              <w:rPr>
                <w:bCs/>
              </w:rPr>
            </w:pPr>
          </w:p>
        </w:tc>
      </w:tr>
    </w:tbl>
    <w:p w14:paraId="5918778E" w14:textId="77777777" w:rsidR="00B431BF" w:rsidRPr="00880F54" w:rsidRDefault="00B431BF" w:rsidP="00B431BF">
      <w:pPr>
        <w:pStyle w:val="NoSpacing"/>
        <w:rPr>
          <w:bCs/>
        </w:rPr>
      </w:pPr>
    </w:p>
    <w:p w14:paraId="1692E0BB" w14:textId="4989E662" w:rsidR="00A232EC" w:rsidRPr="00880F54" w:rsidRDefault="00A232EC" w:rsidP="00A232EC">
      <w:pPr>
        <w:pStyle w:val="ListParagraph"/>
        <w:numPr>
          <w:ilvl w:val="1"/>
          <w:numId w:val="23"/>
        </w:numPr>
        <w:ind w:left="284"/>
        <w:rPr>
          <w:bCs/>
        </w:rPr>
      </w:pPr>
      <w:r w:rsidRPr="00880F54">
        <w:rPr>
          <w:bCs/>
        </w:rPr>
        <w:t>Tempat Penelitian</w:t>
      </w:r>
    </w:p>
    <w:p w14:paraId="1BC42254" w14:textId="559D1B15" w:rsidR="00A232EC" w:rsidRPr="00880F54" w:rsidRDefault="00A232EC" w:rsidP="00A232EC">
      <w:pPr>
        <w:jc w:val="left"/>
        <w:rPr>
          <w:bCs/>
        </w:rPr>
      </w:pPr>
      <w:r w:rsidRPr="00880F54">
        <w:rPr>
          <w:bCs/>
        </w:rPr>
        <w:t xml:space="preserve">Penelitian yang dilakukan oleh penulis berada di Klinik AHZ Petcare yang terletak pada Ruko pelangi No.R8,  Rw.panjang, Kec. Cipayung, Kota Depok, </w:t>
      </w:r>
      <w:r w:rsidRPr="00880F54">
        <w:rPr>
          <w:bCs/>
        </w:rPr>
        <w:lastRenderedPageBreak/>
        <w:t>Jawa Barat 16436, Indonesia.  sebagai tempat penelitian untuk melakukan pengujian Sistem Pakar Untuk Mendiagnosa Penyakit Kulit kucing Anggora.</w:t>
      </w:r>
    </w:p>
    <w:p w14:paraId="1AAF6C9D" w14:textId="77777777" w:rsidR="00D775F8" w:rsidRPr="00880F54" w:rsidRDefault="00D775F8" w:rsidP="00D775F8">
      <w:pPr>
        <w:rPr>
          <w:bCs/>
        </w:rPr>
      </w:pPr>
    </w:p>
    <w:p w14:paraId="56E67756" w14:textId="77777777" w:rsidR="00C50CAC" w:rsidRPr="00880F54" w:rsidRDefault="00C50CAC" w:rsidP="003F2F48">
      <w:pPr>
        <w:pStyle w:val="Heading2"/>
        <w:numPr>
          <w:ilvl w:val="1"/>
          <w:numId w:val="5"/>
        </w:numPr>
        <w:rPr>
          <w:b w:val="0"/>
          <w:bCs/>
        </w:rPr>
      </w:pPr>
      <w:bookmarkStart w:id="25" w:name="_Toc166437451"/>
      <w:r w:rsidRPr="00880F54">
        <w:rPr>
          <w:b w:val="0"/>
          <w:bCs/>
        </w:rPr>
        <w:t>Tahapan Penelitian</w:t>
      </w:r>
      <w:bookmarkEnd w:id="25"/>
    </w:p>
    <w:sdt>
      <w:sdtPr>
        <w:rPr>
          <w:bCs/>
        </w:rPr>
        <w:id w:val="-723293963"/>
        <w:placeholder>
          <w:docPart w:val="AF25E97D9657472AA9B0DB23F27C270C"/>
        </w:placeholder>
      </w:sdtPr>
      <w:sdtContent>
        <w:p w14:paraId="627CEFD6" w14:textId="24A7CA41" w:rsidR="00AD1343" w:rsidRPr="00880F54" w:rsidRDefault="00A232EC" w:rsidP="00AD1343">
          <w:pPr>
            <w:pStyle w:val="NoSpacing"/>
            <w:ind w:left="340"/>
            <w:rPr>
              <w:bCs/>
            </w:rPr>
          </w:pPr>
          <w:r w:rsidRPr="00880F54">
            <w:rPr>
              <w:bCs/>
            </w:rPr>
            <w:t>Tahapan penelitian digunakan sebagai panduan dalampelaksanaanya,agar hasil penelitian tidak</w:t>
          </w:r>
          <w:r w:rsidR="00C673C5" w:rsidRPr="00880F54">
            <w:rPr>
              <w:bCs/>
            </w:rPr>
            <w:t xml:space="preserve"> </w:t>
          </w:r>
          <w:r w:rsidRPr="00880F54">
            <w:rPr>
              <w:bCs/>
            </w:rPr>
            <w:t>menyimpang dari tujuan yang telah ditetapkan.</w:t>
          </w:r>
        </w:p>
      </w:sdtContent>
    </w:sdt>
    <w:p w14:paraId="73733BF1" w14:textId="77777777" w:rsidR="00E85EC8" w:rsidRPr="00880F54" w:rsidRDefault="00E85EC8" w:rsidP="00E85EC8">
      <w:pPr>
        <w:pStyle w:val="BodyText"/>
        <w:spacing w:before="1"/>
        <w:rPr>
          <w:bCs/>
          <w:sz w:val="19"/>
        </w:rPr>
      </w:pPr>
    </w:p>
    <w:p w14:paraId="26CF7441" w14:textId="1D8253B7" w:rsidR="00E85EC8" w:rsidRPr="00880F54" w:rsidRDefault="00E85EC8" w:rsidP="00CD5D57">
      <w:pPr>
        <w:pStyle w:val="BodyText"/>
        <w:ind w:left="1843"/>
        <w:rPr>
          <w:bCs/>
          <w:sz w:val="20"/>
        </w:rPr>
      </w:pPr>
      <w:r w:rsidRPr="00880F54">
        <w:rPr>
          <w:bCs/>
          <w:noProof/>
          <w:sz w:val="20"/>
        </w:rPr>
        <mc:AlternateContent>
          <mc:Choice Requires="wps">
            <w:drawing>
              <wp:inline distT="0" distB="0" distL="0" distR="0" wp14:anchorId="16CE36AB" wp14:editId="560427EC">
                <wp:extent cx="2924175" cy="307975"/>
                <wp:effectExtent l="0" t="0" r="28575" b="15875"/>
                <wp:docPr id="138127167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307975"/>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AF1F75E" w14:textId="63B67199" w:rsidR="00E85EC8" w:rsidRDefault="00B85298" w:rsidP="00CD5D57">
                            <w:pPr>
                              <w:pStyle w:val="BodyText"/>
                              <w:spacing w:before="64"/>
                              <w:ind w:left="-142"/>
                              <w:jc w:val="center"/>
                            </w:pPr>
                            <w:r>
                              <w:t>Perumusan masalah</w:t>
                            </w:r>
                          </w:p>
                        </w:txbxContent>
                      </wps:txbx>
                      <wps:bodyPr rot="0" vert="horz" wrap="square" lIns="0" tIns="0" rIns="0" bIns="0" anchor="t" anchorCtr="0" upright="1">
                        <a:noAutofit/>
                      </wps:bodyPr>
                    </wps:wsp>
                  </a:graphicData>
                </a:graphic>
              </wp:inline>
            </w:drawing>
          </mc:Choice>
          <mc:Fallback>
            <w:pict>
              <v:shape w14:anchorId="16CE36AB" id="Text Box 7" o:spid="_x0000_s1027" type="#_x0000_t202" style="width:230.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" filled="f" strokeweight=".96pt">
                <v:textbox inset="0,0,0,0">
                  <w:txbxContent>
                    <w:p w14:paraId="4AF1F75E" w14:textId="63B67199" w:rsidR="00E85EC8" w:rsidRDefault="00B85298" w:rsidP="00CD5D57">
                      <w:pPr>
                        <w:pStyle w:val="BodyText"/>
                        <w:spacing w:before="64"/>
                        <w:ind w:left="-142"/>
                        <w:jc w:val="center"/>
                      </w:pPr>
                      <w:r>
                        <w:t>Perumusan masalah</w:t>
                      </w:r>
                    </w:p>
                  </w:txbxContent>
                </v:textbox>
                <w10:anchorlock/>
              </v:shape>
            </w:pict>
          </mc:Fallback>
        </mc:AlternateContent>
      </w:r>
    </w:p>
    <w:p w14:paraId="7FABA412" w14:textId="5D5407A7" w:rsidR="00E85EC8" w:rsidRPr="00880F54" w:rsidRDefault="00E85EC8" w:rsidP="00E85EC8">
      <w:pPr>
        <w:pStyle w:val="BodyText"/>
        <w:rPr>
          <w:bCs/>
          <w:sz w:val="20"/>
        </w:rPr>
      </w:pPr>
      <w:r w:rsidRPr="00880F54">
        <w:rPr>
          <w:bCs/>
          <w:noProof/>
          <w:sz w:val="20"/>
          <w14:ligatures w14:val="standardContextual"/>
        </w:rPr>
        <mc:AlternateContent>
          <mc:Choice Requires="wps">
            <w:drawing>
              <wp:anchor distT="0" distB="0" distL="114300" distR="114300" simplePos="0" relativeHeight="251667456" behindDoc="0" locked="0" layoutInCell="1" allowOverlap="1" wp14:anchorId="7BB66702" wp14:editId="7F2DE65F">
                <wp:simplePos x="0" y="0"/>
                <wp:positionH relativeFrom="column">
                  <wp:posOffset>2598420</wp:posOffset>
                </wp:positionH>
                <wp:positionV relativeFrom="paragraph">
                  <wp:posOffset>16510</wp:posOffset>
                </wp:positionV>
                <wp:extent cx="0" cy="285750"/>
                <wp:effectExtent l="76200" t="0" r="57150" b="57150"/>
                <wp:wrapNone/>
                <wp:docPr id="427560812" name="Straight Arrow Connector 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9CA2B1" id="_x0000_t32" coordsize="21600,21600" o:spt="32" o:oned="t" path="m,l21600,21600e" filled="f">
                <v:path arrowok="t" fillok="f" o:connecttype="none"/>
                <o:lock v:ext="edit" shapetype="t"/>
              </v:shapetype>
              <v:shape id="Straight Arrow Connector 8" o:spid="_x0000_s1026" type="#_x0000_t32" style="position:absolute;margin-left:204.6pt;margin-top:1.3pt;width:0;height:2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" strokecolor="black [3200]" strokeweight=".5pt">
                <v:stroke endarrow="block" joinstyle="miter"/>
              </v:shape>
            </w:pict>
          </mc:Fallback>
        </mc:AlternateContent>
      </w:r>
    </w:p>
    <w:p w14:paraId="76C24B29" w14:textId="4A05C35C" w:rsidR="00E85EC8" w:rsidRPr="00880F54" w:rsidRDefault="00E85EC8" w:rsidP="00E85EC8">
      <w:pPr>
        <w:pStyle w:val="BodyText"/>
        <w:spacing w:before="2"/>
        <w:rPr>
          <w:bCs/>
          <w:sz w:val="15"/>
        </w:rPr>
      </w:pPr>
      <w:r w:rsidRPr="00880F54">
        <w:rPr>
          <w:bCs/>
          <w:noProof/>
        </w:rPr>
        <mc:AlternateContent>
          <mc:Choice Requires="wps">
            <w:drawing>
              <wp:anchor distT="0" distB="0" distL="0" distR="0" simplePos="0" relativeHeight="251663360" behindDoc="1" locked="0" layoutInCell="1" allowOverlap="1" wp14:anchorId="001406BB" wp14:editId="0B010912">
                <wp:simplePos x="0" y="0"/>
                <wp:positionH relativeFrom="page">
                  <wp:posOffset>2576830</wp:posOffset>
                </wp:positionH>
                <wp:positionV relativeFrom="paragraph">
                  <wp:posOffset>142240</wp:posOffset>
                </wp:positionV>
                <wp:extent cx="2987040" cy="268605"/>
                <wp:effectExtent l="0" t="0" r="0" b="0"/>
                <wp:wrapTopAndBottom/>
                <wp:docPr id="11899906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268605"/>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63ECF6E" w14:textId="43940D62" w:rsidR="00E85EC8" w:rsidRPr="00DF18A7" w:rsidRDefault="00B85298" w:rsidP="00B85298">
                            <w:pPr>
                              <w:pStyle w:val="BodyText"/>
                              <w:spacing w:before="64"/>
                              <w:jc w:val="center"/>
                              <w:rPr>
                                <w:lang w:val="en-US"/>
                              </w:rPr>
                            </w:pPr>
                            <w:r>
                              <w:t>Pengumpulan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1406BB" id="Text Box 6" o:spid="_x0000_s1028" type="#_x0000_t202" style="position:absolute;margin-left:202.9pt;margin-top:11.2pt;width:235.2pt;height:21.1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" filled="f" strokeweight=".96pt">
                <v:textbox inset="0,0,0,0">
                  <w:txbxContent>
                    <w:p w14:paraId="363ECF6E" w14:textId="43940D62" w:rsidR="00E85EC8" w:rsidRPr="00DF18A7" w:rsidRDefault="00B85298" w:rsidP="00B85298">
                      <w:pPr>
                        <w:pStyle w:val="BodyText"/>
                        <w:spacing w:before="64"/>
                        <w:jc w:val="center"/>
                        <w:rPr>
                          <w:lang w:val="en-US"/>
                        </w:rPr>
                      </w:pPr>
                      <w:r>
                        <w:t>Pengumpulan Data</w:t>
                      </w:r>
                    </w:p>
                  </w:txbxContent>
                </v:textbox>
                <w10:wrap type="topAndBottom" anchorx="page"/>
              </v:shape>
            </w:pict>
          </mc:Fallback>
        </mc:AlternateContent>
      </w:r>
    </w:p>
    <w:p w14:paraId="16CA5138" w14:textId="5A247BE8" w:rsidR="00E85EC8" w:rsidRPr="00880F54" w:rsidRDefault="00E85EC8" w:rsidP="00E85EC8">
      <w:pPr>
        <w:pStyle w:val="BodyText"/>
        <w:rPr>
          <w:bCs/>
          <w:sz w:val="20"/>
        </w:rPr>
      </w:pPr>
      <w:r w:rsidRPr="00880F54">
        <w:rPr>
          <w:bCs/>
          <w:noProof/>
          <w:sz w:val="20"/>
          <w14:ligatures w14:val="standardContextual"/>
        </w:rPr>
        <mc:AlternateContent>
          <mc:Choice Requires="wps">
            <w:drawing>
              <wp:anchor distT="0" distB="0" distL="114300" distR="114300" simplePos="0" relativeHeight="251669504" behindDoc="0" locked="0" layoutInCell="1" allowOverlap="1" wp14:anchorId="7F2B7F12" wp14:editId="3F7B6569">
                <wp:simplePos x="0" y="0"/>
                <wp:positionH relativeFrom="column">
                  <wp:posOffset>2615565</wp:posOffset>
                </wp:positionH>
                <wp:positionV relativeFrom="paragraph">
                  <wp:posOffset>304800</wp:posOffset>
                </wp:positionV>
                <wp:extent cx="0" cy="285750"/>
                <wp:effectExtent l="76200" t="0" r="57150" b="57150"/>
                <wp:wrapNone/>
                <wp:docPr id="1106274603" name="Straight Arrow Connector 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8224CD" id="Straight Arrow Connector 8" o:spid="_x0000_s1026" type="#_x0000_t32" style="position:absolute;margin-left:205.95pt;margin-top:24pt;width:0;height:2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" strokecolor="black [3200]" strokeweight=".5pt">
                <v:stroke endarrow="block" joinstyle="miter"/>
              </v:shape>
            </w:pict>
          </mc:Fallback>
        </mc:AlternateContent>
      </w:r>
    </w:p>
    <w:p w14:paraId="6A9A856B" w14:textId="6F90603A" w:rsidR="00E85EC8" w:rsidRPr="00880F54" w:rsidRDefault="00B6749B" w:rsidP="00E85EC8">
      <w:pPr>
        <w:pStyle w:val="BodyText"/>
        <w:spacing w:before="5"/>
        <w:rPr>
          <w:bCs/>
          <w:sz w:val="14"/>
        </w:rPr>
      </w:pPr>
      <w:r w:rsidRPr="00880F54">
        <w:rPr>
          <w:bCs/>
          <w:noProof/>
          <w:sz w:val="20"/>
          <w14:ligatures w14:val="standardContextual"/>
        </w:rPr>
        <mc:AlternateContent>
          <mc:Choice Requires="wps">
            <w:drawing>
              <wp:anchor distT="0" distB="0" distL="114300" distR="114300" simplePos="0" relativeHeight="251671552" behindDoc="0" locked="0" layoutInCell="1" allowOverlap="1" wp14:anchorId="0EC8521B" wp14:editId="70C65321">
                <wp:simplePos x="0" y="0"/>
                <wp:positionH relativeFrom="column">
                  <wp:posOffset>2623185</wp:posOffset>
                </wp:positionH>
                <wp:positionV relativeFrom="paragraph">
                  <wp:posOffset>389890</wp:posOffset>
                </wp:positionV>
                <wp:extent cx="0" cy="285750"/>
                <wp:effectExtent l="76200" t="0" r="57150" b="57150"/>
                <wp:wrapNone/>
                <wp:docPr id="1597321200" name="Straight Arrow Connector 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725B24" id="Straight Arrow Connector 8" o:spid="_x0000_s1026" type="#_x0000_t32" style="position:absolute;margin-left:206.55pt;margin-top:30.7pt;width:0;height:2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" strokecolor="black [3200]" strokeweight=".5pt">
                <v:stroke endarrow="block" joinstyle="miter"/>
              </v:shape>
            </w:pict>
          </mc:Fallback>
        </mc:AlternateContent>
      </w:r>
      <w:r w:rsidR="00E85EC8" w:rsidRPr="00880F54">
        <w:rPr>
          <w:bCs/>
          <w:noProof/>
        </w:rPr>
        <mc:AlternateContent>
          <mc:Choice Requires="wps">
            <w:drawing>
              <wp:anchor distT="0" distB="0" distL="0" distR="0" simplePos="0" relativeHeight="251664384" behindDoc="1" locked="0" layoutInCell="1" allowOverlap="1" wp14:anchorId="1B52E7C9" wp14:editId="5077BF6C">
                <wp:simplePos x="0" y="0"/>
                <wp:positionH relativeFrom="page">
                  <wp:posOffset>2576830</wp:posOffset>
                </wp:positionH>
                <wp:positionV relativeFrom="paragraph">
                  <wp:posOffset>137160</wp:posOffset>
                </wp:positionV>
                <wp:extent cx="2987040" cy="268605"/>
                <wp:effectExtent l="0" t="0" r="0" b="0"/>
                <wp:wrapTopAndBottom/>
                <wp:docPr id="189946209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7040" cy="268605"/>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46F31F3" w14:textId="77777777" w:rsidR="004B2BF4" w:rsidRPr="004B2BF4" w:rsidRDefault="004B2BF4" w:rsidP="004B2BF4">
                            <w:pPr>
                              <w:pStyle w:val="BodyText"/>
                              <w:spacing w:before="64"/>
                              <w:jc w:val="center"/>
                              <w:rPr>
                                <w:b/>
                                <w:bCs/>
                                <w:lang w:val="id-ID"/>
                              </w:rPr>
                            </w:pPr>
                            <w:r w:rsidRPr="004B2BF4">
                              <w:rPr>
                                <w:b/>
                                <w:bCs/>
                                <w:lang w:val="id-ID"/>
                              </w:rPr>
                              <w:t>Teknik Analisis Data</w:t>
                            </w:r>
                          </w:p>
                          <w:p w14:paraId="3580FE90" w14:textId="52CFAEBC" w:rsidR="00E85EC8" w:rsidRPr="00B85298" w:rsidRDefault="00E85EC8" w:rsidP="004B2BF4">
                            <w:pPr>
                              <w:pStyle w:val="BodyText"/>
                              <w:spacing w:before="64"/>
                              <w:ind w:left="862"/>
                              <w:jc w:val="center"/>
                              <w:rPr>
                                <w:lang w:val="en-US"/>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2E7C9" id="Text Box 5" o:spid="_x0000_s1029" type="#_x0000_t202" style="position:absolute;margin-left:202.9pt;margin-top:10.8pt;width:235.2pt;height:21.1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" filled="f" strokeweight=".96pt">
                <v:textbox inset="0,0,0,0">
                  <w:txbxContent>
                    <w:p w14:paraId="046F31F3" w14:textId="77777777" w:rsidR="004B2BF4" w:rsidRPr="004B2BF4" w:rsidRDefault="004B2BF4" w:rsidP="004B2BF4">
                      <w:pPr>
                        <w:pStyle w:val="BodyText"/>
                        <w:spacing w:before="64"/>
                        <w:jc w:val="center"/>
                        <w:rPr>
                          <w:b/>
                          <w:bCs/>
                          <w:lang w:val="id-ID"/>
                        </w:rPr>
                      </w:pPr>
                      <w:r w:rsidRPr="004B2BF4">
                        <w:rPr>
                          <w:b/>
                          <w:bCs/>
                          <w:lang w:val="id-ID"/>
                        </w:rPr>
                        <w:t>Teknik Analisis Data</w:t>
                      </w:r>
                    </w:p>
                    <w:p w14:paraId="3580FE90" w14:textId="52CFAEBC" w:rsidR="00E85EC8" w:rsidRPr="00B85298" w:rsidRDefault="00E85EC8" w:rsidP="004B2BF4">
                      <w:pPr>
                        <w:pStyle w:val="BodyText"/>
                        <w:spacing w:before="64"/>
                        <w:ind w:left="862"/>
                        <w:jc w:val="center"/>
                        <w:rPr>
                          <w:lang w:val="en-US"/>
                        </w:rPr>
                      </w:pPr>
                    </w:p>
                  </w:txbxContent>
                </v:textbox>
                <w10:wrap type="topAndBottom" anchorx="page"/>
              </v:shape>
            </w:pict>
          </mc:Fallback>
        </mc:AlternateContent>
      </w:r>
    </w:p>
    <w:p w14:paraId="44FD3CED" w14:textId="6C262965" w:rsidR="00E85EC8" w:rsidRPr="00880F54" w:rsidRDefault="00E85EC8" w:rsidP="00E85EC8">
      <w:pPr>
        <w:pStyle w:val="BodyText"/>
        <w:rPr>
          <w:bCs/>
          <w:sz w:val="20"/>
        </w:rPr>
      </w:pPr>
    </w:p>
    <w:p w14:paraId="42172EE2" w14:textId="09A9C096" w:rsidR="00E85EC8" w:rsidRPr="00880F54" w:rsidRDefault="00E85EC8" w:rsidP="00E85EC8">
      <w:pPr>
        <w:pStyle w:val="BodyText"/>
        <w:spacing w:before="11"/>
        <w:rPr>
          <w:bCs/>
          <w:sz w:val="15"/>
        </w:rPr>
      </w:pPr>
      <w:r w:rsidRPr="00880F54">
        <w:rPr>
          <w:bCs/>
          <w:noProof/>
        </w:rPr>
        <mc:AlternateContent>
          <mc:Choice Requires="wps">
            <w:drawing>
              <wp:anchor distT="0" distB="0" distL="0" distR="0" simplePos="0" relativeHeight="251665408" behindDoc="1" locked="0" layoutInCell="1" allowOverlap="1" wp14:anchorId="5692D82C" wp14:editId="346204C2">
                <wp:simplePos x="0" y="0"/>
                <wp:positionH relativeFrom="page">
                  <wp:posOffset>2609850</wp:posOffset>
                </wp:positionH>
                <wp:positionV relativeFrom="paragraph">
                  <wp:posOffset>152400</wp:posOffset>
                </wp:positionV>
                <wp:extent cx="2944495" cy="304800"/>
                <wp:effectExtent l="0" t="0" r="27305" b="19050"/>
                <wp:wrapTopAndBottom/>
                <wp:docPr id="34090125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4495" cy="30480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EB0FC23" w14:textId="44AD8FC0" w:rsidR="00E85EC8" w:rsidRDefault="00B85298" w:rsidP="00E85EC8">
                            <w:pPr>
                              <w:pStyle w:val="BodyText"/>
                              <w:spacing w:before="66"/>
                              <w:ind w:left="181" w:right="178"/>
                              <w:jc w:val="center"/>
                              <w:rPr>
                                <w:i/>
                              </w:rPr>
                            </w:pPr>
                            <w:r>
                              <w:t>Implementasi Metode</w:t>
                            </w:r>
                          </w:p>
                          <w:p w14:paraId="76C5B5A2" w14:textId="4E1EC5EB" w:rsidR="00E85EC8" w:rsidRDefault="00E85EC8" w:rsidP="00E85EC8">
                            <w:pPr>
                              <w:spacing w:before="20"/>
                              <w:ind w:left="178" w:right="178"/>
                              <w:jc w:val="center"/>
                              <w:rPr>
                                <w: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2D82C" id="Text Box 4" o:spid="_x0000_s1030" type="#_x0000_t202" style="position:absolute;margin-left:205.5pt;margin-top:12pt;width:231.85pt;height:24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" filled="f" strokeweight=".96pt">
                <v:textbox inset="0,0,0,0">
                  <w:txbxContent>
                    <w:p w14:paraId="4EB0FC23" w14:textId="44AD8FC0" w:rsidR="00E85EC8" w:rsidRDefault="00B85298" w:rsidP="00E85EC8">
                      <w:pPr>
                        <w:pStyle w:val="BodyText"/>
                        <w:spacing w:before="66"/>
                        <w:ind w:left="181" w:right="178"/>
                        <w:jc w:val="center"/>
                        <w:rPr>
                          <w:i/>
                        </w:rPr>
                      </w:pPr>
                      <w:r>
                        <w:t>Implementasi Metode</w:t>
                      </w:r>
                    </w:p>
                    <w:p w14:paraId="76C5B5A2" w14:textId="4E1EC5EB" w:rsidR="00E85EC8" w:rsidRDefault="00E85EC8" w:rsidP="00E85EC8">
                      <w:pPr>
                        <w:spacing w:before="20"/>
                        <w:ind w:left="178" w:right="178"/>
                        <w:jc w:val="center"/>
                        <w:rPr>
                          <w:i/>
                        </w:rPr>
                      </w:pPr>
                    </w:p>
                  </w:txbxContent>
                </v:textbox>
                <w10:wrap type="topAndBottom" anchorx="page"/>
              </v:shape>
            </w:pict>
          </mc:Fallback>
        </mc:AlternateContent>
      </w:r>
    </w:p>
    <w:p w14:paraId="0E6E6554" w14:textId="2DC214EE" w:rsidR="00E85EC8" w:rsidRPr="00880F54" w:rsidRDefault="00B85298" w:rsidP="00E85EC8">
      <w:pPr>
        <w:pStyle w:val="BodyText"/>
        <w:rPr>
          <w:bCs/>
          <w:sz w:val="20"/>
        </w:rPr>
      </w:pPr>
      <w:r w:rsidRPr="00880F54">
        <w:rPr>
          <w:bCs/>
          <w:noProof/>
          <w:sz w:val="20"/>
          <w14:ligatures w14:val="standardContextual"/>
        </w:rPr>
        <mc:AlternateContent>
          <mc:Choice Requires="wps">
            <w:drawing>
              <wp:anchor distT="0" distB="0" distL="114300" distR="114300" simplePos="0" relativeHeight="251681792" behindDoc="0" locked="0" layoutInCell="1" allowOverlap="1" wp14:anchorId="08CC8241" wp14:editId="0ED404EE">
                <wp:simplePos x="0" y="0"/>
                <wp:positionH relativeFrom="column">
                  <wp:posOffset>2647950</wp:posOffset>
                </wp:positionH>
                <wp:positionV relativeFrom="paragraph">
                  <wp:posOffset>389890</wp:posOffset>
                </wp:positionV>
                <wp:extent cx="0" cy="285750"/>
                <wp:effectExtent l="76200" t="0" r="57150" b="57150"/>
                <wp:wrapNone/>
                <wp:docPr id="905190432" name="Straight Arrow Connector 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586263" id="Straight Arrow Connector 8" o:spid="_x0000_s1026" type="#_x0000_t32" style="position:absolute;margin-left:208.5pt;margin-top:30.7pt;width:0;height:2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" strokecolor="black [3200]" strokeweight=".5pt">
                <v:stroke endarrow="block" joinstyle="miter"/>
              </v:shape>
            </w:pict>
          </mc:Fallback>
        </mc:AlternateContent>
      </w:r>
    </w:p>
    <w:p w14:paraId="3C31F718" w14:textId="6A6A4C0F" w:rsidR="00E85EC8" w:rsidRPr="00880F54" w:rsidRDefault="00E85EC8" w:rsidP="00E85EC8">
      <w:pPr>
        <w:pStyle w:val="BodyText"/>
        <w:spacing w:before="6"/>
        <w:rPr>
          <w:bCs/>
          <w:sz w:val="15"/>
        </w:rPr>
      </w:pPr>
    </w:p>
    <w:p w14:paraId="63E13AAB" w14:textId="4C4F0F02" w:rsidR="00E85EC8" w:rsidRPr="00880F54" w:rsidRDefault="00E85EC8" w:rsidP="00E85EC8">
      <w:pPr>
        <w:pStyle w:val="BodyText"/>
        <w:spacing w:before="3"/>
        <w:rPr>
          <w:bCs/>
          <w:sz w:val="10"/>
        </w:rPr>
      </w:pPr>
    </w:p>
    <w:p w14:paraId="40D52CBD" w14:textId="2307337D" w:rsidR="00B6749B" w:rsidRPr="00880F54" w:rsidRDefault="00B85298" w:rsidP="00D775F8">
      <w:pPr>
        <w:pStyle w:val="NoSpacing"/>
        <w:keepNext/>
        <w:ind w:left="340"/>
        <w:rPr>
          <w:bCs/>
        </w:rPr>
      </w:pPr>
      <w:r w:rsidRPr="00880F54">
        <w:rPr>
          <w:bCs/>
          <w:noProof/>
        </w:rPr>
        <mc:AlternateContent>
          <mc:Choice Requires="wps">
            <w:drawing>
              <wp:anchor distT="0" distB="0" distL="114300" distR="114300" simplePos="0" relativeHeight="251675648" behindDoc="0" locked="0" layoutInCell="1" allowOverlap="1" wp14:anchorId="4502E2C3" wp14:editId="0EAA9C27">
                <wp:simplePos x="0" y="0"/>
                <wp:positionH relativeFrom="column">
                  <wp:posOffset>1207770</wp:posOffset>
                </wp:positionH>
                <wp:positionV relativeFrom="paragraph">
                  <wp:posOffset>18415</wp:posOffset>
                </wp:positionV>
                <wp:extent cx="2936875" cy="277495"/>
                <wp:effectExtent l="0" t="0" r="15875" b="27305"/>
                <wp:wrapNone/>
                <wp:docPr id="275015730"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6875" cy="277495"/>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43915C8" w14:textId="77777777" w:rsidR="00B6749B" w:rsidRDefault="00B6749B" w:rsidP="00B6749B">
                            <w:pPr>
                              <w:spacing w:before="65"/>
                              <w:ind w:left="-284" w:firstLine="426"/>
                              <w:jc w:val="center"/>
                            </w:pPr>
                            <w:r>
                              <w:t>Merancang</w:t>
                            </w:r>
                            <w:r>
                              <w:rPr>
                                <w:spacing w:val="-4"/>
                              </w:rPr>
                              <w:t xml:space="preserve"> </w:t>
                            </w:r>
                            <w:r>
                              <w:t>Aplikasi</w:t>
                            </w:r>
                            <w:r>
                              <w:rPr>
                                <w:spacing w:val="-1"/>
                              </w:rPr>
                              <w:t xml:space="preserve"> </w:t>
                            </w:r>
                            <w:r>
                              <w:t>Sistem</w:t>
                            </w:r>
                            <w:r>
                              <w:rPr>
                                <w:spacing w:val="-1"/>
                              </w:rPr>
                              <w:t xml:space="preserve"> </w:t>
                            </w:r>
                            <w:r>
                              <w:t>Pakar</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4502E2C3" id="Text Box 12" o:spid="_x0000_s1031" type="#_x0000_t202" style="position:absolute;left:0;text-align:left;margin-left:95.1pt;margin-top:1.45pt;width:231.25pt;height:21.8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" filled="f" strokeweight=".96pt">
                <v:textbox inset="0,0,0,0">
                  <w:txbxContent>
                    <w:p w14:paraId="043915C8" w14:textId="77777777" w:rsidR="00B6749B" w:rsidRDefault="00B6749B" w:rsidP="00B6749B">
                      <w:pPr>
                        <w:spacing w:before="65"/>
                        <w:ind w:left="-284" w:firstLine="426"/>
                        <w:jc w:val="center"/>
                      </w:pPr>
                      <w:r>
                        <w:t>Merancang</w:t>
                      </w:r>
                      <w:r>
                        <w:rPr>
                          <w:spacing w:val="-4"/>
                        </w:rPr>
                        <w:t xml:space="preserve"> </w:t>
                      </w:r>
                      <w:r>
                        <w:t>Aplikasi</w:t>
                      </w:r>
                      <w:r>
                        <w:rPr>
                          <w:spacing w:val="-1"/>
                        </w:rPr>
                        <w:t xml:space="preserve"> </w:t>
                      </w:r>
                      <w:r>
                        <w:t>Sistem</w:t>
                      </w:r>
                      <w:r>
                        <w:rPr>
                          <w:spacing w:val="-1"/>
                        </w:rPr>
                        <w:t xml:space="preserve"> </w:t>
                      </w:r>
                      <w:r>
                        <w:t>Pakar</w:t>
                      </w:r>
                    </w:p>
                  </w:txbxContent>
                </v:textbox>
              </v:shape>
            </w:pict>
          </mc:Fallback>
        </mc:AlternateContent>
      </w:r>
    </w:p>
    <w:p w14:paraId="31DD4F28" w14:textId="3EA6C223" w:rsidR="00B6749B" w:rsidRPr="00880F54" w:rsidRDefault="00B85298" w:rsidP="00D775F8">
      <w:pPr>
        <w:pStyle w:val="NoSpacing"/>
        <w:keepNext/>
        <w:ind w:left="340"/>
        <w:rPr>
          <w:bCs/>
        </w:rPr>
      </w:pPr>
      <w:r w:rsidRPr="00880F54">
        <w:rPr>
          <w:bCs/>
          <w:noProof/>
          <w:sz w:val="20"/>
        </w:rPr>
        <mc:AlternateContent>
          <mc:Choice Requires="wps">
            <w:drawing>
              <wp:anchor distT="0" distB="0" distL="114300" distR="114300" simplePos="0" relativeHeight="251683840" behindDoc="0" locked="0" layoutInCell="1" allowOverlap="1" wp14:anchorId="55BFA11F" wp14:editId="27DABE13">
                <wp:simplePos x="0" y="0"/>
                <wp:positionH relativeFrom="column">
                  <wp:posOffset>2657475</wp:posOffset>
                </wp:positionH>
                <wp:positionV relativeFrom="paragraph">
                  <wp:posOffset>8255</wp:posOffset>
                </wp:positionV>
                <wp:extent cx="0" cy="285750"/>
                <wp:effectExtent l="76200" t="0" r="57150" b="57150"/>
                <wp:wrapNone/>
                <wp:docPr id="1097938691" name="Straight Arrow Connector 8"/>
                <wp:cNvGraphicFramePr/>
                <a:graphic xmlns:a="http://schemas.openxmlformats.org/drawingml/2006/main">
                  <a:graphicData uri="http://schemas.microsoft.com/office/word/2010/wordprocessingShape">
                    <wps:wsp>
                      <wps:cNvCnPr/>
                      <wps:spPr>
                        <a:xfrm>
                          <a:off x="0" y="0"/>
                          <a:ext cx="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B61FC81" id="Straight Arrow Connector 8" o:spid="_x0000_s1026" type="#_x0000_t32" style="position:absolute;margin-left:209.25pt;margin-top:.65pt;width:0;height:2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" strokecolor="black [3200]" strokeweight=".5pt">
                <v:stroke endarrow="block" joinstyle="miter"/>
              </v:shape>
            </w:pict>
          </mc:Fallback>
        </mc:AlternateContent>
      </w:r>
    </w:p>
    <w:p w14:paraId="36E31B27" w14:textId="4C570D31" w:rsidR="00B6749B" w:rsidRPr="00880F54" w:rsidRDefault="00B85298" w:rsidP="00D775F8">
      <w:pPr>
        <w:pStyle w:val="NoSpacing"/>
        <w:keepNext/>
        <w:ind w:left="340"/>
        <w:rPr>
          <w:bCs/>
        </w:rPr>
      </w:pPr>
      <w:r w:rsidRPr="00880F54">
        <w:rPr>
          <w:bCs/>
          <w:noProof/>
        </w:rPr>
        <mc:AlternateContent>
          <mc:Choice Requires="wps">
            <w:drawing>
              <wp:anchor distT="0" distB="0" distL="114300" distR="114300" simplePos="0" relativeHeight="251679744" behindDoc="0" locked="0" layoutInCell="1" allowOverlap="1" wp14:anchorId="66909B85" wp14:editId="323647C2">
                <wp:simplePos x="0" y="0"/>
                <wp:positionH relativeFrom="column">
                  <wp:posOffset>1205230</wp:posOffset>
                </wp:positionH>
                <wp:positionV relativeFrom="paragraph">
                  <wp:posOffset>13335</wp:posOffset>
                </wp:positionV>
                <wp:extent cx="2939415" cy="259080"/>
                <wp:effectExtent l="0" t="0" r="13335" b="26670"/>
                <wp:wrapNone/>
                <wp:docPr id="208313444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9415" cy="259080"/>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D1559C3" w14:textId="77777777" w:rsidR="00B6749B" w:rsidRDefault="00B6749B" w:rsidP="00B101C9">
                            <w:pPr>
                              <w:spacing w:before="67"/>
                              <w:ind w:firstLine="0"/>
                              <w:jc w:val="center"/>
                            </w:pPr>
                            <w:r>
                              <w:t>Menarik</w:t>
                            </w:r>
                            <w:r>
                              <w:rPr>
                                <w:spacing w:val="-2"/>
                              </w:rPr>
                              <w:t xml:space="preserve"> </w:t>
                            </w:r>
                            <w:r>
                              <w:t>Kesimpulan</w:t>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66909B85" id="Text Box 10" o:spid="_x0000_s1032" type="#_x0000_t202" style="position:absolute;left:0;text-align:left;margin-left:94.9pt;margin-top:1.05pt;width:231.45pt;height:20.4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" filled="f" strokeweight=".96pt">
                <v:textbox inset="0,0,0,0">
                  <w:txbxContent>
                    <w:p w14:paraId="4D1559C3" w14:textId="77777777" w:rsidR="00B6749B" w:rsidRDefault="00B6749B" w:rsidP="00B101C9">
                      <w:pPr>
                        <w:spacing w:before="67"/>
                        <w:ind w:firstLine="0"/>
                        <w:jc w:val="center"/>
                      </w:pPr>
                      <w:r>
                        <w:t>Menarik</w:t>
                      </w:r>
                      <w:r>
                        <w:rPr>
                          <w:spacing w:val="-2"/>
                        </w:rPr>
                        <w:t xml:space="preserve"> </w:t>
                      </w:r>
                      <w:r>
                        <w:t>Kesimpulan</w:t>
                      </w:r>
                    </w:p>
                  </w:txbxContent>
                </v:textbox>
              </v:shape>
            </w:pict>
          </mc:Fallback>
        </mc:AlternateContent>
      </w:r>
    </w:p>
    <w:p w14:paraId="1456EF26" w14:textId="77777777" w:rsidR="00B85298" w:rsidRPr="00586658" w:rsidRDefault="00B85298" w:rsidP="00B85298">
      <w:pPr>
        <w:pStyle w:val="NoSpacing"/>
        <w:keepNext/>
        <w:ind w:left="340"/>
        <w:rPr>
          <w:b/>
          <w:szCs w:val="24"/>
        </w:rPr>
      </w:pPr>
    </w:p>
    <w:p w14:paraId="6621337C" w14:textId="0EBD336C" w:rsidR="00B85298" w:rsidRPr="00880F54" w:rsidRDefault="00B85298" w:rsidP="00B85298">
      <w:pPr>
        <w:pStyle w:val="Caption"/>
        <w:ind w:left="340"/>
        <w:rPr>
          <w:b w:val="0"/>
          <w:bCs/>
          <w:iCs w:val="0"/>
        </w:rPr>
      </w:pPr>
      <w:bookmarkStart w:id="26" w:name="_Toc166350543"/>
      <w:r w:rsidRPr="00586658">
        <w:rPr>
          <w:iCs w:val="0"/>
          <w:sz w:val="24"/>
          <w:szCs w:val="24"/>
        </w:rPr>
        <w:t xml:space="preserve">Gambar  </w:t>
      </w:r>
      <w:r w:rsidR="00586658" w:rsidRPr="00586658">
        <w:rPr>
          <w:iCs w:val="0"/>
          <w:sz w:val="24"/>
          <w:szCs w:val="24"/>
        </w:rPr>
        <w:t xml:space="preserve">3.1 </w:t>
      </w:r>
      <w:r w:rsidRPr="00586658">
        <w:rPr>
          <w:iCs w:val="0"/>
          <w:sz w:val="24"/>
          <w:szCs w:val="24"/>
        </w:rPr>
        <w:t>Tahapan Penelitian</w:t>
      </w:r>
      <w:r w:rsidRPr="00880F54">
        <w:rPr>
          <w:b w:val="0"/>
          <w:bCs/>
          <w:iCs w:val="0"/>
        </w:rPr>
        <w:br/>
      </w:r>
      <w:bookmarkEnd w:id="26"/>
    </w:p>
    <w:p w14:paraId="1D27568F" w14:textId="361B31EC" w:rsidR="00B6749B" w:rsidRPr="00880F54" w:rsidRDefault="00B6749B" w:rsidP="00D775F8">
      <w:pPr>
        <w:pStyle w:val="NoSpacing"/>
        <w:keepNext/>
        <w:ind w:left="340"/>
        <w:rPr>
          <w:bCs/>
        </w:rPr>
      </w:pPr>
    </w:p>
    <w:p w14:paraId="22EE860F" w14:textId="3B448770" w:rsidR="00B6749B" w:rsidRPr="00880F54" w:rsidRDefault="00B6749B" w:rsidP="00D775F8">
      <w:pPr>
        <w:pStyle w:val="NoSpacing"/>
        <w:keepNext/>
        <w:ind w:left="340"/>
        <w:rPr>
          <w:bCs/>
        </w:rPr>
      </w:pPr>
    </w:p>
    <w:p w14:paraId="4D63F8D5" w14:textId="77777777" w:rsidR="00403D65" w:rsidRPr="00880F54" w:rsidRDefault="00403D65" w:rsidP="00403D65">
      <w:pPr>
        <w:pStyle w:val="NoSpacing"/>
        <w:rPr>
          <w:bCs/>
        </w:rPr>
      </w:pPr>
    </w:p>
    <w:p w14:paraId="5AD9B01E" w14:textId="77777777" w:rsidR="00403D65" w:rsidRPr="00880F54" w:rsidRDefault="00403D65" w:rsidP="00B85298">
      <w:pPr>
        <w:widowControl w:val="0"/>
        <w:tabs>
          <w:tab w:val="left" w:pos="1162"/>
        </w:tabs>
        <w:autoSpaceDE w:val="0"/>
        <w:autoSpaceDN w:val="0"/>
        <w:spacing w:line="240" w:lineRule="auto"/>
        <w:ind w:firstLine="0"/>
        <w:contextualSpacing w:val="0"/>
        <w:rPr>
          <w:bCs/>
        </w:rPr>
      </w:pPr>
    </w:p>
    <w:p w14:paraId="116622E4" w14:textId="77777777" w:rsidR="00B101C9" w:rsidRPr="00880F54" w:rsidRDefault="00B101C9" w:rsidP="00B101C9">
      <w:pPr>
        <w:pStyle w:val="ListParagraph"/>
        <w:tabs>
          <w:tab w:val="left" w:pos="1162"/>
        </w:tabs>
        <w:ind w:left="426"/>
        <w:rPr>
          <w:bCs/>
        </w:rPr>
      </w:pPr>
    </w:p>
    <w:p w14:paraId="1655492A" w14:textId="77777777" w:rsidR="00B101C9" w:rsidRPr="00880F54" w:rsidRDefault="00B101C9" w:rsidP="00B101C9">
      <w:pPr>
        <w:pStyle w:val="ListParagraph"/>
        <w:numPr>
          <w:ilvl w:val="1"/>
          <w:numId w:val="28"/>
        </w:numPr>
        <w:ind w:left="426" w:hanging="426"/>
        <w:rPr>
          <w:bCs/>
        </w:rPr>
      </w:pPr>
      <w:r w:rsidRPr="00880F54">
        <w:rPr>
          <w:bCs/>
        </w:rPr>
        <w:t>Perumusan Masalah</w:t>
      </w:r>
    </w:p>
    <w:p w14:paraId="1CFF6299" w14:textId="77777777" w:rsidR="00B101C9" w:rsidRPr="00880F54" w:rsidRDefault="00B101C9" w:rsidP="00B101C9">
      <w:pPr>
        <w:pStyle w:val="ListParagraph"/>
        <w:widowControl w:val="0"/>
        <w:tabs>
          <w:tab w:val="left" w:pos="1162"/>
        </w:tabs>
        <w:autoSpaceDE w:val="0"/>
        <w:autoSpaceDN w:val="0"/>
        <w:spacing w:line="240" w:lineRule="auto"/>
        <w:ind w:left="426"/>
        <w:contextualSpacing w:val="0"/>
        <w:rPr>
          <w:bCs/>
        </w:rPr>
      </w:pPr>
    </w:p>
    <w:p w14:paraId="61E11017" w14:textId="36C5F320" w:rsidR="00403D65" w:rsidRPr="00880F54" w:rsidRDefault="00403D65" w:rsidP="00B101C9">
      <w:pPr>
        <w:pStyle w:val="ListParagraph"/>
        <w:widowControl w:val="0"/>
        <w:numPr>
          <w:ilvl w:val="2"/>
          <w:numId w:val="28"/>
        </w:numPr>
        <w:tabs>
          <w:tab w:val="left" w:pos="1162"/>
        </w:tabs>
        <w:autoSpaceDE w:val="0"/>
        <w:autoSpaceDN w:val="0"/>
        <w:spacing w:line="240" w:lineRule="auto"/>
        <w:ind w:left="851" w:hanging="425"/>
        <w:contextualSpacing w:val="0"/>
        <w:rPr>
          <w:bCs/>
        </w:rPr>
      </w:pPr>
      <w:r w:rsidRPr="00880F54">
        <w:rPr>
          <w:bCs/>
        </w:rPr>
        <w:t>Mengidentifikasi</w:t>
      </w:r>
      <w:r w:rsidRPr="00880F54">
        <w:rPr>
          <w:bCs/>
          <w:spacing w:val="-2"/>
        </w:rPr>
        <w:t xml:space="preserve"> </w:t>
      </w:r>
      <w:r w:rsidRPr="00880F54">
        <w:rPr>
          <w:bCs/>
        </w:rPr>
        <w:t>Masalah</w:t>
      </w:r>
    </w:p>
    <w:p w14:paraId="37BC8F92" w14:textId="7B842404" w:rsidR="00403D65" w:rsidRPr="00880F54" w:rsidRDefault="00403D65" w:rsidP="00B101C9">
      <w:pPr>
        <w:widowControl w:val="0"/>
        <w:autoSpaceDE w:val="0"/>
        <w:autoSpaceDN w:val="0"/>
        <w:spacing w:line="240" w:lineRule="auto"/>
        <w:ind w:firstLine="0"/>
        <w:contextualSpacing w:val="0"/>
        <w:rPr>
          <w:bCs/>
        </w:rPr>
      </w:pPr>
    </w:p>
    <w:p w14:paraId="032EFF42" w14:textId="77777777" w:rsidR="00403D65" w:rsidRPr="00880F54" w:rsidRDefault="00403D65" w:rsidP="00B101C9">
      <w:pPr>
        <w:pStyle w:val="BodyText"/>
        <w:spacing w:before="137" w:line="360" w:lineRule="auto"/>
        <w:ind w:left="426" w:right="-1" w:firstLine="425"/>
        <w:rPr>
          <w:bCs/>
        </w:rPr>
      </w:pPr>
      <w:r w:rsidRPr="00880F54">
        <w:rPr>
          <w:bCs/>
        </w:rPr>
        <w:t>Mengidentifikasi</w:t>
      </w:r>
      <w:r w:rsidRPr="00880F54">
        <w:rPr>
          <w:bCs/>
          <w:spacing w:val="1"/>
        </w:rPr>
        <w:t xml:space="preserve"> </w:t>
      </w:r>
      <w:r w:rsidRPr="00880F54">
        <w:rPr>
          <w:bCs/>
        </w:rPr>
        <w:t>masalah</w:t>
      </w:r>
      <w:r w:rsidRPr="00880F54">
        <w:rPr>
          <w:bCs/>
          <w:spacing w:val="1"/>
        </w:rPr>
        <w:t xml:space="preserve"> </w:t>
      </w:r>
      <w:r w:rsidRPr="00880F54">
        <w:rPr>
          <w:bCs/>
        </w:rPr>
        <w:t>sama</w:t>
      </w:r>
      <w:r w:rsidRPr="00880F54">
        <w:rPr>
          <w:bCs/>
          <w:spacing w:val="1"/>
        </w:rPr>
        <w:t xml:space="preserve"> </w:t>
      </w:r>
      <w:r w:rsidRPr="00880F54">
        <w:rPr>
          <w:bCs/>
        </w:rPr>
        <w:t>artinya</w:t>
      </w:r>
      <w:r w:rsidRPr="00880F54">
        <w:rPr>
          <w:bCs/>
          <w:spacing w:val="1"/>
        </w:rPr>
        <w:t xml:space="preserve"> </w:t>
      </w:r>
      <w:r w:rsidRPr="00880F54">
        <w:rPr>
          <w:bCs/>
        </w:rPr>
        <w:t>dengan</w:t>
      </w:r>
      <w:r w:rsidRPr="00880F54">
        <w:rPr>
          <w:bCs/>
          <w:spacing w:val="1"/>
        </w:rPr>
        <w:t xml:space="preserve"> </w:t>
      </w:r>
      <w:r w:rsidRPr="00880F54">
        <w:rPr>
          <w:bCs/>
        </w:rPr>
        <w:t>pengenalan</w:t>
      </w:r>
      <w:r w:rsidRPr="00880F54">
        <w:rPr>
          <w:bCs/>
          <w:spacing w:val="1"/>
        </w:rPr>
        <w:t xml:space="preserve"> </w:t>
      </w:r>
      <w:r w:rsidRPr="00880F54">
        <w:rPr>
          <w:bCs/>
        </w:rPr>
        <w:t>masalah,</w:t>
      </w:r>
      <w:r w:rsidRPr="00880F54">
        <w:rPr>
          <w:bCs/>
          <w:spacing w:val="1"/>
        </w:rPr>
        <w:t xml:space="preserve"> </w:t>
      </w:r>
      <w:r w:rsidRPr="00880F54">
        <w:rPr>
          <w:bCs/>
        </w:rPr>
        <w:t>sedangkan</w:t>
      </w:r>
      <w:r w:rsidRPr="00880F54">
        <w:rPr>
          <w:bCs/>
          <w:spacing w:val="-10"/>
        </w:rPr>
        <w:t xml:space="preserve"> </w:t>
      </w:r>
      <w:r w:rsidRPr="00880F54">
        <w:rPr>
          <w:bCs/>
        </w:rPr>
        <w:t>rumusan</w:t>
      </w:r>
      <w:r w:rsidRPr="00880F54">
        <w:rPr>
          <w:bCs/>
          <w:spacing w:val="-12"/>
        </w:rPr>
        <w:t xml:space="preserve"> </w:t>
      </w:r>
      <w:r w:rsidRPr="00880F54">
        <w:rPr>
          <w:bCs/>
        </w:rPr>
        <w:t>masalah</w:t>
      </w:r>
      <w:r w:rsidRPr="00880F54">
        <w:rPr>
          <w:bCs/>
          <w:spacing w:val="-12"/>
        </w:rPr>
        <w:t xml:space="preserve"> </w:t>
      </w:r>
      <w:r w:rsidRPr="00880F54">
        <w:rPr>
          <w:bCs/>
        </w:rPr>
        <w:t>merupakan</w:t>
      </w:r>
      <w:r w:rsidRPr="00880F54">
        <w:rPr>
          <w:bCs/>
          <w:spacing w:val="-12"/>
        </w:rPr>
        <w:t xml:space="preserve"> </w:t>
      </w:r>
      <w:r w:rsidRPr="00880F54">
        <w:rPr>
          <w:bCs/>
        </w:rPr>
        <w:t>sejumlah</w:t>
      </w:r>
      <w:r w:rsidRPr="00880F54">
        <w:rPr>
          <w:bCs/>
          <w:spacing w:val="-10"/>
        </w:rPr>
        <w:t xml:space="preserve"> </w:t>
      </w:r>
      <w:r w:rsidRPr="00880F54">
        <w:rPr>
          <w:bCs/>
        </w:rPr>
        <w:t>pertanyaan</w:t>
      </w:r>
      <w:r w:rsidRPr="00880F54">
        <w:rPr>
          <w:bCs/>
          <w:spacing w:val="-11"/>
        </w:rPr>
        <w:t xml:space="preserve"> </w:t>
      </w:r>
      <w:r w:rsidRPr="00880F54">
        <w:rPr>
          <w:bCs/>
        </w:rPr>
        <w:t>pada</w:t>
      </w:r>
      <w:r w:rsidRPr="00880F54">
        <w:rPr>
          <w:bCs/>
          <w:spacing w:val="-13"/>
        </w:rPr>
        <w:t xml:space="preserve"> </w:t>
      </w:r>
      <w:r w:rsidRPr="00880F54">
        <w:rPr>
          <w:bCs/>
        </w:rPr>
        <w:t>penelitian</w:t>
      </w:r>
      <w:r w:rsidRPr="00880F54">
        <w:rPr>
          <w:bCs/>
          <w:spacing w:val="-57"/>
        </w:rPr>
        <w:t xml:space="preserve"> </w:t>
      </w:r>
      <w:r w:rsidRPr="00880F54">
        <w:rPr>
          <w:bCs/>
          <w:spacing w:val="-1"/>
        </w:rPr>
        <w:t>yang</w:t>
      </w:r>
      <w:r w:rsidRPr="00880F54">
        <w:rPr>
          <w:bCs/>
          <w:spacing w:val="-15"/>
        </w:rPr>
        <w:t xml:space="preserve"> </w:t>
      </w:r>
      <w:r w:rsidRPr="00880F54">
        <w:rPr>
          <w:bCs/>
          <w:spacing w:val="-1"/>
        </w:rPr>
        <w:t>disusun</w:t>
      </w:r>
      <w:r w:rsidRPr="00880F54">
        <w:rPr>
          <w:bCs/>
          <w:spacing w:val="-12"/>
        </w:rPr>
        <w:t xml:space="preserve"> </w:t>
      </w:r>
      <w:r w:rsidRPr="00880F54">
        <w:rPr>
          <w:bCs/>
          <w:spacing w:val="-1"/>
        </w:rPr>
        <w:t>dalam</w:t>
      </w:r>
      <w:r w:rsidRPr="00880F54">
        <w:rPr>
          <w:bCs/>
          <w:spacing w:val="-11"/>
        </w:rPr>
        <w:t xml:space="preserve"> </w:t>
      </w:r>
      <w:r w:rsidRPr="00880F54">
        <w:rPr>
          <w:bCs/>
        </w:rPr>
        <w:t>kalimat</w:t>
      </w:r>
      <w:r w:rsidRPr="00880F54">
        <w:rPr>
          <w:bCs/>
          <w:spacing w:val="-12"/>
        </w:rPr>
        <w:t xml:space="preserve"> </w:t>
      </w:r>
      <w:r w:rsidRPr="00880F54">
        <w:rPr>
          <w:bCs/>
        </w:rPr>
        <w:t>tanya,</w:t>
      </w:r>
      <w:r w:rsidRPr="00880F54">
        <w:rPr>
          <w:bCs/>
          <w:spacing w:val="-11"/>
        </w:rPr>
        <w:t xml:space="preserve"> </w:t>
      </w:r>
      <w:r w:rsidRPr="00880F54">
        <w:rPr>
          <w:bCs/>
        </w:rPr>
        <w:t>pertanyaan</w:t>
      </w:r>
      <w:r w:rsidRPr="00880F54">
        <w:rPr>
          <w:bCs/>
          <w:spacing w:val="-12"/>
        </w:rPr>
        <w:t xml:space="preserve"> </w:t>
      </w:r>
      <w:r w:rsidRPr="00880F54">
        <w:rPr>
          <w:bCs/>
        </w:rPr>
        <w:t>tersebut</w:t>
      </w:r>
      <w:r w:rsidRPr="00880F54">
        <w:rPr>
          <w:bCs/>
          <w:spacing w:val="-12"/>
        </w:rPr>
        <w:t xml:space="preserve"> </w:t>
      </w:r>
      <w:r w:rsidRPr="00880F54">
        <w:rPr>
          <w:bCs/>
        </w:rPr>
        <w:t>akan</w:t>
      </w:r>
      <w:r w:rsidRPr="00880F54">
        <w:rPr>
          <w:bCs/>
          <w:spacing w:val="-11"/>
        </w:rPr>
        <w:t xml:space="preserve"> </w:t>
      </w:r>
      <w:r w:rsidRPr="00880F54">
        <w:rPr>
          <w:bCs/>
        </w:rPr>
        <w:t>menentukan</w:t>
      </w:r>
      <w:r w:rsidRPr="00880F54">
        <w:rPr>
          <w:bCs/>
          <w:spacing w:val="-11"/>
        </w:rPr>
        <w:t xml:space="preserve"> </w:t>
      </w:r>
      <w:r w:rsidRPr="00880F54">
        <w:rPr>
          <w:bCs/>
        </w:rPr>
        <w:t>arah</w:t>
      </w:r>
      <w:r w:rsidRPr="00880F54">
        <w:rPr>
          <w:bCs/>
          <w:spacing w:val="-57"/>
        </w:rPr>
        <w:t xml:space="preserve"> </w:t>
      </w:r>
      <w:r w:rsidRPr="00880F54">
        <w:rPr>
          <w:bCs/>
        </w:rPr>
        <w:t>penelitian tersebut. Penulis akan mencoba mengidentifikasi masalah dengan</w:t>
      </w:r>
      <w:r w:rsidRPr="00880F54">
        <w:rPr>
          <w:bCs/>
          <w:spacing w:val="1"/>
        </w:rPr>
        <w:t xml:space="preserve"> </w:t>
      </w:r>
      <w:r w:rsidRPr="00880F54">
        <w:rPr>
          <w:bCs/>
        </w:rPr>
        <w:t>mencari informasi tentang faktor penyebab timbulnya masalah, selanjutnya</w:t>
      </w:r>
      <w:r w:rsidRPr="00880F54">
        <w:rPr>
          <w:bCs/>
          <w:spacing w:val="1"/>
        </w:rPr>
        <w:t xml:space="preserve"> </w:t>
      </w:r>
      <w:r w:rsidRPr="00880F54">
        <w:rPr>
          <w:bCs/>
        </w:rPr>
        <w:t>merumuskan</w:t>
      </w:r>
      <w:r w:rsidRPr="00880F54">
        <w:rPr>
          <w:bCs/>
          <w:spacing w:val="1"/>
        </w:rPr>
        <w:t xml:space="preserve"> </w:t>
      </w:r>
      <w:r w:rsidRPr="00880F54">
        <w:rPr>
          <w:bCs/>
        </w:rPr>
        <w:t>masalah</w:t>
      </w:r>
      <w:r w:rsidRPr="00880F54">
        <w:rPr>
          <w:bCs/>
          <w:spacing w:val="1"/>
        </w:rPr>
        <w:t xml:space="preserve"> </w:t>
      </w:r>
      <w:r w:rsidRPr="00880F54">
        <w:rPr>
          <w:bCs/>
        </w:rPr>
        <w:t>tersebut</w:t>
      </w:r>
      <w:r w:rsidRPr="00880F54">
        <w:rPr>
          <w:bCs/>
          <w:spacing w:val="1"/>
        </w:rPr>
        <w:t xml:space="preserve"> </w:t>
      </w:r>
      <w:r w:rsidRPr="00880F54">
        <w:rPr>
          <w:bCs/>
        </w:rPr>
        <w:t>dalam</w:t>
      </w:r>
      <w:r w:rsidRPr="00880F54">
        <w:rPr>
          <w:bCs/>
          <w:spacing w:val="1"/>
        </w:rPr>
        <w:t xml:space="preserve"> </w:t>
      </w:r>
      <w:r w:rsidRPr="00880F54">
        <w:rPr>
          <w:bCs/>
        </w:rPr>
        <w:t>bentuk</w:t>
      </w:r>
      <w:r w:rsidRPr="00880F54">
        <w:rPr>
          <w:bCs/>
          <w:spacing w:val="1"/>
        </w:rPr>
        <w:t xml:space="preserve"> </w:t>
      </w:r>
      <w:r w:rsidRPr="00880F54">
        <w:rPr>
          <w:bCs/>
        </w:rPr>
        <w:t>pertanyaan</w:t>
      </w:r>
      <w:r w:rsidRPr="00880F54">
        <w:rPr>
          <w:bCs/>
          <w:spacing w:val="1"/>
        </w:rPr>
        <w:t xml:space="preserve"> </w:t>
      </w:r>
      <w:r w:rsidRPr="00880F54">
        <w:rPr>
          <w:bCs/>
        </w:rPr>
        <w:t>yang</w:t>
      </w:r>
      <w:r w:rsidRPr="00880F54">
        <w:rPr>
          <w:bCs/>
          <w:spacing w:val="1"/>
        </w:rPr>
        <w:t xml:space="preserve"> </w:t>
      </w:r>
      <w:r w:rsidRPr="00880F54">
        <w:rPr>
          <w:bCs/>
        </w:rPr>
        <w:t>akan</w:t>
      </w:r>
      <w:r w:rsidRPr="00880F54">
        <w:rPr>
          <w:bCs/>
          <w:spacing w:val="1"/>
        </w:rPr>
        <w:t xml:space="preserve"> </w:t>
      </w:r>
      <w:r w:rsidRPr="00880F54">
        <w:rPr>
          <w:bCs/>
        </w:rPr>
        <w:t>menghasilkan</w:t>
      </w:r>
      <w:r w:rsidRPr="00880F54">
        <w:rPr>
          <w:bCs/>
          <w:spacing w:val="-1"/>
        </w:rPr>
        <w:t xml:space="preserve"> </w:t>
      </w:r>
      <w:r w:rsidRPr="00880F54">
        <w:rPr>
          <w:bCs/>
        </w:rPr>
        <w:t>solusi.</w:t>
      </w:r>
    </w:p>
    <w:p w14:paraId="001C370B" w14:textId="4EAE56EE" w:rsidR="00B101C9" w:rsidRPr="00880F54" w:rsidRDefault="00B101C9" w:rsidP="00B101C9">
      <w:pPr>
        <w:pStyle w:val="BodyText"/>
        <w:numPr>
          <w:ilvl w:val="2"/>
          <w:numId w:val="28"/>
        </w:numPr>
        <w:spacing w:before="137" w:line="360" w:lineRule="auto"/>
        <w:ind w:left="851" w:right="-1" w:hanging="425"/>
        <w:rPr>
          <w:bCs/>
          <w:lang w:val="id-ID"/>
        </w:rPr>
      </w:pPr>
      <w:r w:rsidRPr="00880F54">
        <w:rPr>
          <w:bCs/>
          <w:lang w:val="id-ID"/>
        </w:rPr>
        <w:t xml:space="preserve">Studi </w:t>
      </w:r>
      <w:r w:rsidR="00DF18A7" w:rsidRPr="00880F54">
        <w:rPr>
          <w:bCs/>
        </w:rPr>
        <w:t>Pustaka</w:t>
      </w:r>
    </w:p>
    <w:p w14:paraId="7FF031D8" w14:textId="77777777" w:rsidR="00B101C9" w:rsidRPr="00880F54" w:rsidRDefault="00B101C9" w:rsidP="00B101C9">
      <w:pPr>
        <w:pStyle w:val="BodyText"/>
        <w:spacing w:line="360" w:lineRule="auto"/>
        <w:ind w:left="851" w:right="-1"/>
        <w:rPr>
          <w:bCs/>
          <w:lang w:val="id-ID"/>
        </w:rPr>
      </w:pPr>
    </w:p>
    <w:p w14:paraId="391189AE" w14:textId="550FBD36" w:rsidR="00DF18A7" w:rsidRPr="00880F54" w:rsidRDefault="00DF18A7" w:rsidP="00DF18A7">
      <w:pPr>
        <w:pStyle w:val="BodyText"/>
        <w:spacing w:before="132" w:line="360" w:lineRule="auto"/>
        <w:ind w:left="426" w:right="534" w:firstLine="425"/>
        <w:jc w:val="both"/>
        <w:rPr>
          <w:bCs/>
          <w:lang w:val="id-ID"/>
        </w:rPr>
      </w:pPr>
      <w:r w:rsidRPr="00880F54">
        <w:rPr>
          <w:bCs/>
          <w:lang w:val="id-ID"/>
        </w:rPr>
        <w:t>Tahapan</w:t>
      </w:r>
      <w:r w:rsidRPr="00880F54">
        <w:rPr>
          <w:bCs/>
          <w:spacing w:val="-3"/>
          <w:lang w:val="id-ID"/>
        </w:rPr>
        <w:t xml:space="preserve"> </w:t>
      </w:r>
      <w:r w:rsidRPr="00880F54">
        <w:rPr>
          <w:bCs/>
          <w:lang w:val="id-ID"/>
        </w:rPr>
        <w:t>ini</w:t>
      </w:r>
      <w:r w:rsidRPr="00880F54">
        <w:rPr>
          <w:bCs/>
          <w:spacing w:val="-8"/>
          <w:lang w:val="id-ID"/>
        </w:rPr>
        <w:t xml:space="preserve"> </w:t>
      </w:r>
      <w:r w:rsidRPr="00880F54">
        <w:rPr>
          <w:bCs/>
          <w:lang w:val="id-ID"/>
        </w:rPr>
        <w:t>dilakukan</w:t>
      </w:r>
      <w:r w:rsidRPr="00880F54">
        <w:rPr>
          <w:bCs/>
          <w:spacing w:val="-8"/>
          <w:lang w:val="id-ID"/>
        </w:rPr>
        <w:t xml:space="preserve"> </w:t>
      </w:r>
      <w:r w:rsidRPr="00880F54">
        <w:rPr>
          <w:bCs/>
          <w:lang w:val="id-ID"/>
        </w:rPr>
        <w:t>untuk mengumpulkan</w:t>
      </w:r>
      <w:r w:rsidRPr="00880F54">
        <w:rPr>
          <w:bCs/>
          <w:spacing w:val="-3"/>
          <w:lang w:val="id-ID"/>
        </w:rPr>
        <w:t xml:space="preserve"> </w:t>
      </w:r>
      <w:r w:rsidRPr="00880F54">
        <w:rPr>
          <w:bCs/>
          <w:lang w:val="id-ID"/>
        </w:rPr>
        <w:t>informasi</w:t>
      </w:r>
      <w:r w:rsidRPr="00880F54">
        <w:rPr>
          <w:bCs/>
          <w:spacing w:val="-12"/>
          <w:lang w:val="id-ID"/>
        </w:rPr>
        <w:t xml:space="preserve"> </w:t>
      </w:r>
      <w:r w:rsidRPr="00880F54">
        <w:rPr>
          <w:bCs/>
          <w:lang w:val="id-ID"/>
        </w:rPr>
        <w:t>dan</w:t>
      </w:r>
      <w:r w:rsidRPr="00880F54">
        <w:rPr>
          <w:bCs/>
          <w:spacing w:val="-1"/>
          <w:lang w:val="id-ID"/>
        </w:rPr>
        <w:t xml:space="preserve"> </w:t>
      </w:r>
      <w:r w:rsidRPr="00880F54">
        <w:rPr>
          <w:bCs/>
          <w:lang w:val="id-ID"/>
        </w:rPr>
        <w:t>data- data yang dibutuhkan dengan melakukan tinjauan terhadap karya literatur</w:t>
      </w:r>
      <w:r w:rsidRPr="00880F54">
        <w:rPr>
          <w:bCs/>
          <w:spacing w:val="-10"/>
          <w:lang w:val="id-ID"/>
        </w:rPr>
        <w:t xml:space="preserve"> </w:t>
      </w:r>
      <w:r w:rsidRPr="00880F54">
        <w:rPr>
          <w:bCs/>
          <w:lang w:val="id-ID"/>
        </w:rPr>
        <w:t>seperti</w:t>
      </w:r>
      <w:r w:rsidRPr="00880F54">
        <w:rPr>
          <w:bCs/>
          <w:spacing w:val="-15"/>
          <w:lang w:val="id-ID"/>
        </w:rPr>
        <w:t xml:space="preserve"> </w:t>
      </w:r>
      <w:r w:rsidRPr="00880F54">
        <w:rPr>
          <w:bCs/>
          <w:lang w:val="id-ID"/>
        </w:rPr>
        <w:t>buku,</w:t>
      </w:r>
      <w:r w:rsidRPr="00880F54">
        <w:rPr>
          <w:bCs/>
          <w:spacing w:val="-3"/>
          <w:lang w:val="id-ID"/>
        </w:rPr>
        <w:t xml:space="preserve"> </w:t>
      </w:r>
      <w:r w:rsidRPr="00880F54">
        <w:rPr>
          <w:bCs/>
          <w:lang w:val="id-ID"/>
        </w:rPr>
        <w:t>jurnal,</w:t>
      </w:r>
      <w:r w:rsidRPr="00880F54">
        <w:rPr>
          <w:bCs/>
          <w:spacing w:val="-8"/>
          <w:lang w:val="id-ID"/>
        </w:rPr>
        <w:t xml:space="preserve"> </w:t>
      </w:r>
      <w:r w:rsidRPr="00880F54">
        <w:rPr>
          <w:bCs/>
          <w:lang w:val="id-ID"/>
        </w:rPr>
        <w:t>artikel,</w:t>
      </w:r>
      <w:r w:rsidRPr="00880F54">
        <w:rPr>
          <w:bCs/>
          <w:spacing w:val="-8"/>
          <w:lang w:val="id-ID"/>
        </w:rPr>
        <w:t xml:space="preserve"> </w:t>
      </w:r>
      <w:r w:rsidRPr="00880F54">
        <w:rPr>
          <w:bCs/>
          <w:lang w:val="id-ID"/>
        </w:rPr>
        <w:t>dan</w:t>
      </w:r>
      <w:r w:rsidRPr="00880F54">
        <w:rPr>
          <w:bCs/>
          <w:spacing w:val="-9"/>
          <w:lang w:val="id-ID"/>
        </w:rPr>
        <w:t xml:space="preserve"> </w:t>
      </w:r>
      <w:r w:rsidRPr="00880F54">
        <w:rPr>
          <w:bCs/>
          <w:lang w:val="id-ID"/>
        </w:rPr>
        <w:t>makalah</w:t>
      </w:r>
      <w:r w:rsidRPr="00880F54">
        <w:rPr>
          <w:bCs/>
          <w:spacing w:val="-9"/>
          <w:lang w:val="id-ID"/>
        </w:rPr>
        <w:t xml:space="preserve"> </w:t>
      </w:r>
      <w:r w:rsidRPr="00880F54">
        <w:rPr>
          <w:bCs/>
          <w:lang w:val="id-ID"/>
        </w:rPr>
        <w:t>yang</w:t>
      </w:r>
      <w:r w:rsidRPr="00880F54">
        <w:rPr>
          <w:bCs/>
          <w:spacing w:val="-9"/>
          <w:lang w:val="id-ID"/>
        </w:rPr>
        <w:t xml:space="preserve"> </w:t>
      </w:r>
      <w:r w:rsidRPr="00880F54">
        <w:rPr>
          <w:bCs/>
          <w:lang w:val="id-ID"/>
        </w:rPr>
        <w:t>telah</w:t>
      </w:r>
      <w:r w:rsidRPr="00880F54">
        <w:rPr>
          <w:bCs/>
          <w:spacing w:val="-8"/>
          <w:lang w:val="id-ID"/>
        </w:rPr>
        <w:t xml:space="preserve"> </w:t>
      </w:r>
      <w:r w:rsidRPr="00880F54">
        <w:rPr>
          <w:bCs/>
          <w:lang w:val="id-ID"/>
        </w:rPr>
        <w:t>diterbitkan sebelumnya</w:t>
      </w:r>
      <w:r w:rsidRPr="00880F54">
        <w:rPr>
          <w:bCs/>
          <w:spacing w:val="-15"/>
          <w:lang w:val="id-ID"/>
        </w:rPr>
        <w:t xml:space="preserve"> </w:t>
      </w:r>
      <w:r w:rsidRPr="00880F54">
        <w:rPr>
          <w:bCs/>
          <w:lang w:val="id-ID"/>
        </w:rPr>
        <w:t>terkait</w:t>
      </w:r>
      <w:r w:rsidRPr="00880F54">
        <w:rPr>
          <w:bCs/>
          <w:spacing w:val="-15"/>
          <w:lang w:val="id-ID"/>
        </w:rPr>
        <w:t xml:space="preserve"> </w:t>
      </w:r>
      <w:r w:rsidRPr="00880F54">
        <w:rPr>
          <w:bCs/>
          <w:lang w:val="id-ID"/>
        </w:rPr>
        <w:t>masalah</w:t>
      </w:r>
      <w:r w:rsidRPr="00880F54">
        <w:rPr>
          <w:bCs/>
          <w:spacing w:val="-15"/>
          <w:lang w:val="id-ID"/>
        </w:rPr>
        <w:t xml:space="preserve"> </w:t>
      </w:r>
      <w:r w:rsidRPr="00880F54">
        <w:rPr>
          <w:bCs/>
          <w:lang w:val="id-ID"/>
        </w:rPr>
        <w:t>yang</w:t>
      </w:r>
      <w:r w:rsidRPr="00880F54">
        <w:rPr>
          <w:bCs/>
          <w:spacing w:val="-15"/>
          <w:lang w:val="id-ID"/>
        </w:rPr>
        <w:t xml:space="preserve"> </w:t>
      </w:r>
      <w:r w:rsidRPr="00880F54">
        <w:rPr>
          <w:bCs/>
          <w:lang w:val="id-ID"/>
        </w:rPr>
        <w:t>relevan</w:t>
      </w:r>
      <w:r w:rsidRPr="00880F54">
        <w:rPr>
          <w:bCs/>
          <w:spacing w:val="-15"/>
          <w:lang w:val="id-ID"/>
        </w:rPr>
        <w:t xml:space="preserve"> </w:t>
      </w:r>
      <w:r w:rsidRPr="00880F54">
        <w:rPr>
          <w:bCs/>
          <w:lang w:val="id-ID"/>
        </w:rPr>
        <w:t>dengan</w:t>
      </w:r>
      <w:r w:rsidRPr="00880F54">
        <w:rPr>
          <w:bCs/>
          <w:spacing w:val="-15"/>
          <w:lang w:val="id-ID"/>
        </w:rPr>
        <w:t xml:space="preserve"> </w:t>
      </w:r>
      <w:r w:rsidRPr="00880F54">
        <w:rPr>
          <w:bCs/>
          <w:lang w:val="id-ID"/>
        </w:rPr>
        <w:t>penelitian</w:t>
      </w:r>
      <w:r w:rsidRPr="00880F54">
        <w:rPr>
          <w:bCs/>
          <w:spacing w:val="-15"/>
          <w:lang w:val="id-ID"/>
        </w:rPr>
        <w:t xml:space="preserve"> </w:t>
      </w:r>
      <w:r w:rsidRPr="00880F54">
        <w:rPr>
          <w:bCs/>
          <w:lang w:val="id-ID"/>
        </w:rPr>
        <w:t>yang</w:t>
      </w:r>
      <w:r w:rsidRPr="00880F54">
        <w:rPr>
          <w:bCs/>
          <w:spacing w:val="-15"/>
          <w:lang w:val="id-ID"/>
        </w:rPr>
        <w:t xml:space="preserve"> </w:t>
      </w:r>
      <w:r w:rsidRPr="00880F54">
        <w:rPr>
          <w:bCs/>
          <w:lang w:val="id-ID"/>
        </w:rPr>
        <w:t>sedang diteliti. Studi kepustakaan yang dilakukan ada penelitian ini yaitu dengan</w:t>
      </w:r>
      <w:r w:rsidRPr="00880F54">
        <w:rPr>
          <w:bCs/>
          <w:spacing w:val="-7"/>
          <w:lang w:val="id-ID"/>
        </w:rPr>
        <w:t xml:space="preserve"> </w:t>
      </w:r>
      <w:r w:rsidRPr="00880F54">
        <w:rPr>
          <w:bCs/>
          <w:lang w:val="id-ID"/>
        </w:rPr>
        <w:t>mengumpulkan</w:t>
      </w:r>
      <w:r w:rsidRPr="00880F54">
        <w:rPr>
          <w:bCs/>
          <w:spacing w:val="-11"/>
          <w:lang w:val="id-ID"/>
        </w:rPr>
        <w:t xml:space="preserve"> </w:t>
      </w:r>
      <w:r w:rsidRPr="00880F54">
        <w:rPr>
          <w:bCs/>
          <w:lang w:val="id-ID"/>
        </w:rPr>
        <w:t>berbagai</w:t>
      </w:r>
      <w:r w:rsidRPr="00880F54">
        <w:rPr>
          <w:bCs/>
          <w:spacing w:val="-15"/>
          <w:lang w:val="id-ID"/>
        </w:rPr>
        <w:t xml:space="preserve"> </w:t>
      </w:r>
      <w:r w:rsidRPr="00880F54">
        <w:rPr>
          <w:bCs/>
          <w:lang w:val="id-ID"/>
        </w:rPr>
        <w:t>reverensi</w:t>
      </w:r>
      <w:r w:rsidRPr="00880F54">
        <w:rPr>
          <w:bCs/>
          <w:spacing w:val="-15"/>
          <w:lang w:val="id-ID"/>
        </w:rPr>
        <w:t xml:space="preserve"> </w:t>
      </w:r>
      <w:r w:rsidRPr="00880F54">
        <w:rPr>
          <w:bCs/>
          <w:lang w:val="id-ID"/>
        </w:rPr>
        <w:t>teori,</w:t>
      </w:r>
      <w:r w:rsidRPr="00880F54">
        <w:rPr>
          <w:bCs/>
          <w:spacing w:val="-5"/>
          <w:lang w:val="id-ID"/>
        </w:rPr>
        <w:t xml:space="preserve"> </w:t>
      </w:r>
      <w:r w:rsidRPr="00880F54">
        <w:rPr>
          <w:bCs/>
          <w:lang w:val="id-ID"/>
        </w:rPr>
        <w:t>melakukan</w:t>
      </w:r>
      <w:r w:rsidRPr="00880F54">
        <w:rPr>
          <w:bCs/>
          <w:spacing w:val="-11"/>
          <w:lang w:val="id-ID"/>
        </w:rPr>
        <w:t xml:space="preserve"> </w:t>
      </w:r>
      <w:r w:rsidRPr="00880F54">
        <w:rPr>
          <w:bCs/>
          <w:lang w:val="id-ID"/>
        </w:rPr>
        <w:t>pencatatan, pemahaman, serta menelaah materi mengenai implementasi metode Forward Chaining dan Sistem Pakar sehingga diperoleh hasil dari permasalahan yang ada.</w:t>
      </w:r>
    </w:p>
    <w:p w14:paraId="4BE2A79F" w14:textId="1B7F5068" w:rsidR="00B101C9" w:rsidRPr="00880F54" w:rsidRDefault="00B101C9" w:rsidP="00DF18A7">
      <w:pPr>
        <w:pStyle w:val="Heading2"/>
        <w:numPr>
          <w:ilvl w:val="1"/>
          <w:numId w:val="28"/>
        </w:numPr>
        <w:tabs>
          <w:tab w:val="left" w:pos="426"/>
        </w:tabs>
        <w:spacing w:before="150"/>
        <w:ind w:left="1276" w:hanging="1306"/>
        <w:rPr>
          <w:b w:val="0"/>
          <w:bCs/>
          <w:spacing w:val="-4"/>
        </w:rPr>
      </w:pPr>
      <w:r w:rsidRPr="00880F54">
        <w:rPr>
          <w:b w:val="0"/>
          <w:bCs/>
        </w:rPr>
        <w:t>Pengumpulan</w:t>
      </w:r>
      <w:r w:rsidRPr="00880F54">
        <w:rPr>
          <w:b w:val="0"/>
          <w:bCs/>
          <w:spacing w:val="-13"/>
        </w:rPr>
        <w:t xml:space="preserve"> </w:t>
      </w:r>
      <w:r w:rsidRPr="00880F54">
        <w:rPr>
          <w:b w:val="0"/>
          <w:bCs/>
          <w:spacing w:val="-4"/>
        </w:rPr>
        <w:t>Data</w:t>
      </w:r>
    </w:p>
    <w:p w14:paraId="1F0A7E49" w14:textId="77777777" w:rsidR="00B101C9" w:rsidRPr="00880F54" w:rsidRDefault="00B101C9" w:rsidP="00B101C9">
      <w:pPr>
        <w:widowControl w:val="0"/>
        <w:numPr>
          <w:ilvl w:val="2"/>
          <w:numId w:val="28"/>
        </w:numPr>
        <w:autoSpaceDE w:val="0"/>
        <w:autoSpaceDN w:val="0"/>
        <w:spacing w:line="240" w:lineRule="auto"/>
        <w:ind w:left="851" w:hanging="425"/>
        <w:contextualSpacing w:val="0"/>
        <w:rPr>
          <w:bCs/>
        </w:rPr>
      </w:pPr>
      <w:r w:rsidRPr="00880F54">
        <w:rPr>
          <w:bCs/>
        </w:rPr>
        <w:t>Teknik Pengumpulan Data</w:t>
      </w:r>
    </w:p>
    <w:p w14:paraId="725DC3D7" w14:textId="77777777" w:rsidR="00B101C9" w:rsidRPr="00880F54" w:rsidRDefault="00B101C9" w:rsidP="00B101C9">
      <w:pPr>
        <w:widowControl w:val="0"/>
        <w:autoSpaceDE w:val="0"/>
        <w:autoSpaceDN w:val="0"/>
        <w:spacing w:line="240" w:lineRule="auto"/>
        <w:ind w:firstLine="0"/>
        <w:contextualSpacing w:val="0"/>
        <w:rPr>
          <w:bCs/>
        </w:rPr>
      </w:pPr>
    </w:p>
    <w:p w14:paraId="0DD5372F" w14:textId="645B353E" w:rsidR="00B101C9" w:rsidRDefault="00DF18A7" w:rsidP="00B101C9">
      <w:pPr>
        <w:pStyle w:val="BodyText"/>
        <w:spacing w:before="137" w:line="360" w:lineRule="auto"/>
        <w:ind w:left="426" w:right="-1"/>
        <w:rPr>
          <w:bCs/>
          <w:lang w:val="id-ID"/>
        </w:rPr>
      </w:pPr>
      <w:r w:rsidRPr="00880F54">
        <w:rPr>
          <w:bCs/>
          <w:lang w:val="id-ID"/>
        </w:rPr>
        <w:t xml:space="preserve">Teknik pengumpulan data merupakan metode yang digunakan untuk mengumpulkan informasi atau data dari berbagai sumber. Teknik ini sangat penting dalam penelitian, survei, dan berbagai kegiatan analisis. Beberapa </w:t>
      </w:r>
      <w:r w:rsidRPr="00880F54">
        <w:rPr>
          <w:bCs/>
          <w:lang w:val="id-ID"/>
        </w:rPr>
        <w:lastRenderedPageBreak/>
        <w:t>teknik pengumpulan data yang umum digunakan meliputi:</w:t>
      </w:r>
    </w:p>
    <w:p w14:paraId="4B09A82E" w14:textId="77777777" w:rsidR="004515CD" w:rsidRPr="00880F54" w:rsidRDefault="004515CD" w:rsidP="00B101C9">
      <w:pPr>
        <w:pStyle w:val="BodyText"/>
        <w:spacing w:before="137" w:line="360" w:lineRule="auto"/>
        <w:ind w:left="426" w:right="-1"/>
        <w:rPr>
          <w:bCs/>
        </w:rPr>
      </w:pPr>
    </w:p>
    <w:p w14:paraId="19D1F052" w14:textId="39EA5A60" w:rsidR="00DF18A7" w:rsidRPr="00880F54" w:rsidRDefault="00DF18A7" w:rsidP="00DF18A7">
      <w:pPr>
        <w:pStyle w:val="ListParagraph"/>
        <w:numPr>
          <w:ilvl w:val="3"/>
          <w:numId w:val="28"/>
        </w:numPr>
        <w:ind w:left="851" w:hanging="425"/>
        <w:rPr>
          <w:bCs/>
        </w:rPr>
      </w:pPr>
      <w:r w:rsidRPr="00880F54">
        <w:rPr>
          <w:bCs/>
        </w:rPr>
        <w:t>Wawancara (Interview)</w:t>
      </w:r>
    </w:p>
    <w:p w14:paraId="4150B666" w14:textId="77777777" w:rsidR="00DF18A7" w:rsidRPr="00880F54" w:rsidRDefault="00DF18A7" w:rsidP="00DF18A7">
      <w:pPr>
        <w:pStyle w:val="BodyText"/>
        <w:spacing w:before="139" w:line="360" w:lineRule="auto"/>
        <w:ind w:left="927" w:right="1115"/>
        <w:jc w:val="both"/>
        <w:rPr>
          <w:bCs/>
          <w:lang w:val="id-ID"/>
        </w:rPr>
      </w:pPr>
      <w:r w:rsidRPr="00880F54">
        <w:rPr>
          <w:bCs/>
          <w:lang w:val="id-ID"/>
        </w:rPr>
        <w:t>Wawancara digunakan sebagai teknik pengumpulan data yang berhubungan</w:t>
      </w:r>
      <w:r w:rsidRPr="00880F54">
        <w:rPr>
          <w:bCs/>
          <w:spacing w:val="1"/>
          <w:lang w:val="id-ID"/>
        </w:rPr>
        <w:t xml:space="preserve"> </w:t>
      </w:r>
      <w:r w:rsidRPr="00880F54">
        <w:rPr>
          <w:bCs/>
          <w:lang w:val="id-ID"/>
        </w:rPr>
        <w:t>dengan penelitian yang dapat dilakukan melalui tatap muka maupun dengan</w:t>
      </w:r>
      <w:r w:rsidRPr="00880F54">
        <w:rPr>
          <w:bCs/>
          <w:spacing w:val="1"/>
          <w:lang w:val="id-ID"/>
        </w:rPr>
        <w:t xml:space="preserve"> </w:t>
      </w:r>
      <w:r w:rsidRPr="00880F54">
        <w:rPr>
          <w:bCs/>
          <w:lang w:val="id-ID"/>
        </w:rPr>
        <w:t>menggunakan telepon (Prof. Dr. Sugiyono, 2014a). Dalam penelitian ini,</w:t>
      </w:r>
      <w:r w:rsidRPr="00880F54">
        <w:rPr>
          <w:bCs/>
          <w:spacing w:val="1"/>
          <w:lang w:val="id-ID"/>
        </w:rPr>
        <w:t xml:space="preserve"> </w:t>
      </w:r>
      <w:r w:rsidRPr="00880F54">
        <w:rPr>
          <w:bCs/>
          <w:lang w:val="id-ID"/>
        </w:rPr>
        <w:t>peneliti</w:t>
      </w:r>
      <w:r w:rsidRPr="00880F54">
        <w:rPr>
          <w:bCs/>
          <w:spacing w:val="1"/>
          <w:lang w:val="id-ID"/>
        </w:rPr>
        <w:t xml:space="preserve"> </w:t>
      </w:r>
      <w:r w:rsidRPr="00880F54">
        <w:rPr>
          <w:bCs/>
          <w:lang w:val="id-ID"/>
        </w:rPr>
        <w:t>melakukan</w:t>
      </w:r>
      <w:r w:rsidRPr="00880F54">
        <w:rPr>
          <w:bCs/>
          <w:spacing w:val="1"/>
          <w:lang w:val="id-ID"/>
        </w:rPr>
        <w:t xml:space="preserve"> </w:t>
      </w:r>
      <w:r w:rsidRPr="00880F54">
        <w:rPr>
          <w:bCs/>
          <w:lang w:val="id-ID"/>
        </w:rPr>
        <w:t>wawancara</w:t>
      </w:r>
      <w:r w:rsidRPr="00880F54">
        <w:rPr>
          <w:bCs/>
          <w:spacing w:val="1"/>
          <w:lang w:val="id-ID"/>
        </w:rPr>
        <w:t xml:space="preserve"> </w:t>
      </w:r>
      <w:r w:rsidRPr="00880F54">
        <w:rPr>
          <w:bCs/>
          <w:lang w:val="id-ID"/>
        </w:rPr>
        <w:t>langsung</w:t>
      </w:r>
      <w:r w:rsidRPr="00880F54">
        <w:rPr>
          <w:bCs/>
          <w:spacing w:val="1"/>
          <w:lang w:val="id-ID"/>
        </w:rPr>
        <w:t xml:space="preserve"> </w:t>
      </w:r>
      <w:r w:rsidRPr="00880F54">
        <w:rPr>
          <w:bCs/>
          <w:lang w:val="id-ID"/>
        </w:rPr>
        <w:t>dengan</w:t>
      </w:r>
      <w:r w:rsidRPr="00880F54">
        <w:rPr>
          <w:bCs/>
          <w:spacing w:val="1"/>
          <w:lang w:val="id-ID"/>
        </w:rPr>
        <w:t xml:space="preserve"> </w:t>
      </w:r>
      <w:r w:rsidRPr="00880F54">
        <w:rPr>
          <w:bCs/>
          <w:lang w:val="id-ID"/>
        </w:rPr>
        <w:t>drh.</w:t>
      </w:r>
      <w:r w:rsidRPr="00880F54">
        <w:rPr>
          <w:bCs/>
          <w:spacing w:val="1"/>
          <w:lang w:val="id-ID"/>
        </w:rPr>
        <w:t xml:space="preserve"> </w:t>
      </w:r>
      <w:r w:rsidRPr="00880F54">
        <w:rPr>
          <w:bCs/>
          <w:lang w:val="id-ID"/>
        </w:rPr>
        <w:t>Maiyus</w:t>
      </w:r>
      <w:r w:rsidRPr="00880F54">
        <w:rPr>
          <w:bCs/>
          <w:spacing w:val="1"/>
          <w:lang w:val="id-ID"/>
        </w:rPr>
        <w:t xml:space="preserve"> </w:t>
      </w:r>
      <w:r w:rsidRPr="00880F54">
        <w:rPr>
          <w:bCs/>
          <w:lang w:val="id-ID"/>
        </w:rPr>
        <w:t>Musriantu.,M.Si. Hal-hal dasar wawancara yang peneliti tanyakan kepada</w:t>
      </w:r>
      <w:r w:rsidRPr="00880F54">
        <w:rPr>
          <w:bCs/>
          <w:spacing w:val="1"/>
          <w:lang w:val="id-ID"/>
        </w:rPr>
        <w:t xml:space="preserve"> </w:t>
      </w:r>
      <w:r w:rsidRPr="00880F54">
        <w:rPr>
          <w:bCs/>
          <w:lang w:val="id-ID"/>
        </w:rPr>
        <w:t>pakar seperti gejala penyakit, penyebab penyakit dan solusi dari penyakit</w:t>
      </w:r>
      <w:r w:rsidRPr="00880F54">
        <w:rPr>
          <w:bCs/>
          <w:spacing w:val="1"/>
          <w:lang w:val="id-ID"/>
        </w:rPr>
        <w:t xml:space="preserve"> </w:t>
      </w:r>
      <w:r w:rsidRPr="00880F54">
        <w:rPr>
          <w:bCs/>
          <w:lang w:val="id-ID"/>
        </w:rPr>
        <w:t>tersebut.</w:t>
      </w:r>
    </w:p>
    <w:p w14:paraId="7341A955" w14:textId="77777777" w:rsidR="004B2BF4" w:rsidRPr="00880F54" w:rsidRDefault="004B2BF4" w:rsidP="00DF18A7">
      <w:pPr>
        <w:pStyle w:val="BodyText"/>
        <w:spacing w:before="139" w:line="360" w:lineRule="auto"/>
        <w:ind w:left="927" w:right="1115"/>
        <w:jc w:val="both"/>
        <w:rPr>
          <w:bCs/>
          <w:lang w:val="id-ID"/>
        </w:rPr>
      </w:pPr>
    </w:p>
    <w:p w14:paraId="4D128699" w14:textId="16861664" w:rsidR="004B2BF4" w:rsidRPr="00880F54" w:rsidRDefault="004B2BF4" w:rsidP="004B2BF4">
      <w:pPr>
        <w:pStyle w:val="ListParagraph"/>
        <w:numPr>
          <w:ilvl w:val="3"/>
          <w:numId w:val="28"/>
        </w:numPr>
        <w:ind w:left="993" w:hanging="567"/>
        <w:rPr>
          <w:bCs/>
        </w:rPr>
      </w:pPr>
      <w:r w:rsidRPr="00880F54">
        <w:rPr>
          <w:bCs/>
        </w:rPr>
        <w:t xml:space="preserve">Studi Literatur </w:t>
      </w:r>
    </w:p>
    <w:p w14:paraId="47CE1EE8" w14:textId="5A859733" w:rsidR="00DF18A7" w:rsidRPr="00880F54" w:rsidRDefault="00DF18A7" w:rsidP="00DF18A7">
      <w:pPr>
        <w:pStyle w:val="BodyText"/>
        <w:spacing w:before="139" w:line="360" w:lineRule="auto"/>
        <w:ind w:left="993" w:right="1115"/>
        <w:jc w:val="both"/>
        <w:rPr>
          <w:bCs/>
        </w:rPr>
      </w:pPr>
      <w:r w:rsidRPr="00880F54">
        <w:rPr>
          <w:bCs/>
        </w:rPr>
        <w:t>Studi literatur didapatkan dengan mengumpulkan, membaca serta memahami referensi dari buku teori, buku elektronik, jurnal penelitian, dan lainnya. Studi literatur, peneliti dapat menemukan variabel penelitian, membedakan dan menentukan hal yang perlu dilakukan, melakukan sintesa, memperoleh perspektif baru dan menentukan makna serta hubungan antar variabel tersebut. (Noor, 2011: 141).</w:t>
      </w:r>
    </w:p>
    <w:p w14:paraId="7C4C74DD" w14:textId="1FFDF79C" w:rsidR="00403D65" w:rsidRPr="00880F54" w:rsidRDefault="00DF18A7" w:rsidP="0083621E">
      <w:pPr>
        <w:pStyle w:val="BodyText"/>
        <w:spacing w:before="139" w:line="360" w:lineRule="auto"/>
        <w:ind w:right="1115" w:firstLine="426"/>
        <w:jc w:val="both"/>
        <w:rPr>
          <w:bCs/>
          <w:lang w:val="id-ID"/>
        </w:rPr>
      </w:pPr>
      <w:r w:rsidRPr="00880F54">
        <w:rPr>
          <w:bCs/>
          <w:lang w:val="id-ID"/>
        </w:rPr>
        <w:t xml:space="preserve"> </w:t>
      </w:r>
    </w:p>
    <w:p w14:paraId="1E1DB32B" w14:textId="73716EEB" w:rsidR="0083621E" w:rsidRPr="00880F54" w:rsidRDefault="0083621E" w:rsidP="0083621E">
      <w:pPr>
        <w:widowControl w:val="0"/>
        <w:numPr>
          <w:ilvl w:val="2"/>
          <w:numId w:val="28"/>
        </w:numPr>
        <w:autoSpaceDE w:val="0"/>
        <w:autoSpaceDN w:val="0"/>
        <w:spacing w:line="240" w:lineRule="auto"/>
        <w:ind w:left="851" w:hanging="425"/>
        <w:contextualSpacing w:val="0"/>
        <w:rPr>
          <w:bCs/>
        </w:rPr>
      </w:pPr>
      <w:r w:rsidRPr="00880F54">
        <w:rPr>
          <w:bCs/>
        </w:rPr>
        <w:t>Teknik Analisis Data</w:t>
      </w:r>
    </w:p>
    <w:p w14:paraId="5816C513" w14:textId="6E54E399" w:rsidR="0083621E" w:rsidRPr="00880F54" w:rsidRDefault="0083621E" w:rsidP="00BA6F5C">
      <w:pPr>
        <w:pStyle w:val="NoSpacing"/>
        <w:ind w:left="851" w:firstLine="589"/>
        <w:rPr>
          <w:bCs/>
          <w:lang w:val="en-US"/>
        </w:rPr>
      </w:pPr>
      <w:r w:rsidRPr="00880F54">
        <w:rPr>
          <w:bCs/>
          <w:lang w:val="en-US"/>
        </w:rPr>
        <w:t>Teknik analisis data adalah cara untuk mengimplementasikan prosedur penyelesaian masalah dalam rangka menjawab perumusan masalah penelitian. Berikut adalah tahapan-tahapan yang penulis lakukan untuk menganalisis data pada Klinik Amuna:</w:t>
      </w:r>
    </w:p>
    <w:p w14:paraId="746712FD" w14:textId="77777777" w:rsidR="00BA6F5C" w:rsidRPr="00880F54" w:rsidRDefault="00BA6F5C" w:rsidP="00BA6F5C">
      <w:pPr>
        <w:rPr>
          <w:bCs/>
          <w:lang w:val="en-US"/>
        </w:rPr>
      </w:pPr>
    </w:p>
    <w:p w14:paraId="766F2F1C" w14:textId="77777777" w:rsidR="00BA6F5C" w:rsidRPr="00880F54" w:rsidRDefault="00BA6F5C" w:rsidP="00BA6F5C">
      <w:pPr>
        <w:rPr>
          <w:bCs/>
          <w:lang w:val="en-US"/>
        </w:rPr>
      </w:pPr>
    </w:p>
    <w:p w14:paraId="7C934922" w14:textId="77777777" w:rsidR="0083621E" w:rsidRPr="00880F54" w:rsidRDefault="0083621E" w:rsidP="00BA6F5C">
      <w:pPr>
        <w:pStyle w:val="NoSpacing"/>
        <w:ind w:left="557" w:firstLine="294"/>
        <w:rPr>
          <w:bCs/>
          <w:lang w:val="en-US"/>
        </w:rPr>
      </w:pPr>
      <w:r w:rsidRPr="00880F54">
        <w:rPr>
          <w:bCs/>
          <w:lang w:val="en-US"/>
        </w:rPr>
        <w:t>1. Pengembangan Sistem</w:t>
      </w:r>
    </w:p>
    <w:p w14:paraId="39699862" w14:textId="77777777" w:rsidR="0083621E" w:rsidRDefault="0083621E" w:rsidP="00BA6F5C">
      <w:pPr>
        <w:pStyle w:val="NoSpacing"/>
        <w:ind w:left="851"/>
        <w:rPr>
          <w:bCs/>
          <w:lang w:val="en-US"/>
        </w:rPr>
      </w:pPr>
      <w:r w:rsidRPr="00880F54">
        <w:rPr>
          <w:bCs/>
          <w:lang w:val="en-US"/>
        </w:rPr>
        <w:t>Dalam penelitian ini, peneliti menggunakan metodologi pengembangan sistem RAD (Rapid Application Development) dengan tahapan sebagai berikut:</w:t>
      </w:r>
    </w:p>
    <w:p w14:paraId="7BEA5684" w14:textId="77777777" w:rsidR="00586658" w:rsidRPr="00586658" w:rsidRDefault="00586658" w:rsidP="00586658">
      <w:pPr>
        <w:rPr>
          <w:lang w:val="en-US"/>
        </w:rPr>
      </w:pPr>
    </w:p>
    <w:p w14:paraId="2307CB55" w14:textId="77777777" w:rsidR="0083621E" w:rsidRPr="00880F54" w:rsidRDefault="0083621E" w:rsidP="00657809">
      <w:pPr>
        <w:pStyle w:val="NoSpacing"/>
        <w:ind w:left="1134"/>
        <w:rPr>
          <w:bCs/>
          <w:lang w:val="en-US"/>
        </w:rPr>
      </w:pPr>
      <w:r w:rsidRPr="00880F54">
        <w:rPr>
          <w:bCs/>
          <w:lang w:val="en-US"/>
        </w:rPr>
        <w:t>1.1. Inisiasi Penelitian</w:t>
      </w:r>
    </w:p>
    <w:p w14:paraId="7D104CA6" w14:textId="77777777" w:rsidR="0083621E" w:rsidRPr="00880F54" w:rsidRDefault="0083621E" w:rsidP="00657809">
      <w:pPr>
        <w:pStyle w:val="NoSpacing"/>
        <w:ind w:left="1134"/>
        <w:rPr>
          <w:bCs/>
          <w:lang w:val="en-US"/>
        </w:rPr>
      </w:pPr>
      <w:r w:rsidRPr="00880F54">
        <w:rPr>
          <w:bCs/>
          <w:lang w:val="en-US"/>
        </w:rPr>
        <w:t>Pada tahap ini, peneliti memulai penelitian dan mengumpulkan data melalui observasi, studi literatur, serta wawancara.</w:t>
      </w:r>
    </w:p>
    <w:p w14:paraId="75597529" w14:textId="77777777" w:rsidR="0083621E" w:rsidRPr="00880F54" w:rsidRDefault="0083621E" w:rsidP="00657809">
      <w:pPr>
        <w:pStyle w:val="NoSpacing"/>
        <w:ind w:left="1134"/>
        <w:rPr>
          <w:bCs/>
          <w:lang w:val="en-US"/>
        </w:rPr>
      </w:pPr>
      <w:r w:rsidRPr="00880F54">
        <w:rPr>
          <w:bCs/>
          <w:lang w:val="en-US"/>
        </w:rPr>
        <w:t>1.2. Analisis Sistem Berjalan</w:t>
      </w:r>
    </w:p>
    <w:p w14:paraId="03F0A5A7" w14:textId="4E7474E4" w:rsidR="0083621E" w:rsidRPr="00880F54" w:rsidRDefault="0083621E" w:rsidP="00657809">
      <w:pPr>
        <w:pStyle w:val="NoSpacing"/>
        <w:ind w:left="1134"/>
        <w:rPr>
          <w:bCs/>
          <w:lang w:val="en-US"/>
        </w:rPr>
      </w:pPr>
      <w:r w:rsidRPr="00880F54">
        <w:rPr>
          <w:bCs/>
          <w:lang w:val="en-US"/>
        </w:rPr>
        <w:t>Setelah inisiasi, peneliti menganalisis dan menggambarkan sistem yang berjalan saat ini, yaitu proses berkonsultasi dengan dokter secara manual di klinik .</w:t>
      </w:r>
    </w:p>
    <w:p w14:paraId="420F9F9B" w14:textId="77777777" w:rsidR="0083621E" w:rsidRPr="00880F54" w:rsidRDefault="0083621E" w:rsidP="00657809">
      <w:pPr>
        <w:pStyle w:val="NoSpacing"/>
        <w:ind w:left="1134"/>
        <w:rPr>
          <w:bCs/>
          <w:lang w:val="en-US"/>
        </w:rPr>
      </w:pPr>
      <w:r w:rsidRPr="00880F54">
        <w:rPr>
          <w:bCs/>
          <w:lang w:val="en-US"/>
        </w:rPr>
        <w:t>1.3. Analisis Sistem Usulan</w:t>
      </w:r>
    </w:p>
    <w:p w14:paraId="6C6AD007" w14:textId="1330FD3E" w:rsidR="0083621E" w:rsidRPr="00880F54" w:rsidRDefault="0083621E" w:rsidP="00657809">
      <w:pPr>
        <w:pStyle w:val="NoSpacing"/>
        <w:ind w:left="1134"/>
        <w:rPr>
          <w:bCs/>
          <w:lang w:val="en-US"/>
        </w:rPr>
      </w:pPr>
      <w:r w:rsidRPr="00880F54">
        <w:rPr>
          <w:bCs/>
          <w:lang w:val="en-US"/>
        </w:rPr>
        <w:t>Peneliti kemudian menganalisis sistem usulan berdasarkan hasil analisis sistem berjalan dan identifikasi masalah yang sudah dijelaskan</w:t>
      </w:r>
      <w:r w:rsidR="00E60DAD" w:rsidRPr="00880F54">
        <w:rPr>
          <w:bCs/>
          <w:lang w:val="en-US"/>
        </w:rPr>
        <w:t>.</w:t>
      </w:r>
    </w:p>
    <w:p w14:paraId="58BB8AC3" w14:textId="77777777" w:rsidR="0083621E" w:rsidRPr="00880F54" w:rsidRDefault="0083621E" w:rsidP="00657809">
      <w:pPr>
        <w:pStyle w:val="NoSpacing"/>
        <w:ind w:left="1134"/>
        <w:rPr>
          <w:bCs/>
          <w:lang w:val="en-US"/>
        </w:rPr>
      </w:pPr>
      <w:r w:rsidRPr="00880F54">
        <w:rPr>
          <w:bCs/>
          <w:lang w:val="en-US"/>
        </w:rPr>
        <w:t>1.4. Tujuan Pembuatan Sistem Usulan</w:t>
      </w:r>
    </w:p>
    <w:p w14:paraId="2DC73C2C" w14:textId="77777777" w:rsidR="0083621E" w:rsidRPr="00880F54" w:rsidRDefault="0083621E" w:rsidP="00657809">
      <w:pPr>
        <w:pStyle w:val="NoSpacing"/>
        <w:ind w:left="1134"/>
        <w:rPr>
          <w:bCs/>
          <w:lang w:val="en-US"/>
        </w:rPr>
      </w:pPr>
      <w:r w:rsidRPr="00880F54">
        <w:rPr>
          <w:bCs/>
          <w:lang w:val="en-US"/>
        </w:rPr>
        <w:t>Peneliti mengidentifikasi tujuan atau hasil yang diharapkan dari pembuatan sistem usulan, yaitu mendiagnosa penyakit dengan mengimplementasikan ilmu kedokteran ke dalam sistem pakar.</w:t>
      </w:r>
    </w:p>
    <w:p w14:paraId="4F5C3BF3" w14:textId="77777777" w:rsidR="0083621E" w:rsidRPr="00880F54" w:rsidRDefault="0083621E" w:rsidP="00657809">
      <w:pPr>
        <w:pStyle w:val="NoSpacing"/>
        <w:ind w:left="1134"/>
        <w:rPr>
          <w:bCs/>
          <w:lang w:val="en-US"/>
        </w:rPr>
      </w:pPr>
      <w:r w:rsidRPr="00880F54">
        <w:rPr>
          <w:bCs/>
          <w:lang w:val="en-US"/>
        </w:rPr>
        <w:t>1.5. Arsitektur Sistem Usulan</w:t>
      </w:r>
    </w:p>
    <w:p w14:paraId="2074BC8F" w14:textId="77777777" w:rsidR="0083621E" w:rsidRPr="00880F54" w:rsidRDefault="0083621E" w:rsidP="00657809">
      <w:pPr>
        <w:pStyle w:val="NoSpacing"/>
        <w:ind w:left="1134"/>
        <w:rPr>
          <w:bCs/>
          <w:lang w:val="en-US"/>
        </w:rPr>
      </w:pPr>
      <w:r w:rsidRPr="00880F54">
        <w:rPr>
          <w:bCs/>
          <w:lang w:val="en-US"/>
        </w:rPr>
        <w:lastRenderedPageBreak/>
        <w:t>Peneliti menggambarkan dan menjelaskan rancangan arsitektur sistem usulan menggunakan rich picture untuk menjelaskan bagaimana sistem yang diusulkan akan bekerja.</w:t>
      </w:r>
    </w:p>
    <w:p w14:paraId="39728747" w14:textId="77777777" w:rsidR="0083621E" w:rsidRPr="00880F54" w:rsidRDefault="0083621E" w:rsidP="00657809">
      <w:pPr>
        <w:pStyle w:val="NoSpacing"/>
        <w:ind w:left="1134"/>
        <w:rPr>
          <w:bCs/>
          <w:lang w:val="en-US"/>
        </w:rPr>
      </w:pPr>
      <w:r w:rsidRPr="00880F54">
        <w:rPr>
          <w:bCs/>
          <w:lang w:val="en-US"/>
        </w:rPr>
        <w:t>1.6. Cara Kerja Sistem</w:t>
      </w:r>
    </w:p>
    <w:p w14:paraId="79BC73A6" w14:textId="77777777" w:rsidR="0083621E" w:rsidRPr="00880F54" w:rsidRDefault="0083621E" w:rsidP="00657809">
      <w:pPr>
        <w:pStyle w:val="NoSpacing"/>
        <w:ind w:left="1134"/>
        <w:rPr>
          <w:bCs/>
          <w:lang w:val="en-US"/>
        </w:rPr>
      </w:pPr>
      <w:r w:rsidRPr="00880F54">
        <w:rPr>
          <w:bCs/>
          <w:lang w:val="en-US"/>
        </w:rPr>
        <w:t>Peneliti menggambarkan dan menjelaskan cara kerja sistem menggunakan metode forward chaining. Diagram ini menjelaskan bagaimana sistem bekerja dengan metode tersebut.</w:t>
      </w:r>
    </w:p>
    <w:p w14:paraId="4DADA4BC" w14:textId="77777777" w:rsidR="0083621E" w:rsidRPr="00880F54" w:rsidRDefault="0083621E" w:rsidP="00657809">
      <w:pPr>
        <w:pStyle w:val="NoSpacing"/>
        <w:ind w:left="1134"/>
        <w:rPr>
          <w:bCs/>
          <w:lang w:val="en-US"/>
        </w:rPr>
      </w:pPr>
      <w:r w:rsidRPr="00880F54">
        <w:rPr>
          <w:bCs/>
          <w:lang w:val="en-US"/>
        </w:rPr>
        <w:t>1.7. Analisis Sistem Forward Chaining</w:t>
      </w:r>
    </w:p>
    <w:p w14:paraId="19959CD6" w14:textId="77777777" w:rsidR="0083621E" w:rsidRPr="00880F54" w:rsidRDefault="0083621E" w:rsidP="00657809">
      <w:pPr>
        <w:pStyle w:val="NoSpacing"/>
        <w:ind w:left="1134"/>
        <w:rPr>
          <w:bCs/>
          <w:lang w:val="en-US"/>
        </w:rPr>
      </w:pPr>
      <w:r w:rsidRPr="00880F54">
        <w:rPr>
          <w:bCs/>
          <w:lang w:val="en-US"/>
        </w:rPr>
        <w:t>Peneliti menjelaskan proses forward chaining pada sistem dan memberikan contoh prosesnya.</w:t>
      </w:r>
    </w:p>
    <w:p w14:paraId="1766DA1E" w14:textId="77777777" w:rsidR="0083621E" w:rsidRPr="00880F54" w:rsidRDefault="0083621E" w:rsidP="0083621E">
      <w:pPr>
        <w:rPr>
          <w:bCs/>
          <w:lang w:val="en-US"/>
        </w:rPr>
      </w:pPr>
    </w:p>
    <w:p w14:paraId="1BAE7DBC" w14:textId="13519F9F" w:rsidR="0083621E" w:rsidRPr="00880F54" w:rsidRDefault="00BA6F5C" w:rsidP="00657809">
      <w:pPr>
        <w:pStyle w:val="NoSpacing"/>
        <w:ind w:left="720"/>
        <w:rPr>
          <w:bCs/>
          <w:lang w:val="en-US"/>
        </w:rPr>
      </w:pPr>
      <w:r w:rsidRPr="00880F54">
        <w:rPr>
          <w:bCs/>
          <w:lang w:val="en-US"/>
        </w:rPr>
        <w:t>2</w:t>
      </w:r>
      <w:r w:rsidR="0083621E" w:rsidRPr="00880F54">
        <w:rPr>
          <w:bCs/>
          <w:lang w:val="en-US"/>
        </w:rPr>
        <w:t>. Workshop Desain</w:t>
      </w:r>
    </w:p>
    <w:p w14:paraId="71ECAEE2" w14:textId="4278BFD9" w:rsidR="0083621E" w:rsidRDefault="0083621E" w:rsidP="00657809">
      <w:pPr>
        <w:pStyle w:val="NoSpacing"/>
        <w:ind w:left="720"/>
        <w:rPr>
          <w:bCs/>
          <w:lang w:val="en-US"/>
        </w:rPr>
      </w:pPr>
      <w:r w:rsidRPr="00880F54">
        <w:rPr>
          <w:bCs/>
          <w:lang w:val="en-US"/>
        </w:rPr>
        <w:t>Pada fase workshop desain, peneliti melakukan kegiatan sebagai berikut:</w:t>
      </w:r>
    </w:p>
    <w:p w14:paraId="24ACEB5F" w14:textId="77777777" w:rsidR="004515CD" w:rsidRPr="004515CD" w:rsidRDefault="004515CD" w:rsidP="004515CD">
      <w:pPr>
        <w:rPr>
          <w:lang w:val="en-US"/>
        </w:rPr>
      </w:pPr>
    </w:p>
    <w:p w14:paraId="5C18DD95" w14:textId="77777777" w:rsidR="0083621E" w:rsidRPr="00880F54" w:rsidRDefault="0083621E" w:rsidP="00657809">
      <w:pPr>
        <w:pStyle w:val="NoSpacing"/>
        <w:ind w:left="1134"/>
        <w:rPr>
          <w:bCs/>
          <w:lang w:val="en-US"/>
        </w:rPr>
      </w:pPr>
      <w:r w:rsidRPr="00880F54">
        <w:rPr>
          <w:bCs/>
          <w:lang w:val="en-US"/>
        </w:rPr>
        <w:t>2.1. Desain Proses</w:t>
      </w:r>
    </w:p>
    <w:p w14:paraId="40F9838E" w14:textId="77777777" w:rsidR="0083621E" w:rsidRDefault="0083621E" w:rsidP="00657809">
      <w:pPr>
        <w:pStyle w:val="NoSpacing"/>
        <w:ind w:left="1134"/>
        <w:rPr>
          <w:bCs/>
          <w:lang w:val="en-US"/>
        </w:rPr>
      </w:pPr>
      <w:r w:rsidRPr="00880F54">
        <w:rPr>
          <w:bCs/>
          <w:lang w:val="en-US"/>
        </w:rPr>
        <w:t>Berdasarkan analisis sistem usulan, peneliti membuat desain sistem menggunakan tools UML dengan tahapan sebagai berikut:</w:t>
      </w:r>
    </w:p>
    <w:p w14:paraId="3F4B7F7A" w14:textId="77777777" w:rsidR="004515CD" w:rsidRPr="004515CD" w:rsidRDefault="004515CD" w:rsidP="004515CD">
      <w:pPr>
        <w:rPr>
          <w:lang w:val="en-US"/>
        </w:rPr>
      </w:pPr>
    </w:p>
    <w:p w14:paraId="3F38C40A" w14:textId="77777777" w:rsidR="0083621E" w:rsidRPr="00880F54" w:rsidRDefault="0083621E" w:rsidP="00657809">
      <w:pPr>
        <w:pStyle w:val="NoSpacing"/>
        <w:ind w:left="1560"/>
        <w:rPr>
          <w:bCs/>
          <w:lang w:val="en-US"/>
        </w:rPr>
      </w:pPr>
      <w:r w:rsidRPr="00880F54">
        <w:rPr>
          <w:bCs/>
          <w:lang w:val="en-US"/>
        </w:rPr>
        <w:t>2.1.1. Desain Use Case</w:t>
      </w:r>
    </w:p>
    <w:p w14:paraId="7FC58B38" w14:textId="77777777" w:rsidR="0083621E" w:rsidRDefault="0083621E" w:rsidP="004515CD">
      <w:pPr>
        <w:pStyle w:val="NoSpacing"/>
        <w:ind w:left="2160"/>
        <w:rPr>
          <w:bCs/>
          <w:lang w:val="en-US"/>
        </w:rPr>
      </w:pPr>
      <w:r w:rsidRPr="00880F54">
        <w:rPr>
          <w:bCs/>
          <w:lang w:val="en-US"/>
        </w:rPr>
        <w:t>Peneliti menggambarkan interaksi antara aktor yang telah didefinisikan pada sistem usulan dengan sistem yang akan dibuat menggunakan use case diagram.</w:t>
      </w:r>
    </w:p>
    <w:p w14:paraId="11EFB89C" w14:textId="77777777" w:rsidR="00586658" w:rsidRDefault="00586658" w:rsidP="00586658">
      <w:pPr>
        <w:rPr>
          <w:lang w:val="en-US"/>
        </w:rPr>
      </w:pPr>
    </w:p>
    <w:p w14:paraId="2B85A75A" w14:textId="77777777" w:rsidR="00586658" w:rsidRDefault="00586658" w:rsidP="00586658">
      <w:pPr>
        <w:rPr>
          <w:lang w:val="en-US"/>
        </w:rPr>
      </w:pPr>
    </w:p>
    <w:p w14:paraId="49002C80" w14:textId="77777777" w:rsidR="00586658" w:rsidRPr="00586658" w:rsidRDefault="00586658" w:rsidP="00586658">
      <w:pPr>
        <w:rPr>
          <w:lang w:val="en-US"/>
        </w:rPr>
      </w:pPr>
    </w:p>
    <w:p w14:paraId="587AF082" w14:textId="77777777" w:rsidR="0083621E" w:rsidRPr="00880F54" w:rsidRDefault="0083621E" w:rsidP="00657809">
      <w:pPr>
        <w:pStyle w:val="NoSpacing"/>
        <w:ind w:left="1560"/>
        <w:rPr>
          <w:bCs/>
          <w:lang w:val="en-US"/>
        </w:rPr>
      </w:pPr>
      <w:r w:rsidRPr="00880F54">
        <w:rPr>
          <w:bCs/>
          <w:lang w:val="en-US"/>
        </w:rPr>
        <w:t>2.1.2. Desain Activity</w:t>
      </w:r>
    </w:p>
    <w:p w14:paraId="6DE7EC44" w14:textId="4E664336" w:rsidR="00657809" w:rsidRPr="00880F54" w:rsidRDefault="0083621E" w:rsidP="004515CD">
      <w:pPr>
        <w:pStyle w:val="NoSpacing"/>
        <w:ind w:left="2160"/>
        <w:rPr>
          <w:bCs/>
          <w:lang w:val="en-US"/>
        </w:rPr>
      </w:pPr>
      <w:r w:rsidRPr="00880F54">
        <w:rPr>
          <w:bCs/>
          <w:lang w:val="en-US"/>
        </w:rPr>
        <w:t>Peneliti membuat activity diagram untuk menggambarkan alur kegiatan/aktivitas pada setiap use case yang telah dibuat sebelumnya.</w:t>
      </w:r>
    </w:p>
    <w:p w14:paraId="0F5920E2" w14:textId="01031276" w:rsidR="0083621E" w:rsidRPr="00880F54" w:rsidRDefault="0083621E" w:rsidP="00657809">
      <w:pPr>
        <w:pStyle w:val="NoSpacing"/>
        <w:ind w:left="1560"/>
        <w:rPr>
          <w:bCs/>
          <w:lang w:val="en-US"/>
        </w:rPr>
      </w:pPr>
      <w:r w:rsidRPr="00880F54">
        <w:rPr>
          <w:bCs/>
          <w:lang w:val="en-US"/>
        </w:rPr>
        <w:t>2.1.3. Desain Class</w:t>
      </w:r>
    </w:p>
    <w:p w14:paraId="694F4090" w14:textId="77777777" w:rsidR="0083621E" w:rsidRPr="00880F54" w:rsidRDefault="0083621E" w:rsidP="004515CD">
      <w:pPr>
        <w:pStyle w:val="NoSpacing"/>
        <w:ind w:left="2160"/>
        <w:rPr>
          <w:bCs/>
          <w:lang w:val="en-US"/>
        </w:rPr>
      </w:pPr>
      <w:r w:rsidRPr="00880F54">
        <w:rPr>
          <w:bCs/>
          <w:lang w:val="en-US"/>
        </w:rPr>
        <w:t>Peneliti merancang class diagram yang menggambarkan hubungan antar class dalam sistem ini.</w:t>
      </w:r>
    </w:p>
    <w:p w14:paraId="206CB293" w14:textId="77777777" w:rsidR="0083621E" w:rsidRPr="00880F54" w:rsidRDefault="0083621E" w:rsidP="00657809">
      <w:pPr>
        <w:pStyle w:val="NoSpacing"/>
        <w:ind w:left="1560"/>
        <w:rPr>
          <w:bCs/>
          <w:lang w:val="en-US"/>
        </w:rPr>
      </w:pPr>
      <w:r w:rsidRPr="00880F54">
        <w:rPr>
          <w:bCs/>
          <w:lang w:val="en-US"/>
        </w:rPr>
        <w:t>2.1.4. Desain Sequence</w:t>
      </w:r>
    </w:p>
    <w:p w14:paraId="050B7837" w14:textId="77777777" w:rsidR="0083621E" w:rsidRPr="00880F54" w:rsidRDefault="0083621E" w:rsidP="004515CD">
      <w:pPr>
        <w:pStyle w:val="NoSpacing"/>
        <w:ind w:left="2160"/>
        <w:rPr>
          <w:bCs/>
          <w:lang w:val="en-US"/>
        </w:rPr>
      </w:pPr>
      <w:r w:rsidRPr="00880F54">
        <w:rPr>
          <w:bCs/>
          <w:lang w:val="en-US"/>
        </w:rPr>
        <w:t>Peneliti menggambarkan interaksi antara aktor dan objek pada setiap use case menggunakan sequence diagram.</w:t>
      </w:r>
    </w:p>
    <w:p w14:paraId="240F7C0C" w14:textId="77777777" w:rsidR="0083621E" w:rsidRPr="00880F54" w:rsidRDefault="0083621E" w:rsidP="00F30F14">
      <w:pPr>
        <w:pStyle w:val="NoSpacing"/>
        <w:ind w:left="1276"/>
        <w:rPr>
          <w:bCs/>
          <w:lang w:val="en-US"/>
        </w:rPr>
      </w:pPr>
      <w:r w:rsidRPr="00880F54">
        <w:rPr>
          <w:bCs/>
          <w:lang w:val="en-US"/>
        </w:rPr>
        <w:t>2.2. Desain Database</w:t>
      </w:r>
    </w:p>
    <w:p w14:paraId="01169654" w14:textId="77777777" w:rsidR="0083621E" w:rsidRPr="00880F54" w:rsidRDefault="0083621E" w:rsidP="00F30F14">
      <w:pPr>
        <w:pStyle w:val="NoSpacing"/>
        <w:ind w:left="1276"/>
        <w:rPr>
          <w:bCs/>
          <w:lang w:val="en-US"/>
        </w:rPr>
      </w:pPr>
      <w:r w:rsidRPr="00880F54">
        <w:rPr>
          <w:bCs/>
          <w:lang w:val="en-US"/>
        </w:rPr>
        <w:t>Berdasarkan desain proses dan analisis sistem usulan, peneliti merancang dan membuat database menggunakan server MySQL. Database ini menggambarkan relasi antara tabel-tabel yang dibutuhkan dalam pengembangan sistem.</w:t>
      </w:r>
    </w:p>
    <w:p w14:paraId="5A91D04F" w14:textId="77777777" w:rsidR="0083621E" w:rsidRPr="00880F54" w:rsidRDefault="0083621E" w:rsidP="00F30F14">
      <w:pPr>
        <w:pStyle w:val="NoSpacing"/>
        <w:ind w:left="1276"/>
        <w:rPr>
          <w:bCs/>
          <w:lang w:val="en-US"/>
        </w:rPr>
      </w:pPr>
      <w:r w:rsidRPr="00880F54">
        <w:rPr>
          <w:bCs/>
          <w:lang w:val="en-US"/>
        </w:rPr>
        <w:t>2.3. Desain Interface</w:t>
      </w:r>
    </w:p>
    <w:p w14:paraId="26F13E98" w14:textId="77777777" w:rsidR="0083621E" w:rsidRDefault="0083621E" w:rsidP="00F30F14">
      <w:pPr>
        <w:pStyle w:val="NoSpacing"/>
        <w:ind w:left="1276"/>
        <w:rPr>
          <w:bCs/>
          <w:lang w:val="en-US"/>
        </w:rPr>
      </w:pPr>
      <w:r w:rsidRPr="00880F54">
        <w:rPr>
          <w:bCs/>
          <w:lang w:val="en-US"/>
        </w:rPr>
        <w:t>Berdasarkan coding dan analisis sistem usulan, peneliti merancang desain user interface menggunakan tools desain seperti Adobe Photoshop CS5 dan Adobe Illustrator CS6.</w:t>
      </w:r>
    </w:p>
    <w:p w14:paraId="2CEC5D03" w14:textId="77777777" w:rsidR="00586658" w:rsidRPr="00586658" w:rsidRDefault="00586658" w:rsidP="00586658">
      <w:pPr>
        <w:rPr>
          <w:lang w:val="en-US"/>
        </w:rPr>
      </w:pPr>
    </w:p>
    <w:p w14:paraId="0FFB0EA2" w14:textId="77777777" w:rsidR="0083621E" w:rsidRPr="00880F54" w:rsidRDefault="0083621E" w:rsidP="00657809">
      <w:pPr>
        <w:pStyle w:val="NoSpacing"/>
        <w:ind w:left="720"/>
        <w:rPr>
          <w:bCs/>
          <w:lang w:val="en-US"/>
        </w:rPr>
      </w:pPr>
      <w:r w:rsidRPr="00880F54">
        <w:rPr>
          <w:bCs/>
          <w:lang w:val="en-US"/>
        </w:rPr>
        <w:lastRenderedPageBreak/>
        <w:t>3. Implementasi</w:t>
      </w:r>
    </w:p>
    <w:p w14:paraId="2D6D2648" w14:textId="77777777" w:rsidR="0083621E" w:rsidRDefault="0083621E" w:rsidP="00586658">
      <w:pPr>
        <w:pStyle w:val="NoSpacing"/>
        <w:ind w:left="993" w:firstLine="720"/>
        <w:rPr>
          <w:bCs/>
          <w:lang w:val="en-US"/>
        </w:rPr>
      </w:pPr>
      <w:r w:rsidRPr="00880F54">
        <w:rPr>
          <w:bCs/>
          <w:lang w:val="en-US"/>
        </w:rPr>
        <w:t>Setelah proses analisis dan perancangan selesai, tahapan berikutnya adalah pengujian dan implementasi. Proses ini dibedakan menjadi dua bagian:</w:t>
      </w:r>
    </w:p>
    <w:p w14:paraId="0F888478" w14:textId="77777777" w:rsidR="004515CD" w:rsidRPr="004515CD" w:rsidRDefault="004515CD" w:rsidP="004515CD">
      <w:pPr>
        <w:rPr>
          <w:lang w:val="en-US"/>
        </w:rPr>
      </w:pPr>
    </w:p>
    <w:p w14:paraId="4F62724B" w14:textId="77777777" w:rsidR="0083621E" w:rsidRPr="00880F54" w:rsidRDefault="0083621E" w:rsidP="00657809">
      <w:pPr>
        <w:pStyle w:val="NoSpacing"/>
        <w:ind w:left="993"/>
        <w:rPr>
          <w:bCs/>
          <w:lang w:val="en-US"/>
        </w:rPr>
      </w:pPr>
      <w:r w:rsidRPr="00880F54">
        <w:rPr>
          <w:bCs/>
          <w:lang w:val="en-US"/>
        </w:rPr>
        <w:t>3.1. Pemrograman</w:t>
      </w:r>
    </w:p>
    <w:p w14:paraId="0EC794CB" w14:textId="77777777" w:rsidR="0083621E" w:rsidRPr="00880F54" w:rsidRDefault="0083621E" w:rsidP="00657809">
      <w:pPr>
        <w:pStyle w:val="NoSpacing"/>
        <w:ind w:left="993"/>
        <w:rPr>
          <w:bCs/>
          <w:lang w:val="en-US"/>
        </w:rPr>
      </w:pPr>
      <w:r w:rsidRPr="00880F54">
        <w:rPr>
          <w:bCs/>
          <w:lang w:val="en-US"/>
        </w:rPr>
        <w:t>Software yang digunakan untuk membuat aplikasi adalah XAMPP, yang mencakup Apache untuk web server, PHP untuk bahasa pemrograman, dan MySQL untuk database.</w:t>
      </w:r>
    </w:p>
    <w:p w14:paraId="19A3F8A7" w14:textId="22C5C353" w:rsidR="0083621E" w:rsidRPr="00880F54" w:rsidRDefault="0083621E" w:rsidP="004515CD">
      <w:pPr>
        <w:pStyle w:val="NoSpacing"/>
        <w:ind w:left="851" w:firstLine="142"/>
        <w:rPr>
          <w:bCs/>
          <w:lang w:val="en-US"/>
        </w:rPr>
      </w:pPr>
      <w:r w:rsidRPr="00880F54">
        <w:rPr>
          <w:bCs/>
          <w:lang w:val="en-US"/>
        </w:rPr>
        <w:t xml:space="preserve">3.2. </w:t>
      </w:r>
      <w:r w:rsidR="004515CD">
        <w:rPr>
          <w:bCs/>
          <w:lang w:val="en-US"/>
        </w:rPr>
        <w:tab/>
      </w:r>
      <w:r w:rsidRPr="00880F54">
        <w:rPr>
          <w:bCs/>
          <w:lang w:val="en-US"/>
        </w:rPr>
        <w:t>Pengujian</w:t>
      </w:r>
    </w:p>
    <w:p w14:paraId="4286EE64" w14:textId="77777777" w:rsidR="0083621E" w:rsidRDefault="0083621E" w:rsidP="00657809">
      <w:pPr>
        <w:pStyle w:val="NoSpacing"/>
        <w:ind w:left="993"/>
        <w:rPr>
          <w:bCs/>
          <w:lang w:val="en-US"/>
        </w:rPr>
      </w:pPr>
      <w:r w:rsidRPr="00880F54">
        <w:rPr>
          <w:bCs/>
          <w:lang w:val="en-US"/>
        </w:rPr>
        <w:t>Pada tahap ini, dilakukan uji coba terhadap sistem usulan untuk memastikan tidak terjadi kendala saat diimplementasikan. Pengujian dilakukan dengan dua metode:</w:t>
      </w:r>
    </w:p>
    <w:p w14:paraId="7C5C897D" w14:textId="77777777" w:rsidR="004515CD" w:rsidRPr="004515CD" w:rsidRDefault="004515CD" w:rsidP="004515CD">
      <w:pPr>
        <w:rPr>
          <w:lang w:val="en-US"/>
        </w:rPr>
      </w:pPr>
    </w:p>
    <w:p w14:paraId="4D74565B" w14:textId="0E4316B7" w:rsidR="0083621E" w:rsidRPr="00880F54" w:rsidRDefault="004515CD" w:rsidP="004515CD">
      <w:pPr>
        <w:pStyle w:val="NoSpacing"/>
        <w:ind w:left="1701" w:hanging="708"/>
        <w:rPr>
          <w:bCs/>
          <w:lang w:val="en-US"/>
        </w:rPr>
      </w:pPr>
      <w:r>
        <w:rPr>
          <w:bCs/>
          <w:lang w:val="en-US"/>
        </w:rPr>
        <w:t xml:space="preserve">3.2.1 </w:t>
      </w:r>
      <w:r w:rsidR="0083621E" w:rsidRPr="00880F54">
        <w:rPr>
          <w:bCs/>
          <w:lang w:val="en-US"/>
        </w:rPr>
        <w:t>White Box Testing: Menguji perangkat lunak dari sisi internal untuk memastikan fungsi, input, dan output sesuai dengan kebutuhan spesifik program menggunakan basis path testing.</w:t>
      </w:r>
    </w:p>
    <w:p w14:paraId="0321CDB5" w14:textId="711F015B" w:rsidR="0083621E" w:rsidRPr="00880F54" w:rsidRDefault="004515CD" w:rsidP="004515CD">
      <w:pPr>
        <w:pStyle w:val="NoSpacing"/>
        <w:ind w:left="1701" w:hanging="708"/>
        <w:rPr>
          <w:bCs/>
          <w:lang w:val="en-US"/>
        </w:rPr>
      </w:pPr>
      <w:r>
        <w:rPr>
          <w:bCs/>
          <w:lang w:val="en-US"/>
        </w:rPr>
        <w:t xml:space="preserve">3.2.2 </w:t>
      </w:r>
      <w:r w:rsidR="0083621E" w:rsidRPr="00880F54">
        <w:rPr>
          <w:bCs/>
          <w:lang w:val="en-US"/>
        </w:rPr>
        <w:t>Black Box Testing: Menguji spesifikasi fungsional tanpa memeriksa desain atau pemrograman. Pengujian ini dilakukan dengan membuat uji kasus yang mencoba fungsi sistem untuk memastikan sistem bekerja sesuai harapan.</w:t>
      </w:r>
    </w:p>
    <w:p w14:paraId="646C9A0C" w14:textId="77777777" w:rsidR="00657809" w:rsidRPr="00880F54" w:rsidRDefault="00657809" w:rsidP="00657809">
      <w:pPr>
        <w:ind w:firstLine="0"/>
        <w:rPr>
          <w:bCs/>
          <w:lang w:val="en-US"/>
        </w:rPr>
      </w:pPr>
    </w:p>
    <w:p w14:paraId="2138287F" w14:textId="11C029D0" w:rsidR="00657809" w:rsidRPr="00880F54" w:rsidRDefault="00657809" w:rsidP="00657809">
      <w:pPr>
        <w:pStyle w:val="Heading2"/>
        <w:tabs>
          <w:tab w:val="left" w:pos="426"/>
        </w:tabs>
        <w:spacing w:before="7"/>
        <w:rPr>
          <w:b w:val="0"/>
          <w:bCs/>
          <w:spacing w:val="-2"/>
        </w:rPr>
      </w:pPr>
      <w:r w:rsidRPr="00880F54">
        <w:rPr>
          <w:b w:val="0"/>
          <w:bCs/>
        </w:rPr>
        <w:lastRenderedPageBreak/>
        <w:t>3.</w:t>
      </w:r>
      <w:r w:rsidRPr="00880F54">
        <w:rPr>
          <w:b w:val="0"/>
          <w:bCs/>
        </w:rPr>
        <w:tab/>
        <w:t>Analisis</w:t>
      </w:r>
      <w:r w:rsidRPr="00880F54">
        <w:rPr>
          <w:b w:val="0"/>
          <w:bCs/>
          <w:spacing w:val="-6"/>
        </w:rPr>
        <w:t xml:space="preserve"> </w:t>
      </w:r>
      <w:r w:rsidRPr="00880F54">
        <w:rPr>
          <w:b w:val="0"/>
          <w:bCs/>
        </w:rPr>
        <w:t>Penyelesaian</w:t>
      </w:r>
      <w:r w:rsidRPr="00880F54">
        <w:rPr>
          <w:b w:val="0"/>
          <w:bCs/>
          <w:spacing w:val="-7"/>
        </w:rPr>
        <w:t xml:space="preserve"> </w:t>
      </w:r>
      <w:r w:rsidRPr="00880F54">
        <w:rPr>
          <w:b w:val="0"/>
          <w:bCs/>
          <w:spacing w:val="-2"/>
        </w:rPr>
        <w:t>Masalah</w:t>
      </w:r>
    </w:p>
    <w:p w14:paraId="77B77CD0" w14:textId="77777777" w:rsidR="00B42258" w:rsidRDefault="00B42258" w:rsidP="00B42258">
      <w:pPr>
        <w:pStyle w:val="NoSpacing"/>
        <w:ind w:left="426"/>
        <w:rPr>
          <w:bCs/>
          <w:lang w:val="en-US"/>
        </w:rPr>
      </w:pPr>
      <w:r w:rsidRPr="00880F54">
        <w:rPr>
          <w:bCs/>
          <w:lang w:val="en-US"/>
        </w:rPr>
        <w:t>Setelah menyelesaikan tahap perumusan masalah dan pengumpulan data, langkah berikutnya adalah menganalisis penyelesaian masalah yang dialami oleh orang tua di daerah Cikiwul, Bantar Gebang, dan sekitarnya. Berdasarkan hasil dari tahap sebelumnya, peneliti memilih metode Forward Chaining untuk menyelesaikan masalah ini.</w:t>
      </w:r>
    </w:p>
    <w:p w14:paraId="59C97DCF" w14:textId="77777777" w:rsidR="004515CD" w:rsidRPr="004515CD" w:rsidRDefault="004515CD" w:rsidP="004515CD">
      <w:pPr>
        <w:rPr>
          <w:lang w:val="en-US"/>
        </w:rPr>
      </w:pPr>
    </w:p>
    <w:p w14:paraId="553C1D8A" w14:textId="77777777" w:rsidR="00B42258" w:rsidRPr="00880F54" w:rsidRDefault="00B42258" w:rsidP="00B42258">
      <w:pPr>
        <w:pStyle w:val="NoSpacing"/>
        <w:ind w:left="426"/>
        <w:rPr>
          <w:bCs/>
          <w:lang w:val="en-US"/>
        </w:rPr>
      </w:pPr>
      <w:r w:rsidRPr="00880F54">
        <w:rPr>
          <w:bCs/>
          <w:lang w:val="en-US"/>
        </w:rPr>
        <w:t>Metode Forward Chaining adalah teknik pemecahan masalah yang mengevaluasi fakta-fakta yang ada untuk menemukan pola atau aturan yang dapat mencapai tujuan atau kesimpulan tertentu. Berikut adalah alasan penggunaan metode Forward Chaining dalam penelitian ini, serta beberapa kelebihannya:</w:t>
      </w:r>
    </w:p>
    <w:p w14:paraId="3B530458" w14:textId="77777777" w:rsidR="00B42258" w:rsidRPr="00880F54" w:rsidRDefault="00B42258" w:rsidP="00B42258">
      <w:pPr>
        <w:rPr>
          <w:bCs/>
          <w:lang w:val="en-US"/>
        </w:rPr>
      </w:pPr>
    </w:p>
    <w:p w14:paraId="7E461936" w14:textId="52CC1216" w:rsidR="00B42258" w:rsidRPr="00880F54" w:rsidRDefault="00B42258" w:rsidP="00B42258">
      <w:pPr>
        <w:pStyle w:val="NoSpacing"/>
        <w:ind w:left="426"/>
        <w:rPr>
          <w:bCs/>
          <w:lang w:val="en-US"/>
        </w:rPr>
      </w:pPr>
      <w:r w:rsidRPr="00880F54">
        <w:rPr>
          <w:bCs/>
          <w:lang w:val="en-US"/>
        </w:rPr>
        <w:t>Alasan dan Kelebihan Penggunaan Forward Chaining</w:t>
      </w:r>
      <w:r w:rsidR="004515CD">
        <w:rPr>
          <w:bCs/>
          <w:lang w:val="en-US"/>
        </w:rPr>
        <w:t xml:space="preserve"> yaitu :</w:t>
      </w:r>
    </w:p>
    <w:p w14:paraId="624223E7" w14:textId="77777777" w:rsidR="00B42258" w:rsidRDefault="00B42258" w:rsidP="00B42258">
      <w:pPr>
        <w:pStyle w:val="NoSpacing"/>
        <w:ind w:left="426"/>
        <w:rPr>
          <w:bCs/>
          <w:lang w:val="en-US"/>
        </w:rPr>
      </w:pPr>
      <w:r w:rsidRPr="00880F54">
        <w:rPr>
          <w:bCs/>
          <w:lang w:val="en-US"/>
        </w:rPr>
        <w:t>1. Efisiensi</w:t>
      </w:r>
    </w:p>
    <w:p w14:paraId="59D375BF" w14:textId="77777777" w:rsidR="004515CD" w:rsidRPr="004515CD" w:rsidRDefault="004515CD" w:rsidP="004515CD">
      <w:pPr>
        <w:rPr>
          <w:lang w:val="en-US"/>
        </w:rPr>
      </w:pPr>
    </w:p>
    <w:p w14:paraId="1E68355A" w14:textId="77777777" w:rsidR="00B42258" w:rsidRPr="00880F54" w:rsidRDefault="00B42258" w:rsidP="00B42258">
      <w:pPr>
        <w:pStyle w:val="NoSpacing"/>
        <w:numPr>
          <w:ilvl w:val="0"/>
          <w:numId w:val="33"/>
        </w:numPr>
        <w:tabs>
          <w:tab w:val="clear" w:pos="720"/>
          <w:tab w:val="num" w:pos="851"/>
        </w:tabs>
        <w:ind w:hanging="294"/>
        <w:rPr>
          <w:bCs/>
          <w:lang w:val="en-US"/>
        </w:rPr>
      </w:pPr>
      <w:r w:rsidRPr="00880F54">
        <w:rPr>
          <w:bCs/>
          <w:lang w:val="en-US"/>
        </w:rPr>
        <w:t>Optimalisasi Penggunaan Fakta: Metode ini hanya mempertimbangkan fakta-fakta yang diperlukan untuk mencapai tujuan atau kesimpulan tertentu, menghindari perhitungan yang tidak perlu. Hal ini mempercepat proses inferensi dan membuatnya lebih efisien.</w:t>
      </w:r>
    </w:p>
    <w:p w14:paraId="1ED38EC5" w14:textId="77777777" w:rsidR="00B42258" w:rsidRDefault="00B42258" w:rsidP="00B42258">
      <w:pPr>
        <w:pStyle w:val="NoSpacing"/>
        <w:ind w:left="426"/>
        <w:rPr>
          <w:bCs/>
          <w:lang w:val="en-US"/>
        </w:rPr>
      </w:pPr>
      <w:r w:rsidRPr="00880F54">
        <w:rPr>
          <w:bCs/>
          <w:lang w:val="en-US"/>
        </w:rPr>
        <w:t>2. Penalaran Berbasis Fakta</w:t>
      </w:r>
    </w:p>
    <w:p w14:paraId="1386B216" w14:textId="77777777" w:rsidR="004515CD" w:rsidRPr="004515CD" w:rsidRDefault="004515CD" w:rsidP="004515CD">
      <w:pPr>
        <w:rPr>
          <w:lang w:val="en-US"/>
        </w:rPr>
      </w:pPr>
    </w:p>
    <w:p w14:paraId="3518E393" w14:textId="77777777" w:rsidR="00B42258" w:rsidRPr="00880F54" w:rsidRDefault="00B42258" w:rsidP="00B42258">
      <w:pPr>
        <w:pStyle w:val="NoSpacing"/>
        <w:numPr>
          <w:ilvl w:val="0"/>
          <w:numId w:val="34"/>
        </w:numPr>
        <w:tabs>
          <w:tab w:val="clear" w:pos="720"/>
          <w:tab w:val="num" w:pos="709"/>
        </w:tabs>
        <w:ind w:hanging="294"/>
        <w:rPr>
          <w:bCs/>
          <w:lang w:val="en-US"/>
        </w:rPr>
      </w:pPr>
      <w:r w:rsidRPr="00880F54">
        <w:rPr>
          <w:bCs/>
          <w:lang w:val="en-US"/>
        </w:rPr>
        <w:lastRenderedPageBreak/>
        <w:t>Pendekatan Mirip Manusia: Forward Chaining berfokus pada fakta-fakta yang ada, mirip dengan cara manusia membuat keputusan berdasarkan informasi yang tersedia. Pendekatan ini sangat cocok untuk aplikasi yang memerlukan analisis data mentah untuk mendapatkan wawasan baru.</w:t>
      </w:r>
    </w:p>
    <w:p w14:paraId="16DF473C" w14:textId="77777777" w:rsidR="00B42258" w:rsidRDefault="00B42258" w:rsidP="00B42258">
      <w:pPr>
        <w:pStyle w:val="NoSpacing"/>
        <w:ind w:left="426"/>
        <w:rPr>
          <w:bCs/>
          <w:lang w:val="en-US"/>
        </w:rPr>
      </w:pPr>
      <w:r w:rsidRPr="00880F54">
        <w:rPr>
          <w:bCs/>
          <w:lang w:val="en-US"/>
        </w:rPr>
        <w:t>3. Skalabilitas</w:t>
      </w:r>
    </w:p>
    <w:p w14:paraId="65196513" w14:textId="77777777" w:rsidR="004515CD" w:rsidRPr="004515CD" w:rsidRDefault="004515CD" w:rsidP="004515CD">
      <w:pPr>
        <w:rPr>
          <w:lang w:val="en-US"/>
        </w:rPr>
      </w:pPr>
    </w:p>
    <w:p w14:paraId="0EBC918E" w14:textId="77777777" w:rsidR="00B42258" w:rsidRDefault="00B42258" w:rsidP="00B42258">
      <w:pPr>
        <w:pStyle w:val="NoSpacing"/>
        <w:numPr>
          <w:ilvl w:val="0"/>
          <w:numId w:val="35"/>
        </w:numPr>
        <w:tabs>
          <w:tab w:val="clear" w:pos="720"/>
          <w:tab w:val="num" w:pos="709"/>
        </w:tabs>
        <w:ind w:left="709" w:hanging="283"/>
        <w:rPr>
          <w:bCs/>
          <w:lang w:val="en-US"/>
        </w:rPr>
      </w:pPr>
      <w:r w:rsidRPr="00880F54">
        <w:rPr>
          <w:bCs/>
          <w:lang w:val="en-US"/>
        </w:rPr>
        <w:t>Kemampuan Adaptasi: Metode ini dapat dengan mudah diimplementasikan pada sistem dengan jumlah besar fakta atau aturan. Dengan memperbarui basis pengetahuan dan menambahkan fakta-fakta baru, sistem dapat terus berkembang tanpa perlu restrukturisasi besar.</w:t>
      </w:r>
    </w:p>
    <w:p w14:paraId="7EACAA78" w14:textId="77777777" w:rsidR="000750D0" w:rsidRPr="000750D0" w:rsidRDefault="000750D0" w:rsidP="000750D0">
      <w:pPr>
        <w:rPr>
          <w:lang w:val="en-US"/>
        </w:rPr>
      </w:pPr>
    </w:p>
    <w:p w14:paraId="7328B65F" w14:textId="77777777" w:rsidR="00B42258" w:rsidRDefault="00B42258" w:rsidP="00B42258">
      <w:pPr>
        <w:pStyle w:val="NoSpacing"/>
        <w:ind w:left="426"/>
        <w:rPr>
          <w:bCs/>
          <w:lang w:val="en-US"/>
        </w:rPr>
      </w:pPr>
      <w:r w:rsidRPr="00880F54">
        <w:rPr>
          <w:bCs/>
          <w:lang w:val="en-US"/>
        </w:rPr>
        <w:t>Tahapan Implementasi Forward Chaining</w:t>
      </w:r>
    </w:p>
    <w:p w14:paraId="3FF83FA0" w14:textId="77777777" w:rsidR="004515CD" w:rsidRPr="004515CD" w:rsidRDefault="004515CD" w:rsidP="004515CD">
      <w:pPr>
        <w:rPr>
          <w:lang w:val="en-US"/>
        </w:rPr>
      </w:pPr>
    </w:p>
    <w:p w14:paraId="7BE946C8" w14:textId="77777777" w:rsidR="00B42258" w:rsidRDefault="00B42258" w:rsidP="00B42258">
      <w:pPr>
        <w:pStyle w:val="NoSpacing"/>
        <w:numPr>
          <w:ilvl w:val="0"/>
          <w:numId w:val="36"/>
        </w:numPr>
        <w:ind w:left="709" w:hanging="283"/>
        <w:rPr>
          <w:bCs/>
          <w:lang w:val="en-US"/>
        </w:rPr>
      </w:pPr>
      <w:r w:rsidRPr="00880F54">
        <w:rPr>
          <w:bCs/>
          <w:lang w:val="en-US"/>
        </w:rPr>
        <w:t>Identifikasi Fakta:</w:t>
      </w:r>
    </w:p>
    <w:p w14:paraId="69417BE2" w14:textId="77777777" w:rsidR="004515CD" w:rsidRPr="004515CD" w:rsidRDefault="004515CD" w:rsidP="004515CD">
      <w:pPr>
        <w:rPr>
          <w:lang w:val="en-US"/>
        </w:rPr>
      </w:pPr>
    </w:p>
    <w:p w14:paraId="3F4D52A1" w14:textId="77777777" w:rsidR="00B42258" w:rsidRDefault="00B42258" w:rsidP="000750D0">
      <w:pPr>
        <w:pStyle w:val="NoSpacing"/>
        <w:numPr>
          <w:ilvl w:val="0"/>
          <w:numId w:val="19"/>
        </w:numPr>
        <w:ind w:left="709" w:hanging="283"/>
        <w:rPr>
          <w:bCs/>
          <w:lang w:val="en-US"/>
        </w:rPr>
      </w:pPr>
      <w:r w:rsidRPr="00880F54">
        <w:rPr>
          <w:bCs/>
          <w:lang w:val="en-US"/>
        </w:rPr>
        <w:t>Mengumpulkan semua fakta relevan yang ada di basis pengetahuan. Fakta-fakta ini merupakan data mentah yang telah dikumpulkan sebelumnya.</w:t>
      </w:r>
    </w:p>
    <w:p w14:paraId="72C0E55F" w14:textId="77777777" w:rsidR="004515CD" w:rsidRPr="004515CD" w:rsidRDefault="004515CD" w:rsidP="004515CD">
      <w:pPr>
        <w:rPr>
          <w:lang w:val="en-US"/>
        </w:rPr>
      </w:pPr>
    </w:p>
    <w:p w14:paraId="1467BA97" w14:textId="77777777" w:rsidR="00B42258" w:rsidRPr="00880F54" w:rsidRDefault="00B42258" w:rsidP="00B42258">
      <w:pPr>
        <w:pStyle w:val="NoSpacing"/>
        <w:numPr>
          <w:ilvl w:val="0"/>
          <w:numId w:val="36"/>
        </w:numPr>
        <w:ind w:left="709" w:hanging="283"/>
        <w:rPr>
          <w:bCs/>
          <w:lang w:val="en-US"/>
        </w:rPr>
      </w:pPr>
      <w:r w:rsidRPr="00880F54">
        <w:rPr>
          <w:bCs/>
          <w:lang w:val="en-US"/>
        </w:rPr>
        <w:t>Penerapan Aturan:</w:t>
      </w:r>
    </w:p>
    <w:p w14:paraId="44AF0136" w14:textId="77777777" w:rsidR="00256BE0" w:rsidRPr="00880F54" w:rsidRDefault="00256BE0" w:rsidP="00256BE0">
      <w:pPr>
        <w:ind w:firstLine="0"/>
        <w:rPr>
          <w:bCs/>
          <w:lang w:val="en-US"/>
        </w:rPr>
      </w:pPr>
    </w:p>
    <w:p w14:paraId="6FFD7525" w14:textId="77777777" w:rsidR="00256BE0" w:rsidRPr="00880F54" w:rsidRDefault="00256BE0" w:rsidP="00256BE0">
      <w:pPr>
        <w:ind w:firstLine="0"/>
        <w:rPr>
          <w:bCs/>
          <w:lang w:val="en-US"/>
        </w:rPr>
      </w:pPr>
    </w:p>
    <w:p w14:paraId="59AC559A" w14:textId="6D68B15C" w:rsidR="00F30F14" w:rsidRPr="00880F54" w:rsidRDefault="00256BE0" w:rsidP="00F30F14">
      <w:pPr>
        <w:ind w:left="426" w:hanging="426"/>
        <w:rPr>
          <w:bCs/>
        </w:rPr>
      </w:pPr>
      <w:r w:rsidRPr="00880F54">
        <w:rPr>
          <w:bCs/>
          <w:lang w:val="en-US"/>
        </w:rPr>
        <w:t xml:space="preserve">4.  </w:t>
      </w:r>
      <w:r w:rsidR="00586658">
        <w:rPr>
          <w:bCs/>
          <w:lang w:val="en-US"/>
        </w:rPr>
        <w:tab/>
      </w:r>
      <w:r w:rsidRPr="00880F54">
        <w:rPr>
          <w:bCs/>
          <w:lang w:val="en-US"/>
        </w:rPr>
        <w:tab/>
      </w:r>
      <w:r w:rsidRPr="00880F54">
        <w:rPr>
          <w:bCs/>
        </w:rPr>
        <w:t>Implementasi Algoritma</w:t>
      </w:r>
    </w:p>
    <w:p w14:paraId="028C1F1B" w14:textId="77777777" w:rsidR="00F30F14" w:rsidRPr="00880F54" w:rsidRDefault="00F30F14" w:rsidP="0082779B">
      <w:pPr>
        <w:spacing w:before="100" w:beforeAutospacing="1" w:after="0"/>
        <w:ind w:left="426" w:hanging="426"/>
        <w:rPr>
          <w:bCs/>
        </w:rPr>
      </w:pPr>
    </w:p>
    <w:p w14:paraId="7ACCEA4F" w14:textId="20474918" w:rsidR="00256BE0" w:rsidRPr="00880F54" w:rsidRDefault="00256BE0" w:rsidP="00586658">
      <w:pPr>
        <w:spacing w:after="0"/>
        <w:ind w:left="426" w:firstLine="294"/>
        <w:rPr>
          <w:bCs/>
        </w:rPr>
      </w:pPr>
      <w:r w:rsidRPr="00880F54">
        <w:rPr>
          <w:bCs/>
        </w:rPr>
        <w:t xml:space="preserve">Implementasi algoritma digunakan untuk mengolah data untuk menentukan penyakit lewat fakta – fakta yang ada sehingga dengan dilakukannya perancangan sistem berbasis </w:t>
      </w:r>
      <w:r w:rsidR="00F30F14" w:rsidRPr="00880F54">
        <w:rPr>
          <w:bCs/>
        </w:rPr>
        <w:t>Android</w:t>
      </w:r>
      <w:r w:rsidRPr="00880F54">
        <w:rPr>
          <w:bCs/>
        </w:rPr>
        <w:t xml:space="preserve"> dengan bahasa</w:t>
      </w:r>
      <w:r w:rsidR="00F30F14" w:rsidRPr="00880F54">
        <w:rPr>
          <w:bCs/>
        </w:rPr>
        <w:t xml:space="preserve"> Java</w:t>
      </w:r>
      <w:r w:rsidRPr="00880F54">
        <w:rPr>
          <w:bCs/>
        </w:rPr>
        <w:t xml:space="preserve"> dan database yang diolah menggunakan</w:t>
      </w:r>
      <w:r w:rsidR="00F30F14" w:rsidRPr="00880F54">
        <w:rPr>
          <w:bCs/>
        </w:rPr>
        <w:t xml:space="preserve"> Firebase dan SQLite</w:t>
      </w:r>
      <w:r w:rsidRPr="00880F54">
        <w:rPr>
          <w:bCs/>
        </w:rPr>
        <w:t>.</w:t>
      </w:r>
    </w:p>
    <w:p w14:paraId="04035CFC" w14:textId="77777777" w:rsidR="00F30F14" w:rsidRPr="00880F54" w:rsidRDefault="00F30F14" w:rsidP="00256BE0">
      <w:pPr>
        <w:ind w:left="426" w:firstLine="0"/>
        <w:rPr>
          <w:bCs/>
        </w:rPr>
      </w:pPr>
    </w:p>
    <w:p w14:paraId="7A4BE567" w14:textId="7B2C4BE6" w:rsidR="00F30F14" w:rsidRPr="00880F54" w:rsidRDefault="00F30F14" w:rsidP="00F30F14">
      <w:pPr>
        <w:spacing w:after="0"/>
        <w:ind w:firstLine="0"/>
        <w:jc w:val="left"/>
        <w:rPr>
          <w:bCs/>
        </w:rPr>
      </w:pPr>
      <w:r w:rsidRPr="00880F54">
        <w:rPr>
          <w:bCs/>
          <w:lang w:val="en-US"/>
        </w:rPr>
        <w:t xml:space="preserve">5.   </w:t>
      </w:r>
      <w:r w:rsidR="00586658">
        <w:rPr>
          <w:bCs/>
          <w:lang w:val="en-US"/>
        </w:rPr>
        <w:tab/>
      </w:r>
      <w:r w:rsidRPr="00880F54">
        <w:rPr>
          <w:bCs/>
        </w:rPr>
        <w:t>Menarik</w:t>
      </w:r>
      <w:r w:rsidRPr="00880F54">
        <w:rPr>
          <w:bCs/>
          <w:spacing w:val="-2"/>
        </w:rPr>
        <w:t xml:space="preserve"> </w:t>
      </w:r>
      <w:r w:rsidRPr="00880F54">
        <w:rPr>
          <w:bCs/>
        </w:rPr>
        <w:t>Kesimpulan</w:t>
      </w:r>
    </w:p>
    <w:p w14:paraId="6DD626CC" w14:textId="77777777" w:rsidR="00F30F14" w:rsidRPr="00880F54" w:rsidRDefault="00F30F14" w:rsidP="0082779B">
      <w:pPr>
        <w:spacing w:after="0"/>
        <w:ind w:left="426" w:firstLine="0"/>
        <w:jc w:val="left"/>
        <w:rPr>
          <w:bCs/>
        </w:rPr>
      </w:pPr>
    </w:p>
    <w:p w14:paraId="35874913" w14:textId="2CD4432C" w:rsidR="0082779B" w:rsidRPr="00880F54" w:rsidRDefault="00F67B8E" w:rsidP="00586658">
      <w:pPr>
        <w:spacing w:after="0"/>
        <w:ind w:left="426" w:firstLine="294"/>
        <w:jc w:val="left"/>
        <w:rPr>
          <w:bCs/>
        </w:rPr>
      </w:pPr>
      <w:r w:rsidRPr="00880F54">
        <w:rPr>
          <w:bCs/>
        </w:rPr>
        <w:t>Penelitian ini menunjukkan bahwa penggunaan sistem pakar dengan metode Forward Chaining efektif dalam mendiagnosa penyakit pada kucing. Sistem ini tidak hanya meningkatkan efisiensi dan kecepatan diagnosa tetapi juga memberikan fleksibilitas dan skalabilitas untuk pengembangan di masa depan. Dengan demikian, sistem pakar ini diharapkan dapat menjadi alat yang berharga bagi klinik hewan dalam memberikan pelayanan kesehatan yang lebih baik kepada hewan peliharaan.</w:t>
      </w:r>
    </w:p>
    <w:p w14:paraId="63A76585" w14:textId="3C224FFD" w:rsidR="00403D65" w:rsidRPr="00880F54" w:rsidRDefault="00403D65" w:rsidP="00C63F81">
      <w:pPr>
        <w:pStyle w:val="NoSpacing"/>
        <w:ind w:right="-1"/>
        <w:rPr>
          <w:bCs/>
        </w:rPr>
      </w:pPr>
    </w:p>
    <w:p w14:paraId="6EF305C7" w14:textId="77777777" w:rsidR="00C50CAC" w:rsidRDefault="00C50CAC" w:rsidP="00403D65">
      <w:pPr>
        <w:pStyle w:val="Heading2"/>
        <w:numPr>
          <w:ilvl w:val="1"/>
          <w:numId w:val="5"/>
        </w:numPr>
        <w:ind w:left="0" w:hanging="28"/>
        <w:rPr>
          <w:b w:val="0"/>
          <w:bCs/>
        </w:rPr>
      </w:pPr>
      <w:bookmarkStart w:id="27" w:name="_Toc166437452"/>
      <w:r w:rsidRPr="00880F54">
        <w:rPr>
          <w:b w:val="0"/>
          <w:bCs/>
        </w:rPr>
        <w:t>Algoritma</w:t>
      </w:r>
      <w:bookmarkEnd w:id="27"/>
    </w:p>
    <w:p w14:paraId="131BB919" w14:textId="77777777" w:rsidR="007821CF" w:rsidRPr="007821CF" w:rsidRDefault="007821CF" w:rsidP="007821CF">
      <w:pPr>
        <w:pStyle w:val="NoSpacing"/>
      </w:pPr>
    </w:p>
    <w:p w14:paraId="7C18196F" w14:textId="4A909BA4" w:rsidR="00C63F81" w:rsidRDefault="00880F54" w:rsidP="00C63F81">
      <w:pPr>
        <w:pStyle w:val="NoSpacing"/>
      </w:pPr>
      <w:r>
        <w:t xml:space="preserve">1. </w:t>
      </w:r>
      <w:r w:rsidR="00586658">
        <w:tab/>
      </w:r>
      <w:r>
        <w:t>Cara Kerja  Algoritma Foward Chaining</w:t>
      </w:r>
    </w:p>
    <w:p w14:paraId="482EE83F" w14:textId="77777777" w:rsidR="00586658" w:rsidRPr="00586658" w:rsidRDefault="00586658" w:rsidP="00586658"/>
    <w:p w14:paraId="625AD3DC" w14:textId="35253AFC" w:rsidR="007821CF" w:rsidRDefault="007821CF" w:rsidP="007821CF">
      <w:pPr>
        <w:ind w:left="284" w:firstLine="436"/>
      </w:pPr>
      <w:r w:rsidRPr="007821CF">
        <w:t xml:space="preserve">Forward chaining adalah metode penalaran yang memulai dari fakta-fakta yang diketahui dan menggunakan aturan-aturan yang tersedia untuk menarik kesimpulan baru. Algoritma ini digunakan dalam berbagai aplikasi kecerdasan </w:t>
      </w:r>
      <w:r w:rsidRPr="007821CF">
        <w:lastRenderedPageBreak/>
        <w:t>buatan, seperti sistem pakar, untuk memecahkan masalah berdasarkan pengetahuan yang ada.</w:t>
      </w:r>
    </w:p>
    <w:p w14:paraId="78CD4941" w14:textId="77777777" w:rsidR="000750D0" w:rsidRDefault="000750D0" w:rsidP="007821CF">
      <w:pPr>
        <w:ind w:left="284" w:firstLine="436"/>
      </w:pPr>
    </w:p>
    <w:p w14:paraId="145744AD" w14:textId="77777777" w:rsidR="000750D0" w:rsidRDefault="000750D0" w:rsidP="000750D0">
      <w:pPr>
        <w:ind w:left="284" w:firstLine="436"/>
        <w:rPr>
          <w:lang w:val="en-US"/>
        </w:rPr>
      </w:pPr>
      <w:r w:rsidRPr="000750D0">
        <w:rPr>
          <w:lang w:val="en-US"/>
        </w:rPr>
        <w:t>Algoritma forward chaining digunakan untuk menentukan probabilitas kejadian berdasarkan aturan pengetahuan yang tersedia. Langkah-langkah algoritma ini dijelaskan sebagai berikut:</w:t>
      </w:r>
    </w:p>
    <w:p w14:paraId="139C644F" w14:textId="77777777" w:rsidR="00AC3C69" w:rsidRPr="000750D0" w:rsidRDefault="00AC3C69" w:rsidP="000750D0">
      <w:pPr>
        <w:ind w:left="284" w:firstLine="436"/>
        <w:rPr>
          <w:lang w:val="en-US"/>
        </w:rPr>
      </w:pPr>
    </w:p>
    <w:p w14:paraId="72F25C6A" w14:textId="77777777" w:rsidR="000750D0" w:rsidRPr="000750D0" w:rsidRDefault="000750D0" w:rsidP="00B52A7C">
      <w:pPr>
        <w:ind w:left="360" w:firstLine="0"/>
        <w:rPr>
          <w:lang w:val="en-US"/>
        </w:rPr>
      </w:pPr>
      <w:r w:rsidRPr="000750D0">
        <w:rPr>
          <w:b/>
          <w:bCs/>
          <w:lang w:val="en-US"/>
        </w:rPr>
        <w:t>Inisialisasi Fakta Awal</w:t>
      </w:r>
      <w:r w:rsidRPr="000750D0">
        <w:rPr>
          <w:lang w:val="en-US"/>
        </w:rPr>
        <w:t>: Langkah pertama adalah menginisialisasi fakta awal yang tersedia dalam sistem berbasis pengetahuan.</w:t>
      </w:r>
    </w:p>
    <w:p w14:paraId="56D037DB" w14:textId="77777777" w:rsidR="000750D0" w:rsidRPr="000750D0" w:rsidRDefault="000750D0" w:rsidP="000750D0">
      <w:pPr>
        <w:numPr>
          <w:ilvl w:val="0"/>
          <w:numId w:val="44"/>
        </w:numPr>
        <w:rPr>
          <w:lang w:val="en-US"/>
        </w:rPr>
      </w:pPr>
      <w:r w:rsidRPr="000750D0">
        <w:rPr>
          <w:b/>
          <w:bCs/>
          <w:lang w:val="en-US"/>
        </w:rPr>
        <w:t>Pengecekan Aturan</w:t>
      </w:r>
      <w:r w:rsidRPr="000750D0">
        <w:rPr>
          <w:lang w:val="en-US"/>
        </w:rPr>
        <w:t>: Selanjutnya, sistem mengecek aturan-aturan yang telah ditentukan. Aturan ini menghubungkan antara fakta-fakta yang ada dengan kesimpulan atau hipotesis yang mungkin.</w:t>
      </w:r>
    </w:p>
    <w:p w14:paraId="0CFBB563" w14:textId="77777777" w:rsidR="000750D0" w:rsidRPr="000750D0" w:rsidRDefault="000750D0" w:rsidP="000750D0">
      <w:pPr>
        <w:numPr>
          <w:ilvl w:val="0"/>
          <w:numId w:val="44"/>
        </w:numPr>
        <w:rPr>
          <w:lang w:val="en-US"/>
        </w:rPr>
      </w:pPr>
      <w:r w:rsidRPr="000750D0">
        <w:rPr>
          <w:b/>
          <w:bCs/>
          <w:lang w:val="en-US"/>
        </w:rPr>
        <w:t>Evaluasi Kondisi</w:t>
      </w:r>
      <w:r w:rsidRPr="000750D0">
        <w:rPr>
          <w:lang w:val="en-US"/>
        </w:rPr>
        <w:t>: Setiap aturan dievaluasi berdasarkan kondisi atau prasyarat yang harus terpenuhi sebelum aturan dapat dijalankan.</w:t>
      </w:r>
    </w:p>
    <w:p w14:paraId="2F6A4EDD" w14:textId="77777777" w:rsidR="000750D0" w:rsidRPr="000750D0" w:rsidRDefault="000750D0" w:rsidP="000750D0">
      <w:pPr>
        <w:numPr>
          <w:ilvl w:val="0"/>
          <w:numId w:val="44"/>
        </w:numPr>
        <w:rPr>
          <w:lang w:val="en-US"/>
        </w:rPr>
      </w:pPr>
      <w:r w:rsidRPr="000750D0">
        <w:rPr>
          <w:b/>
          <w:bCs/>
          <w:lang w:val="en-US"/>
        </w:rPr>
        <w:t>Forward Chaining</w:t>
      </w:r>
      <w:r w:rsidRPr="000750D0">
        <w:rPr>
          <w:lang w:val="en-US"/>
        </w:rPr>
        <w:t>: Proses forward chaining dilakukan dengan mengevaluasi fakta-fakta yang ada secara berurutan berdasarkan aturan yang terpenuhi, dan menghasilkan kesimpulan atau menambahkan fakta baru ke dalam sistem.</w:t>
      </w:r>
    </w:p>
    <w:p w14:paraId="1C603B18" w14:textId="77777777" w:rsidR="000750D0" w:rsidRPr="000750D0" w:rsidRDefault="000750D0" w:rsidP="000750D0">
      <w:pPr>
        <w:numPr>
          <w:ilvl w:val="0"/>
          <w:numId w:val="44"/>
        </w:numPr>
        <w:rPr>
          <w:lang w:val="en-US"/>
        </w:rPr>
      </w:pPr>
      <w:r w:rsidRPr="000750D0">
        <w:rPr>
          <w:b/>
          <w:bCs/>
          <w:lang w:val="en-US"/>
        </w:rPr>
        <w:t>Perhitungan Probabilitas</w:t>
      </w:r>
      <w:r w:rsidRPr="000750D0">
        <w:rPr>
          <w:lang w:val="en-US"/>
        </w:rPr>
        <w:t>: Probabilitas dari setiap kesimpulan dihitung berdasarkan bobot atau nilai probabilitas yang terkait dengan aturan dan fakta yang digunakan dalam proses forward chaining.</w:t>
      </w:r>
    </w:p>
    <w:p w14:paraId="32C7D426" w14:textId="77777777" w:rsidR="000750D0" w:rsidRPr="000750D0" w:rsidRDefault="000750D0" w:rsidP="000750D0">
      <w:pPr>
        <w:numPr>
          <w:ilvl w:val="0"/>
          <w:numId w:val="44"/>
        </w:numPr>
        <w:rPr>
          <w:lang w:val="en-US"/>
        </w:rPr>
      </w:pPr>
      <w:r w:rsidRPr="000750D0">
        <w:rPr>
          <w:b/>
          <w:bCs/>
          <w:lang w:val="en-US"/>
        </w:rPr>
        <w:lastRenderedPageBreak/>
        <w:t>Iterasi dan Pembaruan</w:t>
      </w:r>
      <w:r w:rsidRPr="000750D0">
        <w:rPr>
          <w:lang w:val="en-US"/>
        </w:rPr>
        <w:t>: Proses ini diulang sampai tidak ada lagi aturan yang dapat dieksekusi atau tidak ada perubahan dalam kesimpulan yang dihasilkan.</w:t>
      </w:r>
    </w:p>
    <w:p w14:paraId="561F8A4A" w14:textId="77777777" w:rsidR="000750D0" w:rsidRDefault="000750D0" w:rsidP="007821CF">
      <w:pPr>
        <w:ind w:left="284" w:firstLine="436"/>
      </w:pPr>
    </w:p>
    <w:p w14:paraId="54A32115" w14:textId="77777777" w:rsidR="000750D0" w:rsidRDefault="000750D0" w:rsidP="007821CF">
      <w:pPr>
        <w:ind w:left="284" w:firstLine="436"/>
      </w:pPr>
    </w:p>
    <w:p w14:paraId="09E3E66C" w14:textId="77777777" w:rsidR="000750D0" w:rsidRPr="007821CF" w:rsidRDefault="000750D0" w:rsidP="000750D0">
      <w:pPr>
        <w:ind w:left="284" w:firstLine="0"/>
      </w:pPr>
    </w:p>
    <w:p w14:paraId="74ADC200" w14:textId="1EF36636" w:rsidR="008B2761" w:rsidRDefault="008B2761" w:rsidP="008B2761">
      <w:pPr>
        <w:ind w:firstLine="0"/>
        <w:rPr>
          <w:b/>
          <w:bCs/>
          <w:lang w:val="en-US"/>
        </w:rPr>
      </w:pPr>
      <w:r>
        <w:rPr>
          <w:b/>
          <w:bCs/>
          <w:lang w:val="en-US"/>
        </w:rPr>
        <w:t>2</w:t>
      </w:r>
      <w:r w:rsidRPr="008B2761">
        <w:rPr>
          <w:b/>
          <w:bCs/>
          <w:lang w:val="en-US"/>
        </w:rPr>
        <w:t xml:space="preserve">. </w:t>
      </w:r>
      <w:r>
        <w:rPr>
          <w:b/>
          <w:bCs/>
          <w:lang w:val="en-US"/>
        </w:rPr>
        <w:t xml:space="preserve">Rumus </w:t>
      </w:r>
      <w:r w:rsidR="00EF752D">
        <w:rPr>
          <w:b/>
          <w:bCs/>
          <w:lang w:val="en-US"/>
        </w:rPr>
        <w:t>Perhitungan Probabilitas</w:t>
      </w:r>
    </w:p>
    <w:p w14:paraId="0D7DE0C7" w14:textId="56338702" w:rsidR="00066573" w:rsidRDefault="00AC3C69" w:rsidP="00066573">
      <w:pPr>
        <w:ind w:left="284" w:firstLine="0"/>
        <w:rPr>
          <w:b/>
          <w:bCs/>
          <w:iCs/>
          <w:lang w:val="en-US"/>
        </w:rPr>
      </w:pPr>
      <w:r w:rsidRPr="00AC3C69">
        <w:rPr>
          <w:rFonts w:eastAsiaTheme="minorEastAsia"/>
          <w:bCs/>
          <w:iCs/>
          <w:lang w:val="en-US"/>
        </w:rPr>
        <w:t xml:space="preserve">P(A) = ( </w:t>
      </w:r>
      <m:oMath>
        <m:f>
          <m:fPr>
            <m:ctrlPr>
              <w:rPr>
                <w:rFonts w:ascii="Cambria Math" w:hAnsi="Cambria Math"/>
                <w:bCs/>
                <w:iCs/>
                <w:lang w:val="en-US"/>
              </w:rPr>
            </m:ctrlPr>
          </m:fPr>
          <m:num>
            <m:r>
              <m:rPr>
                <m:sty m:val="p"/>
              </m:rPr>
              <w:rPr>
                <w:rFonts w:ascii="Cambria Math" w:hAnsi="Cambria Math"/>
                <w:lang w:val="en-US"/>
              </w:rPr>
              <m:t xml:space="preserve">x </m:t>
            </m:r>
          </m:num>
          <m:den>
            <m:r>
              <m:rPr>
                <m:sty m:val="p"/>
              </m:rPr>
              <w:rPr>
                <w:rFonts w:ascii="Cambria Math" w:hAnsi="Cambria Math"/>
                <w:lang w:val="en-US"/>
              </w:rPr>
              <m:t>y</m:t>
            </m:r>
          </m:den>
        </m:f>
        <m:r>
          <m:rPr>
            <m:sty m:val="p"/>
          </m:rPr>
          <w:rPr>
            <w:rFonts w:ascii="Cambria Math" w:hAnsi="Cambria Math"/>
            <w:lang w:val="en-US"/>
          </w:rPr>
          <m:t xml:space="preserve"> </m:t>
        </m:r>
      </m:oMath>
      <w:r w:rsidR="00066573" w:rsidRPr="00AC3C69">
        <w:rPr>
          <w:b/>
          <w:bCs/>
          <w:iCs/>
          <w:lang w:val="en-US"/>
        </w:rPr>
        <w:t>)</w:t>
      </w:r>
      <w:r w:rsidRPr="00AC3C69">
        <w:rPr>
          <w:b/>
          <w:bCs/>
          <w:iCs/>
          <w:lang w:val="en-US"/>
        </w:rPr>
        <w:t xml:space="preserve"> </w:t>
      </w:r>
      <w:r w:rsidR="00066573" w:rsidRPr="00AC3C69">
        <w:rPr>
          <w:b/>
          <w:bCs/>
          <w:iCs/>
          <w:lang w:val="en-US"/>
        </w:rPr>
        <w:t>×</w:t>
      </w:r>
      <w:r w:rsidRPr="00AC3C69">
        <w:rPr>
          <w:b/>
          <w:bCs/>
          <w:iCs/>
          <w:lang w:val="en-US"/>
        </w:rPr>
        <w:t xml:space="preserve"> </w:t>
      </w:r>
      <w:r w:rsidR="00066573" w:rsidRPr="00AC3C69">
        <w:rPr>
          <w:b/>
          <w:bCs/>
          <w:iCs/>
          <w:lang w:val="en-US"/>
        </w:rPr>
        <w:t>100</w:t>
      </w:r>
      <w:r>
        <w:rPr>
          <w:b/>
          <w:bCs/>
          <w:iCs/>
          <w:lang w:val="en-US"/>
        </w:rPr>
        <w:t>%</w:t>
      </w:r>
    </w:p>
    <w:p w14:paraId="0111F146" w14:textId="77777777" w:rsidR="00AC3C69" w:rsidRDefault="00AC3C69" w:rsidP="00066573">
      <w:pPr>
        <w:ind w:left="284" w:firstLine="0"/>
        <w:rPr>
          <w:b/>
          <w:bCs/>
          <w:iCs/>
          <w:lang w:val="en-US"/>
        </w:rPr>
      </w:pPr>
    </w:p>
    <w:p w14:paraId="56A2401B" w14:textId="2861AFAC" w:rsidR="00AC3C69" w:rsidRPr="00AC3C69" w:rsidRDefault="00AC3C69" w:rsidP="00AC3C69">
      <w:pPr>
        <w:ind w:left="284" w:firstLine="0"/>
        <w:rPr>
          <w:b/>
          <w:bCs/>
          <w:iCs/>
          <w:lang w:val="en-US"/>
        </w:rPr>
      </w:pPr>
      <w:r w:rsidRPr="00AC3C69">
        <w:rPr>
          <w:b/>
          <w:bCs/>
          <w:iCs/>
          <w:lang w:val="en-US"/>
        </w:rPr>
        <w:t>Di mana:</w:t>
      </w:r>
    </w:p>
    <w:p w14:paraId="5E9BEE37" w14:textId="6190B3AF" w:rsidR="00AC3C69" w:rsidRPr="00AC3C69" w:rsidRDefault="00AC3C69" w:rsidP="00AC3C69">
      <w:pPr>
        <w:numPr>
          <w:ilvl w:val="0"/>
          <w:numId w:val="45"/>
        </w:numPr>
        <w:rPr>
          <w:iCs/>
          <w:lang w:val="en-US"/>
        </w:rPr>
      </w:pPr>
      <w:r w:rsidRPr="00AC3C69">
        <w:rPr>
          <w:iCs/>
          <w:lang w:val="en-US"/>
        </w:rPr>
        <w:t>P(A) adalah probabilitas atau persentase kemunculan gangguan Aberdasarkan gejala-gejala yang ada.</w:t>
      </w:r>
    </w:p>
    <w:p w14:paraId="1F0E8E0C" w14:textId="11435AC0" w:rsidR="00AC3C69" w:rsidRPr="00AC3C69" w:rsidRDefault="00B52A7C" w:rsidP="00AC3C69">
      <w:pPr>
        <w:numPr>
          <w:ilvl w:val="0"/>
          <w:numId w:val="45"/>
        </w:numPr>
        <w:rPr>
          <w:iCs/>
          <w:lang w:val="en-US"/>
        </w:rPr>
      </w:pPr>
      <w:r>
        <w:rPr>
          <w:iCs/>
          <w:lang w:val="en-US"/>
        </w:rPr>
        <w:t xml:space="preserve">X </w:t>
      </w:r>
      <w:r w:rsidR="00AC3C69" w:rsidRPr="00AC3C69">
        <w:rPr>
          <w:iCs/>
          <w:lang w:val="en-US"/>
        </w:rPr>
        <w:t>adalah jumlah gejala yang menunjukkan gangguan A.</w:t>
      </w:r>
    </w:p>
    <w:p w14:paraId="0C6C2294" w14:textId="2E052B56" w:rsidR="00AC3C69" w:rsidRPr="00AC3C69" w:rsidRDefault="00B52A7C" w:rsidP="00AC3C69">
      <w:pPr>
        <w:numPr>
          <w:ilvl w:val="0"/>
          <w:numId w:val="45"/>
        </w:numPr>
        <w:rPr>
          <w:iCs/>
          <w:lang w:val="en-US"/>
        </w:rPr>
      </w:pPr>
      <w:r>
        <w:rPr>
          <w:iCs/>
          <w:lang w:val="en-US"/>
        </w:rPr>
        <w:t xml:space="preserve">Y </w:t>
      </w:r>
      <w:r w:rsidR="00AC3C69" w:rsidRPr="00AC3C69">
        <w:rPr>
          <w:iCs/>
          <w:lang w:val="en-US"/>
        </w:rPr>
        <w:t>adalah jumlah total semua gejala yang berkaitan dengan gangguan apapun pada tabel keputusan.</w:t>
      </w:r>
    </w:p>
    <w:p w14:paraId="2FF88668" w14:textId="77777777" w:rsidR="00AC3C69" w:rsidRPr="00AC3C69" w:rsidRDefault="00AC3C69" w:rsidP="00066573">
      <w:pPr>
        <w:ind w:left="284" w:firstLine="0"/>
        <w:rPr>
          <w:iCs/>
          <w:lang w:val="en-US"/>
        </w:rPr>
      </w:pPr>
    </w:p>
    <w:p w14:paraId="1047DD25" w14:textId="160D7F21" w:rsidR="008B2761" w:rsidRPr="00AC3C69" w:rsidRDefault="008B2761" w:rsidP="008B2761">
      <w:pPr>
        <w:ind w:firstLine="0"/>
        <w:rPr>
          <w:iCs/>
          <w:lang w:val="en-US"/>
        </w:rPr>
      </w:pPr>
      <w:r w:rsidRPr="00AC3C69">
        <w:rPr>
          <w:iCs/>
          <w:lang w:val="en-US"/>
        </w:rPr>
        <w:tab/>
      </w:r>
    </w:p>
    <w:p w14:paraId="556EBC86" w14:textId="77777777" w:rsidR="008B2761" w:rsidRDefault="008B2761" w:rsidP="008B2761">
      <w:pPr>
        <w:rPr>
          <w:lang w:val="en-US"/>
        </w:rPr>
      </w:pPr>
    </w:p>
    <w:p w14:paraId="73FA7D09" w14:textId="77777777" w:rsidR="008B2761" w:rsidRPr="00C63F81" w:rsidRDefault="008B2761" w:rsidP="008B2761">
      <w:pPr>
        <w:rPr>
          <w:lang w:val="en-US"/>
        </w:rPr>
      </w:pPr>
    </w:p>
    <w:p w14:paraId="5573C8A3" w14:textId="77777777" w:rsidR="00C63F81" w:rsidRDefault="00C63F81" w:rsidP="00C63F81">
      <w:pPr>
        <w:pStyle w:val="NoSpacing"/>
        <w:keepNext/>
        <w:ind w:left="340"/>
        <w:rPr>
          <w:b/>
          <w:bCs/>
          <w:color w:val="404040" w:themeColor="text1" w:themeTint="BF"/>
          <w:lang w:val="en-US"/>
        </w:rPr>
      </w:pPr>
    </w:p>
    <w:p w14:paraId="4220F8FA" w14:textId="77777777" w:rsidR="00C63F81" w:rsidRDefault="00C63F81" w:rsidP="00C63F81">
      <w:pPr>
        <w:pStyle w:val="NoSpacing"/>
        <w:keepNext/>
        <w:ind w:left="340"/>
        <w:rPr>
          <w:b/>
          <w:bCs/>
          <w:color w:val="404040" w:themeColor="text1" w:themeTint="BF"/>
          <w:lang w:val="en-US"/>
        </w:rPr>
      </w:pPr>
    </w:p>
    <w:p w14:paraId="3D98C077" w14:textId="77777777" w:rsidR="00C63F81" w:rsidRDefault="00C63F81" w:rsidP="00C63F81">
      <w:pPr>
        <w:pStyle w:val="NoSpacing"/>
        <w:keepNext/>
        <w:ind w:left="340"/>
        <w:rPr>
          <w:b/>
          <w:bCs/>
          <w:color w:val="404040" w:themeColor="text1" w:themeTint="BF"/>
          <w:lang w:val="en-US"/>
        </w:rPr>
      </w:pPr>
    </w:p>
    <w:p w14:paraId="0BFA7A53" w14:textId="387EC8B5" w:rsidR="00C63F81" w:rsidRPr="00C63F81" w:rsidRDefault="00C63F81" w:rsidP="00AC3C69">
      <w:pPr>
        <w:pStyle w:val="NoSpacing"/>
        <w:keepNext/>
        <w:ind w:left="720"/>
        <w:rPr>
          <w:bCs/>
          <w:color w:val="404040" w:themeColor="text1" w:themeTint="BF"/>
          <w:lang w:val="en-US"/>
        </w:rPr>
      </w:pPr>
    </w:p>
    <w:p w14:paraId="08B33F9D" w14:textId="77777777" w:rsidR="00777EE3" w:rsidRPr="00880F54" w:rsidRDefault="00777EE3" w:rsidP="00586658">
      <w:pPr>
        <w:ind w:firstLine="0"/>
        <w:rPr>
          <w:bCs/>
        </w:rPr>
        <w:sectPr w:rsidR="00777EE3" w:rsidRPr="00880F54" w:rsidSect="00343CD7">
          <w:pgSz w:w="11906" w:h="16838"/>
          <w:pgMar w:top="2268" w:right="1701" w:bottom="1701" w:left="2268" w:header="709" w:footer="709" w:gutter="0"/>
          <w:cols w:space="708"/>
          <w:titlePg/>
          <w:docGrid w:linePitch="360"/>
        </w:sectPr>
      </w:pPr>
    </w:p>
    <w:p w14:paraId="5F9C1112" w14:textId="77777777" w:rsidR="00FB5A76" w:rsidRDefault="00FB5A76" w:rsidP="003F2F48">
      <w:pPr>
        <w:pStyle w:val="Heading1"/>
        <w:numPr>
          <w:ilvl w:val="0"/>
          <w:numId w:val="5"/>
        </w:numPr>
        <w:jc w:val="center"/>
      </w:pPr>
      <w:bookmarkStart w:id="28" w:name="_Toc166437453"/>
      <w:r w:rsidRPr="00B52A7C">
        <w:lastRenderedPageBreak/>
        <w:t>HASIL DAN PEMBAHASAN</w:t>
      </w:r>
      <w:bookmarkEnd w:id="28"/>
    </w:p>
    <w:p w14:paraId="70FA3B84" w14:textId="77777777" w:rsidR="00586658" w:rsidRPr="00586658" w:rsidRDefault="00586658" w:rsidP="00586658">
      <w:pPr>
        <w:pStyle w:val="NoSpacing"/>
      </w:pPr>
    </w:p>
    <w:p w14:paraId="0147D1BC" w14:textId="77777777" w:rsidR="00DB37E2" w:rsidRPr="00B52A7C" w:rsidRDefault="00DB37E2" w:rsidP="00363169">
      <w:pPr>
        <w:pStyle w:val="Heading2"/>
        <w:numPr>
          <w:ilvl w:val="1"/>
          <w:numId w:val="5"/>
        </w:numPr>
        <w:ind w:left="426" w:hanging="426"/>
      </w:pPr>
      <w:bookmarkStart w:id="29" w:name="_Toc166437454"/>
      <w:r w:rsidRPr="00B52A7C">
        <w:t>Definisi Masalah dan Penyelesaian</w:t>
      </w:r>
      <w:bookmarkEnd w:id="29"/>
    </w:p>
    <w:sdt>
      <w:sdtPr>
        <w:rPr>
          <w:bCs/>
        </w:rPr>
        <w:id w:val="538627049"/>
        <w:placeholder>
          <w:docPart w:val="43007C3311F2420DBAD196B2BD7F9B6B"/>
        </w:placeholder>
      </w:sdtPr>
      <w:sdtContent>
        <w:p w14:paraId="3B45C5E1" w14:textId="69CB1889" w:rsidR="00AA32EF" w:rsidRDefault="00B52A7C" w:rsidP="00363169">
          <w:pPr>
            <w:pStyle w:val="NoSpacing"/>
            <w:ind w:left="426" w:firstLine="294"/>
            <w:rPr>
              <w:bCs/>
            </w:rPr>
          </w:pPr>
          <w:r>
            <w:rPr>
              <w:bCs/>
            </w:rPr>
            <w:t>Dengan semakin banyaknya orang yang memelihara kucing dan masih belum diimbangi dengan pengetahuan mengenai indentifikasi maupun penanganan yang semestinya dilakukan pada penyakit kucing, ditambah dengan keterbatasan dokter hewan, masyarakat perlu tempat untuk mengkonsultasikan tanpa perlu mencari dokter hewan yang mempunyai kompetensi untuk mengindetifikasikan penyakit pada kucing.</w:t>
          </w:r>
        </w:p>
        <w:p w14:paraId="76B285E9" w14:textId="77777777" w:rsidR="00363169" w:rsidRPr="00363169" w:rsidRDefault="00363169" w:rsidP="00363169">
          <w:pPr>
            <w:ind w:left="426" w:firstLine="294"/>
          </w:pPr>
        </w:p>
        <w:p w14:paraId="390C297E" w14:textId="2E68A486" w:rsidR="00B52A7C" w:rsidRPr="00B52A7C" w:rsidRDefault="00B52A7C" w:rsidP="00363169">
          <w:pPr>
            <w:ind w:left="426" w:firstLine="294"/>
          </w:pPr>
          <w:r>
            <w:t xml:space="preserve">Maka solusi yang dapat dilakukan </w:t>
          </w:r>
          <w:r w:rsidR="00363169">
            <w:t>adalah dengan membuat aplikasi untuk mengindentifikasi penyakit kucing yang dapat diakses pada android karena masyarakat sudah banyak mempunyai perangkat android maka hal ini akan lebih mudah diakses dan dijangkau oleh semua masyarakat, dengan sistem pakar ini maka data yang diperoleh berasal dari dokter hewan sehingga mengindetifikasi penyakit sesuai kompentensi dokter hewan.</w:t>
          </w:r>
        </w:p>
        <w:p w14:paraId="5744FFE6" w14:textId="77777777" w:rsidR="00B52A7C" w:rsidRPr="00B52A7C" w:rsidRDefault="00000000" w:rsidP="00363169">
          <w:pPr>
            <w:ind w:left="426" w:firstLine="294"/>
          </w:pPr>
        </w:p>
      </w:sdtContent>
    </w:sdt>
    <w:p w14:paraId="7EC5257F" w14:textId="77777777" w:rsidR="00DB37E2" w:rsidRPr="00880F54" w:rsidRDefault="00332562" w:rsidP="003F2F48">
      <w:pPr>
        <w:pStyle w:val="Heading2"/>
        <w:numPr>
          <w:ilvl w:val="1"/>
          <w:numId w:val="5"/>
        </w:numPr>
        <w:rPr>
          <w:b w:val="0"/>
          <w:bCs/>
        </w:rPr>
      </w:pPr>
      <w:bookmarkStart w:id="30" w:name="_Toc166437455"/>
      <w:r w:rsidRPr="00880F54">
        <w:rPr>
          <w:b w:val="0"/>
          <w:bCs/>
        </w:rPr>
        <w:t>Pembahasan</w:t>
      </w:r>
      <w:r w:rsidR="00DB37E2" w:rsidRPr="00880F54">
        <w:rPr>
          <w:b w:val="0"/>
          <w:bCs/>
        </w:rPr>
        <w:t xml:space="preserve"> Algoritma</w:t>
      </w:r>
      <w:bookmarkEnd w:id="30"/>
    </w:p>
    <w:sdt>
      <w:sdtPr>
        <w:rPr>
          <w:bCs/>
        </w:rPr>
        <w:id w:val="-1184283170"/>
        <w:placeholder>
          <w:docPart w:val="FF2566A4EFAF420AA1EC5D2DC3DCE650"/>
        </w:placeholder>
      </w:sdtPr>
      <w:sdtEndPr>
        <w:rPr>
          <w:rFonts w:eastAsiaTheme="minorHAnsi" w:cstheme="minorBidi"/>
          <w:kern w:val="2"/>
          <w:szCs w:val="22"/>
          <w:lang w:val="id-ID"/>
          <w14:ligatures w14:val="standardContextual"/>
        </w:rPr>
      </w:sdtEndPr>
      <w:sdtContent>
        <w:p w14:paraId="28703E6E" w14:textId="77777777" w:rsidR="00363169" w:rsidRDefault="00363169" w:rsidP="00D93CB3">
          <w:pPr>
            <w:pStyle w:val="BodyText"/>
            <w:spacing w:before="1" w:line="360" w:lineRule="auto"/>
            <w:ind w:left="426" w:right="535" w:firstLine="294"/>
            <w:jc w:val="both"/>
            <w:rPr>
              <w:spacing w:val="-4"/>
            </w:rPr>
          </w:pPr>
          <w:r>
            <w:t xml:space="preserve">Berdasarkan penelitian yang dilakukan penulis, penerapan metode </w:t>
          </w:r>
          <w:r>
            <w:rPr>
              <w:i/>
            </w:rPr>
            <w:t xml:space="preserve">Forward Chaining </w:t>
          </w:r>
          <w:r>
            <w:t xml:space="preserve">yang menggambarkan tingkat keyakinan pakar terhadap masalah yang sedang dihadapi. Basis pengetahuan mengandung pengetahuan untuk memahami formulasi dan penyelesaian masalah. </w:t>
          </w:r>
          <w:r>
            <w:lastRenderedPageBreak/>
            <w:t>Berikut adalah jenis tabel</w:t>
          </w:r>
          <w:r>
            <w:rPr>
              <w:spacing w:val="-14"/>
            </w:rPr>
            <w:t xml:space="preserve"> </w:t>
          </w:r>
          <w:r>
            <w:t>penyakit dan</w:t>
          </w:r>
          <w:r>
            <w:rPr>
              <w:spacing w:val="-10"/>
            </w:rPr>
            <w:t xml:space="preserve"> </w:t>
          </w:r>
          <w:r>
            <w:t>gejala</w:t>
          </w:r>
          <w:r>
            <w:rPr>
              <w:spacing w:val="-1"/>
            </w:rPr>
            <w:t xml:space="preserve"> </w:t>
          </w:r>
          <w:r>
            <w:t>yang</w:t>
          </w:r>
          <w:r>
            <w:rPr>
              <w:spacing w:val="-5"/>
            </w:rPr>
            <w:t xml:space="preserve"> </w:t>
          </w:r>
          <w:r>
            <w:t>telah</w:t>
          </w:r>
          <w:r>
            <w:rPr>
              <w:spacing w:val="-10"/>
            </w:rPr>
            <w:t xml:space="preserve"> </w:t>
          </w:r>
          <w:r>
            <w:t>diseleksi</w:t>
          </w:r>
          <w:r>
            <w:rPr>
              <w:spacing w:val="-14"/>
            </w:rPr>
            <w:t xml:space="preserve"> </w:t>
          </w:r>
          <w:r>
            <w:t>sesuai</w:t>
          </w:r>
          <w:r>
            <w:rPr>
              <w:spacing w:val="-14"/>
            </w:rPr>
            <w:t xml:space="preserve"> </w:t>
          </w:r>
          <w:r>
            <w:t>kebutuhan</w:t>
          </w:r>
          <w:r>
            <w:rPr>
              <w:spacing w:val="-10"/>
            </w:rPr>
            <w:t xml:space="preserve"> </w:t>
          </w:r>
          <w:r>
            <w:t>seperti</w:t>
          </w:r>
          <w:r>
            <w:rPr>
              <w:spacing w:val="-14"/>
            </w:rPr>
            <w:t xml:space="preserve"> </w:t>
          </w:r>
          <w:r>
            <w:t xml:space="preserve">dibawah </w:t>
          </w:r>
          <w:r>
            <w:rPr>
              <w:spacing w:val="-4"/>
            </w:rPr>
            <w:t>ini:</w:t>
          </w:r>
        </w:p>
        <w:p w14:paraId="181D8F1B" w14:textId="77777777" w:rsidR="00586658" w:rsidRDefault="00363169" w:rsidP="00363169">
          <w:pPr>
            <w:spacing w:before="166"/>
            <w:ind w:firstLine="0"/>
            <w:jc w:val="center"/>
            <w:rPr>
              <w:b/>
            </w:rPr>
          </w:pPr>
          <w:bookmarkStart w:id="31" w:name="_Hlk171839662"/>
          <w:r>
            <w:rPr>
              <w:b/>
            </w:rPr>
            <w:t xml:space="preserve">Tabel 4.1 </w:t>
          </w:r>
        </w:p>
        <w:p w14:paraId="4F8CB5C6" w14:textId="3DDB10BA" w:rsidR="00363169" w:rsidRDefault="00363169" w:rsidP="00363169">
          <w:pPr>
            <w:spacing w:before="166"/>
            <w:ind w:firstLine="0"/>
            <w:jc w:val="center"/>
            <w:rPr>
              <w:b/>
            </w:rPr>
          </w:pPr>
          <w:r>
            <w:rPr>
              <w:b/>
              <w:spacing w:val="-11"/>
            </w:rPr>
            <w:t xml:space="preserve"> </w:t>
          </w:r>
          <w:r>
            <w:rPr>
              <w:b/>
            </w:rPr>
            <w:t>Data</w:t>
          </w:r>
          <w:r>
            <w:rPr>
              <w:b/>
              <w:spacing w:val="-12"/>
            </w:rPr>
            <w:t xml:space="preserve"> </w:t>
          </w:r>
          <w:r>
            <w:rPr>
              <w:b/>
              <w:spacing w:val="-2"/>
            </w:rPr>
            <w:t>Penyakit</w:t>
          </w:r>
        </w:p>
        <w:p w14:paraId="64263B74" w14:textId="77777777" w:rsidR="00363169" w:rsidRDefault="00363169" w:rsidP="00363169">
          <w:pPr>
            <w:pStyle w:val="BodyText"/>
            <w:tabs>
              <w:tab w:val="left" w:pos="2552"/>
            </w:tabs>
            <w:spacing w:before="1"/>
            <w:ind w:right="140"/>
            <w:rPr>
              <w:b/>
              <w:sz w:val="10"/>
            </w:rPr>
          </w:pPr>
        </w:p>
        <w:tbl>
          <w:tblPr>
            <w:tblW w:w="6662"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9"/>
            <w:gridCol w:w="66"/>
            <w:gridCol w:w="1826"/>
            <w:gridCol w:w="66"/>
            <w:gridCol w:w="4055"/>
          </w:tblGrid>
          <w:tr w:rsidR="00363169" w14:paraId="144E4FD1" w14:textId="77777777" w:rsidTr="00363169">
            <w:trPr>
              <w:trHeight w:val="412"/>
            </w:trPr>
            <w:tc>
              <w:tcPr>
                <w:tcW w:w="715" w:type="dxa"/>
                <w:gridSpan w:val="2"/>
                <w:shd w:val="clear" w:color="auto" w:fill="D9D9D9"/>
              </w:tcPr>
              <w:p w14:paraId="29C3B8C5" w14:textId="77777777" w:rsidR="00363169" w:rsidRDefault="00363169" w:rsidP="00363169">
                <w:pPr>
                  <w:pStyle w:val="TableParagraph"/>
                  <w:tabs>
                    <w:tab w:val="left" w:pos="2552"/>
                  </w:tabs>
                  <w:spacing w:line="273" w:lineRule="exact"/>
                  <w:ind w:right="140"/>
                  <w:jc w:val="center"/>
                  <w:rPr>
                    <w:b/>
                    <w:sz w:val="24"/>
                  </w:rPr>
                </w:pPr>
                <w:r>
                  <w:rPr>
                    <w:b/>
                    <w:spacing w:val="-5"/>
                    <w:sz w:val="24"/>
                  </w:rPr>
                  <w:t>No.</w:t>
                </w:r>
              </w:p>
            </w:tc>
            <w:tc>
              <w:tcPr>
                <w:tcW w:w="1892" w:type="dxa"/>
                <w:gridSpan w:val="2"/>
                <w:shd w:val="clear" w:color="auto" w:fill="D9D9D9"/>
              </w:tcPr>
              <w:p w14:paraId="5494190F" w14:textId="77777777" w:rsidR="00363169" w:rsidRDefault="00363169" w:rsidP="00363169">
                <w:pPr>
                  <w:pStyle w:val="TableParagraph"/>
                  <w:tabs>
                    <w:tab w:val="left" w:pos="2552"/>
                  </w:tabs>
                  <w:spacing w:line="273" w:lineRule="exact"/>
                  <w:ind w:right="140"/>
                  <w:jc w:val="center"/>
                  <w:rPr>
                    <w:b/>
                    <w:sz w:val="24"/>
                  </w:rPr>
                </w:pPr>
                <w:r>
                  <w:rPr>
                    <w:b/>
                    <w:sz w:val="24"/>
                  </w:rPr>
                  <w:t xml:space="preserve">Kode </w:t>
                </w:r>
                <w:r>
                  <w:rPr>
                    <w:b/>
                    <w:spacing w:val="-2"/>
                    <w:sz w:val="24"/>
                  </w:rPr>
                  <w:t>Penyakit</w:t>
                </w:r>
              </w:p>
            </w:tc>
            <w:tc>
              <w:tcPr>
                <w:tcW w:w="4055" w:type="dxa"/>
                <w:shd w:val="clear" w:color="auto" w:fill="D9D9D9"/>
              </w:tcPr>
              <w:p w14:paraId="509236D4" w14:textId="77777777" w:rsidR="00363169" w:rsidRDefault="00363169" w:rsidP="00363169">
                <w:pPr>
                  <w:pStyle w:val="TableParagraph"/>
                  <w:tabs>
                    <w:tab w:val="left" w:pos="2552"/>
                  </w:tabs>
                  <w:spacing w:line="273" w:lineRule="exact"/>
                  <w:ind w:right="140"/>
                  <w:jc w:val="center"/>
                  <w:rPr>
                    <w:b/>
                    <w:sz w:val="24"/>
                  </w:rPr>
                </w:pPr>
                <w:r>
                  <w:rPr>
                    <w:b/>
                    <w:spacing w:val="-2"/>
                    <w:sz w:val="24"/>
                  </w:rPr>
                  <w:t>Penyakit</w:t>
                </w:r>
              </w:p>
            </w:tc>
          </w:tr>
          <w:tr w:rsidR="00363169" w14:paraId="4C84F2D9" w14:textId="77777777" w:rsidTr="00363169">
            <w:trPr>
              <w:trHeight w:val="417"/>
            </w:trPr>
            <w:tc>
              <w:tcPr>
                <w:tcW w:w="649" w:type="dxa"/>
                <w:shd w:val="clear" w:color="auto" w:fill="BEBEBE"/>
              </w:tcPr>
              <w:p w14:paraId="1B58AE83" w14:textId="77777777" w:rsidR="00363169" w:rsidRDefault="00363169" w:rsidP="00363169">
                <w:pPr>
                  <w:pStyle w:val="TableParagraph"/>
                  <w:tabs>
                    <w:tab w:val="left" w:pos="2552"/>
                  </w:tabs>
                  <w:spacing w:line="273" w:lineRule="exact"/>
                  <w:ind w:right="140"/>
                  <w:jc w:val="center"/>
                  <w:rPr>
                    <w:sz w:val="24"/>
                  </w:rPr>
                </w:pPr>
                <w:r>
                  <w:rPr>
                    <w:spacing w:val="-10"/>
                    <w:sz w:val="24"/>
                  </w:rPr>
                  <w:t>1</w:t>
                </w:r>
              </w:p>
            </w:tc>
            <w:tc>
              <w:tcPr>
                <w:tcW w:w="1892" w:type="dxa"/>
                <w:gridSpan w:val="2"/>
              </w:tcPr>
              <w:p w14:paraId="342BAA29" w14:textId="77777777" w:rsidR="00363169" w:rsidRDefault="00363169" w:rsidP="00363169">
                <w:pPr>
                  <w:pStyle w:val="TableParagraph"/>
                  <w:tabs>
                    <w:tab w:val="left" w:pos="2552"/>
                  </w:tabs>
                  <w:spacing w:line="273" w:lineRule="exact"/>
                  <w:ind w:right="140"/>
                  <w:jc w:val="center"/>
                  <w:rPr>
                    <w:sz w:val="24"/>
                  </w:rPr>
                </w:pPr>
                <w:r>
                  <w:rPr>
                    <w:spacing w:val="-5"/>
                    <w:sz w:val="24"/>
                  </w:rPr>
                  <w:t>P01</w:t>
                </w:r>
              </w:p>
            </w:tc>
            <w:tc>
              <w:tcPr>
                <w:tcW w:w="4121" w:type="dxa"/>
                <w:gridSpan w:val="2"/>
              </w:tcPr>
              <w:p w14:paraId="0A2BC72E" w14:textId="77777777" w:rsidR="00363169" w:rsidRDefault="00363169" w:rsidP="00363169">
                <w:pPr>
                  <w:pStyle w:val="TableParagraph"/>
                  <w:tabs>
                    <w:tab w:val="left" w:pos="2552"/>
                  </w:tabs>
                  <w:spacing w:line="273" w:lineRule="exact"/>
                  <w:ind w:right="140"/>
                  <w:jc w:val="center"/>
                  <w:rPr>
                    <w:sz w:val="24"/>
                  </w:rPr>
                </w:pPr>
                <w:r>
                  <w:rPr>
                    <w:rFonts w:eastAsia="Cambria"/>
                    <w:color w:val="000000"/>
                    <w:sz w:val="24"/>
                    <w:szCs w:val="24"/>
                    <w:lang w:eastAsia="zh-CN" w:bidi="ar"/>
                  </w:rPr>
                  <w:t>Dermatophytosis</w:t>
                </w:r>
              </w:p>
            </w:tc>
          </w:tr>
          <w:tr w:rsidR="00363169" w14:paraId="7789ED14" w14:textId="77777777" w:rsidTr="00363169">
            <w:trPr>
              <w:trHeight w:val="412"/>
            </w:trPr>
            <w:tc>
              <w:tcPr>
                <w:tcW w:w="649" w:type="dxa"/>
                <w:shd w:val="clear" w:color="auto" w:fill="BEBEBE"/>
              </w:tcPr>
              <w:p w14:paraId="23653F15" w14:textId="77777777" w:rsidR="00363169" w:rsidRDefault="00363169" w:rsidP="00363169">
                <w:pPr>
                  <w:pStyle w:val="TableParagraph"/>
                  <w:tabs>
                    <w:tab w:val="left" w:pos="2552"/>
                  </w:tabs>
                  <w:spacing w:line="268" w:lineRule="exact"/>
                  <w:ind w:right="140"/>
                  <w:jc w:val="center"/>
                  <w:rPr>
                    <w:sz w:val="24"/>
                  </w:rPr>
                </w:pPr>
                <w:r>
                  <w:rPr>
                    <w:spacing w:val="-10"/>
                    <w:sz w:val="24"/>
                  </w:rPr>
                  <w:t>2</w:t>
                </w:r>
              </w:p>
            </w:tc>
            <w:tc>
              <w:tcPr>
                <w:tcW w:w="1892" w:type="dxa"/>
                <w:gridSpan w:val="2"/>
              </w:tcPr>
              <w:p w14:paraId="7E31D0B5" w14:textId="77777777" w:rsidR="00363169" w:rsidRDefault="00363169" w:rsidP="00363169">
                <w:pPr>
                  <w:pStyle w:val="TableParagraph"/>
                  <w:tabs>
                    <w:tab w:val="left" w:pos="2552"/>
                  </w:tabs>
                  <w:spacing w:line="268" w:lineRule="exact"/>
                  <w:ind w:right="140"/>
                  <w:jc w:val="center"/>
                  <w:rPr>
                    <w:sz w:val="24"/>
                  </w:rPr>
                </w:pPr>
                <w:r>
                  <w:rPr>
                    <w:spacing w:val="-5"/>
                    <w:sz w:val="24"/>
                  </w:rPr>
                  <w:t>P02</w:t>
                </w:r>
              </w:p>
            </w:tc>
            <w:tc>
              <w:tcPr>
                <w:tcW w:w="4121" w:type="dxa"/>
                <w:gridSpan w:val="2"/>
              </w:tcPr>
              <w:p w14:paraId="5820A5EA" w14:textId="77777777" w:rsidR="00363169" w:rsidRDefault="00363169" w:rsidP="00363169">
                <w:pPr>
                  <w:pStyle w:val="TableParagraph"/>
                  <w:tabs>
                    <w:tab w:val="left" w:pos="2552"/>
                  </w:tabs>
                  <w:spacing w:line="268" w:lineRule="exact"/>
                  <w:ind w:right="140"/>
                  <w:jc w:val="center"/>
                  <w:rPr>
                    <w:sz w:val="24"/>
                  </w:rPr>
                </w:pPr>
                <w:r>
                  <w:rPr>
                    <w:rFonts w:eastAsia="Cambria"/>
                    <w:color w:val="000000"/>
                    <w:sz w:val="24"/>
                    <w:szCs w:val="24"/>
                    <w:lang w:eastAsia="zh-CN" w:bidi="ar"/>
                  </w:rPr>
                  <w:t>Scabies</w:t>
                </w:r>
              </w:p>
            </w:tc>
          </w:tr>
          <w:tr w:rsidR="00363169" w14:paraId="6376A430" w14:textId="77777777" w:rsidTr="00363169">
            <w:trPr>
              <w:trHeight w:val="412"/>
            </w:trPr>
            <w:tc>
              <w:tcPr>
                <w:tcW w:w="649" w:type="dxa"/>
                <w:shd w:val="clear" w:color="auto" w:fill="BEBEBE"/>
              </w:tcPr>
              <w:p w14:paraId="015907C3" w14:textId="77777777" w:rsidR="00363169" w:rsidRDefault="00363169" w:rsidP="00363169">
                <w:pPr>
                  <w:pStyle w:val="TableParagraph"/>
                  <w:tabs>
                    <w:tab w:val="left" w:pos="2552"/>
                  </w:tabs>
                  <w:spacing w:line="268" w:lineRule="exact"/>
                  <w:ind w:right="140"/>
                  <w:jc w:val="center"/>
                  <w:rPr>
                    <w:sz w:val="24"/>
                  </w:rPr>
                </w:pPr>
                <w:r>
                  <w:rPr>
                    <w:spacing w:val="-10"/>
                    <w:sz w:val="24"/>
                  </w:rPr>
                  <w:t>3</w:t>
                </w:r>
              </w:p>
            </w:tc>
            <w:tc>
              <w:tcPr>
                <w:tcW w:w="1892" w:type="dxa"/>
                <w:gridSpan w:val="2"/>
              </w:tcPr>
              <w:p w14:paraId="4F8B821B" w14:textId="77777777" w:rsidR="00363169" w:rsidRDefault="00363169" w:rsidP="00363169">
                <w:pPr>
                  <w:pStyle w:val="TableParagraph"/>
                  <w:tabs>
                    <w:tab w:val="left" w:pos="2552"/>
                  </w:tabs>
                  <w:spacing w:line="268" w:lineRule="exact"/>
                  <w:ind w:right="140"/>
                  <w:jc w:val="center"/>
                  <w:rPr>
                    <w:sz w:val="24"/>
                  </w:rPr>
                </w:pPr>
                <w:r>
                  <w:rPr>
                    <w:spacing w:val="-5"/>
                    <w:sz w:val="24"/>
                  </w:rPr>
                  <w:t>P03</w:t>
                </w:r>
              </w:p>
            </w:tc>
            <w:tc>
              <w:tcPr>
                <w:tcW w:w="4121" w:type="dxa"/>
                <w:gridSpan w:val="2"/>
              </w:tcPr>
              <w:p w14:paraId="360B1D7A" w14:textId="77777777" w:rsidR="00363169" w:rsidRDefault="00363169" w:rsidP="00363169">
                <w:pPr>
                  <w:pStyle w:val="TableParagraph"/>
                  <w:tabs>
                    <w:tab w:val="left" w:pos="2552"/>
                  </w:tabs>
                  <w:spacing w:line="268" w:lineRule="exact"/>
                  <w:ind w:right="140"/>
                  <w:jc w:val="center"/>
                  <w:rPr>
                    <w:sz w:val="24"/>
                  </w:rPr>
                </w:pPr>
                <w:r>
                  <w:rPr>
                    <w:rFonts w:eastAsia="Cambria"/>
                    <w:color w:val="000000"/>
                    <w:sz w:val="24"/>
                    <w:szCs w:val="24"/>
                    <w:lang w:eastAsia="zh-CN" w:bidi="ar"/>
                  </w:rPr>
                  <w:t>Pyoderma</w:t>
                </w:r>
              </w:p>
            </w:tc>
          </w:tr>
          <w:tr w:rsidR="00363169" w14:paraId="7C454CED" w14:textId="77777777" w:rsidTr="00363169">
            <w:trPr>
              <w:trHeight w:val="417"/>
            </w:trPr>
            <w:tc>
              <w:tcPr>
                <w:tcW w:w="649" w:type="dxa"/>
                <w:shd w:val="clear" w:color="auto" w:fill="BEBEBE"/>
              </w:tcPr>
              <w:p w14:paraId="5985C198" w14:textId="77777777" w:rsidR="00363169" w:rsidRDefault="00363169" w:rsidP="00363169">
                <w:pPr>
                  <w:pStyle w:val="TableParagraph"/>
                  <w:tabs>
                    <w:tab w:val="left" w:pos="2552"/>
                  </w:tabs>
                  <w:spacing w:line="273" w:lineRule="exact"/>
                  <w:ind w:right="140"/>
                  <w:jc w:val="center"/>
                  <w:rPr>
                    <w:sz w:val="24"/>
                  </w:rPr>
                </w:pPr>
                <w:r>
                  <w:rPr>
                    <w:spacing w:val="-10"/>
                    <w:sz w:val="24"/>
                  </w:rPr>
                  <w:t>4</w:t>
                </w:r>
              </w:p>
            </w:tc>
            <w:tc>
              <w:tcPr>
                <w:tcW w:w="1892" w:type="dxa"/>
                <w:gridSpan w:val="2"/>
              </w:tcPr>
              <w:p w14:paraId="7B60BD3B" w14:textId="77777777" w:rsidR="00363169" w:rsidRDefault="00363169" w:rsidP="00363169">
                <w:pPr>
                  <w:pStyle w:val="TableParagraph"/>
                  <w:tabs>
                    <w:tab w:val="left" w:pos="2552"/>
                  </w:tabs>
                  <w:spacing w:line="273" w:lineRule="exact"/>
                  <w:ind w:right="140"/>
                  <w:jc w:val="center"/>
                  <w:rPr>
                    <w:sz w:val="24"/>
                  </w:rPr>
                </w:pPr>
                <w:r>
                  <w:rPr>
                    <w:spacing w:val="-5"/>
                    <w:sz w:val="24"/>
                  </w:rPr>
                  <w:t>P04</w:t>
                </w:r>
              </w:p>
            </w:tc>
            <w:tc>
              <w:tcPr>
                <w:tcW w:w="4121" w:type="dxa"/>
                <w:gridSpan w:val="2"/>
              </w:tcPr>
              <w:p w14:paraId="4948788B" w14:textId="77777777" w:rsidR="00363169" w:rsidRDefault="00363169" w:rsidP="00363169">
                <w:pPr>
                  <w:pStyle w:val="TableParagraph"/>
                  <w:tabs>
                    <w:tab w:val="left" w:pos="2552"/>
                  </w:tabs>
                  <w:spacing w:line="273" w:lineRule="exact"/>
                  <w:ind w:right="140"/>
                  <w:jc w:val="center"/>
                  <w:rPr>
                    <w:sz w:val="24"/>
                  </w:rPr>
                </w:pPr>
                <w:r>
                  <w:rPr>
                    <w:rFonts w:eastAsia="Cambria"/>
                    <w:color w:val="000000"/>
                    <w:sz w:val="24"/>
                    <w:szCs w:val="24"/>
                    <w:lang w:eastAsia="zh-CN" w:bidi="ar"/>
                  </w:rPr>
                  <w:t>Infestasi Kutu</w:t>
                </w:r>
              </w:p>
            </w:tc>
          </w:tr>
          <w:tr w:rsidR="00363169" w14:paraId="1DC6312A" w14:textId="77777777" w:rsidTr="00363169">
            <w:trPr>
              <w:trHeight w:val="412"/>
            </w:trPr>
            <w:tc>
              <w:tcPr>
                <w:tcW w:w="649" w:type="dxa"/>
                <w:shd w:val="clear" w:color="auto" w:fill="BEBEBE"/>
              </w:tcPr>
              <w:p w14:paraId="09A51789" w14:textId="77777777" w:rsidR="00363169" w:rsidRDefault="00363169" w:rsidP="00363169">
                <w:pPr>
                  <w:pStyle w:val="TableParagraph"/>
                  <w:tabs>
                    <w:tab w:val="left" w:pos="2552"/>
                  </w:tabs>
                  <w:spacing w:line="268" w:lineRule="exact"/>
                  <w:ind w:right="140"/>
                  <w:jc w:val="center"/>
                  <w:rPr>
                    <w:sz w:val="24"/>
                  </w:rPr>
                </w:pPr>
                <w:r>
                  <w:rPr>
                    <w:spacing w:val="-10"/>
                    <w:sz w:val="24"/>
                  </w:rPr>
                  <w:t>5</w:t>
                </w:r>
              </w:p>
            </w:tc>
            <w:tc>
              <w:tcPr>
                <w:tcW w:w="1892" w:type="dxa"/>
                <w:gridSpan w:val="2"/>
              </w:tcPr>
              <w:p w14:paraId="1D84AAEE" w14:textId="77777777" w:rsidR="00363169" w:rsidRDefault="00363169" w:rsidP="00363169">
                <w:pPr>
                  <w:pStyle w:val="TableParagraph"/>
                  <w:tabs>
                    <w:tab w:val="left" w:pos="2552"/>
                  </w:tabs>
                  <w:spacing w:line="268" w:lineRule="exact"/>
                  <w:ind w:right="140"/>
                  <w:jc w:val="center"/>
                  <w:rPr>
                    <w:sz w:val="24"/>
                  </w:rPr>
                </w:pPr>
                <w:r>
                  <w:rPr>
                    <w:spacing w:val="-5"/>
                    <w:sz w:val="24"/>
                  </w:rPr>
                  <w:t>P05</w:t>
                </w:r>
              </w:p>
            </w:tc>
            <w:tc>
              <w:tcPr>
                <w:tcW w:w="4121" w:type="dxa"/>
                <w:gridSpan w:val="2"/>
              </w:tcPr>
              <w:p w14:paraId="059E1CDE" w14:textId="77777777" w:rsidR="00363169" w:rsidRDefault="00363169" w:rsidP="00363169">
                <w:pPr>
                  <w:pStyle w:val="TableParagraph"/>
                  <w:tabs>
                    <w:tab w:val="left" w:pos="2552"/>
                  </w:tabs>
                  <w:spacing w:line="268" w:lineRule="exact"/>
                  <w:ind w:right="140"/>
                  <w:jc w:val="center"/>
                  <w:rPr>
                    <w:sz w:val="24"/>
                  </w:rPr>
                </w:pPr>
                <w:r>
                  <w:rPr>
                    <w:rFonts w:eastAsia="Cambria"/>
                    <w:color w:val="000000"/>
                    <w:sz w:val="24"/>
                    <w:szCs w:val="24"/>
                    <w:lang w:eastAsia="zh-CN" w:bidi="ar"/>
                  </w:rPr>
                  <w:t>Feline Acne</w:t>
                </w:r>
              </w:p>
            </w:tc>
          </w:tr>
          <w:bookmarkEnd w:id="31"/>
        </w:tbl>
        <w:p w14:paraId="60718ECC" w14:textId="77777777" w:rsidR="00363169" w:rsidRDefault="00363169" w:rsidP="00363169">
          <w:pPr>
            <w:pStyle w:val="BodyText"/>
            <w:tabs>
              <w:tab w:val="left" w:pos="2552"/>
            </w:tabs>
            <w:spacing w:before="1" w:line="360" w:lineRule="auto"/>
            <w:ind w:right="140"/>
            <w:jc w:val="both"/>
          </w:pPr>
        </w:p>
        <w:p w14:paraId="24880428" w14:textId="77777777" w:rsidR="00363169" w:rsidRDefault="00363169" w:rsidP="00363169">
          <w:pPr>
            <w:pStyle w:val="BodyText"/>
            <w:spacing w:before="217"/>
            <w:rPr>
              <w:b/>
            </w:rPr>
          </w:pPr>
        </w:p>
        <w:p w14:paraId="62B66501" w14:textId="77777777" w:rsidR="00586658" w:rsidRDefault="00363169" w:rsidP="00363169">
          <w:pPr>
            <w:ind w:firstLine="0"/>
            <w:jc w:val="center"/>
            <w:rPr>
              <w:b/>
              <w:spacing w:val="-11"/>
            </w:rPr>
          </w:pPr>
          <w:r>
            <w:rPr>
              <w:b/>
            </w:rPr>
            <w:t>Tabel</w:t>
          </w:r>
          <w:r w:rsidR="00D93CB3">
            <w:rPr>
              <w:b/>
            </w:rPr>
            <w:t xml:space="preserve"> 4.2 </w:t>
          </w:r>
          <w:r>
            <w:rPr>
              <w:b/>
              <w:spacing w:val="-11"/>
            </w:rPr>
            <w:t xml:space="preserve"> </w:t>
          </w:r>
        </w:p>
        <w:p w14:paraId="11142D6E" w14:textId="4107C8FD" w:rsidR="00363169" w:rsidRDefault="00363169" w:rsidP="00363169">
          <w:pPr>
            <w:ind w:firstLine="0"/>
            <w:jc w:val="center"/>
            <w:rPr>
              <w:b/>
            </w:rPr>
          </w:pPr>
          <w:r>
            <w:rPr>
              <w:b/>
            </w:rPr>
            <w:t>Data</w:t>
          </w:r>
          <w:r>
            <w:rPr>
              <w:b/>
              <w:spacing w:val="-12"/>
            </w:rPr>
            <w:t xml:space="preserve"> </w:t>
          </w:r>
          <w:r>
            <w:rPr>
              <w:b/>
              <w:spacing w:val="-2"/>
            </w:rPr>
            <w:t>Gejala</w:t>
          </w:r>
        </w:p>
        <w:p w14:paraId="4E1F7F98" w14:textId="77777777" w:rsidR="00363169" w:rsidRDefault="00363169" w:rsidP="00363169">
          <w:pPr>
            <w:pStyle w:val="BodyText"/>
            <w:spacing w:before="5" w:after="1"/>
            <w:ind w:left="284" w:hanging="284"/>
            <w:rPr>
              <w:b/>
              <w:sz w:val="10"/>
            </w:rPr>
          </w:pPr>
        </w:p>
        <w:tbl>
          <w:tblPr>
            <w:tblW w:w="7512"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71"/>
            <w:gridCol w:w="1493"/>
            <w:gridCol w:w="5448"/>
          </w:tblGrid>
          <w:tr w:rsidR="00363169" w14:paraId="25BCADBC" w14:textId="77777777" w:rsidTr="00D93CB3">
            <w:trPr>
              <w:trHeight w:val="405"/>
            </w:trPr>
            <w:tc>
              <w:tcPr>
                <w:tcW w:w="571" w:type="dxa"/>
                <w:shd w:val="clear" w:color="auto" w:fill="D9D9D9"/>
              </w:tcPr>
              <w:p w14:paraId="296ED19F" w14:textId="77777777" w:rsidR="00363169" w:rsidRDefault="00363169" w:rsidP="00363169">
                <w:pPr>
                  <w:pStyle w:val="TableParagraph"/>
                  <w:spacing w:line="273" w:lineRule="exact"/>
                  <w:ind w:left="284" w:right="2" w:hanging="284"/>
                  <w:jc w:val="center"/>
                  <w:rPr>
                    <w:b/>
                    <w:sz w:val="24"/>
                  </w:rPr>
                </w:pPr>
                <w:r>
                  <w:rPr>
                    <w:b/>
                    <w:spacing w:val="-5"/>
                    <w:sz w:val="24"/>
                  </w:rPr>
                  <w:t>No.</w:t>
                </w:r>
              </w:p>
            </w:tc>
            <w:tc>
              <w:tcPr>
                <w:tcW w:w="1493" w:type="dxa"/>
                <w:shd w:val="clear" w:color="auto" w:fill="D9D9D9"/>
              </w:tcPr>
              <w:p w14:paraId="2E856DDD" w14:textId="576546BB" w:rsidR="00363169" w:rsidRDefault="00363169" w:rsidP="00D93CB3">
                <w:pPr>
                  <w:pStyle w:val="TableParagraph"/>
                  <w:spacing w:line="273" w:lineRule="exact"/>
                  <w:ind w:left="284" w:hanging="284"/>
                  <w:rPr>
                    <w:b/>
                    <w:sz w:val="24"/>
                  </w:rPr>
                </w:pPr>
                <w:r>
                  <w:rPr>
                    <w:b/>
                    <w:spacing w:val="-4"/>
                    <w:sz w:val="24"/>
                  </w:rPr>
                  <w:t>Kode</w:t>
                </w:r>
                <w:r w:rsidR="00D93CB3">
                  <w:rPr>
                    <w:b/>
                    <w:sz w:val="24"/>
                  </w:rPr>
                  <w:t xml:space="preserve"> </w:t>
                </w:r>
                <w:r>
                  <w:rPr>
                    <w:b/>
                    <w:spacing w:val="-2"/>
                    <w:sz w:val="24"/>
                  </w:rPr>
                  <w:t>Gejala</w:t>
                </w:r>
              </w:p>
            </w:tc>
            <w:tc>
              <w:tcPr>
                <w:tcW w:w="5448" w:type="dxa"/>
                <w:shd w:val="clear" w:color="auto" w:fill="D9D9D9"/>
              </w:tcPr>
              <w:p w14:paraId="4FD47C98" w14:textId="77777777" w:rsidR="00363169" w:rsidRDefault="00363169" w:rsidP="00363169">
                <w:pPr>
                  <w:pStyle w:val="TableParagraph"/>
                  <w:spacing w:line="273" w:lineRule="exact"/>
                  <w:ind w:left="284" w:hanging="284"/>
                  <w:jc w:val="center"/>
                  <w:rPr>
                    <w:b/>
                    <w:sz w:val="24"/>
                  </w:rPr>
                </w:pPr>
                <w:r>
                  <w:rPr>
                    <w:b/>
                    <w:spacing w:val="-2"/>
                    <w:sz w:val="24"/>
                  </w:rPr>
                  <w:t>Gejala</w:t>
                </w:r>
              </w:p>
            </w:tc>
          </w:tr>
          <w:tr w:rsidR="00D93CB3" w14:paraId="26063344" w14:textId="77777777" w:rsidTr="00D93CB3">
            <w:trPr>
              <w:trHeight w:val="412"/>
            </w:trPr>
            <w:tc>
              <w:tcPr>
                <w:tcW w:w="571" w:type="dxa"/>
                <w:shd w:val="clear" w:color="auto" w:fill="BEBEBE"/>
              </w:tcPr>
              <w:p w14:paraId="5261C8F5" w14:textId="77777777" w:rsidR="00D93CB3" w:rsidRDefault="00D93CB3" w:rsidP="00D93CB3">
                <w:pPr>
                  <w:pStyle w:val="TableParagraph"/>
                  <w:spacing w:line="268" w:lineRule="exact"/>
                  <w:ind w:left="284" w:right="5" w:hanging="284"/>
                  <w:jc w:val="center"/>
                  <w:rPr>
                    <w:sz w:val="24"/>
                  </w:rPr>
                </w:pPr>
                <w:r>
                  <w:rPr>
                    <w:spacing w:val="-10"/>
                    <w:sz w:val="24"/>
                  </w:rPr>
                  <w:t>1</w:t>
                </w:r>
              </w:p>
            </w:tc>
            <w:tc>
              <w:tcPr>
                <w:tcW w:w="1493" w:type="dxa"/>
              </w:tcPr>
              <w:p w14:paraId="0C6739AC" w14:textId="77777777" w:rsidR="00D93CB3" w:rsidRDefault="00D93CB3" w:rsidP="00D93CB3">
                <w:pPr>
                  <w:pStyle w:val="TableParagraph"/>
                  <w:spacing w:line="268" w:lineRule="exact"/>
                  <w:ind w:left="284" w:right="6" w:hanging="284"/>
                  <w:jc w:val="center"/>
                  <w:rPr>
                    <w:sz w:val="24"/>
                  </w:rPr>
                </w:pPr>
                <w:r>
                  <w:rPr>
                    <w:spacing w:val="-5"/>
                    <w:sz w:val="24"/>
                  </w:rPr>
                  <w:t>G1</w:t>
                </w:r>
              </w:p>
            </w:tc>
            <w:tc>
              <w:tcPr>
                <w:tcW w:w="5448" w:type="dxa"/>
              </w:tcPr>
              <w:p w14:paraId="6F1C26B7" w14:textId="1CB4CD75" w:rsidR="00D93CB3" w:rsidRDefault="00D93CB3" w:rsidP="00D93CB3">
                <w:pPr>
                  <w:pStyle w:val="TableParagraph"/>
                  <w:spacing w:line="268" w:lineRule="exact"/>
                  <w:ind w:left="284" w:hanging="284"/>
                  <w:rPr>
                    <w:sz w:val="24"/>
                  </w:rPr>
                </w:pPr>
                <w:r>
                  <w:rPr>
                    <w:rFonts w:eastAsia="Cambria"/>
                    <w:color w:val="000000"/>
                    <w:sz w:val="21"/>
                    <w:szCs w:val="21"/>
                    <w:lang w:eastAsia="zh-CN" w:bidi="ar"/>
                  </w:rPr>
                  <w:t>Menggaruk-garuk badan berlebihan</w:t>
                </w:r>
              </w:p>
            </w:tc>
          </w:tr>
          <w:tr w:rsidR="00D93CB3" w14:paraId="3233570A" w14:textId="77777777" w:rsidTr="00D93CB3">
            <w:trPr>
              <w:trHeight w:val="412"/>
            </w:trPr>
            <w:tc>
              <w:tcPr>
                <w:tcW w:w="571" w:type="dxa"/>
                <w:shd w:val="clear" w:color="auto" w:fill="BEBEBE"/>
              </w:tcPr>
              <w:p w14:paraId="56E98A0C" w14:textId="77777777" w:rsidR="00D93CB3" w:rsidRDefault="00D93CB3" w:rsidP="00D93CB3">
                <w:pPr>
                  <w:pStyle w:val="TableParagraph"/>
                  <w:spacing w:line="268" w:lineRule="exact"/>
                  <w:ind w:left="284" w:right="5" w:hanging="284"/>
                  <w:jc w:val="center"/>
                  <w:rPr>
                    <w:sz w:val="24"/>
                  </w:rPr>
                </w:pPr>
                <w:r>
                  <w:rPr>
                    <w:spacing w:val="-10"/>
                    <w:sz w:val="24"/>
                  </w:rPr>
                  <w:t>2</w:t>
                </w:r>
              </w:p>
            </w:tc>
            <w:tc>
              <w:tcPr>
                <w:tcW w:w="1493" w:type="dxa"/>
              </w:tcPr>
              <w:p w14:paraId="5861E019" w14:textId="77777777" w:rsidR="00D93CB3" w:rsidRDefault="00D93CB3" w:rsidP="00D93CB3">
                <w:pPr>
                  <w:pStyle w:val="TableParagraph"/>
                  <w:spacing w:line="268" w:lineRule="exact"/>
                  <w:ind w:left="284" w:right="6" w:hanging="284"/>
                  <w:jc w:val="center"/>
                  <w:rPr>
                    <w:sz w:val="24"/>
                  </w:rPr>
                </w:pPr>
                <w:r>
                  <w:rPr>
                    <w:spacing w:val="-5"/>
                    <w:sz w:val="24"/>
                  </w:rPr>
                  <w:t>G2</w:t>
                </w:r>
              </w:p>
            </w:tc>
            <w:tc>
              <w:tcPr>
                <w:tcW w:w="5448" w:type="dxa"/>
              </w:tcPr>
              <w:p w14:paraId="3DDF14F2" w14:textId="6E5FA343" w:rsidR="00D93CB3" w:rsidRDefault="00D93CB3" w:rsidP="00D93CB3">
                <w:pPr>
                  <w:pStyle w:val="TableParagraph"/>
                  <w:spacing w:line="268" w:lineRule="exact"/>
                  <w:ind w:left="284" w:hanging="284"/>
                  <w:rPr>
                    <w:sz w:val="24"/>
                  </w:rPr>
                </w:pPr>
                <w:r>
                  <w:rPr>
                    <w:color w:val="000000"/>
                    <w:sz w:val="21"/>
                    <w:szCs w:val="21"/>
                    <w:lang w:eastAsia="zh-CN" w:bidi="ar"/>
                  </w:rPr>
                  <w:t>Kulit Kemerahan</w:t>
                </w:r>
              </w:p>
            </w:tc>
          </w:tr>
          <w:tr w:rsidR="00D93CB3" w14:paraId="4569363D" w14:textId="77777777" w:rsidTr="00D93CB3">
            <w:trPr>
              <w:trHeight w:val="412"/>
            </w:trPr>
            <w:tc>
              <w:tcPr>
                <w:tcW w:w="571" w:type="dxa"/>
                <w:shd w:val="clear" w:color="auto" w:fill="BEBEBE"/>
              </w:tcPr>
              <w:p w14:paraId="769EED47" w14:textId="77777777" w:rsidR="00D93CB3" w:rsidRDefault="00D93CB3" w:rsidP="00D93CB3">
                <w:pPr>
                  <w:pStyle w:val="TableParagraph"/>
                  <w:spacing w:line="268" w:lineRule="exact"/>
                  <w:ind w:left="284" w:right="5" w:hanging="284"/>
                  <w:jc w:val="center"/>
                  <w:rPr>
                    <w:sz w:val="24"/>
                  </w:rPr>
                </w:pPr>
                <w:r>
                  <w:rPr>
                    <w:spacing w:val="-10"/>
                    <w:sz w:val="24"/>
                  </w:rPr>
                  <w:t>3</w:t>
                </w:r>
              </w:p>
            </w:tc>
            <w:tc>
              <w:tcPr>
                <w:tcW w:w="1493" w:type="dxa"/>
              </w:tcPr>
              <w:p w14:paraId="4A01A40B" w14:textId="77777777" w:rsidR="00D93CB3" w:rsidRDefault="00D93CB3" w:rsidP="00D93CB3">
                <w:pPr>
                  <w:pStyle w:val="TableParagraph"/>
                  <w:spacing w:line="268" w:lineRule="exact"/>
                  <w:ind w:left="284" w:right="6" w:hanging="284"/>
                  <w:jc w:val="center"/>
                  <w:rPr>
                    <w:sz w:val="24"/>
                  </w:rPr>
                </w:pPr>
                <w:r>
                  <w:rPr>
                    <w:spacing w:val="-5"/>
                    <w:sz w:val="24"/>
                  </w:rPr>
                  <w:t>G3</w:t>
                </w:r>
              </w:p>
            </w:tc>
            <w:tc>
              <w:tcPr>
                <w:tcW w:w="5448" w:type="dxa"/>
              </w:tcPr>
              <w:p w14:paraId="3BFF1F86" w14:textId="3C4B2732" w:rsidR="00D93CB3" w:rsidRDefault="00D93CB3" w:rsidP="00D93CB3">
                <w:pPr>
                  <w:pStyle w:val="TableParagraph"/>
                  <w:spacing w:line="268" w:lineRule="exact"/>
                  <w:ind w:left="284" w:hanging="284"/>
                  <w:rPr>
                    <w:sz w:val="24"/>
                  </w:rPr>
                </w:pPr>
                <w:r>
                  <w:rPr>
                    <w:rFonts w:eastAsia="Cambria"/>
                    <w:color w:val="000000"/>
                    <w:sz w:val="21"/>
                    <w:szCs w:val="21"/>
                    <w:lang w:eastAsia="zh-CN" w:bidi="ar"/>
                  </w:rPr>
                  <w:t>Bulu Rontok Berlebihan</w:t>
                </w:r>
              </w:p>
            </w:tc>
          </w:tr>
          <w:tr w:rsidR="00D93CB3" w14:paraId="2AD73F87" w14:textId="77777777" w:rsidTr="00D93CB3">
            <w:trPr>
              <w:trHeight w:val="417"/>
            </w:trPr>
            <w:tc>
              <w:tcPr>
                <w:tcW w:w="571" w:type="dxa"/>
                <w:shd w:val="clear" w:color="auto" w:fill="BEBEBE"/>
              </w:tcPr>
              <w:p w14:paraId="7052A4D7" w14:textId="77777777" w:rsidR="00D93CB3" w:rsidRDefault="00D93CB3" w:rsidP="00D93CB3">
                <w:pPr>
                  <w:pStyle w:val="TableParagraph"/>
                  <w:spacing w:line="273" w:lineRule="exact"/>
                  <w:ind w:left="284" w:right="5" w:hanging="284"/>
                  <w:jc w:val="center"/>
                  <w:rPr>
                    <w:sz w:val="24"/>
                  </w:rPr>
                </w:pPr>
                <w:r>
                  <w:rPr>
                    <w:spacing w:val="-10"/>
                    <w:sz w:val="24"/>
                  </w:rPr>
                  <w:t>4</w:t>
                </w:r>
              </w:p>
            </w:tc>
            <w:tc>
              <w:tcPr>
                <w:tcW w:w="1493" w:type="dxa"/>
              </w:tcPr>
              <w:p w14:paraId="2D8AAE6A" w14:textId="77777777" w:rsidR="00D93CB3" w:rsidRDefault="00D93CB3" w:rsidP="00D93CB3">
                <w:pPr>
                  <w:pStyle w:val="TableParagraph"/>
                  <w:spacing w:line="273" w:lineRule="exact"/>
                  <w:ind w:left="284" w:right="6" w:hanging="284"/>
                  <w:jc w:val="center"/>
                  <w:rPr>
                    <w:sz w:val="24"/>
                  </w:rPr>
                </w:pPr>
                <w:r>
                  <w:rPr>
                    <w:spacing w:val="-5"/>
                    <w:sz w:val="24"/>
                  </w:rPr>
                  <w:t>G4</w:t>
                </w:r>
              </w:p>
            </w:tc>
            <w:tc>
              <w:tcPr>
                <w:tcW w:w="5448" w:type="dxa"/>
              </w:tcPr>
              <w:p w14:paraId="3C51D7F9" w14:textId="627E6CD6" w:rsidR="00D93CB3" w:rsidRDefault="00D93CB3" w:rsidP="00D93CB3">
                <w:pPr>
                  <w:pStyle w:val="TableParagraph"/>
                  <w:spacing w:line="273" w:lineRule="exact"/>
                  <w:ind w:left="284" w:hanging="284"/>
                  <w:rPr>
                    <w:sz w:val="24"/>
                  </w:rPr>
                </w:pPr>
                <w:r>
                  <w:rPr>
                    <w:rFonts w:eastAsia="Cambria"/>
                    <w:color w:val="000000"/>
                    <w:sz w:val="21"/>
                    <w:szCs w:val="21"/>
                    <w:lang w:eastAsia="zh-CN" w:bidi="ar"/>
                  </w:rPr>
                  <w:t>Kebotakan pada Daerah Tubuhnya</w:t>
                </w:r>
              </w:p>
            </w:tc>
          </w:tr>
          <w:tr w:rsidR="00D93CB3" w14:paraId="2814AE69" w14:textId="77777777" w:rsidTr="00D93CB3">
            <w:trPr>
              <w:trHeight w:val="412"/>
            </w:trPr>
            <w:tc>
              <w:tcPr>
                <w:tcW w:w="571" w:type="dxa"/>
                <w:shd w:val="clear" w:color="auto" w:fill="BEBEBE"/>
              </w:tcPr>
              <w:p w14:paraId="1EACF03E" w14:textId="77777777" w:rsidR="00D93CB3" w:rsidRDefault="00D93CB3" w:rsidP="00D93CB3">
                <w:pPr>
                  <w:pStyle w:val="TableParagraph"/>
                  <w:spacing w:line="268" w:lineRule="exact"/>
                  <w:ind w:left="284" w:right="5" w:hanging="284"/>
                  <w:jc w:val="center"/>
                  <w:rPr>
                    <w:sz w:val="24"/>
                  </w:rPr>
                </w:pPr>
                <w:r>
                  <w:rPr>
                    <w:spacing w:val="-10"/>
                    <w:sz w:val="24"/>
                  </w:rPr>
                  <w:t>5</w:t>
                </w:r>
              </w:p>
            </w:tc>
            <w:tc>
              <w:tcPr>
                <w:tcW w:w="1493" w:type="dxa"/>
              </w:tcPr>
              <w:p w14:paraId="6B8937F6" w14:textId="77777777" w:rsidR="00D93CB3" w:rsidRDefault="00D93CB3" w:rsidP="00D93CB3">
                <w:pPr>
                  <w:pStyle w:val="TableParagraph"/>
                  <w:spacing w:line="268" w:lineRule="exact"/>
                  <w:ind w:left="284" w:right="6" w:hanging="284"/>
                  <w:jc w:val="center"/>
                  <w:rPr>
                    <w:sz w:val="24"/>
                  </w:rPr>
                </w:pPr>
                <w:r>
                  <w:rPr>
                    <w:spacing w:val="-5"/>
                    <w:sz w:val="24"/>
                  </w:rPr>
                  <w:t>G5</w:t>
                </w:r>
              </w:p>
            </w:tc>
            <w:tc>
              <w:tcPr>
                <w:tcW w:w="5448" w:type="dxa"/>
              </w:tcPr>
              <w:p w14:paraId="0A34D67A" w14:textId="6543E611" w:rsidR="00D93CB3" w:rsidRDefault="00D93CB3" w:rsidP="00D93CB3">
                <w:pPr>
                  <w:pStyle w:val="TableParagraph"/>
                  <w:spacing w:line="268" w:lineRule="exact"/>
                  <w:ind w:left="284" w:hanging="284"/>
                  <w:rPr>
                    <w:sz w:val="24"/>
                  </w:rPr>
                </w:pPr>
                <w:r>
                  <w:rPr>
                    <w:rFonts w:eastAsia="Cambria"/>
                    <w:color w:val="000000"/>
                    <w:sz w:val="21"/>
                    <w:szCs w:val="21"/>
                    <w:lang w:eastAsia="zh-CN" w:bidi="ar"/>
                  </w:rPr>
                  <w:t>Kulit Kering/Bersisik</w:t>
                </w:r>
              </w:p>
            </w:tc>
          </w:tr>
          <w:tr w:rsidR="00D93CB3" w14:paraId="00013229" w14:textId="77777777" w:rsidTr="00D93CB3">
            <w:trPr>
              <w:trHeight w:val="412"/>
            </w:trPr>
            <w:tc>
              <w:tcPr>
                <w:tcW w:w="571" w:type="dxa"/>
                <w:shd w:val="clear" w:color="auto" w:fill="BEBEBE"/>
              </w:tcPr>
              <w:p w14:paraId="3C73AC70" w14:textId="77777777" w:rsidR="00D93CB3" w:rsidRDefault="00D93CB3" w:rsidP="00D93CB3">
                <w:pPr>
                  <w:pStyle w:val="TableParagraph"/>
                  <w:spacing w:line="268" w:lineRule="exact"/>
                  <w:ind w:left="284" w:right="5" w:hanging="284"/>
                  <w:jc w:val="center"/>
                  <w:rPr>
                    <w:sz w:val="24"/>
                  </w:rPr>
                </w:pPr>
                <w:r>
                  <w:rPr>
                    <w:spacing w:val="-10"/>
                    <w:sz w:val="24"/>
                  </w:rPr>
                  <w:t>6</w:t>
                </w:r>
              </w:p>
            </w:tc>
            <w:tc>
              <w:tcPr>
                <w:tcW w:w="1493" w:type="dxa"/>
              </w:tcPr>
              <w:p w14:paraId="3CAB2AAA" w14:textId="77777777" w:rsidR="00D93CB3" w:rsidRDefault="00D93CB3" w:rsidP="00D93CB3">
                <w:pPr>
                  <w:pStyle w:val="TableParagraph"/>
                  <w:spacing w:line="268" w:lineRule="exact"/>
                  <w:ind w:left="284" w:right="6" w:hanging="284"/>
                  <w:jc w:val="center"/>
                  <w:rPr>
                    <w:sz w:val="24"/>
                  </w:rPr>
                </w:pPr>
                <w:r>
                  <w:rPr>
                    <w:spacing w:val="-5"/>
                    <w:sz w:val="24"/>
                  </w:rPr>
                  <w:t>G6</w:t>
                </w:r>
              </w:p>
            </w:tc>
            <w:tc>
              <w:tcPr>
                <w:tcW w:w="5448" w:type="dxa"/>
              </w:tcPr>
              <w:p w14:paraId="0D909DC4" w14:textId="76516A56" w:rsidR="00D93CB3" w:rsidRDefault="00D93CB3" w:rsidP="00D93CB3">
                <w:pPr>
                  <w:pStyle w:val="TableParagraph"/>
                  <w:spacing w:line="268" w:lineRule="exact"/>
                  <w:ind w:left="284" w:hanging="284"/>
                  <w:rPr>
                    <w:sz w:val="24"/>
                  </w:rPr>
                </w:pPr>
                <w:r>
                  <w:rPr>
                    <w:rFonts w:eastAsia="Cambria"/>
                    <w:color w:val="000000"/>
                    <w:sz w:val="21"/>
                    <w:szCs w:val="21"/>
                    <w:lang w:eastAsia="zh-CN" w:bidi="ar"/>
                  </w:rPr>
                  <w:t xml:space="preserve">Bercak Putih Seperti Ketombe </w:t>
                </w:r>
              </w:p>
            </w:tc>
          </w:tr>
          <w:tr w:rsidR="00D93CB3" w14:paraId="76AF1499" w14:textId="77777777" w:rsidTr="00D93CB3">
            <w:trPr>
              <w:trHeight w:val="417"/>
            </w:trPr>
            <w:tc>
              <w:tcPr>
                <w:tcW w:w="571" w:type="dxa"/>
                <w:shd w:val="clear" w:color="auto" w:fill="BEBEBE"/>
              </w:tcPr>
              <w:p w14:paraId="48EE0D16" w14:textId="77777777" w:rsidR="00D93CB3" w:rsidRDefault="00D93CB3" w:rsidP="00D93CB3">
                <w:pPr>
                  <w:pStyle w:val="TableParagraph"/>
                  <w:spacing w:line="273" w:lineRule="exact"/>
                  <w:ind w:left="284" w:right="5" w:hanging="284"/>
                  <w:jc w:val="center"/>
                  <w:rPr>
                    <w:sz w:val="24"/>
                  </w:rPr>
                </w:pPr>
                <w:r>
                  <w:rPr>
                    <w:spacing w:val="-10"/>
                    <w:sz w:val="24"/>
                  </w:rPr>
                  <w:t>7</w:t>
                </w:r>
              </w:p>
            </w:tc>
            <w:tc>
              <w:tcPr>
                <w:tcW w:w="1493" w:type="dxa"/>
              </w:tcPr>
              <w:p w14:paraId="6F78D5B0" w14:textId="77777777" w:rsidR="00D93CB3" w:rsidRDefault="00D93CB3" w:rsidP="00D93CB3">
                <w:pPr>
                  <w:pStyle w:val="TableParagraph"/>
                  <w:spacing w:line="273" w:lineRule="exact"/>
                  <w:ind w:left="284" w:right="6" w:hanging="284"/>
                  <w:jc w:val="center"/>
                  <w:rPr>
                    <w:sz w:val="24"/>
                  </w:rPr>
                </w:pPr>
                <w:r>
                  <w:rPr>
                    <w:spacing w:val="-5"/>
                    <w:sz w:val="24"/>
                  </w:rPr>
                  <w:t>G7</w:t>
                </w:r>
              </w:p>
            </w:tc>
            <w:tc>
              <w:tcPr>
                <w:tcW w:w="5448" w:type="dxa"/>
              </w:tcPr>
              <w:p w14:paraId="09AAC0B2" w14:textId="627C9720" w:rsidR="00D93CB3" w:rsidRDefault="00D93CB3" w:rsidP="00D93CB3">
                <w:pPr>
                  <w:pStyle w:val="TableParagraph"/>
                  <w:spacing w:line="273" w:lineRule="exact"/>
                  <w:ind w:left="284" w:hanging="284"/>
                  <w:rPr>
                    <w:sz w:val="24"/>
                  </w:rPr>
                </w:pPr>
                <w:r>
                  <w:rPr>
                    <w:rFonts w:eastAsia="Cambria"/>
                    <w:color w:val="000000"/>
                    <w:sz w:val="21"/>
                    <w:szCs w:val="21"/>
                    <w:lang w:eastAsia="zh-CN" w:bidi="ar"/>
                  </w:rPr>
                  <w:t>Luka berbentuk Melingkar</w:t>
                </w:r>
              </w:p>
            </w:tc>
          </w:tr>
          <w:tr w:rsidR="00D93CB3" w14:paraId="74FA7943" w14:textId="77777777" w:rsidTr="00D93CB3">
            <w:trPr>
              <w:trHeight w:val="412"/>
            </w:trPr>
            <w:tc>
              <w:tcPr>
                <w:tcW w:w="571" w:type="dxa"/>
                <w:shd w:val="clear" w:color="auto" w:fill="BEBEBE"/>
              </w:tcPr>
              <w:p w14:paraId="35B62AAB" w14:textId="77777777" w:rsidR="00D93CB3" w:rsidRDefault="00D93CB3" w:rsidP="00D93CB3">
                <w:pPr>
                  <w:pStyle w:val="TableParagraph"/>
                  <w:spacing w:line="268" w:lineRule="exact"/>
                  <w:ind w:left="284" w:right="5" w:hanging="284"/>
                  <w:jc w:val="center"/>
                  <w:rPr>
                    <w:sz w:val="24"/>
                  </w:rPr>
                </w:pPr>
                <w:r>
                  <w:rPr>
                    <w:spacing w:val="-10"/>
                    <w:sz w:val="24"/>
                  </w:rPr>
                  <w:t>8</w:t>
                </w:r>
              </w:p>
            </w:tc>
            <w:tc>
              <w:tcPr>
                <w:tcW w:w="1493" w:type="dxa"/>
              </w:tcPr>
              <w:p w14:paraId="288FA9FB" w14:textId="77777777" w:rsidR="00D93CB3" w:rsidRDefault="00D93CB3" w:rsidP="00D93CB3">
                <w:pPr>
                  <w:pStyle w:val="TableParagraph"/>
                  <w:spacing w:line="268" w:lineRule="exact"/>
                  <w:ind w:left="284" w:right="6" w:hanging="284"/>
                  <w:jc w:val="center"/>
                  <w:rPr>
                    <w:sz w:val="24"/>
                  </w:rPr>
                </w:pPr>
                <w:r>
                  <w:rPr>
                    <w:spacing w:val="-5"/>
                    <w:sz w:val="24"/>
                  </w:rPr>
                  <w:t>G8</w:t>
                </w:r>
              </w:p>
            </w:tc>
            <w:tc>
              <w:tcPr>
                <w:tcW w:w="5448" w:type="dxa"/>
              </w:tcPr>
              <w:p w14:paraId="2A78BD14" w14:textId="091C3258" w:rsidR="00D93CB3" w:rsidRDefault="00D93CB3" w:rsidP="00D93CB3">
                <w:pPr>
                  <w:pStyle w:val="TableParagraph"/>
                  <w:spacing w:line="268" w:lineRule="exact"/>
                  <w:ind w:left="284" w:hanging="284"/>
                  <w:rPr>
                    <w:sz w:val="24"/>
                  </w:rPr>
                </w:pPr>
                <w:r>
                  <w:rPr>
                    <w:rFonts w:eastAsia="Cambria"/>
                    <w:color w:val="000000"/>
                    <w:sz w:val="21"/>
                    <w:szCs w:val="21"/>
                    <w:lang w:eastAsia="zh-CN" w:bidi="ar"/>
                  </w:rPr>
                  <w:t>Muncul Kerak pada bagian Telingan dan Wajah</w:t>
                </w:r>
              </w:p>
            </w:tc>
          </w:tr>
          <w:tr w:rsidR="00D93CB3" w14:paraId="35EE1E33" w14:textId="77777777" w:rsidTr="00D93CB3">
            <w:trPr>
              <w:trHeight w:val="412"/>
            </w:trPr>
            <w:tc>
              <w:tcPr>
                <w:tcW w:w="571" w:type="dxa"/>
                <w:shd w:val="clear" w:color="auto" w:fill="BEBEBE"/>
              </w:tcPr>
              <w:p w14:paraId="480AE6BE" w14:textId="77777777" w:rsidR="00D93CB3" w:rsidRDefault="00D93CB3" w:rsidP="00D93CB3">
                <w:pPr>
                  <w:pStyle w:val="TableParagraph"/>
                  <w:spacing w:line="268" w:lineRule="exact"/>
                  <w:ind w:left="284" w:right="5" w:hanging="284"/>
                  <w:jc w:val="center"/>
                  <w:rPr>
                    <w:sz w:val="24"/>
                  </w:rPr>
                </w:pPr>
                <w:r>
                  <w:rPr>
                    <w:spacing w:val="-10"/>
                    <w:sz w:val="24"/>
                  </w:rPr>
                  <w:t>9</w:t>
                </w:r>
              </w:p>
            </w:tc>
            <w:tc>
              <w:tcPr>
                <w:tcW w:w="1493" w:type="dxa"/>
              </w:tcPr>
              <w:p w14:paraId="6542D3F9" w14:textId="77777777" w:rsidR="00D93CB3" w:rsidRDefault="00D93CB3" w:rsidP="00D93CB3">
                <w:pPr>
                  <w:pStyle w:val="TableParagraph"/>
                  <w:spacing w:line="268" w:lineRule="exact"/>
                  <w:ind w:left="284" w:right="6" w:hanging="284"/>
                  <w:jc w:val="center"/>
                  <w:rPr>
                    <w:sz w:val="24"/>
                  </w:rPr>
                </w:pPr>
                <w:r>
                  <w:rPr>
                    <w:spacing w:val="-5"/>
                    <w:sz w:val="24"/>
                  </w:rPr>
                  <w:t>G9</w:t>
                </w:r>
              </w:p>
            </w:tc>
            <w:tc>
              <w:tcPr>
                <w:tcW w:w="5448" w:type="dxa"/>
              </w:tcPr>
              <w:p w14:paraId="4FCAE633" w14:textId="10BD862B" w:rsidR="00D93CB3" w:rsidRDefault="00D93CB3" w:rsidP="00D93CB3">
                <w:pPr>
                  <w:pStyle w:val="TableParagraph"/>
                  <w:spacing w:line="268" w:lineRule="exact"/>
                  <w:ind w:left="284" w:hanging="284"/>
                  <w:rPr>
                    <w:sz w:val="24"/>
                  </w:rPr>
                </w:pPr>
                <w:r>
                  <w:rPr>
                    <w:rFonts w:eastAsia="Cambria"/>
                    <w:color w:val="000000"/>
                    <w:sz w:val="21"/>
                    <w:szCs w:val="21"/>
                    <w:lang w:eastAsia="zh-CN" w:bidi="ar"/>
                  </w:rPr>
                  <w:t>Terdapat Kerak</w:t>
                </w:r>
              </w:p>
            </w:tc>
          </w:tr>
          <w:tr w:rsidR="00D93CB3" w14:paraId="22EE7344" w14:textId="77777777" w:rsidTr="00D93CB3">
            <w:trPr>
              <w:trHeight w:val="417"/>
            </w:trPr>
            <w:tc>
              <w:tcPr>
                <w:tcW w:w="571" w:type="dxa"/>
                <w:shd w:val="clear" w:color="auto" w:fill="BEBEBE"/>
              </w:tcPr>
              <w:p w14:paraId="0B09650B" w14:textId="77777777" w:rsidR="00D93CB3" w:rsidRDefault="00D93CB3" w:rsidP="00D93CB3">
                <w:pPr>
                  <w:pStyle w:val="TableParagraph"/>
                  <w:spacing w:line="273" w:lineRule="exact"/>
                  <w:ind w:left="284" w:right="2" w:hanging="284"/>
                  <w:jc w:val="center"/>
                  <w:rPr>
                    <w:sz w:val="24"/>
                  </w:rPr>
                </w:pPr>
                <w:r>
                  <w:rPr>
                    <w:spacing w:val="-5"/>
                    <w:sz w:val="24"/>
                  </w:rPr>
                  <w:t>10</w:t>
                </w:r>
              </w:p>
            </w:tc>
            <w:tc>
              <w:tcPr>
                <w:tcW w:w="1493" w:type="dxa"/>
              </w:tcPr>
              <w:p w14:paraId="02761AA9" w14:textId="77777777" w:rsidR="00D93CB3" w:rsidRDefault="00D93CB3" w:rsidP="00D93CB3">
                <w:pPr>
                  <w:pStyle w:val="TableParagraph"/>
                  <w:spacing w:line="273" w:lineRule="exact"/>
                  <w:ind w:left="284" w:hanging="284"/>
                  <w:jc w:val="center"/>
                  <w:rPr>
                    <w:sz w:val="24"/>
                  </w:rPr>
                </w:pPr>
                <w:r>
                  <w:rPr>
                    <w:spacing w:val="-5"/>
                    <w:sz w:val="24"/>
                  </w:rPr>
                  <w:t>G10</w:t>
                </w:r>
              </w:p>
            </w:tc>
            <w:tc>
              <w:tcPr>
                <w:tcW w:w="5448" w:type="dxa"/>
              </w:tcPr>
              <w:p w14:paraId="07E979B3" w14:textId="5375D54C" w:rsidR="00D93CB3" w:rsidRDefault="00D93CB3" w:rsidP="00D93CB3">
                <w:pPr>
                  <w:pStyle w:val="TableParagraph"/>
                  <w:spacing w:line="273" w:lineRule="exact"/>
                  <w:ind w:left="284" w:hanging="284"/>
                  <w:rPr>
                    <w:sz w:val="24"/>
                  </w:rPr>
                </w:pPr>
                <w:r>
                  <w:rPr>
                    <w:rFonts w:eastAsia="Cambria"/>
                    <w:color w:val="000000"/>
                    <w:sz w:val="21"/>
                    <w:szCs w:val="21"/>
                    <w:lang w:eastAsia="zh-CN" w:bidi="ar"/>
                  </w:rPr>
                  <w:t>Luka Bernanah</w:t>
                </w:r>
              </w:p>
            </w:tc>
          </w:tr>
          <w:tr w:rsidR="00D93CB3" w14:paraId="3A1EF0E3" w14:textId="77777777" w:rsidTr="00D93CB3">
            <w:trPr>
              <w:trHeight w:val="412"/>
            </w:trPr>
            <w:tc>
              <w:tcPr>
                <w:tcW w:w="571" w:type="dxa"/>
                <w:shd w:val="clear" w:color="auto" w:fill="BEBEBE"/>
              </w:tcPr>
              <w:p w14:paraId="30C8BAC1" w14:textId="77777777" w:rsidR="00D93CB3" w:rsidRDefault="00D93CB3" w:rsidP="00D93CB3">
                <w:pPr>
                  <w:pStyle w:val="TableParagraph"/>
                  <w:spacing w:line="268" w:lineRule="exact"/>
                  <w:ind w:left="284" w:right="7" w:hanging="284"/>
                  <w:jc w:val="center"/>
                  <w:rPr>
                    <w:sz w:val="24"/>
                  </w:rPr>
                </w:pPr>
                <w:r>
                  <w:rPr>
                    <w:spacing w:val="-5"/>
                    <w:sz w:val="24"/>
                  </w:rPr>
                  <w:t>11</w:t>
                </w:r>
              </w:p>
            </w:tc>
            <w:tc>
              <w:tcPr>
                <w:tcW w:w="1493" w:type="dxa"/>
              </w:tcPr>
              <w:p w14:paraId="1FB15E83" w14:textId="77777777" w:rsidR="00D93CB3" w:rsidRDefault="00D93CB3" w:rsidP="00D93CB3">
                <w:pPr>
                  <w:pStyle w:val="TableParagraph"/>
                  <w:spacing w:line="268" w:lineRule="exact"/>
                  <w:ind w:left="284" w:right="1" w:hanging="284"/>
                  <w:jc w:val="center"/>
                  <w:rPr>
                    <w:sz w:val="24"/>
                  </w:rPr>
                </w:pPr>
                <w:r>
                  <w:rPr>
                    <w:spacing w:val="-5"/>
                    <w:sz w:val="24"/>
                  </w:rPr>
                  <w:t>G11</w:t>
                </w:r>
              </w:p>
            </w:tc>
            <w:tc>
              <w:tcPr>
                <w:tcW w:w="5448" w:type="dxa"/>
              </w:tcPr>
              <w:p w14:paraId="728381FE" w14:textId="7C71D6F0" w:rsidR="00D93CB3" w:rsidRDefault="00D93CB3" w:rsidP="00D93CB3">
                <w:pPr>
                  <w:pStyle w:val="TableParagraph"/>
                  <w:spacing w:line="268" w:lineRule="exact"/>
                  <w:ind w:left="284" w:hanging="284"/>
                  <w:rPr>
                    <w:sz w:val="24"/>
                  </w:rPr>
                </w:pPr>
                <w:r>
                  <w:rPr>
                    <w:rFonts w:eastAsia="Cambria"/>
                    <w:color w:val="000000"/>
                    <w:sz w:val="21"/>
                    <w:szCs w:val="21"/>
                    <w:lang w:eastAsia="zh-CN" w:bidi="ar"/>
                  </w:rPr>
                  <w:t>Luka Berbentuk Benjolan</w:t>
                </w:r>
              </w:p>
            </w:tc>
          </w:tr>
          <w:tr w:rsidR="00D93CB3" w14:paraId="53E904F8" w14:textId="77777777" w:rsidTr="00D93CB3">
            <w:trPr>
              <w:trHeight w:val="412"/>
            </w:trPr>
            <w:tc>
              <w:tcPr>
                <w:tcW w:w="571" w:type="dxa"/>
                <w:shd w:val="clear" w:color="auto" w:fill="BEBEBE"/>
              </w:tcPr>
              <w:p w14:paraId="500BFD38" w14:textId="77777777" w:rsidR="00D93CB3" w:rsidRDefault="00D93CB3" w:rsidP="00D93CB3">
                <w:pPr>
                  <w:pStyle w:val="TableParagraph"/>
                  <w:spacing w:line="268" w:lineRule="exact"/>
                  <w:ind w:left="284" w:right="2" w:hanging="284"/>
                  <w:jc w:val="center"/>
                  <w:rPr>
                    <w:sz w:val="24"/>
                  </w:rPr>
                </w:pPr>
                <w:r>
                  <w:rPr>
                    <w:spacing w:val="-5"/>
                    <w:sz w:val="24"/>
                  </w:rPr>
                  <w:t>12</w:t>
                </w:r>
              </w:p>
            </w:tc>
            <w:tc>
              <w:tcPr>
                <w:tcW w:w="1493" w:type="dxa"/>
              </w:tcPr>
              <w:p w14:paraId="76FE357E" w14:textId="77777777" w:rsidR="00D93CB3" w:rsidRDefault="00D93CB3" w:rsidP="00D93CB3">
                <w:pPr>
                  <w:pStyle w:val="TableParagraph"/>
                  <w:spacing w:line="268" w:lineRule="exact"/>
                  <w:ind w:left="284" w:hanging="284"/>
                  <w:jc w:val="center"/>
                  <w:rPr>
                    <w:sz w:val="24"/>
                  </w:rPr>
                </w:pPr>
                <w:r>
                  <w:rPr>
                    <w:spacing w:val="-5"/>
                    <w:sz w:val="24"/>
                  </w:rPr>
                  <w:t>G12</w:t>
                </w:r>
              </w:p>
            </w:tc>
            <w:tc>
              <w:tcPr>
                <w:tcW w:w="5448" w:type="dxa"/>
              </w:tcPr>
              <w:p w14:paraId="11570F0C" w14:textId="2A4AB686" w:rsidR="00D93CB3" w:rsidRDefault="00D93CB3" w:rsidP="00D93CB3">
                <w:pPr>
                  <w:pStyle w:val="TableParagraph"/>
                  <w:spacing w:line="268" w:lineRule="exact"/>
                  <w:ind w:left="284" w:hanging="284"/>
                  <w:rPr>
                    <w:sz w:val="24"/>
                  </w:rPr>
                </w:pPr>
                <w:r>
                  <w:rPr>
                    <w:rFonts w:eastAsia="Cambria"/>
                    <w:color w:val="000000"/>
                    <w:sz w:val="21"/>
                    <w:szCs w:val="21"/>
                    <w:lang w:eastAsia="zh-CN" w:bidi="ar"/>
                  </w:rPr>
                  <w:t xml:space="preserve">Mengeluarkan Bau Tak Sedap </w:t>
                </w:r>
              </w:p>
            </w:tc>
          </w:tr>
          <w:tr w:rsidR="00D93CB3" w14:paraId="750240B4" w14:textId="77777777" w:rsidTr="00D93CB3">
            <w:trPr>
              <w:trHeight w:val="417"/>
            </w:trPr>
            <w:tc>
              <w:tcPr>
                <w:tcW w:w="571" w:type="dxa"/>
                <w:shd w:val="clear" w:color="auto" w:fill="BEBEBE"/>
              </w:tcPr>
              <w:p w14:paraId="2D706E1E" w14:textId="77777777" w:rsidR="00D93CB3" w:rsidRDefault="00D93CB3" w:rsidP="00D93CB3">
                <w:pPr>
                  <w:pStyle w:val="TableParagraph"/>
                  <w:spacing w:line="273" w:lineRule="exact"/>
                  <w:ind w:left="284" w:right="2" w:hanging="284"/>
                  <w:jc w:val="center"/>
                  <w:rPr>
                    <w:sz w:val="24"/>
                  </w:rPr>
                </w:pPr>
                <w:r>
                  <w:rPr>
                    <w:spacing w:val="-5"/>
                    <w:sz w:val="24"/>
                  </w:rPr>
                  <w:lastRenderedPageBreak/>
                  <w:t>13</w:t>
                </w:r>
              </w:p>
            </w:tc>
            <w:tc>
              <w:tcPr>
                <w:tcW w:w="1493" w:type="dxa"/>
              </w:tcPr>
              <w:p w14:paraId="4D3D4E70" w14:textId="77777777" w:rsidR="00D93CB3" w:rsidRDefault="00D93CB3" w:rsidP="00D93CB3">
                <w:pPr>
                  <w:pStyle w:val="TableParagraph"/>
                  <w:spacing w:line="273" w:lineRule="exact"/>
                  <w:ind w:left="284" w:hanging="284"/>
                  <w:jc w:val="center"/>
                  <w:rPr>
                    <w:sz w:val="24"/>
                  </w:rPr>
                </w:pPr>
                <w:r>
                  <w:rPr>
                    <w:spacing w:val="-5"/>
                    <w:sz w:val="24"/>
                  </w:rPr>
                  <w:t>G13</w:t>
                </w:r>
              </w:p>
            </w:tc>
            <w:tc>
              <w:tcPr>
                <w:tcW w:w="5448" w:type="dxa"/>
              </w:tcPr>
              <w:p w14:paraId="43F6FAD9" w14:textId="7D6CDEC6" w:rsidR="00D93CB3" w:rsidRDefault="00D93CB3" w:rsidP="00D93CB3">
                <w:pPr>
                  <w:pStyle w:val="TableParagraph"/>
                  <w:spacing w:line="273" w:lineRule="exact"/>
                  <w:ind w:left="284" w:hanging="284"/>
                  <w:rPr>
                    <w:sz w:val="24"/>
                  </w:rPr>
                </w:pPr>
                <w:r>
                  <w:rPr>
                    <w:rFonts w:eastAsia="Cambria"/>
                    <w:color w:val="000000"/>
                    <w:sz w:val="21"/>
                    <w:szCs w:val="21"/>
                    <w:lang w:eastAsia="zh-CN" w:bidi="ar"/>
                  </w:rPr>
                  <w:t>Bintik-bintik kecil pada Bulu</w:t>
                </w:r>
              </w:p>
            </w:tc>
          </w:tr>
          <w:tr w:rsidR="00D93CB3" w14:paraId="1EAA27F5" w14:textId="77777777" w:rsidTr="00D93CB3">
            <w:trPr>
              <w:trHeight w:val="412"/>
            </w:trPr>
            <w:tc>
              <w:tcPr>
                <w:tcW w:w="571" w:type="dxa"/>
                <w:shd w:val="clear" w:color="auto" w:fill="BEBEBE"/>
              </w:tcPr>
              <w:p w14:paraId="72792C7A" w14:textId="77777777" w:rsidR="00D93CB3" w:rsidRDefault="00D93CB3" w:rsidP="00D93CB3">
                <w:pPr>
                  <w:pStyle w:val="TableParagraph"/>
                  <w:spacing w:line="268" w:lineRule="exact"/>
                  <w:ind w:left="284" w:right="2" w:hanging="284"/>
                  <w:jc w:val="center"/>
                  <w:rPr>
                    <w:sz w:val="24"/>
                  </w:rPr>
                </w:pPr>
                <w:r>
                  <w:rPr>
                    <w:spacing w:val="-5"/>
                    <w:sz w:val="24"/>
                  </w:rPr>
                  <w:t>14</w:t>
                </w:r>
              </w:p>
            </w:tc>
            <w:tc>
              <w:tcPr>
                <w:tcW w:w="1493" w:type="dxa"/>
              </w:tcPr>
              <w:p w14:paraId="2DAC4486" w14:textId="77777777" w:rsidR="00D93CB3" w:rsidRDefault="00D93CB3" w:rsidP="00D93CB3">
                <w:pPr>
                  <w:pStyle w:val="TableParagraph"/>
                  <w:spacing w:line="268" w:lineRule="exact"/>
                  <w:ind w:left="284" w:hanging="284"/>
                  <w:jc w:val="center"/>
                  <w:rPr>
                    <w:sz w:val="24"/>
                  </w:rPr>
                </w:pPr>
                <w:r>
                  <w:rPr>
                    <w:spacing w:val="-5"/>
                    <w:sz w:val="24"/>
                  </w:rPr>
                  <w:t>G14</w:t>
                </w:r>
              </w:p>
            </w:tc>
            <w:tc>
              <w:tcPr>
                <w:tcW w:w="5448" w:type="dxa"/>
              </w:tcPr>
              <w:p w14:paraId="44CD9A6D" w14:textId="4AD11BA7" w:rsidR="00D93CB3" w:rsidRDefault="00D93CB3" w:rsidP="00D93CB3">
                <w:pPr>
                  <w:pStyle w:val="TableParagraph"/>
                  <w:spacing w:line="268" w:lineRule="exact"/>
                  <w:ind w:left="284" w:hanging="284"/>
                  <w:rPr>
                    <w:sz w:val="24"/>
                  </w:rPr>
                </w:pPr>
                <w:r>
                  <w:rPr>
                    <w:rFonts w:eastAsia="Cambria"/>
                    <w:color w:val="000000"/>
                    <w:sz w:val="21"/>
                    <w:szCs w:val="21"/>
                    <w:lang w:eastAsia="zh-CN" w:bidi="ar"/>
                  </w:rPr>
                  <w:t xml:space="preserve">Warna Bulu Pucat dan Kotor Kehitaman </w:t>
                </w:r>
              </w:p>
            </w:tc>
          </w:tr>
          <w:tr w:rsidR="00D93CB3" w14:paraId="4356E7BD" w14:textId="77777777" w:rsidTr="00D93CB3">
            <w:trPr>
              <w:trHeight w:val="412"/>
            </w:trPr>
            <w:tc>
              <w:tcPr>
                <w:tcW w:w="571" w:type="dxa"/>
                <w:shd w:val="clear" w:color="auto" w:fill="BEBEBE"/>
              </w:tcPr>
              <w:p w14:paraId="00CBAC1D" w14:textId="77777777" w:rsidR="00D93CB3" w:rsidRDefault="00D93CB3" w:rsidP="00D93CB3">
                <w:pPr>
                  <w:pStyle w:val="TableParagraph"/>
                  <w:spacing w:line="268" w:lineRule="exact"/>
                  <w:ind w:left="284" w:right="2" w:hanging="284"/>
                  <w:jc w:val="center"/>
                  <w:rPr>
                    <w:sz w:val="24"/>
                  </w:rPr>
                </w:pPr>
                <w:r>
                  <w:rPr>
                    <w:spacing w:val="-5"/>
                    <w:sz w:val="24"/>
                  </w:rPr>
                  <w:t>15</w:t>
                </w:r>
              </w:p>
            </w:tc>
            <w:tc>
              <w:tcPr>
                <w:tcW w:w="1493" w:type="dxa"/>
              </w:tcPr>
              <w:p w14:paraId="20967A4D" w14:textId="77777777" w:rsidR="00D93CB3" w:rsidRDefault="00D93CB3" w:rsidP="00D93CB3">
                <w:pPr>
                  <w:pStyle w:val="TableParagraph"/>
                  <w:spacing w:line="268" w:lineRule="exact"/>
                  <w:ind w:left="284" w:hanging="284"/>
                  <w:jc w:val="center"/>
                  <w:rPr>
                    <w:sz w:val="24"/>
                  </w:rPr>
                </w:pPr>
                <w:r>
                  <w:rPr>
                    <w:spacing w:val="-5"/>
                    <w:sz w:val="24"/>
                  </w:rPr>
                  <w:t>G15</w:t>
                </w:r>
              </w:p>
            </w:tc>
            <w:tc>
              <w:tcPr>
                <w:tcW w:w="5448" w:type="dxa"/>
              </w:tcPr>
              <w:p w14:paraId="47DEA46E" w14:textId="5D1FEA4D" w:rsidR="00D93CB3" w:rsidRDefault="00D93CB3" w:rsidP="00D93CB3">
                <w:pPr>
                  <w:pStyle w:val="TableParagraph"/>
                  <w:spacing w:line="268" w:lineRule="exact"/>
                  <w:ind w:left="284" w:hanging="284"/>
                  <w:rPr>
                    <w:sz w:val="24"/>
                  </w:rPr>
                </w:pPr>
                <w:r>
                  <w:rPr>
                    <w:rFonts w:eastAsia="Cambria"/>
                    <w:color w:val="000000"/>
                    <w:sz w:val="21"/>
                    <w:szCs w:val="21"/>
                    <w:lang w:eastAsia="zh-CN" w:bidi="ar"/>
                  </w:rPr>
                  <w:t xml:space="preserve">Jerawat/Komedo pada Bagian Dagu </w:t>
                </w:r>
              </w:p>
            </w:tc>
          </w:tr>
          <w:tr w:rsidR="00D93CB3" w14:paraId="72903F41" w14:textId="77777777" w:rsidTr="00D93CB3">
            <w:trPr>
              <w:trHeight w:val="417"/>
            </w:trPr>
            <w:tc>
              <w:tcPr>
                <w:tcW w:w="571" w:type="dxa"/>
                <w:shd w:val="clear" w:color="auto" w:fill="BEBEBE"/>
              </w:tcPr>
              <w:p w14:paraId="780522A9" w14:textId="77777777" w:rsidR="00D93CB3" w:rsidRDefault="00D93CB3" w:rsidP="00D93CB3">
                <w:pPr>
                  <w:pStyle w:val="TableParagraph"/>
                  <w:spacing w:line="268" w:lineRule="exact"/>
                  <w:ind w:right="2"/>
                  <w:jc w:val="center"/>
                  <w:rPr>
                    <w:sz w:val="24"/>
                  </w:rPr>
                </w:pPr>
                <w:r>
                  <w:rPr>
                    <w:spacing w:val="-5"/>
                    <w:sz w:val="24"/>
                  </w:rPr>
                  <w:t>16</w:t>
                </w:r>
              </w:p>
            </w:tc>
            <w:tc>
              <w:tcPr>
                <w:tcW w:w="1493" w:type="dxa"/>
              </w:tcPr>
              <w:p w14:paraId="780FA7E6" w14:textId="77777777" w:rsidR="00D93CB3" w:rsidRDefault="00D93CB3" w:rsidP="00D93CB3">
                <w:pPr>
                  <w:pStyle w:val="TableParagraph"/>
                  <w:spacing w:line="268" w:lineRule="exact"/>
                  <w:jc w:val="center"/>
                  <w:rPr>
                    <w:sz w:val="24"/>
                  </w:rPr>
                </w:pPr>
                <w:r>
                  <w:rPr>
                    <w:spacing w:val="-5"/>
                    <w:sz w:val="24"/>
                  </w:rPr>
                  <w:t>G16</w:t>
                </w:r>
              </w:p>
            </w:tc>
            <w:tc>
              <w:tcPr>
                <w:tcW w:w="5448" w:type="dxa"/>
              </w:tcPr>
              <w:p w14:paraId="0BA92229" w14:textId="55D28B00" w:rsidR="00D93CB3" w:rsidRDefault="00D93CB3" w:rsidP="00D93CB3">
                <w:pPr>
                  <w:pStyle w:val="TableParagraph"/>
                  <w:spacing w:line="268" w:lineRule="exact"/>
                  <w:rPr>
                    <w:sz w:val="24"/>
                  </w:rPr>
                </w:pPr>
                <w:r>
                  <w:rPr>
                    <w:rFonts w:eastAsia="Cambria"/>
                    <w:color w:val="000000"/>
                    <w:sz w:val="21"/>
                    <w:szCs w:val="21"/>
                    <w:lang w:eastAsia="zh-CN" w:bidi="ar"/>
                  </w:rPr>
                  <w:t xml:space="preserve">Pembengkakan pada Bagian Dagu </w:t>
                </w:r>
              </w:p>
            </w:tc>
          </w:tr>
        </w:tbl>
        <w:p w14:paraId="6B87691B" w14:textId="77777777" w:rsidR="00D93CB3" w:rsidRDefault="00D93CB3" w:rsidP="00D93CB3">
          <w:pPr>
            <w:pStyle w:val="BodyText"/>
            <w:spacing w:before="217"/>
            <w:ind w:left="426"/>
            <w:rPr>
              <w:b/>
            </w:rPr>
          </w:pPr>
        </w:p>
        <w:p w14:paraId="2D6AF6F4" w14:textId="77777777" w:rsidR="00586658" w:rsidRDefault="00586658" w:rsidP="00D93CB3">
          <w:pPr>
            <w:pStyle w:val="BodyText"/>
            <w:spacing w:before="217"/>
            <w:ind w:left="426"/>
            <w:rPr>
              <w:b/>
            </w:rPr>
          </w:pPr>
        </w:p>
        <w:p w14:paraId="44D813DD" w14:textId="77777777" w:rsidR="00D93CB3" w:rsidRPr="00D93CB3" w:rsidRDefault="00D93CB3" w:rsidP="00D93CB3">
          <w:pPr>
            <w:pStyle w:val="ListParagraph"/>
            <w:widowControl w:val="0"/>
            <w:numPr>
              <w:ilvl w:val="1"/>
              <w:numId w:val="46"/>
            </w:numPr>
            <w:tabs>
              <w:tab w:val="left" w:pos="851"/>
            </w:tabs>
            <w:autoSpaceDE w:val="0"/>
            <w:autoSpaceDN w:val="0"/>
            <w:spacing w:line="240" w:lineRule="auto"/>
            <w:ind w:left="426" w:firstLine="0"/>
            <w:contextualSpacing w:val="0"/>
            <w:rPr>
              <w:b/>
            </w:rPr>
          </w:pPr>
          <w:r>
            <w:rPr>
              <w:b/>
            </w:rPr>
            <w:t>Algoritma</w:t>
          </w:r>
          <w:r>
            <w:rPr>
              <w:b/>
              <w:spacing w:val="-5"/>
            </w:rPr>
            <w:t xml:space="preserve"> </w:t>
          </w:r>
          <w:r>
            <w:rPr>
              <w:b/>
            </w:rPr>
            <w:t>Sistem</w:t>
          </w:r>
          <w:r>
            <w:rPr>
              <w:b/>
              <w:spacing w:val="-3"/>
            </w:rPr>
            <w:t xml:space="preserve"> </w:t>
          </w:r>
          <w:r>
            <w:rPr>
              <w:b/>
              <w:spacing w:val="-4"/>
            </w:rPr>
            <w:t>Pakar</w:t>
          </w:r>
        </w:p>
        <w:p w14:paraId="1C93B660" w14:textId="77777777" w:rsidR="00D93CB3" w:rsidRDefault="00D93CB3" w:rsidP="00D93CB3">
          <w:pPr>
            <w:pStyle w:val="ListParagraph"/>
            <w:widowControl w:val="0"/>
            <w:tabs>
              <w:tab w:val="left" w:pos="851"/>
            </w:tabs>
            <w:autoSpaceDE w:val="0"/>
            <w:autoSpaceDN w:val="0"/>
            <w:spacing w:line="240" w:lineRule="auto"/>
            <w:ind w:left="426"/>
            <w:contextualSpacing w:val="0"/>
            <w:rPr>
              <w:b/>
            </w:rPr>
          </w:pPr>
        </w:p>
        <w:p w14:paraId="307EE438" w14:textId="3738F4AA" w:rsidR="00D93CB3" w:rsidRDefault="00D93CB3" w:rsidP="00D93CB3">
          <w:pPr>
            <w:pStyle w:val="BodyText"/>
            <w:tabs>
              <w:tab w:val="left" w:pos="851"/>
            </w:tabs>
            <w:spacing w:before="137" w:after="4" w:line="360" w:lineRule="auto"/>
            <w:ind w:left="851" w:right="529"/>
            <w:jc w:val="both"/>
          </w:pPr>
          <w:r>
            <w:tab/>
          </w:r>
          <w:r>
            <w:t xml:space="preserve">Setelah menyusun perancangan sistem pakar untuk identifikasi penyakit gangguan pencernaan pada anak menggunakan metode </w:t>
          </w:r>
          <w:r>
            <w:rPr>
              <w:i/>
            </w:rPr>
            <w:t xml:space="preserve">forward chaining </w:t>
          </w:r>
          <w:r>
            <w:t>seperti yang dijelaskan bab scbelumnya, dilanjutkan dengan implementasi</w:t>
          </w:r>
          <w:r>
            <w:rPr>
              <w:spacing w:val="-15"/>
            </w:rPr>
            <w:t xml:space="preserve"> </w:t>
          </w:r>
          <w:r>
            <w:t>program.</w:t>
          </w:r>
          <w:r>
            <w:rPr>
              <w:spacing w:val="-15"/>
            </w:rPr>
            <w:t xml:space="preserve"> </w:t>
          </w:r>
          <w:r>
            <w:t>Dimaksudkan</w:t>
          </w:r>
          <w:r>
            <w:rPr>
              <w:spacing w:val="-15"/>
            </w:rPr>
            <w:t xml:space="preserve"> </w:t>
          </w:r>
          <w:r>
            <w:t>dalam</w:t>
          </w:r>
          <w:r>
            <w:rPr>
              <w:spacing w:val="-15"/>
            </w:rPr>
            <w:t xml:space="preserve"> </w:t>
          </w:r>
          <w:r>
            <w:t>menerapkan</w:t>
          </w:r>
          <w:r>
            <w:rPr>
              <w:spacing w:val="-15"/>
            </w:rPr>
            <w:t xml:space="preserve"> </w:t>
          </w:r>
          <w:r>
            <w:t>serta</w:t>
          </w:r>
          <w:r>
            <w:rPr>
              <w:spacing w:val="-12"/>
            </w:rPr>
            <w:t xml:space="preserve"> </w:t>
          </w:r>
          <w:r>
            <w:t>memberikan penjelasan mengenai langkah-langkah dalam menjalankan program yang telan dibuat.</w:t>
          </w:r>
        </w:p>
        <w:p w14:paraId="3A499DA3" w14:textId="77777777" w:rsidR="00586658" w:rsidRDefault="00586658" w:rsidP="00D93CB3">
          <w:pPr>
            <w:pStyle w:val="BodyText"/>
            <w:tabs>
              <w:tab w:val="left" w:pos="851"/>
            </w:tabs>
            <w:spacing w:before="137" w:after="4" w:line="360" w:lineRule="auto"/>
            <w:ind w:left="851" w:right="529"/>
            <w:jc w:val="both"/>
          </w:pPr>
        </w:p>
        <w:p w14:paraId="3CEABC83" w14:textId="77777777" w:rsidR="00586658" w:rsidRDefault="00586658" w:rsidP="00D93CB3">
          <w:pPr>
            <w:pStyle w:val="BodyText"/>
            <w:tabs>
              <w:tab w:val="left" w:pos="851"/>
            </w:tabs>
            <w:spacing w:before="137" w:after="4" w:line="360" w:lineRule="auto"/>
            <w:ind w:left="851" w:right="529"/>
            <w:jc w:val="both"/>
          </w:pPr>
        </w:p>
        <w:p w14:paraId="0F061782" w14:textId="77777777" w:rsidR="00D93CB3" w:rsidRDefault="00D93CB3" w:rsidP="00D93CB3">
          <w:pPr>
            <w:pStyle w:val="BodyText"/>
            <w:ind w:left="851"/>
            <w:rPr>
              <w:sz w:val="20"/>
            </w:rPr>
          </w:pPr>
          <w:r>
            <w:rPr>
              <w:noProof/>
              <w:sz w:val="20"/>
            </w:rPr>
            <w:lastRenderedPageBreak/>
            <w:drawing>
              <wp:inline distT="0" distB="0" distL="0" distR="0" wp14:anchorId="77C07D90" wp14:editId="31A8CE45">
                <wp:extent cx="4408229" cy="4869712"/>
                <wp:effectExtent l="0" t="0" r="0" b="762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9" cstate="print"/>
                        <a:stretch>
                          <a:fillRect/>
                        </a:stretch>
                      </pic:blipFill>
                      <pic:spPr>
                        <a:xfrm>
                          <a:off x="0" y="0"/>
                          <a:ext cx="4408229" cy="4869712"/>
                        </a:xfrm>
                        <a:prstGeom prst="rect">
                          <a:avLst/>
                        </a:prstGeom>
                      </pic:spPr>
                    </pic:pic>
                  </a:graphicData>
                </a:graphic>
              </wp:inline>
            </w:drawing>
          </w:r>
        </w:p>
        <w:p w14:paraId="619A5EB9" w14:textId="73342C46" w:rsidR="00D93CB3" w:rsidRPr="00586658" w:rsidRDefault="00D93CB3" w:rsidP="00586658">
          <w:pPr>
            <w:pStyle w:val="BodyText"/>
            <w:tabs>
              <w:tab w:val="left" w:pos="2552"/>
            </w:tabs>
            <w:spacing w:before="1" w:line="360" w:lineRule="auto"/>
            <w:ind w:left="426" w:right="140"/>
            <w:jc w:val="center"/>
          </w:pPr>
          <w:r w:rsidRPr="00586658">
            <w:rPr>
              <w:b/>
            </w:rPr>
            <w:t>Gambar</w:t>
          </w:r>
          <w:r w:rsidRPr="00586658">
            <w:rPr>
              <w:b/>
            </w:rPr>
            <w:t xml:space="preserve"> 4.</w:t>
          </w:r>
          <w:r w:rsidRPr="00586658">
            <w:rPr>
              <w:b/>
            </w:rPr>
            <w:t>1</w:t>
          </w:r>
          <w:r w:rsidRPr="00586658">
            <w:rPr>
              <w:b/>
            </w:rPr>
            <w:t xml:space="preserve"> </w:t>
          </w:r>
          <w:r w:rsidRPr="00586658">
            <w:rPr>
              <w:b/>
              <w:spacing w:val="-11"/>
            </w:rPr>
            <w:t xml:space="preserve"> </w:t>
          </w:r>
          <w:r w:rsidRPr="00586658">
            <w:rPr>
              <w:b/>
            </w:rPr>
            <w:t>Algoritma</w:t>
          </w:r>
          <w:r w:rsidRPr="00586658">
            <w:rPr>
              <w:b/>
              <w:spacing w:val="-5"/>
            </w:rPr>
            <w:t xml:space="preserve"> </w:t>
          </w:r>
          <w:r w:rsidRPr="00586658">
            <w:rPr>
              <w:b/>
            </w:rPr>
            <w:t>Sistem</w:t>
          </w:r>
          <w:r w:rsidRPr="00586658">
            <w:rPr>
              <w:b/>
              <w:spacing w:val="-3"/>
            </w:rPr>
            <w:t xml:space="preserve"> </w:t>
          </w:r>
          <w:r w:rsidRPr="00586658">
            <w:rPr>
              <w:b/>
              <w:spacing w:val="-4"/>
            </w:rPr>
            <w:t>Pakar</w:t>
          </w:r>
        </w:p>
        <w:p w14:paraId="4C5F99DD" w14:textId="7A30B91E" w:rsidR="00D93CB3" w:rsidRDefault="00D93CB3" w:rsidP="00D93CB3">
          <w:pPr>
            <w:ind w:firstLine="0"/>
            <w:jc w:val="center"/>
            <w:rPr>
              <w:b/>
            </w:rPr>
          </w:pPr>
        </w:p>
        <w:p w14:paraId="7AF1A4AD" w14:textId="77777777" w:rsidR="00586658" w:rsidRDefault="00586658" w:rsidP="00D93CB3">
          <w:pPr>
            <w:ind w:firstLine="0"/>
            <w:jc w:val="center"/>
            <w:rPr>
              <w:b/>
            </w:rPr>
          </w:pPr>
        </w:p>
        <w:p w14:paraId="0612655F" w14:textId="77777777" w:rsidR="00586658" w:rsidRDefault="00586658" w:rsidP="00D93CB3">
          <w:pPr>
            <w:ind w:firstLine="0"/>
            <w:jc w:val="center"/>
            <w:rPr>
              <w:b/>
            </w:rPr>
          </w:pPr>
        </w:p>
        <w:p w14:paraId="2815F479" w14:textId="77777777" w:rsidR="00586658" w:rsidRDefault="00586658" w:rsidP="00D93CB3">
          <w:pPr>
            <w:ind w:firstLine="0"/>
            <w:jc w:val="center"/>
            <w:rPr>
              <w:b/>
            </w:rPr>
          </w:pPr>
        </w:p>
        <w:p w14:paraId="43C543B2" w14:textId="77777777" w:rsidR="00586658" w:rsidRDefault="00586658" w:rsidP="00D93CB3">
          <w:pPr>
            <w:ind w:firstLine="0"/>
            <w:jc w:val="center"/>
            <w:rPr>
              <w:b/>
            </w:rPr>
          </w:pPr>
        </w:p>
        <w:p w14:paraId="29570AF4" w14:textId="77777777" w:rsidR="00586658" w:rsidRDefault="00586658" w:rsidP="00D93CB3">
          <w:pPr>
            <w:ind w:firstLine="0"/>
            <w:jc w:val="center"/>
            <w:rPr>
              <w:b/>
            </w:rPr>
          </w:pPr>
        </w:p>
        <w:p w14:paraId="7E290322" w14:textId="77777777" w:rsidR="00586658" w:rsidRDefault="00586658" w:rsidP="00D93CB3">
          <w:pPr>
            <w:ind w:firstLine="0"/>
            <w:jc w:val="center"/>
            <w:rPr>
              <w:b/>
            </w:rPr>
          </w:pPr>
        </w:p>
        <w:p w14:paraId="7A0F2362" w14:textId="77777777" w:rsidR="00586658" w:rsidRDefault="00586658" w:rsidP="00D93CB3">
          <w:pPr>
            <w:ind w:firstLine="0"/>
            <w:jc w:val="center"/>
            <w:rPr>
              <w:b/>
            </w:rPr>
          </w:pPr>
        </w:p>
        <w:p w14:paraId="7FDC99DC" w14:textId="2C9BC54E" w:rsidR="00DB06F6" w:rsidRDefault="00D93CB3" w:rsidP="00D93CB3">
          <w:pPr>
            <w:pStyle w:val="ListParagraph"/>
            <w:widowControl w:val="0"/>
            <w:numPr>
              <w:ilvl w:val="1"/>
              <w:numId w:val="46"/>
            </w:numPr>
            <w:tabs>
              <w:tab w:val="left" w:pos="851"/>
            </w:tabs>
            <w:autoSpaceDE w:val="0"/>
            <w:autoSpaceDN w:val="0"/>
            <w:spacing w:line="240" w:lineRule="auto"/>
            <w:ind w:left="426" w:firstLine="0"/>
            <w:contextualSpacing w:val="0"/>
            <w:rPr>
              <w:b/>
            </w:rPr>
          </w:pPr>
          <w:r>
            <w:rPr>
              <w:b/>
            </w:rPr>
            <w:lastRenderedPageBreak/>
            <w:t>Pohon</w:t>
          </w:r>
          <w:r w:rsidR="00DB06F6">
            <w:rPr>
              <w:b/>
            </w:rPr>
            <w:t xml:space="preserve"> </w:t>
          </w:r>
          <w:r>
            <w:rPr>
              <w:b/>
            </w:rPr>
            <w:t>Kepetusan</w:t>
          </w:r>
        </w:p>
        <w:p w14:paraId="3789C1AE" w14:textId="77777777" w:rsidR="00DB06F6" w:rsidRDefault="00DB06F6" w:rsidP="00DB06F6">
          <w:pPr>
            <w:pStyle w:val="ListParagraph"/>
            <w:widowControl w:val="0"/>
            <w:tabs>
              <w:tab w:val="left" w:pos="851"/>
            </w:tabs>
            <w:autoSpaceDE w:val="0"/>
            <w:autoSpaceDN w:val="0"/>
            <w:spacing w:line="240" w:lineRule="auto"/>
            <w:ind w:left="426"/>
            <w:contextualSpacing w:val="0"/>
            <w:rPr>
              <w:b/>
            </w:rPr>
          </w:pPr>
        </w:p>
        <w:p w14:paraId="0CEC8790" w14:textId="77777777" w:rsidR="00DB06F6" w:rsidRPr="00DB06F6" w:rsidRDefault="00DB06F6" w:rsidP="00DB06F6">
          <w:pPr>
            <w:widowControl w:val="0"/>
            <w:tabs>
              <w:tab w:val="left" w:pos="851"/>
            </w:tabs>
            <w:autoSpaceDE w:val="0"/>
            <w:autoSpaceDN w:val="0"/>
            <w:spacing w:line="240" w:lineRule="auto"/>
            <w:ind w:left="426" w:firstLine="0"/>
            <w:contextualSpacing w:val="0"/>
            <w:rPr>
              <w:b/>
            </w:rPr>
          </w:pPr>
        </w:p>
        <w:p w14:paraId="16A3C105" w14:textId="6B28F384" w:rsidR="00D93CB3" w:rsidRDefault="007708CE" w:rsidP="00DB06F6">
          <w:pPr>
            <w:pStyle w:val="ListParagraph"/>
            <w:widowControl w:val="0"/>
            <w:tabs>
              <w:tab w:val="left" w:pos="851"/>
            </w:tabs>
            <w:autoSpaceDE w:val="0"/>
            <w:autoSpaceDN w:val="0"/>
            <w:spacing w:line="240" w:lineRule="auto"/>
            <w:ind w:left="851"/>
            <w:contextualSpacing w:val="0"/>
            <w:rPr>
              <w:b/>
            </w:rPr>
          </w:pPr>
          <w:r w:rsidRPr="00962B2D">
            <w:drawing>
              <wp:inline distT="0" distB="0" distL="0" distR="0" wp14:anchorId="397C1BE3" wp14:editId="287D6408">
                <wp:extent cx="4404360" cy="6507126"/>
                <wp:effectExtent l="0" t="0" r="0" b="8255"/>
                <wp:docPr id="175211691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27834" cy="6541806"/>
                        </a:xfrm>
                        <a:prstGeom prst="rect">
                          <a:avLst/>
                        </a:prstGeom>
                        <a:noFill/>
                        <a:ln>
                          <a:noFill/>
                        </a:ln>
                      </pic:spPr>
                    </pic:pic>
                  </a:graphicData>
                </a:graphic>
              </wp:inline>
            </w:drawing>
          </w:r>
        </w:p>
        <w:p w14:paraId="5A15DD1E" w14:textId="77777777" w:rsidR="00D93CB3" w:rsidRDefault="00D93CB3" w:rsidP="00D93CB3">
          <w:pPr>
            <w:pStyle w:val="ListParagraph"/>
            <w:widowControl w:val="0"/>
            <w:tabs>
              <w:tab w:val="left" w:pos="851"/>
            </w:tabs>
            <w:autoSpaceDE w:val="0"/>
            <w:autoSpaceDN w:val="0"/>
            <w:spacing w:line="240" w:lineRule="auto"/>
            <w:ind w:left="426"/>
            <w:contextualSpacing w:val="0"/>
            <w:rPr>
              <w:b/>
            </w:rPr>
          </w:pPr>
        </w:p>
        <w:p w14:paraId="6B2AB88A" w14:textId="77777777" w:rsidR="00D93CB3" w:rsidRDefault="00D93CB3" w:rsidP="00D93CB3">
          <w:pPr>
            <w:pStyle w:val="ListParagraph"/>
            <w:widowControl w:val="0"/>
            <w:tabs>
              <w:tab w:val="left" w:pos="851"/>
            </w:tabs>
            <w:autoSpaceDE w:val="0"/>
            <w:autoSpaceDN w:val="0"/>
            <w:spacing w:line="240" w:lineRule="auto"/>
            <w:ind w:left="426"/>
            <w:contextualSpacing w:val="0"/>
            <w:rPr>
              <w:b/>
            </w:rPr>
          </w:pPr>
        </w:p>
        <w:p w14:paraId="7C31F3F5" w14:textId="1534A8D0" w:rsidR="00D93CB3" w:rsidRDefault="00D93CB3" w:rsidP="00DB06F6">
          <w:pPr>
            <w:widowControl w:val="0"/>
            <w:tabs>
              <w:tab w:val="left" w:pos="851"/>
            </w:tabs>
            <w:autoSpaceDE w:val="0"/>
            <w:autoSpaceDN w:val="0"/>
            <w:spacing w:line="240" w:lineRule="auto"/>
            <w:ind w:firstLine="0"/>
            <w:contextualSpacing w:val="0"/>
            <w:jc w:val="center"/>
            <w:rPr>
              <w:b/>
              <w:spacing w:val="-4"/>
            </w:rPr>
          </w:pPr>
          <w:r w:rsidRPr="00DB06F6">
            <w:rPr>
              <w:b/>
            </w:rPr>
            <w:t>Gambar 4.</w:t>
          </w:r>
          <w:r w:rsidRPr="00DB06F6">
            <w:rPr>
              <w:b/>
            </w:rPr>
            <w:t>2</w:t>
          </w:r>
          <w:r w:rsidRPr="00DB06F6">
            <w:rPr>
              <w:b/>
            </w:rPr>
            <w:t xml:space="preserve"> </w:t>
          </w:r>
          <w:r w:rsidRPr="00DB06F6">
            <w:rPr>
              <w:b/>
              <w:spacing w:val="-11"/>
            </w:rPr>
            <w:t xml:space="preserve"> </w:t>
          </w:r>
          <w:r w:rsidRPr="00DB06F6">
            <w:rPr>
              <w:b/>
            </w:rPr>
            <w:t>Algoritma</w:t>
          </w:r>
          <w:r w:rsidRPr="00DB06F6">
            <w:rPr>
              <w:b/>
              <w:spacing w:val="-5"/>
            </w:rPr>
            <w:t xml:space="preserve"> </w:t>
          </w:r>
          <w:r w:rsidRPr="00DB06F6">
            <w:rPr>
              <w:b/>
            </w:rPr>
            <w:t>Sistem</w:t>
          </w:r>
          <w:r w:rsidRPr="00DB06F6">
            <w:rPr>
              <w:b/>
              <w:spacing w:val="-3"/>
            </w:rPr>
            <w:t xml:space="preserve"> </w:t>
          </w:r>
          <w:r w:rsidRPr="00DB06F6">
            <w:rPr>
              <w:b/>
              <w:spacing w:val="-4"/>
            </w:rPr>
            <w:t>Pakar</w:t>
          </w:r>
        </w:p>
        <w:p w14:paraId="7A767D8B" w14:textId="2A2E61AC" w:rsidR="007C6812" w:rsidRDefault="007C6812" w:rsidP="00DB06F6">
          <w:pPr>
            <w:widowControl w:val="0"/>
            <w:tabs>
              <w:tab w:val="left" w:pos="851"/>
            </w:tabs>
            <w:autoSpaceDE w:val="0"/>
            <w:autoSpaceDN w:val="0"/>
            <w:spacing w:line="240" w:lineRule="auto"/>
            <w:ind w:firstLine="0"/>
            <w:contextualSpacing w:val="0"/>
            <w:jc w:val="center"/>
            <w:rPr>
              <w:b/>
              <w:spacing w:val="-4"/>
            </w:rPr>
          </w:pPr>
          <w:r>
            <w:rPr>
              <w:b/>
              <w:spacing w:val="-4"/>
            </w:rPr>
            <w:t>Sumber: (Penulis, 2024)</w:t>
          </w:r>
        </w:p>
        <w:p w14:paraId="5FAADD20" w14:textId="77777777" w:rsidR="007C6812" w:rsidRDefault="007C6812" w:rsidP="00DB06F6">
          <w:pPr>
            <w:widowControl w:val="0"/>
            <w:tabs>
              <w:tab w:val="left" w:pos="851"/>
            </w:tabs>
            <w:autoSpaceDE w:val="0"/>
            <w:autoSpaceDN w:val="0"/>
            <w:spacing w:line="240" w:lineRule="auto"/>
            <w:ind w:firstLine="0"/>
            <w:contextualSpacing w:val="0"/>
            <w:jc w:val="center"/>
            <w:rPr>
              <w:b/>
              <w:spacing w:val="-4"/>
            </w:rPr>
          </w:pPr>
        </w:p>
        <w:p w14:paraId="6A4FFD85" w14:textId="77777777" w:rsidR="00586658" w:rsidRPr="00DB06F6" w:rsidRDefault="00586658" w:rsidP="00DB06F6">
          <w:pPr>
            <w:widowControl w:val="0"/>
            <w:tabs>
              <w:tab w:val="left" w:pos="851"/>
            </w:tabs>
            <w:autoSpaceDE w:val="0"/>
            <w:autoSpaceDN w:val="0"/>
            <w:spacing w:line="240" w:lineRule="auto"/>
            <w:ind w:firstLine="0"/>
            <w:contextualSpacing w:val="0"/>
            <w:jc w:val="center"/>
            <w:rPr>
              <w:b/>
            </w:rPr>
          </w:pPr>
        </w:p>
        <w:p w14:paraId="44E176CD" w14:textId="22CE7EE6" w:rsidR="00D93CB3" w:rsidRPr="00D93CB3" w:rsidRDefault="00D93CB3" w:rsidP="00D93CB3">
          <w:pPr>
            <w:pStyle w:val="ListParagraph"/>
            <w:widowControl w:val="0"/>
            <w:numPr>
              <w:ilvl w:val="1"/>
              <w:numId w:val="46"/>
            </w:numPr>
            <w:tabs>
              <w:tab w:val="left" w:pos="851"/>
            </w:tabs>
            <w:autoSpaceDE w:val="0"/>
            <w:autoSpaceDN w:val="0"/>
            <w:spacing w:line="240" w:lineRule="auto"/>
            <w:ind w:left="426" w:firstLine="0"/>
            <w:contextualSpacing w:val="0"/>
            <w:rPr>
              <w:b/>
            </w:rPr>
          </w:pPr>
          <w:r>
            <w:rPr>
              <w:b/>
            </w:rPr>
            <w:t>Rule</w:t>
          </w:r>
          <w:r w:rsidR="008209EA">
            <w:rPr>
              <w:b/>
            </w:rPr>
            <w:t>s</w:t>
          </w:r>
          <w:r w:rsidRPr="00D93CB3">
            <w:rPr>
              <w:b/>
              <w:i/>
            </w:rPr>
            <w:t xml:space="preserve"> </w:t>
          </w:r>
          <w:r>
            <w:rPr>
              <w:b/>
              <w:i/>
            </w:rPr>
            <w:t>Forward</w:t>
          </w:r>
          <w:r>
            <w:rPr>
              <w:b/>
              <w:i/>
              <w:spacing w:val="-3"/>
            </w:rPr>
            <w:t xml:space="preserve"> </w:t>
          </w:r>
          <w:r>
            <w:rPr>
              <w:b/>
              <w:i/>
            </w:rPr>
            <w:t>Chaining</w:t>
          </w:r>
          <w:r>
            <w:rPr>
              <w:b/>
              <w:i/>
            </w:rPr>
            <w:t xml:space="preserve"> </w:t>
          </w:r>
          <w:r>
            <w:rPr>
              <w:b/>
              <w:iCs/>
            </w:rPr>
            <w:t>Pada Sistem Pakar</w:t>
          </w:r>
        </w:p>
        <w:p w14:paraId="2CB7A392" w14:textId="77777777" w:rsidR="00586658" w:rsidRDefault="00586658" w:rsidP="00D93CB3">
          <w:pPr>
            <w:pStyle w:val="ListParagraph"/>
            <w:widowControl w:val="0"/>
            <w:tabs>
              <w:tab w:val="left" w:pos="851"/>
            </w:tabs>
            <w:autoSpaceDE w:val="0"/>
            <w:autoSpaceDN w:val="0"/>
            <w:spacing w:line="240" w:lineRule="auto"/>
            <w:ind w:left="426"/>
            <w:contextualSpacing w:val="0"/>
            <w:rPr>
              <w:b/>
              <w:iCs/>
            </w:rPr>
          </w:pPr>
        </w:p>
        <w:p w14:paraId="5F5ACF8E" w14:textId="31CD5160" w:rsidR="00D93CB3" w:rsidRDefault="00D93CB3" w:rsidP="00D93CB3">
          <w:pPr>
            <w:pStyle w:val="ListParagraph"/>
            <w:widowControl w:val="0"/>
            <w:tabs>
              <w:tab w:val="left" w:pos="851"/>
            </w:tabs>
            <w:autoSpaceDE w:val="0"/>
            <w:autoSpaceDN w:val="0"/>
            <w:spacing w:line="240" w:lineRule="auto"/>
            <w:ind w:left="426"/>
            <w:contextualSpacing w:val="0"/>
            <w:rPr>
              <w:b/>
              <w:iCs/>
            </w:rPr>
          </w:pPr>
          <w:r>
            <w:rPr>
              <w:b/>
              <w:iCs/>
            </w:rPr>
            <w:tab/>
          </w:r>
        </w:p>
        <w:p w14:paraId="464332CD" w14:textId="77777777" w:rsidR="00D93CB3" w:rsidRDefault="00D93CB3" w:rsidP="00D93CB3">
          <w:pPr>
            <w:pStyle w:val="BodyText"/>
            <w:spacing w:before="132" w:line="360" w:lineRule="auto"/>
            <w:ind w:left="851" w:right="140" w:firstLine="567"/>
            <w:jc w:val="both"/>
          </w:pPr>
          <w:r>
            <w:rPr>
              <w:b/>
              <w:iCs/>
            </w:rPr>
            <w:tab/>
          </w:r>
          <w:r>
            <w:t>Berdasarkan</w:t>
          </w:r>
          <w:r>
            <w:rPr>
              <w:spacing w:val="-5"/>
            </w:rPr>
            <w:t xml:space="preserve"> </w:t>
          </w:r>
          <w:r>
            <w:t>gejala-gejala</w:t>
          </w:r>
          <w:r>
            <w:rPr>
              <w:spacing w:val="-1"/>
            </w:rPr>
            <w:t xml:space="preserve"> </w:t>
          </w:r>
          <w:r>
            <w:t>dan</w:t>
          </w:r>
          <w:r>
            <w:rPr>
              <w:spacing w:val="-5"/>
            </w:rPr>
            <w:t xml:space="preserve"> </w:t>
          </w:r>
          <w:r>
            <w:t>penyakit yang</w:t>
          </w:r>
          <w:r>
            <w:rPr>
              <w:spacing w:val="-1"/>
            </w:rPr>
            <w:t xml:space="preserve"> </w:t>
          </w:r>
          <w:r>
            <w:t>sudah</w:t>
          </w:r>
          <w:r>
            <w:rPr>
              <w:spacing w:val="-5"/>
            </w:rPr>
            <w:t xml:space="preserve"> </w:t>
          </w:r>
          <w:r>
            <w:t>dijelaskan</w:t>
          </w:r>
          <w:r>
            <w:rPr>
              <w:spacing w:val="-5"/>
            </w:rPr>
            <w:t xml:space="preserve"> </w:t>
          </w:r>
          <w:r>
            <w:t>pada bab sebelumnya, penggunaan forward chaining dalarm mengidentifikasi penyakit pada sistem pakar ini adalah :</w:t>
          </w:r>
        </w:p>
        <w:p w14:paraId="3D01B2BB" w14:textId="77777777" w:rsidR="004B02B2" w:rsidRDefault="004B02B2" w:rsidP="00D93CB3">
          <w:pPr>
            <w:pStyle w:val="BodyText"/>
            <w:spacing w:before="132" w:line="360" w:lineRule="auto"/>
            <w:ind w:left="851" w:right="140" w:firstLine="567"/>
            <w:jc w:val="both"/>
          </w:pPr>
        </w:p>
        <w:p w14:paraId="51B6C5A7" w14:textId="77777777" w:rsidR="004B02B2" w:rsidRDefault="004B02B2" w:rsidP="004B02B2">
          <w:pPr>
            <w:pStyle w:val="ListParagraph"/>
            <w:widowControl w:val="0"/>
            <w:tabs>
              <w:tab w:val="left" w:pos="851"/>
            </w:tabs>
            <w:autoSpaceDE w:val="0"/>
            <w:autoSpaceDN w:val="0"/>
            <w:spacing w:line="240" w:lineRule="auto"/>
            <w:ind w:left="426"/>
            <w:contextualSpacing w:val="0"/>
            <w:jc w:val="center"/>
            <w:rPr>
              <w:b/>
            </w:rPr>
          </w:pPr>
        </w:p>
        <w:p w14:paraId="641AAC76" w14:textId="77777777" w:rsidR="00586658" w:rsidRDefault="004B02B2" w:rsidP="004B02B2">
          <w:pPr>
            <w:pStyle w:val="ListParagraph"/>
            <w:widowControl w:val="0"/>
            <w:tabs>
              <w:tab w:val="left" w:pos="851"/>
            </w:tabs>
            <w:autoSpaceDE w:val="0"/>
            <w:autoSpaceDN w:val="0"/>
            <w:spacing w:line="240" w:lineRule="auto"/>
            <w:ind w:left="426"/>
            <w:contextualSpacing w:val="0"/>
            <w:jc w:val="center"/>
            <w:rPr>
              <w:b/>
              <w:spacing w:val="-11"/>
            </w:rPr>
          </w:pPr>
          <w:r>
            <w:rPr>
              <w:b/>
            </w:rPr>
            <w:t xml:space="preserve">Tabel 4.3 </w:t>
          </w:r>
          <w:r>
            <w:rPr>
              <w:b/>
              <w:spacing w:val="-11"/>
            </w:rPr>
            <w:t xml:space="preserve"> </w:t>
          </w:r>
        </w:p>
        <w:p w14:paraId="7BF3C418" w14:textId="0A4DC211" w:rsidR="004B02B2" w:rsidRPr="004B02B2" w:rsidRDefault="004B02B2" w:rsidP="004B02B2">
          <w:pPr>
            <w:pStyle w:val="ListParagraph"/>
            <w:widowControl w:val="0"/>
            <w:tabs>
              <w:tab w:val="left" w:pos="851"/>
            </w:tabs>
            <w:autoSpaceDE w:val="0"/>
            <w:autoSpaceDN w:val="0"/>
            <w:spacing w:line="240" w:lineRule="auto"/>
            <w:ind w:left="426"/>
            <w:contextualSpacing w:val="0"/>
            <w:jc w:val="center"/>
            <w:rPr>
              <w:b/>
            </w:rPr>
          </w:pPr>
          <w:r w:rsidRPr="004B02B2">
            <w:rPr>
              <w:b/>
            </w:rPr>
            <w:t>Rule</w:t>
          </w:r>
          <w:r w:rsidR="008209EA">
            <w:rPr>
              <w:b/>
            </w:rPr>
            <w:t>s</w:t>
          </w:r>
          <w:r w:rsidRPr="004B02B2">
            <w:rPr>
              <w:b/>
            </w:rPr>
            <w:t xml:space="preserve"> </w:t>
          </w:r>
          <w:r w:rsidRPr="004B02B2">
            <w:rPr>
              <w:b/>
              <w:i/>
              <w:iCs/>
            </w:rPr>
            <w:t>Forward Chaining</w:t>
          </w:r>
          <w:r w:rsidRPr="004B02B2">
            <w:rPr>
              <w:b/>
            </w:rPr>
            <w:t xml:space="preserve"> Pada Sistem Pakar</w:t>
          </w:r>
        </w:p>
        <w:p w14:paraId="1B00C322" w14:textId="77777777" w:rsidR="00D93CB3" w:rsidRDefault="00D93CB3" w:rsidP="00CA1AF3">
          <w:pPr>
            <w:pStyle w:val="BodyText"/>
            <w:spacing w:before="193"/>
            <w:ind w:right="-1"/>
            <w:rPr>
              <w:sz w:val="20"/>
            </w:rPr>
          </w:pPr>
        </w:p>
        <w:tbl>
          <w:tblPr>
            <w:tblW w:w="0" w:type="auto"/>
            <w:tblInd w:w="9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2"/>
            <w:gridCol w:w="5407"/>
            <w:gridCol w:w="893"/>
          </w:tblGrid>
          <w:tr w:rsidR="00D93CB3" w14:paraId="04DECA98" w14:textId="77777777" w:rsidTr="00CA1AF3">
            <w:trPr>
              <w:trHeight w:val="412"/>
            </w:trPr>
            <w:tc>
              <w:tcPr>
                <w:tcW w:w="692" w:type="dxa"/>
                <w:shd w:val="clear" w:color="auto" w:fill="D9D9D9"/>
              </w:tcPr>
              <w:p w14:paraId="074AAEF8" w14:textId="77777777" w:rsidR="00D93CB3" w:rsidRDefault="00D93CB3" w:rsidP="00CA1AF3">
                <w:pPr>
                  <w:pStyle w:val="TableParagraph"/>
                  <w:spacing w:line="273" w:lineRule="exact"/>
                  <w:ind w:right="-1"/>
                  <w:jc w:val="center"/>
                  <w:rPr>
                    <w:b/>
                    <w:i/>
                    <w:sz w:val="24"/>
                  </w:rPr>
                </w:pPr>
                <w:r>
                  <w:rPr>
                    <w:b/>
                    <w:i/>
                    <w:spacing w:val="-4"/>
                    <w:sz w:val="24"/>
                  </w:rPr>
                  <w:t>Rule</w:t>
                </w:r>
              </w:p>
            </w:tc>
            <w:tc>
              <w:tcPr>
                <w:tcW w:w="5407" w:type="dxa"/>
                <w:shd w:val="clear" w:color="auto" w:fill="D9D9D9"/>
              </w:tcPr>
              <w:p w14:paraId="57271BBC" w14:textId="77777777" w:rsidR="00D93CB3" w:rsidRDefault="00D93CB3" w:rsidP="00CA1AF3">
                <w:pPr>
                  <w:pStyle w:val="TableParagraph"/>
                  <w:spacing w:line="273" w:lineRule="exact"/>
                  <w:ind w:right="-1"/>
                  <w:jc w:val="center"/>
                  <w:rPr>
                    <w:b/>
                    <w:sz w:val="24"/>
                  </w:rPr>
                </w:pPr>
                <w:r>
                  <w:rPr>
                    <w:b/>
                    <w:spacing w:val="-5"/>
                    <w:sz w:val="24"/>
                  </w:rPr>
                  <w:t>IF</w:t>
                </w:r>
              </w:p>
            </w:tc>
            <w:tc>
              <w:tcPr>
                <w:tcW w:w="893" w:type="dxa"/>
                <w:shd w:val="clear" w:color="auto" w:fill="D9D9D9"/>
              </w:tcPr>
              <w:p w14:paraId="125FEB9E" w14:textId="77777777" w:rsidR="00D93CB3" w:rsidRDefault="00D93CB3" w:rsidP="00CA1AF3">
                <w:pPr>
                  <w:pStyle w:val="TableParagraph"/>
                  <w:spacing w:line="273" w:lineRule="exact"/>
                  <w:ind w:right="-1"/>
                  <w:jc w:val="center"/>
                  <w:rPr>
                    <w:b/>
                    <w:i/>
                    <w:sz w:val="24"/>
                  </w:rPr>
                </w:pPr>
                <w:r>
                  <w:rPr>
                    <w:b/>
                    <w:i/>
                    <w:spacing w:val="-4"/>
                    <w:sz w:val="24"/>
                  </w:rPr>
                  <w:t>THEN</w:t>
                </w:r>
              </w:p>
            </w:tc>
          </w:tr>
          <w:tr w:rsidR="00D93CB3" w14:paraId="593A6257" w14:textId="77777777" w:rsidTr="00CA1AF3">
            <w:trPr>
              <w:trHeight w:val="527"/>
            </w:trPr>
            <w:tc>
              <w:tcPr>
                <w:tcW w:w="692" w:type="dxa"/>
                <w:shd w:val="clear" w:color="auto" w:fill="BEBEBE"/>
              </w:tcPr>
              <w:p w14:paraId="720ED38D" w14:textId="77777777" w:rsidR="00D93CB3" w:rsidRDefault="00D93CB3" w:rsidP="00CA1AF3">
                <w:pPr>
                  <w:pStyle w:val="TableParagraph"/>
                  <w:spacing w:line="273" w:lineRule="exact"/>
                  <w:ind w:right="-1"/>
                  <w:jc w:val="center"/>
                  <w:rPr>
                    <w:sz w:val="24"/>
                  </w:rPr>
                </w:pPr>
                <w:r>
                  <w:rPr>
                    <w:spacing w:val="-10"/>
                    <w:sz w:val="24"/>
                  </w:rPr>
                  <w:t>1</w:t>
                </w:r>
              </w:p>
            </w:tc>
            <w:tc>
              <w:tcPr>
                <w:tcW w:w="5407" w:type="dxa"/>
              </w:tcPr>
              <w:p w14:paraId="3DD6BA1D" w14:textId="2A285CD0" w:rsidR="00D93CB3" w:rsidRDefault="00D93CB3" w:rsidP="00CA1AF3">
                <w:pPr>
                  <w:pStyle w:val="TableParagraph"/>
                  <w:spacing w:line="273" w:lineRule="exact"/>
                  <w:ind w:right="-1"/>
                  <w:rPr>
                    <w:sz w:val="24"/>
                  </w:rPr>
                </w:pPr>
                <w:r>
                  <w:rPr>
                    <w:sz w:val="24"/>
                  </w:rPr>
                  <w:t>G02,</w:t>
                </w:r>
                <w:r>
                  <w:rPr>
                    <w:spacing w:val="-6"/>
                    <w:sz w:val="24"/>
                  </w:rPr>
                  <w:t xml:space="preserve"> </w:t>
                </w:r>
                <w:r>
                  <w:rPr>
                    <w:sz w:val="24"/>
                  </w:rPr>
                  <w:t>G0</w:t>
                </w:r>
                <w:r w:rsidR="00CA1AF3">
                  <w:rPr>
                    <w:sz w:val="24"/>
                  </w:rPr>
                  <w:t>3</w:t>
                </w:r>
                <w:r>
                  <w:rPr>
                    <w:sz w:val="24"/>
                  </w:rPr>
                  <w:t>,</w:t>
                </w:r>
                <w:r>
                  <w:rPr>
                    <w:spacing w:val="-2"/>
                    <w:sz w:val="24"/>
                  </w:rPr>
                  <w:t xml:space="preserve"> </w:t>
                </w:r>
                <w:r>
                  <w:rPr>
                    <w:sz w:val="24"/>
                  </w:rPr>
                  <w:t>G0</w:t>
                </w:r>
                <w:r w:rsidR="00CA1AF3">
                  <w:rPr>
                    <w:sz w:val="24"/>
                  </w:rPr>
                  <w:t>4</w:t>
                </w:r>
                <w:r>
                  <w:rPr>
                    <w:sz w:val="24"/>
                  </w:rPr>
                  <w:t>,</w:t>
                </w:r>
                <w:r>
                  <w:rPr>
                    <w:spacing w:val="-3"/>
                    <w:sz w:val="24"/>
                  </w:rPr>
                  <w:t xml:space="preserve"> </w:t>
                </w:r>
                <w:r>
                  <w:rPr>
                    <w:sz w:val="24"/>
                  </w:rPr>
                  <w:t>G</w:t>
                </w:r>
                <w:r w:rsidR="00CA1AF3">
                  <w:rPr>
                    <w:sz w:val="24"/>
                  </w:rPr>
                  <w:t>05</w:t>
                </w:r>
                <w:r>
                  <w:rPr>
                    <w:sz w:val="24"/>
                  </w:rPr>
                  <w:t>,G</w:t>
                </w:r>
                <w:r w:rsidR="00CA1AF3">
                  <w:rPr>
                    <w:sz w:val="24"/>
                  </w:rPr>
                  <w:t>06</w:t>
                </w:r>
                <w:r>
                  <w:rPr>
                    <w:sz w:val="24"/>
                  </w:rPr>
                  <w:t>,</w:t>
                </w:r>
                <w:r>
                  <w:rPr>
                    <w:spacing w:val="-2"/>
                    <w:sz w:val="24"/>
                  </w:rPr>
                  <w:t xml:space="preserve"> </w:t>
                </w:r>
                <w:r>
                  <w:rPr>
                    <w:sz w:val="24"/>
                  </w:rPr>
                  <w:t>G</w:t>
                </w:r>
                <w:r w:rsidR="00CA1AF3">
                  <w:rPr>
                    <w:sz w:val="24"/>
                  </w:rPr>
                  <w:t>07</w:t>
                </w:r>
                <w:r>
                  <w:rPr>
                    <w:sz w:val="24"/>
                  </w:rPr>
                  <w:t>,</w:t>
                </w:r>
                <w:r>
                  <w:rPr>
                    <w:spacing w:val="1"/>
                    <w:sz w:val="24"/>
                  </w:rPr>
                  <w:t xml:space="preserve"> </w:t>
                </w:r>
                <w:r>
                  <w:rPr>
                    <w:sz w:val="24"/>
                  </w:rPr>
                  <w:t>G</w:t>
                </w:r>
                <w:r w:rsidR="00CA1AF3">
                  <w:rPr>
                    <w:sz w:val="24"/>
                  </w:rPr>
                  <w:t>08</w:t>
                </w:r>
                <w:r>
                  <w:rPr>
                    <w:sz w:val="24"/>
                  </w:rPr>
                  <w:t>,</w:t>
                </w:r>
                <w:r>
                  <w:rPr>
                    <w:spacing w:val="-2"/>
                    <w:sz w:val="24"/>
                  </w:rPr>
                  <w:t xml:space="preserve"> </w:t>
                </w:r>
                <w:r>
                  <w:rPr>
                    <w:sz w:val="24"/>
                  </w:rPr>
                  <w:t>G</w:t>
                </w:r>
                <w:r w:rsidR="00CA1AF3">
                  <w:rPr>
                    <w:sz w:val="24"/>
                  </w:rPr>
                  <w:t>09</w:t>
                </w:r>
                <w:r>
                  <w:rPr>
                    <w:sz w:val="24"/>
                  </w:rPr>
                  <w:t>,</w:t>
                </w:r>
                <w:r>
                  <w:rPr>
                    <w:spacing w:val="-2"/>
                    <w:sz w:val="24"/>
                  </w:rPr>
                  <w:t xml:space="preserve"> </w:t>
                </w:r>
                <w:r>
                  <w:rPr>
                    <w:spacing w:val="-5"/>
                    <w:sz w:val="24"/>
                  </w:rPr>
                  <w:t>G</w:t>
                </w:r>
                <w:r w:rsidR="00CA1AF3">
                  <w:rPr>
                    <w:spacing w:val="-5"/>
                    <w:sz w:val="24"/>
                  </w:rPr>
                  <w:t>14</w:t>
                </w:r>
              </w:p>
            </w:tc>
            <w:tc>
              <w:tcPr>
                <w:tcW w:w="893" w:type="dxa"/>
              </w:tcPr>
              <w:p w14:paraId="71AEC7F8" w14:textId="77777777" w:rsidR="00D93CB3" w:rsidRDefault="00D93CB3" w:rsidP="00CA1AF3">
                <w:pPr>
                  <w:pStyle w:val="TableParagraph"/>
                  <w:spacing w:line="273" w:lineRule="exact"/>
                  <w:ind w:right="-1"/>
                  <w:jc w:val="center"/>
                  <w:rPr>
                    <w:sz w:val="24"/>
                  </w:rPr>
                </w:pPr>
                <w:r>
                  <w:rPr>
                    <w:spacing w:val="-5"/>
                    <w:sz w:val="24"/>
                  </w:rPr>
                  <w:t>P01</w:t>
                </w:r>
              </w:p>
            </w:tc>
          </w:tr>
          <w:tr w:rsidR="00D93CB3" w14:paraId="67636DCB" w14:textId="77777777" w:rsidTr="00CA1AF3">
            <w:trPr>
              <w:trHeight w:val="513"/>
            </w:trPr>
            <w:tc>
              <w:tcPr>
                <w:tcW w:w="692" w:type="dxa"/>
                <w:shd w:val="clear" w:color="auto" w:fill="BEBEBE"/>
              </w:tcPr>
              <w:p w14:paraId="2FDB7727" w14:textId="77777777" w:rsidR="00D93CB3" w:rsidRDefault="00D93CB3" w:rsidP="00CA1AF3">
                <w:pPr>
                  <w:pStyle w:val="TableParagraph"/>
                  <w:spacing w:line="268" w:lineRule="exact"/>
                  <w:ind w:right="-1"/>
                  <w:jc w:val="center"/>
                  <w:rPr>
                    <w:sz w:val="24"/>
                  </w:rPr>
                </w:pPr>
                <w:r>
                  <w:rPr>
                    <w:spacing w:val="-10"/>
                    <w:sz w:val="24"/>
                  </w:rPr>
                  <w:t>2</w:t>
                </w:r>
              </w:p>
            </w:tc>
            <w:tc>
              <w:tcPr>
                <w:tcW w:w="5407" w:type="dxa"/>
              </w:tcPr>
              <w:p w14:paraId="1176DAF4" w14:textId="5AA85647" w:rsidR="00D93CB3" w:rsidRDefault="00CA1AF3" w:rsidP="00CA1AF3">
                <w:pPr>
                  <w:pStyle w:val="TableParagraph"/>
                  <w:spacing w:line="268" w:lineRule="exact"/>
                  <w:ind w:right="-1"/>
                  <w:rPr>
                    <w:sz w:val="24"/>
                  </w:rPr>
                </w:pPr>
                <w:r>
                  <w:rPr>
                    <w:sz w:val="24"/>
                  </w:rPr>
                  <w:t>G02,</w:t>
                </w:r>
                <w:r>
                  <w:rPr>
                    <w:spacing w:val="-6"/>
                    <w:sz w:val="24"/>
                  </w:rPr>
                  <w:t xml:space="preserve"> </w:t>
                </w:r>
                <w:r>
                  <w:rPr>
                    <w:sz w:val="24"/>
                  </w:rPr>
                  <w:t>G03,</w:t>
                </w:r>
                <w:r>
                  <w:rPr>
                    <w:spacing w:val="-2"/>
                    <w:sz w:val="24"/>
                  </w:rPr>
                  <w:t xml:space="preserve"> </w:t>
                </w:r>
                <w:r>
                  <w:rPr>
                    <w:sz w:val="24"/>
                  </w:rPr>
                  <w:t>G04,</w:t>
                </w:r>
                <w:r>
                  <w:rPr>
                    <w:spacing w:val="-3"/>
                    <w:sz w:val="24"/>
                  </w:rPr>
                  <w:t xml:space="preserve"> </w:t>
                </w:r>
                <w:r>
                  <w:rPr>
                    <w:sz w:val="24"/>
                  </w:rPr>
                  <w:t>G05,G06,</w:t>
                </w:r>
                <w:r>
                  <w:rPr>
                    <w:spacing w:val="-2"/>
                    <w:sz w:val="24"/>
                  </w:rPr>
                  <w:t xml:space="preserve"> </w:t>
                </w:r>
                <w:r>
                  <w:rPr>
                    <w:sz w:val="24"/>
                  </w:rPr>
                  <w:t>G08,</w:t>
                </w:r>
                <w:r>
                  <w:rPr>
                    <w:spacing w:val="-2"/>
                    <w:sz w:val="24"/>
                  </w:rPr>
                  <w:t xml:space="preserve"> </w:t>
                </w:r>
                <w:r>
                  <w:rPr>
                    <w:sz w:val="24"/>
                  </w:rPr>
                  <w:t>G09,</w:t>
                </w:r>
              </w:p>
            </w:tc>
            <w:tc>
              <w:tcPr>
                <w:tcW w:w="893" w:type="dxa"/>
              </w:tcPr>
              <w:p w14:paraId="17BA7692" w14:textId="77777777" w:rsidR="00D93CB3" w:rsidRDefault="00D93CB3" w:rsidP="00CA1AF3">
                <w:pPr>
                  <w:pStyle w:val="TableParagraph"/>
                  <w:spacing w:line="268" w:lineRule="exact"/>
                  <w:ind w:right="-1"/>
                  <w:jc w:val="center"/>
                  <w:rPr>
                    <w:sz w:val="24"/>
                  </w:rPr>
                </w:pPr>
                <w:r>
                  <w:rPr>
                    <w:spacing w:val="-5"/>
                    <w:sz w:val="24"/>
                  </w:rPr>
                  <w:t>P02</w:t>
                </w:r>
              </w:p>
            </w:tc>
          </w:tr>
          <w:tr w:rsidR="00D93CB3" w14:paraId="5C88A7F5" w14:textId="77777777" w:rsidTr="00CA1AF3">
            <w:trPr>
              <w:trHeight w:val="523"/>
            </w:trPr>
            <w:tc>
              <w:tcPr>
                <w:tcW w:w="692" w:type="dxa"/>
                <w:shd w:val="clear" w:color="auto" w:fill="BEBEBE"/>
              </w:tcPr>
              <w:p w14:paraId="6C77EBC5" w14:textId="77777777" w:rsidR="00D93CB3" w:rsidRDefault="00D93CB3" w:rsidP="00CA1AF3">
                <w:pPr>
                  <w:pStyle w:val="TableParagraph"/>
                  <w:spacing w:line="268" w:lineRule="exact"/>
                  <w:ind w:right="-1"/>
                  <w:jc w:val="center"/>
                  <w:rPr>
                    <w:sz w:val="24"/>
                  </w:rPr>
                </w:pPr>
                <w:r>
                  <w:rPr>
                    <w:spacing w:val="-10"/>
                    <w:sz w:val="24"/>
                  </w:rPr>
                  <w:t>3</w:t>
                </w:r>
              </w:p>
            </w:tc>
            <w:tc>
              <w:tcPr>
                <w:tcW w:w="5407" w:type="dxa"/>
              </w:tcPr>
              <w:p w14:paraId="4F9CDB67" w14:textId="000D4CA6" w:rsidR="00D93CB3" w:rsidRDefault="00D93CB3" w:rsidP="00CA1AF3">
                <w:pPr>
                  <w:pStyle w:val="TableParagraph"/>
                  <w:spacing w:line="268" w:lineRule="exact"/>
                  <w:ind w:right="-1"/>
                  <w:rPr>
                    <w:sz w:val="24"/>
                  </w:rPr>
                </w:pPr>
                <w:r>
                  <w:rPr>
                    <w:sz w:val="24"/>
                  </w:rPr>
                  <w:t>G0</w:t>
                </w:r>
                <w:r w:rsidR="00CA1AF3">
                  <w:rPr>
                    <w:sz w:val="24"/>
                  </w:rPr>
                  <w:t>2</w:t>
                </w:r>
                <w:r>
                  <w:rPr>
                    <w:sz w:val="24"/>
                  </w:rPr>
                  <w:t>,</w:t>
                </w:r>
                <w:r>
                  <w:rPr>
                    <w:spacing w:val="3"/>
                    <w:sz w:val="24"/>
                  </w:rPr>
                  <w:t xml:space="preserve"> </w:t>
                </w:r>
                <w:r>
                  <w:rPr>
                    <w:sz w:val="24"/>
                  </w:rPr>
                  <w:t>G</w:t>
                </w:r>
                <w:r w:rsidR="00CA1AF3">
                  <w:rPr>
                    <w:sz w:val="24"/>
                  </w:rPr>
                  <w:t>03</w:t>
                </w:r>
                <w:r>
                  <w:rPr>
                    <w:sz w:val="24"/>
                  </w:rPr>
                  <w:t>,</w:t>
                </w:r>
                <w:r>
                  <w:rPr>
                    <w:spacing w:val="-1"/>
                    <w:sz w:val="24"/>
                  </w:rPr>
                  <w:t xml:space="preserve"> </w:t>
                </w:r>
                <w:r>
                  <w:rPr>
                    <w:sz w:val="24"/>
                  </w:rPr>
                  <w:t>G</w:t>
                </w:r>
                <w:r w:rsidR="00CA1AF3">
                  <w:rPr>
                    <w:sz w:val="24"/>
                  </w:rPr>
                  <w:t>10</w:t>
                </w:r>
                <w:r>
                  <w:rPr>
                    <w:sz w:val="24"/>
                  </w:rPr>
                  <w:t>,</w:t>
                </w:r>
                <w:r>
                  <w:rPr>
                    <w:spacing w:val="-1"/>
                    <w:sz w:val="24"/>
                  </w:rPr>
                  <w:t xml:space="preserve"> </w:t>
                </w:r>
                <w:r>
                  <w:rPr>
                    <w:sz w:val="24"/>
                  </w:rPr>
                  <w:t>G</w:t>
                </w:r>
                <w:r w:rsidR="00CA1AF3">
                  <w:rPr>
                    <w:sz w:val="24"/>
                  </w:rPr>
                  <w:t>11</w:t>
                </w:r>
                <w:r>
                  <w:rPr>
                    <w:sz w:val="24"/>
                  </w:rPr>
                  <w:t>,</w:t>
                </w:r>
                <w:r>
                  <w:rPr>
                    <w:spacing w:val="-1"/>
                    <w:sz w:val="24"/>
                  </w:rPr>
                  <w:t xml:space="preserve"> </w:t>
                </w:r>
                <w:r>
                  <w:rPr>
                    <w:spacing w:val="-5"/>
                    <w:sz w:val="24"/>
                  </w:rPr>
                  <w:t>G</w:t>
                </w:r>
                <w:r w:rsidR="00CA1AF3">
                  <w:rPr>
                    <w:spacing w:val="-5"/>
                    <w:sz w:val="24"/>
                  </w:rPr>
                  <w:t>12</w:t>
                </w:r>
              </w:p>
            </w:tc>
            <w:tc>
              <w:tcPr>
                <w:tcW w:w="893" w:type="dxa"/>
              </w:tcPr>
              <w:p w14:paraId="4F99DB8E" w14:textId="77777777" w:rsidR="00D93CB3" w:rsidRDefault="00D93CB3" w:rsidP="00CA1AF3">
                <w:pPr>
                  <w:pStyle w:val="TableParagraph"/>
                  <w:spacing w:line="268" w:lineRule="exact"/>
                  <w:ind w:right="-1"/>
                  <w:jc w:val="center"/>
                  <w:rPr>
                    <w:sz w:val="24"/>
                  </w:rPr>
                </w:pPr>
                <w:r>
                  <w:rPr>
                    <w:spacing w:val="-5"/>
                    <w:sz w:val="24"/>
                  </w:rPr>
                  <w:t>P03</w:t>
                </w:r>
              </w:p>
            </w:tc>
          </w:tr>
          <w:tr w:rsidR="00D93CB3" w14:paraId="3A092D9B" w14:textId="77777777" w:rsidTr="00CA1AF3">
            <w:trPr>
              <w:trHeight w:val="513"/>
            </w:trPr>
            <w:tc>
              <w:tcPr>
                <w:tcW w:w="692" w:type="dxa"/>
                <w:shd w:val="clear" w:color="auto" w:fill="BEBEBE"/>
              </w:tcPr>
              <w:p w14:paraId="01A045E3" w14:textId="77777777" w:rsidR="00D93CB3" w:rsidRDefault="00D93CB3" w:rsidP="00CA1AF3">
                <w:pPr>
                  <w:pStyle w:val="TableParagraph"/>
                  <w:spacing w:line="268" w:lineRule="exact"/>
                  <w:ind w:right="-1"/>
                  <w:jc w:val="center"/>
                  <w:rPr>
                    <w:sz w:val="24"/>
                  </w:rPr>
                </w:pPr>
                <w:r>
                  <w:rPr>
                    <w:spacing w:val="-10"/>
                    <w:sz w:val="24"/>
                  </w:rPr>
                  <w:t>4</w:t>
                </w:r>
              </w:p>
            </w:tc>
            <w:tc>
              <w:tcPr>
                <w:tcW w:w="5407" w:type="dxa"/>
              </w:tcPr>
              <w:p w14:paraId="7CA5CDCF" w14:textId="3482F58B" w:rsidR="00D93CB3" w:rsidRDefault="00D93CB3" w:rsidP="00CA1AF3">
                <w:pPr>
                  <w:pStyle w:val="TableParagraph"/>
                  <w:spacing w:line="268" w:lineRule="exact"/>
                  <w:ind w:right="-1"/>
                  <w:rPr>
                    <w:sz w:val="24"/>
                  </w:rPr>
                </w:pPr>
                <w:r>
                  <w:rPr>
                    <w:sz w:val="24"/>
                  </w:rPr>
                  <w:t>G0</w:t>
                </w:r>
                <w:r w:rsidR="00CA1AF3">
                  <w:rPr>
                    <w:sz w:val="24"/>
                  </w:rPr>
                  <w:t>1</w:t>
                </w:r>
                <w:r>
                  <w:rPr>
                    <w:sz w:val="24"/>
                  </w:rPr>
                  <w:t>,</w:t>
                </w:r>
                <w:r>
                  <w:rPr>
                    <w:spacing w:val="-4"/>
                    <w:sz w:val="24"/>
                  </w:rPr>
                  <w:t xml:space="preserve"> </w:t>
                </w:r>
                <w:r>
                  <w:rPr>
                    <w:sz w:val="24"/>
                  </w:rPr>
                  <w:t>G0</w:t>
                </w:r>
                <w:r w:rsidR="00CA1AF3">
                  <w:rPr>
                    <w:sz w:val="24"/>
                  </w:rPr>
                  <w:t>3</w:t>
                </w:r>
                <w:r>
                  <w:rPr>
                    <w:sz w:val="24"/>
                  </w:rPr>
                  <w:t>,</w:t>
                </w:r>
                <w:r>
                  <w:rPr>
                    <w:spacing w:val="-5"/>
                    <w:sz w:val="24"/>
                  </w:rPr>
                  <w:t xml:space="preserve"> </w:t>
                </w:r>
                <w:r>
                  <w:rPr>
                    <w:sz w:val="24"/>
                  </w:rPr>
                  <w:t>G</w:t>
                </w:r>
                <w:r w:rsidR="00CA1AF3">
                  <w:rPr>
                    <w:sz w:val="24"/>
                  </w:rPr>
                  <w:t>13</w:t>
                </w:r>
                <w:r>
                  <w:rPr>
                    <w:sz w:val="24"/>
                  </w:rPr>
                  <w:t>, G14</w:t>
                </w:r>
              </w:p>
            </w:tc>
            <w:tc>
              <w:tcPr>
                <w:tcW w:w="893" w:type="dxa"/>
              </w:tcPr>
              <w:p w14:paraId="7FD56ED0" w14:textId="77777777" w:rsidR="00D93CB3" w:rsidRDefault="00D93CB3" w:rsidP="00CA1AF3">
                <w:pPr>
                  <w:pStyle w:val="TableParagraph"/>
                  <w:spacing w:line="268" w:lineRule="exact"/>
                  <w:ind w:right="-1"/>
                  <w:jc w:val="center"/>
                  <w:rPr>
                    <w:sz w:val="24"/>
                  </w:rPr>
                </w:pPr>
                <w:r>
                  <w:rPr>
                    <w:spacing w:val="-5"/>
                    <w:sz w:val="24"/>
                  </w:rPr>
                  <w:t>P04</w:t>
                </w:r>
              </w:p>
            </w:tc>
          </w:tr>
          <w:tr w:rsidR="00D93CB3" w14:paraId="436FF838" w14:textId="77777777" w:rsidTr="00CA1AF3">
            <w:trPr>
              <w:trHeight w:val="527"/>
            </w:trPr>
            <w:tc>
              <w:tcPr>
                <w:tcW w:w="692" w:type="dxa"/>
                <w:shd w:val="clear" w:color="auto" w:fill="BEBEBE"/>
              </w:tcPr>
              <w:p w14:paraId="0D275985" w14:textId="77777777" w:rsidR="00D93CB3" w:rsidRDefault="00D93CB3" w:rsidP="00CA1AF3">
                <w:pPr>
                  <w:pStyle w:val="TableParagraph"/>
                  <w:spacing w:line="268" w:lineRule="exact"/>
                  <w:ind w:right="-1"/>
                  <w:jc w:val="center"/>
                  <w:rPr>
                    <w:sz w:val="24"/>
                  </w:rPr>
                </w:pPr>
                <w:r>
                  <w:rPr>
                    <w:spacing w:val="-10"/>
                    <w:sz w:val="24"/>
                  </w:rPr>
                  <w:t>5</w:t>
                </w:r>
              </w:p>
            </w:tc>
            <w:tc>
              <w:tcPr>
                <w:tcW w:w="5407" w:type="dxa"/>
              </w:tcPr>
              <w:p w14:paraId="39A1FE5C" w14:textId="66CDCEF0" w:rsidR="00D93CB3" w:rsidRDefault="00D93CB3" w:rsidP="00CA1AF3">
                <w:pPr>
                  <w:pStyle w:val="TableParagraph"/>
                  <w:spacing w:line="268" w:lineRule="exact"/>
                  <w:ind w:right="-1"/>
                  <w:rPr>
                    <w:sz w:val="24"/>
                  </w:rPr>
                </w:pPr>
                <w:r>
                  <w:rPr>
                    <w:sz w:val="24"/>
                  </w:rPr>
                  <w:t>G0</w:t>
                </w:r>
                <w:r w:rsidR="00CA1AF3">
                  <w:rPr>
                    <w:sz w:val="24"/>
                  </w:rPr>
                  <w:t>2</w:t>
                </w:r>
                <w:r>
                  <w:rPr>
                    <w:sz w:val="24"/>
                  </w:rPr>
                  <w:t>,</w:t>
                </w:r>
                <w:r>
                  <w:rPr>
                    <w:spacing w:val="-1"/>
                    <w:sz w:val="24"/>
                  </w:rPr>
                  <w:t xml:space="preserve"> </w:t>
                </w:r>
                <w:r>
                  <w:rPr>
                    <w:sz w:val="24"/>
                  </w:rPr>
                  <w:t>G0</w:t>
                </w:r>
                <w:r w:rsidR="00CA1AF3">
                  <w:rPr>
                    <w:sz w:val="24"/>
                  </w:rPr>
                  <w:t>3</w:t>
                </w:r>
                <w:r>
                  <w:rPr>
                    <w:sz w:val="24"/>
                  </w:rPr>
                  <w:t>,</w:t>
                </w:r>
                <w:r>
                  <w:rPr>
                    <w:spacing w:val="-3"/>
                    <w:sz w:val="24"/>
                  </w:rPr>
                  <w:t xml:space="preserve"> </w:t>
                </w:r>
                <w:r>
                  <w:rPr>
                    <w:sz w:val="24"/>
                  </w:rPr>
                  <w:t>G</w:t>
                </w:r>
                <w:r w:rsidR="00CA1AF3">
                  <w:rPr>
                    <w:sz w:val="24"/>
                  </w:rPr>
                  <w:t>11</w:t>
                </w:r>
                <w:r>
                  <w:rPr>
                    <w:sz w:val="24"/>
                  </w:rPr>
                  <w:t>,</w:t>
                </w:r>
                <w:r>
                  <w:rPr>
                    <w:spacing w:val="-3"/>
                    <w:sz w:val="24"/>
                  </w:rPr>
                  <w:t xml:space="preserve"> </w:t>
                </w:r>
                <w:r>
                  <w:rPr>
                    <w:sz w:val="24"/>
                  </w:rPr>
                  <w:t>G</w:t>
                </w:r>
                <w:r w:rsidR="00CA1AF3">
                  <w:rPr>
                    <w:sz w:val="24"/>
                  </w:rPr>
                  <w:t>12</w:t>
                </w:r>
                <w:r>
                  <w:rPr>
                    <w:sz w:val="24"/>
                  </w:rPr>
                  <w:t>,</w:t>
                </w:r>
                <w:r>
                  <w:rPr>
                    <w:spacing w:val="-3"/>
                    <w:sz w:val="24"/>
                  </w:rPr>
                  <w:t xml:space="preserve"> </w:t>
                </w:r>
                <w:r>
                  <w:rPr>
                    <w:sz w:val="24"/>
                  </w:rPr>
                  <w:t>G1</w:t>
                </w:r>
                <w:r w:rsidR="00CA1AF3">
                  <w:rPr>
                    <w:sz w:val="24"/>
                  </w:rPr>
                  <w:t>5</w:t>
                </w:r>
                <w:r w:rsidR="00DB06F6">
                  <w:rPr>
                    <w:sz w:val="24"/>
                  </w:rPr>
                  <w:t>,</w:t>
                </w:r>
                <w:r w:rsidR="00DB06F6">
                  <w:rPr>
                    <w:spacing w:val="-3"/>
                    <w:sz w:val="24"/>
                  </w:rPr>
                  <w:t xml:space="preserve"> </w:t>
                </w:r>
                <w:r w:rsidR="00DB06F6">
                  <w:rPr>
                    <w:sz w:val="24"/>
                  </w:rPr>
                  <w:t>G1</w:t>
                </w:r>
                <w:r w:rsidR="00DB06F6">
                  <w:rPr>
                    <w:sz w:val="24"/>
                  </w:rPr>
                  <w:t>6</w:t>
                </w:r>
              </w:p>
            </w:tc>
            <w:tc>
              <w:tcPr>
                <w:tcW w:w="893" w:type="dxa"/>
              </w:tcPr>
              <w:p w14:paraId="16A7EE5C" w14:textId="77777777" w:rsidR="00D93CB3" w:rsidRDefault="00D93CB3" w:rsidP="00CA1AF3">
                <w:pPr>
                  <w:pStyle w:val="TableParagraph"/>
                  <w:spacing w:line="268" w:lineRule="exact"/>
                  <w:ind w:right="-1"/>
                  <w:jc w:val="center"/>
                  <w:rPr>
                    <w:sz w:val="24"/>
                  </w:rPr>
                </w:pPr>
                <w:r>
                  <w:rPr>
                    <w:spacing w:val="-5"/>
                    <w:sz w:val="24"/>
                  </w:rPr>
                  <w:t>P05</w:t>
                </w:r>
              </w:p>
            </w:tc>
          </w:tr>
        </w:tbl>
        <w:p w14:paraId="1081E70D" w14:textId="77777777" w:rsidR="004B02B2" w:rsidRDefault="004B02B2" w:rsidP="004B02B2">
          <w:pPr>
            <w:pStyle w:val="ListParagraph"/>
            <w:widowControl w:val="0"/>
            <w:tabs>
              <w:tab w:val="left" w:pos="851"/>
            </w:tabs>
            <w:autoSpaceDE w:val="0"/>
            <w:autoSpaceDN w:val="0"/>
            <w:spacing w:line="240" w:lineRule="auto"/>
            <w:ind w:left="426"/>
            <w:contextualSpacing w:val="0"/>
            <w:jc w:val="center"/>
            <w:rPr>
              <w:b/>
            </w:rPr>
          </w:pPr>
        </w:p>
        <w:p w14:paraId="4A2CBE05" w14:textId="77777777" w:rsidR="00586658" w:rsidRDefault="00586658" w:rsidP="008209EA">
          <w:pPr>
            <w:pStyle w:val="ListParagraph"/>
            <w:widowControl w:val="0"/>
            <w:tabs>
              <w:tab w:val="left" w:pos="851"/>
            </w:tabs>
            <w:autoSpaceDE w:val="0"/>
            <w:autoSpaceDN w:val="0"/>
            <w:spacing w:line="240" w:lineRule="auto"/>
            <w:ind w:left="851"/>
            <w:contextualSpacing w:val="0"/>
            <w:rPr>
              <w:bCs/>
            </w:rPr>
          </w:pPr>
        </w:p>
        <w:p w14:paraId="0434E2C0" w14:textId="6806064E" w:rsidR="008209EA" w:rsidRPr="008209EA" w:rsidRDefault="008209EA" w:rsidP="008209EA">
          <w:pPr>
            <w:pStyle w:val="ListParagraph"/>
            <w:widowControl w:val="0"/>
            <w:tabs>
              <w:tab w:val="left" w:pos="851"/>
            </w:tabs>
            <w:autoSpaceDE w:val="0"/>
            <w:autoSpaceDN w:val="0"/>
            <w:spacing w:line="240" w:lineRule="auto"/>
            <w:ind w:left="851"/>
            <w:contextualSpacing w:val="0"/>
            <w:rPr>
              <w:bCs/>
            </w:rPr>
          </w:pPr>
          <w:r w:rsidRPr="008209EA">
            <w:rPr>
              <w:bCs/>
            </w:rPr>
            <w:t xml:space="preserve">Berdasarkan </w:t>
          </w:r>
          <w:r>
            <w:rPr>
              <w:bCs/>
            </w:rPr>
            <w:t xml:space="preserve">Rules </w:t>
          </w:r>
          <w:r w:rsidRPr="008209EA">
            <w:rPr>
              <w:bCs/>
            </w:rPr>
            <w:t>yang sudah dibuat, kaidah yang akan dipakai dalam</w:t>
          </w:r>
        </w:p>
        <w:p w14:paraId="7BEB9DB6" w14:textId="70465CB8" w:rsidR="008209EA" w:rsidRDefault="008209EA" w:rsidP="008209EA">
          <w:pPr>
            <w:pStyle w:val="ListParagraph"/>
            <w:widowControl w:val="0"/>
            <w:tabs>
              <w:tab w:val="left" w:pos="851"/>
            </w:tabs>
            <w:autoSpaceDE w:val="0"/>
            <w:autoSpaceDN w:val="0"/>
            <w:spacing w:line="240" w:lineRule="auto"/>
            <w:ind w:left="851"/>
            <w:contextualSpacing w:val="0"/>
            <w:rPr>
              <w:bCs/>
            </w:rPr>
          </w:pPr>
          <w:r w:rsidRPr="008209EA">
            <w:rPr>
              <w:bCs/>
            </w:rPr>
            <w:t>aplikasi sistem pakar yaitu:</w:t>
          </w:r>
        </w:p>
        <w:p w14:paraId="35867244" w14:textId="77777777" w:rsidR="008209EA" w:rsidRPr="008209EA" w:rsidRDefault="008209EA" w:rsidP="008209EA">
          <w:pPr>
            <w:pStyle w:val="ListParagraph"/>
            <w:widowControl w:val="0"/>
            <w:tabs>
              <w:tab w:val="left" w:pos="851"/>
            </w:tabs>
            <w:autoSpaceDE w:val="0"/>
            <w:autoSpaceDN w:val="0"/>
            <w:spacing w:line="240" w:lineRule="auto"/>
            <w:ind w:left="851"/>
            <w:contextualSpacing w:val="0"/>
            <w:rPr>
              <w:bCs/>
            </w:rPr>
          </w:pPr>
        </w:p>
        <w:p w14:paraId="2D0E5C3E" w14:textId="2993333F" w:rsidR="008209EA" w:rsidRDefault="008209EA" w:rsidP="008209EA">
          <w:pPr>
            <w:pStyle w:val="ListParagraph"/>
            <w:widowControl w:val="0"/>
            <w:tabs>
              <w:tab w:val="left" w:pos="851"/>
            </w:tabs>
            <w:autoSpaceDE w:val="0"/>
            <w:autoSpaceDN w:val="0"/>
            <w:spacing w:line="240" w:lineRule="auto"/>
            <w:ind w:left="851"/>
            <w:contextualSpacing w:val="0"/>
            <w:rPr>
              <w:szCs w:val="24"/>
            </w:rPr>
          </w:pPr>
          <w:r w:rsidRPr="008209EA">
            <w:rPr>
              <w:bCs/>
            </w:rPr>
            <w:t>1. Kaidah1 :</w:t>
          </w:r>
          <w:r>
            <w:rPr>
              <w:bCs/>
            </w:rPr>
            <w:t xml:space="preserve"> </w:t>
          </w:r>
          <w:r w:rsidRPr="008209EA">
            <w:rPr>
              <w:bCs/>
            </w:rPr>
            <w:t xml:space="preserve">IF </w:t>
          </w:r>
          <w:r>
            <w:rPr>
              <w:szCs w:val="24"/>
            </w:rPr>
            <w:t>G02 AND G03 AND G04 AND G05 AND G06 AND G07 AND G08 AND G09 AND G14 THEN P01</w:t>
          </w:r>
        </w:p>
        <w:p w14:paraId="58EF7A1F" w14:textId="77777777" w:rsidR="008209EA" w:rsidRDefault="008209EA" w:rsidP="008209EA">
          <w:pPr>
            <w:pStyle w:val="ListParagraph"/>
            <w:widowControl w:val="0"/>
            <w:tabs>
              <w:tab w:val="left" w:pos="851"/>
            </w:tabs>
            <w:autoSpaceDE w:val="0"/>
            <w:autoSpaceDN w:val="0"/>
            <w:spacing w:line="240" w:lineRule="auto"/>
            <w:ind w:left="851"/>
            <w:contextualSpacing w:val="0"/>
            <w:rPr>
              <w:szCs w:val="24"/>
            </w:rPr>
          </w:pPr>
        </w:p>
        <w:p w14:paraId="316FB7D5" w14:textId="7CBFE9C1" w:rsidR="008209EA" w:rsidRDefault="008209EA" w:rsidP="008209EA">
          <w:pPr>
            <w:pStyle w:val="ListParagraph"/>
            <w:widowControl w:val="0"/>
            <w:tabs>
              <w:tab w:val="left" w:pos="851"/>
            </w:tabs>
            <w:autoSpaceDE w:val="0"/>
            <w:autoSpaceDN w:val="0"/>
            <w:spacing w:line="240" w:lineRule="auto"/>
            <w:ind w:left="851"/>
            <w:contextualSpacing w:val="0"/>
            <w:rPr>
              <w:szCs w:val="24"/>
            </w:rPr>
          </w:pPr>
          <w:r w:rsidRPr="008209EA">
            <w:rPr>
              <w:bCs/>
            </w:rPr>
            <w:t>2. Kaidah2 :</w:t>
          </w:r>
          <w:r>
            <w:rPr>
              <w:bCs/>
            </w:rPr>
            <w:t xml:space="preserve"> </w:t>
          </w:r>
          <w:r w:rsidRPr="008209EA">
            <w:rPr>
              <w:bCs/>
            </w:rPr>
            <w:t xml:space="preserve">IF </w:t>
          </w:r>
          <w:r>
            <w:rPr>
              <w:szCs w:val="24"/>
            </w:rPr>
            <w:t>G02 AND G03 AND G04 AND G05 AND G06 AND G08 AND G09 THEN P02</w:t>
          </w:r>
        </w:p>
        <w:p w14:paraId="65E7AA68" w14:textId="77777777" w:rsidR="008209EA" w:rsidRPr="008209EA" w:rsidRDefault="008209EA" w:rsidP="008209EA">
          <w:pPr>
            <w:pStyle w:val="ListParagraph"/>
            <w:widowControl w:val="0"/>
            <w:tabs>
              <w:tab w:val="left" w:pos="851"/>
            </w:tabs>
            <w:autoSpaceDE w:val="0"/>
            <w:autoSpaceDN w:val="0"/>
            <w:spacing w:line="240" w:lineRule="auto"/>
            <w:ind w:left="851"/>
            <w:contextualSpacing w:val="0"/>
            <w:rPr>
              <w:bCs/>
            </w:rPr>
          </w:pPr>
        </w:p>
        <w:p w14:paraId="0CB84F79" w14:textId="7137760B" w:rsidR="008209EA" w:rsidRDefault="008209EA" w:rsidP="008209EA">
          <w:pPr>
            <w:pStyle w:val="ListParagraph"/>
            <w:widowControl w:val="0"/>
            <w:tabs>
              <w:tab w:val="left" w:pos="851"/>
            </w:tabs>
            <w:autoSpaceDE w:val="0"/>
            <w:autoSpaceDN w:val="0"/>
            <w:spacing w:line="240" w:lineRule="auto"/>
            <w:ind w:left="851"/>
            <w:contextualSpacing w:val="0"/>
            <w:rPr>
              <w:szCs w:val="24"/>
            </w:rPr>
          </w:pPr>
          <w:r w:rsidRPr="008209EA">
            <w:rPr>
              <w:bCs/>
            </w:rPr>
            <w:t>3. Kaidah3 :</w:t>
          </w:r>
          <w:r>
            <w:rPr>
              <w:bCs/>
            </w:rPr>
            <w:t xml:space="preserve"> </w:t>
          </w:r>
          <w:r w:rsidRPr="008209EA">
            <w:rPr>
              <w:bCs/>
            </w:rPr>
            <w:t xml:space="preserve">IF </w:t>
          </w:r>
          <w:r>
            <w:rPr>
              <w:szCs w:val="24"/>
            </w:rPr>
            <w:t>G02 AND G03 AND G10 AND G11 AND G12 THEN P03</w:t>
          </w:r>
        </w:p>
        <w:p w14:paraId="08990044" w14:textId="77777777" w:rsidR="008209EA" w:rsidRDefault="008209EA" w:rsidP="008209EA">
          <w:pPr>
            <w:pStyle w:val="ListParagraph"/>
            <w:widowControl w:val="0"/>
            <w:tabs>
              <w:tab w:val="left" w:pos="851"/>
            </w:tabs>
            <w:autoSpaceDE w:val="0"/>
            <w:autoSpaceDN w:val="0"/>
            <w:spacing w:line="240" w:lineRule="auto"/>
            <w:ind w:left="851"/>
            <w:contextualSpacing w:val="0"/>
            <w:rPr>
              <w:bCs/>
            </w:rPr>
          </w:pPr>
        </w:p>
        <w:p w14:paraId="6CE431BB" w14:textId="0954BAB7" w:rsidR="008209EA" w:rsidRDefault="008209EA" w:rsidP="008209EA">
          <w:pPr>
            <w:spacing w:line="360" w:lineRule="auto"/>
            <w:ind w:left="131"/>
            <w:rPr>
              <w:szCs w:val="24"/>
            </w:rPr>
          </w:pPr>
          <w:r w:rsidRPr="008209EA">
            <w:rPr>
              <w:bCs/>
            </w:rPr>
            <w:t xml:space="preserve">4. Kaidah4 : IF </w:t>
          </w:r>
          <w:r>
            <w:rPr>
              <w:szCs w:val="24"/>
            </w:rPr>
            <w:t>G01 AND G03 AND G13 AND G14 THEN P04</w:t>
          </w:r>
        </w:p>
        <w:p w14:paraId="00578D7E" w14:textId="63BD5C60" w:rsidR="008209EA" w:rsidRDefault="008209EA" w:rsidP="00DB06F6">
          <w:pPr>
            <w:spacing w:line="360" w:lineRule="auto"/>
            <w:ind w:left="851" w:firstLine="0"/>
            <w:rPr>
              <w:szCs w:val="24"/>
            </w:rPr>
          </w:pPr>
          <w:r>
            <w:rPr>
              <w:szCs w:val="24"/>
            </w:rPr>
            <w:t xml:space="preserve">5. Kaidah5 : IF </w:t>
          </w:r>
          <w:r>
            <w:rPr>
              <w:szCs w:val="24"/>
            </w:rPr>
            <w:t xml:space="preserve">G02 AND G03 AND G11 AND G12 AND G15 </w:t>
          </w:r>
          <w:r w:rsidR="00DB06F6">
            <w:rPr>
              <w:szCs w:val="24"/>
            </w:rPr>
            <w:t>AND G1</w:t>
          </w:r>
          <w:r w:rsidR="00DB06F6">
            <w:rPr>
              <w:szCs w:val="24"/>
            </w:rPr>
            <w:t xml:space="preserve">6 </w:t>
          </w:r>
          <w:r>
            <w:rPr>
              <w:szCs w:val="24"/>
            </w:rPr>
            <w:t>THEN P05</w:t>
          </w:r>
        </w:p>
        <w:p w14:paraId="3A38B302" w14:textId="77777777" w:rsidR="008209EA" w:rsidRDefault="008209EA" w:rsidP="008209EA">
          <w:pPr>
            <w:spacing w:line="360" w:lineRule="auto"/>
            <w:ind w:left="131"/>
            <w:rPr>
              <w:szCs w:val="24"/>
            </w:rPr>
          </w:pPr>
        </w:p>
        <w:p w14:paraId="56C7A929" w14:textId="7430B059" w:rsidR="008209EA" w:rsidRDefault="008209EA" w:rsidP="008209EA">
          <w:pPr>
            <w:spacing w:line="360" w:lineRule="auto"/>
            <w:ind w:left="131"/>
            <w:rPr>
              <w:szCs w:val="24"/>
            </w:rPr>
          </w:pPr>
          <w:r w:rsidRPr="008209EA">
            <w:rPr>
              <w:szCs w:val="24"/>
            </w:rPr>
            <w:t>Berdasarkan kaidah (rule</w:t>
          </w:r>
          <w:r w:rsidR="00023E8A">
            <w:rPr>
              <w:szCs w:val="24"/>
            </w:rPr>
            <w:t>s</w:t>
          </w:r>
          <w:r w:rsidRPr="008209EA">
            <w:rPr>
              <w:szCs w:val="24"/>
            </w:rPr>
            <w:t>) tersebut, maka dapat dijelaskan bahwa :</w:t>
          </w:r>
        </w:p>
        <w:p w14:paraId="379542CE" w14:textId="77777777" w:rsidR="00023E8A" w:rsidRPr="008209EA" w:rsidRDefault="00023E8A" w:rsidP="008209EA">
          <w:pPr>
            <w:spacing w:line="360" w:lineRule="auto"/>
            <w:ind w:left="131"/>
            <w:rPr>
              <w:szCs w:val="24"/>
            </w:rPr>
          </w:pPr>
        </w:p>
        <w:p w14:paraId="1F624D2F" w14:textId="0D3C5AF8" w:rsidR="008209EA" w:rsidRDefault="008209EA" w:rsidP="00023E8A">
          <w:pPr>
            <w:spacing w:line="360" w:lineRule="auto"/>
            <w:ind w:left="1436" w:hanging="585"/>
            <w:jc w:val="left"/>
            <w:rPr>
              <w:rFonts w:eastAsia="Cambria"/>
              <w:b/>
              <w:bCs/>
              <w:color w:val="000000"/>
              <w:szCs w:val="24"/>
              <w:lang w:eastAsia="zh-CN" w:bidi="ar"/>
            </w:rPr>
          </w:pPr>
          <w:r w:rsidRPr="008209EA">
            <w:rPr>
              <w:szCs w:val="24"/>
            </w:rPr>
            <w:t xml:space="preserve">1. </w:t>
          </w:r>
          <w:r w:rsidR="00023E8A">
            <w:rPr>
              <w:szCs w:val="24"/>
            </w:rPr>
            <w:tab/>
          </w:r>
          <w:r w:rsidR="00023E8A">
            <w:rPr>
              <w:szCs w:val="24"/>
            </w:rPr>
            <w:tab/>
          </w:r>
          <w:r w:rsidRPr="00023E8A">
            <w:rPr>
              <w:szCs w:val="24"/>
            </w:rPr>
            <w:t xml:space="preserve">Apabila gejala terlihat adalah kucing </w:t>
          </w:r>
          <w:r w:rsidRPr="00023E8A">
            <w:rPr>
              <w:color w:val="000000"/>
              <w:szCs w:val="24"/>
              <w:lang w:eastAsia="zh-CN" w:bidi="ar"/>
            </w:rPr>
            <w:t>Kulit Kemerahan</w:t>
          </w:r>
          <w:r w:rsidRPr="00023E8A">
            <w:rPr>
              <w:szCs w:val="24"/>
            </w:rPr>
            <w:t xml:space="preserve">, </w:t>
          </w:r>
          <w:r w:rsidRPr="00023E8A">
            <w:rPr>
              <w:rFonts w:eastAsia="Cambria"/>
              <w:color w:val="000000"/>
              <w:szCs w:val="24"/>
              <w:lang w:eastAsia="zh-CN" w:bidi="ar"/>
            </w:rPr>
            <w:t>Bulu Rontok Berlebihan</w:t>
          </w:r>
          <w:r w:rsidRPr="00023E8A">
            <w:rPr>
              <w:rFonts w:eastAsia="Cambria"/>
              <w:color w:val="000000"/>
              <w:szCs w:val="24"/>
              <w:lang w:eastAsia="zh-CN" w:bidi="ar"/>
            </w:rPr>
            <w:t>, K</w:t>
          </w:r>
          <w:r w:rsidRPr="00023E8A">
            <w:rPr>
              <w:rFonts w:eastAsia="Cambria"/>
              <w:color w:val="000000"/>
              <w:szCs w:val="24"/>
              <w:lang w:eastAsia="zh-CN" w:bidi="ar"/>
            </w:rPr>
            <w:t>ebotakan pada Daerah Tubuhnya</w:t>
          </w:r>
          <w:r w:rsidRPr="00023E8A">
            <w:rPr>
              <w:rFonts w:eastAsia="Cambria"/>
              <w:color w:val="000000"/>
              <w:szCs w:val="24"/>
              <w:lang w:eastAsia="zh-CN" w:bidi="ar"/>
            </w:rPr>
            <w:t xml:space="preserve">, </w:t>
          </w:r>
          <w:r w:rsidRPr="00023E8A">
            <w:rPr>
              <w:rFonts w:eastAsia="Cambria"/>
              <w:color w:val="000000"/>
              <w:szCs w:val="24"/>
              <w:lang w:eastAsia="zh-CN" w:bidi="ar"/>
            </w:rPr>
            <w:t>Kulit Kering/Bersisik</w:t>
          </w:r>
          <w:r w:rsidRPr="00023E8A">
            <w:rPr>
              <w:rFonts w:eastAsia="Cambria"/>
              <w:color w:val="000000"/>
              <w:szCs w:val="24"/>
              <w:lang w:eastAsia="zh-CN" w:bidi="ar"/>
            </w:rPr>
            <w:t xml:space="preserve">, </w:t>
          </w:r>
          <w:r w:rsidRPr="00023E8A">
            <w:rPr>
              <w:rFonts w:eastAsia="Cambria"/>
              <w:color w:val="000000"/>
              <w:szCs w:val="24"/>
              <w:lang w:eastAsia="zh-CN" w:bidi="ar"/>
            </w:rPr>
            <w:t>Bercak Putih Seperti Ketombe</w:t>
          </w:r>
          <w:r w:rsidRPr="00023E8A">
            <w:rPr>
              <w:rFonts w:eastAsia="Cambria"/>
              <w:color w:val="000000"/>
              <w:szCs w:val="24"/>
              <w:lang w:eastAsia="zh-CN" w:bidi="ar"/>
            </w:rPr>
            <w:t xml:space="preserve">, </w:t>
          </w:r>
          <w:r w:rsidRPr="00023E8A">
            <w:rPr>
              <w:rFonts w:eastAsia="Cambria"/>
              <w:color w:val="000000"/>
              <w:szCs w:val="24"/>
              <w:lang w:eastAsia="zh-CN" w:bidi="ar"/>
            </w:rPr>
            <w:t>Luka berbentuk Melingkar</w:t>
          </w:r>
          <w:r w:rsidRPr="00023E8A">
            <w:rPr>
              <w:rFonts w:eastAsia="Cambria"/>
              <w:color w:val="000000"/>
              <w:szCs w:val="24"/>
              <w:lang w:eastAsia="zh-CN" w:bidi="ar"/>
            </w:rPr>
            <w:t xml:space="preserve">, </w:t>
          </w:r>
          <w:r w:rsidRPr="00023E8A">
            <w:rPr>
              <w:rFonts w:eastAsia="Cambria"/>
              <w:color w:val="000000"/>
              <w:szCs w:val="24"/>
              <w:lang w:eastAsia="zh-CN" w:bidi="ar"/>
            </w:rPr>
            <w:t>Muncul Kerak pada bagian Telingan dan Wajah</w:t>
          </w:r>
          <w:r w:rsidRPr="00023E8A">
            <w:rPr>
              <w:rFonts w:eastAsia="Cambria"/>
              <w:color w:val="000000"/>
              <w:szCs w:val="24"/>
              <w:lang w:eastAsia="zh-CN" w:bidi="ar"/>
            </w:rPr>
            <w:t xml:space="preserve">, </w:t>
          </w:r>
          <w:r w:rsidRPr="00023E8A">
            <w:rPr>
              <w:rFonts w:eastAsia="Cambria"/>
              <w:color w:val="000000"/>
              <w:szCs w:val="24"/>
              <w:lang w:eastAsia="zh-CN" w:bidi="ar"/>
            </w:rPr>
            <w:t>Terdapat Kerak</w:t>
          </w:r>
          <w:r w:rsidRPr="00023E8A">
            <w:rPr>
              <w:rFonts w:eastAsia="Cambria"/>
              <w:color w:val="000000"/>
              <w:szCs w:val="24"/>
              <w:lang w:eastAsia="zh-CN" w:bidi="ar"/>
            </w:rPr>
            <w:t xml:space="preserve">, </w:t>
          </w:r>
          <w:r w:rsidRPr="00023E8A">
            <w:rPr>
              <w:rFonts w:eastAsia="Cambria"/>
              <w:color w:val="000000"/>
              <w:szCs w:val="24"/>
              <w:lang w:eastAsia="zh-CN" w:bidi="ar"/>
            </w:rPr>
            <w:t>Warna Bulu Pucat dan Kotor Kehitaman</w:t>
          </w:r>
          <w:r w:rsidR="00023E8A" w:rsidRPr="00023E8A">
            <w:rPr>
              <w:rFonts w:eastAsia="Cambria"/>
              <w:color w:val="000000"/>
              <w:szCs w:val="24"/>
              <w:lang w:eastAsia="zh-CN" w:bidi="ar"/>
            </w:rPr>
            <w:t xml:space="preserve"> </w:t>
          </w:r>
          <w:r w:rsidR="00023E8A" w:rsidRPr="00023E8A">
            <w:rPr>
              <w:szCs w:val="24"/>
            </w:rPr>
            <w:t>maka</w:t>
          </w:r>
          <w:r w:rsidR="00023E8A" w:rsidRPr="00023E8A">
            <w:rPr>
              <w:szCs w:val="24"/>
            </w:rPr>
            <w:t xml:space="preserve"> </w:t>
          </w:r>
          <w:r w:rsidR="00023E8A" w:rsidRPr="00023E8A">
            <w:rPr>
              <w:szCs w:val="24"/>
            </w:rPr>
            <w:t>kucing mengalami penyakit</w:t>
          </w:r>
          <w:r w:rsidR="00023E8A" w:rsidRPr="00023E8A">
            <w:rPr>
              <w:szCs w:val="24"/>
            </w:rPr>
            <w:t xml:space="preserve"> </w:t>
          </w:r>
          <w:r w:rsidR="00023E8A" w:rsidRPr="00023E8A">
            <w:rPr>
              <w:rFonts w:eastAsia="Cambria"/>
              <w:b/>
              <w:bCs/>
              <w:color w:val="000000"/>
              <w:szCs w:val="24"/>
              <w:lang w:eastAsia="zh-CN" w:bidi="ar"/>
            </w:rPr>
            <w:t>Dermatophytosis</w:t>
          </w:r>
        </w:p>
        <w:p w14:paraId="353F2610" w14:textId="77777777" w:rsidR="00023E8A" w:rsidRDefault="00023E8A" w:rsidP="00023E8A">
          <w:pPr>
            <w:spacing w:line="360" w:lineRule="auto"/>
            <w:ind w:left="1436" w:hanging="585"/>
            <w:rPr>
              <w:rFonts w:eastAsia="Cambria"/>
              <w:b/>
              <w:bCs/>
              <w:color w:val="000000"/>
              <w:szCs w:val="24"/>
              <w:lang w:eastAsia="zh-CN" w:bidi="ar"/>
            </w:rPr>
          </w:pPr>
        </w:p>
        <w:p w14:paraId="38C14097" w14:textId="5342E220" w:rsidR="00023E8A" w:rsidRDefault="00023E8A" w:rsidP="00023E8A">
          <w:pPr>
            <w:spacing w:line="360" w:lineRule="auto"/>
            <w:ind w:left="1436" w:hanging="585"/>
            <w:jc w:val="left"/>
            <w:rPr>
              <w:rFonts w:eastAsia="Cambria"/>
              <w:b/>
              <w:bCs/>
              <w:color w:val="000000"/>
              <w:szCs w:val="24"/>
              <w:lang w:eastAsia="zh-CN" w:bidi="ar"/>
            </w:rPr>
          </w:pPr>
          <w:r>
            <w:rPr>
              <w:szCs w:val="24"/>
            </w:rPr>
            <w:t>2</w:t>
          </w:r>
          <w:r w:rsidRPr="008209EA">
            <w:rPr>
              <w:szCs w:val="24"/>
            </w:rPr>
            <w:t xml:space="preserve">. </w:t>
          </w:r>
          <w:r>
            <w:rPr>
              <w:szCs w:val="24"/>
            </w:rPr>
            <w:tab/>
          </w:r>
          <w:r>
            <w:rPr>
              <w:szCs w:val="24"/>
            </w:rPr>
            <w:tab/>
          </w:r>
          <w:r w:rsidRPr="00023E8A">
            <w:rPr>
              <w:szCs w:val="24"/>
            </w:rPr>
            <w:t xml:space="preserve">Apabila gejala terlihat adalah kucing </w:t>
          </w:r>
          <w:r w:rsidRPr="00023E8A">
            <w:rPr>
              <w:color w:val="000000"/>
              <w:szCs w:val="24"/>
              <w:lang w:eastAsia="zh-CN" w:bidi="ar"/>
            </w:rPr>
            <w:t>Kulit Kemerahan</w:t>
          </w:r>
          <w:r w:rsidRPr="00023E8A">
            <w:rPr>
              <w:szCs w:val="24"/>
            </w:rPr>
            <w:t xml:space="preserve">, </w:t>
          </w:r>
          <w:r w:rsidRPr="00023E8A">
            <w:rPr>
              <w:rFonts w:eastAsia="Cambria"/>
              <w:color w:val="000000"/>
              <w:szCs w:val="24"/>
              <w:lang w:eastAsia="zh-CN" w:bidi="ar"/>
            </w:rPr>
            <w:t>Bulu Rontok Berlebihan, Kebotakan pada Daerah Tubuhnya, Kulit Kering/Bersisik, Bercak Putih Seperti Ketombe, Muncul Kerak pada bagian Telingan dan Wajah, Terdapat Kerak</w:t>
          </w:r>
          <w:r>
            <w:rPr>
              <w:rFonts w:eastAsia="Cambria"/>
              <w:color w:val="000000"/>
              <w:szCs w:val="24"/>
              <w:lang w:eastAsia="zh-CN" w:bidi="ar"/>
            </w:rPr>
            <w:t xml:space="preserve"> </w:t>
          </w:r>
          <w:r w:rsidRPr="00023E8A">
            <w:rPr>
              <w:szCs w:val="24"/>
            </w:rPr>
            <w:t xml:space="preserve"> maka kucing mengalami penyakit </w:t>
          </w:r>
          <w:r w:rsidRPr="00023E8A">
            <w:rPr>
              <w:rFonts w:eastAsia="Cambria"/>
              <w:b/>
              <w:bCs/>
              <w:color w:val="000000"/>
              <w:szCs w:val="24"/>
              <w:lang w:eastAsia="zh-CN" w:bidi="ar"/>
            </w:rPr>
            <w:t>Scabies</w:t>
          </w:r>
        </w:p>
        <w:p w14:paraId="10C0C4D9" w14:textId="77777777" w:rsidR="00023E8A" w:rsidRDefault="00023E8A" w:rsidP="00023E8A">
          <w:pPr>
            <w:spacing w:line="360" w:lineRule="auto"/>
            <w:ind w:left="1436" w:hanging="585"/>
            <w:jc w:val="left"/>
            <w:rPr>
              <w:rFonts w:eastAsia="Cambria"/>
              <w:b/>
              <w:bCs/>
              <w:color w:val="000000"/>
              <w:szCs w:val="24"/>
              <w:lang w:eastAsia="zh-CN" w:bidi="ar"/>
            </w:rPr>
          </w:pPr>
        </w:p>
        <w:p w14:paraId="429AB08B" w14:textId="5B94F679" w:rsidR="00023E8A" w:rsidRDefault="00023E8A" w:rsidP="00023E8A">
          <w:pPr>
            <w:spacing w:line="360" w:lineRule="auto"/>
            <w:ind w:left="1436" w:hanging="585"/>
            <w:jc w:val="left"/>
            <w:rPr>
              <w:rFonts w:eastAsia="Cambria" w:cs="Times New Roman"/>
              <w:b/>
              <w:bCs/>
              <w:color w:val="000000"/>
              <w:szCs w:val="24"/>
              <w:lang w:eastAsia="zh-CN" w:bidi="ar"/>
            </w:rPr>
          </w:pPr>
          <w:r>
            <w:rPr>
              <w:szCs w:val="24"/>
            </w:rPr>
            <w:t>3</w:t>
          </w:r>
          <w:r w:rsidRPr="008209EA">
            <w:rPr>
              <w:szCs w:val="24"/>
            </w:rPr>
            <w:t xml:space="preserve">. </w:t>
          </w:r>
          <w:r>
            <w:rPr>
              <w:szCs w:val="24"/>
            </w:rPr>
            <w:tab/>
          </w:r>
          <w:r>
            <w:rPr>
              <w:szCs w:val="24"/>
            </w:rPr>
            <w:tab/>
          </w:r>
          <w:r w:rsidRPr="00023E8A">
            <w:rPr>
              <w:rFonts w:cs="Times New Roman"/>
              <w:szCs w:val="24"/>
            </w:rPr>
            <w:t xml:space="preserve">Apabila gejala terlihat adalah kucing </w:t>
          </w:r>
          <w:r w:rsidRPr="00023E8A">
            <w:rPr>
              <w:rFonts w:cs="Times New Roman"/>
              <w:color w:val="000000"/>
              <w:szCs w:val="24"/>
              <w:lang w:eastAsia="zh-CN" w:bidi="ar"/>
            </w:rPr>
            <w:t>Kulit Kemerahan</w:t>
          </w:r>
          <w:r w:rsidRPr="00023E8A">
            <w:rPr>
              <w:rFonts w:cs="Times New Roman"/>
              <w:szCs w:val="24"/>
            </w:rPr>
            <w:t xml:space="preserve">, </w:t>
          </w:r>
          <w:r w:rsidRPr="00023E8A">
            <w:rPr>
              <w:rFonts w:eastAsia="Cambria" w:cs="Times New Roman"/>
              <w:color w:val="000000"/>
              <w:szCs w:val="24"/>
              <w:lang w:eastAsia="zh-CN" w:bidi="ar"/>
            </w:rPr>
            <w:t>Bulu Rontok Berlebihan, Luka Bernanah</w:t>
          </w:r>
          <w:r w:rsidRPr="00023E8A">
            <w:rPr>
              <w:rFonts w:cs="Times New Roman"/>
              <w:szCs w:val="24"/>
            </w:rPr>
            <w:t xml:space="preserve">, </w:t>
          </w:r>
          <w:r w:rsidRPr="00023E8A">
            <w:rPr>
              <w:rFonts w:eastAsia="Cambria" w:cs="Times New Roman"/>
              <w:color w:val="000000"/>
              <w:szCs w:val="24"/>
              <w:lang w:eastAsia="zh-CN" w:bidi="ar"/>
            </w:rPr>
            <w:t>Luka Berbentuk Benjolan</w:t>
          </w:r>
          <w:r w:rsidRPr="00023E8A">
            <w:rPr>
              <w:rFonts w:cs="Times New Roman"/>
              <w:szCs w:val="24"/>
            </w:rPr>
            <w:t xml:space="preserve">, </w:t>
          </w:r>
          <w:r w:rsidRPr="00023E8A">
            <w:rPr>
              <w:rFonts w:cs="Times New Roman"/>
              <w:szCs w:val="24"/>
            </w:rPr>
            <w:t>Mengeluarkan Bau Tak Sedap</w:t>
          </w:r>
          <w:r w:rsidRPr="00023E8A">
            <w:rPr>
              <w:rFonts w:cs="Times New Roman"/>
              <w:szCs w:val="24"/>
            </w:rPr>
            <w:t xml:space="preserve"> </w:t>
          </w:r>
          <w:r w:rsidRPr="00023E8A">
            <w:rPr>
              <w:rFonts w:cs="Times New Roman"/>
              <w:szCs w:val="24"/>
            </w:rPr>
            <w:t xml:space="preserve">maka kucing mengalami penyakit </w:t>
          </w:r>
          <w:r w:rsidRPr="00023E8A">
            <w:rPr>
              <w:rFonts w:eastAsia="Cambria" w:cs="Times New Roman"/>
              <w:b/>
              <w:bCs/>
              <w:color w:val="000000"/>
              <w:szCs w:val="24"/>
              <w:lang w:eastAsia="zh-CN" w:bidi="ar"/>
            </w:rPr>
            <w:t>Pyoderma</w:t>
          </w:r>
        </w:p>
        <w:p w14:paraId="5D5DECD6" w14:textId="77777777" w:rsidR="00023E8A" w:rsidRDefault="00023E8A" w:rsidP="00023E8A">
          <w:pPr>
            <w:spacing w:line="360" w:lineRule="auto"/>
            <w:ind w:left="1436" w:hanging="585"/>
            <w:jc w:val="left"/>
            <w:rPr>
              <w:rFonts w:cs="Times New Roman"/>
              <w:szCs w:val="24"/>
            </w:rPr>
          </w:pPr>
        </w:p>
        <w:p w14:paraId="014D7A74" w14:textId="5DF659EF" w:rsidR="00023E8A" w:rsidRDefault="00023E8A" w:rsidP="00023E8A">
          <w:pPr>
            <w:spacing w:line="360" w:lineRule="auto"/>
            <w:ind w:left="1436" w:hanging="585"/>
            <w:jc w:val="left"/>
            <w:rPr>
              <w:rFonts w:eastAsia="Cambria" w:cs="Times New Roman"/>
              <w:b/>
              <w:bCs/>
              <w:color w:val="000000"/>
              <w:szCs w:val="24"/>
              <w:lang w:eastAsia="zh-CN" w:bidi="ar"/>
            </w:rPr>
          </w:pPr>
          <w:r>
            <w:rPr>
              <w:szCs w:val="24"/>
            </w:rPr>
            <w:t>4</w:t>
          </w:r>
          <w:r w:rsidRPr="008209EA">
            <w:rPr>
              <w:szCs w:val="24"/>
            </w:rPr>
            <w:t xml:space="preserve">. </w:t>
          </w:r>
          <w:r>
            <w:rPr>
              <w:szCs w:val="24"/>
            </w:rPr>
            <w:tab/>
          </w:r>
          <w:r>
            <w:rPr>
              <w:szCs w:val="24"/>
            </w:rPr>
            <w:tab/>
          </w:r>
          <w:r w:rsidRPr="00023E8A">
            <w:rPr>
              <w:rFonts w:cs="Times New Roman"/>
              <w:szCs w:val="24"/>
            </w:rPr>
            <w:t xml:space="preserve">Apabila gejala terlihat adalah kucing </w:t>
          </w:r>
          <w:r w:rsidRPr="00023E8A">
            <w:rPr>
              <w:rFonts w:cs="Times New Roman"/>
              <w:color w:val="000000"/>
              <w:szCs w:val="24"/>
              <w:lang w:eastAsia="zh-CN" w:bidi="ar"/>
            </w:rPr>
            <w:t>Menggaruk-garuk badan berlebihan</w:t>
          </w:r>
          <w:r w:rsidRPr="00023E8A">
            <w:rPr>
              <w:rFonts w:cs="Times New Roman"/>
              <w:szCs w:val="24"/>
            </w:rPr>
            <w:t>,</w:t>
          </w:r>
          <w:r w:rsidRPr="00023E8A">
            <w:t xml:space="preserve"> </w:t>
          </w:r>
          <w:r w:rsidRPr="00023E8A">
            <w:rPr>
              <w:rFonts w:cs="Times New Roman"/>
              <w:szCs w:val="24"/>
            </w:rPr>
            <w:t>Bulu Rontok Berlebihan</w:t>
          </w:r>
          <w:r w:rsidRPr="00023E8A">
            <w:rPr>
              <w:rFonts w:eastAsia="Cambria" w:cs="Times New Roman"/>
              <w:color w:val="000000"/>
              <w:szCs w:val="24"/>
              <w:lang w:eastAsia="zh-CN" w:bidi="ar"/>
            </w:rPr>
            <w:t>, Bintik-bintik kecil pada Bulu</w:t>
          </w:r>
          <w:r w:rsidRPr="00023E8A">
            <w:rPr>
              <w:rFonts w:cs="Times New Roman"/>
              <w:szCs w:val="24"/>
            </w:rPr>
            <w:t xml:space="preserve">, </w:t>
          </w:r>
          <w:r w:rsidRPr="00023E8A">
            <w:rPr>
              <w:rFonts w:eastAsia="Cambria" w:cs="Times New Roman"/>
              <w:color w:val="000000"/>
              <w:szCs w:val="24"/>
              <w:lang w:eastAsia="zh-CN" w:bidi="ar"/>
            </w:rPr>
            <w:t xml:space="preserve">Warna Bulu Pucat dan Kotor Kehitaman </w:t>
          </w:r>
          <w:r w:rsidRPr="00023E8A">
            <w:rPr>
              <w:rFonts w:cs="Times New Roman"/>
              <w:szCs w:val="24"/>
            </w:rPr>
            <w:t xml:space="preserve">maka kucing mengalami penyakit </w:t>
          </w:r>
          <w:r w:rsidRPr="00023E8A">
            <w:rPr>
              <w:rFonts w:eastAsia="Cambria" w:cs="Times New Roman"/>
              <w:b/>
              <w:bCs/>
              <w:color w:val="000000"/>
              <w:szCs w:val="24"/>
              <w:lang w:eastAsia="zh-CN" w:bidi="ar"/>
            </w:rPr>
            <w:t>Infestasi Kutu</w:t>
          </w:r>
        </w:p>
        <w:p w14:paraId="7F4E3F2B" w14:textId="77777777" w:rsidR="00023E8A" w:rsidRDefault="00023E8A" w:rsidP="00023E8A">
          <w:pPr>
            <w:spacing w:line="360" w:lineRule="auto"/>
            <w:ind w:left="1436" w:hanging="585"/>
            <w:jc w:val="left"/>
            <w:rPr>
              <w:rFonts w:eastAsia="Cambria" w:cs="Times New Roman"/>
              <w:b/>
              <w:bCs/>
              <w:color w:val="000000"/>
              <w:szCs w:val="24"/>
              <w:lang w:eastAsia="zh-CN" w:bidi="ar"/>
            </w:rPr>
          </w:pPr>
        </w:p>
        <w:p w14:paraId="16574C05" w14:textId="2F852ECE" w:rsidR="00023E8A" w:rsidRDefault="00023E8A" w:rsidP="00023E8A">
          <w:pPr>
            <w:spacing w:line="360" w:lineRule="auto"/>
            <w:ind w:left="1436" w:hanging="585"/>
            <w:jc w:val="left"/>
            <w:rPr>
              <w:rFonts w:eastAsia="Cambria" w:cs="Times New Roman"/>
              <w:b/>
              <w:bCs/>
              <w:color w:val="000000"/>
              <w:szCs w:val="24"/>
              <w:lang w:eastAsia="zh-CN" w:bidi="ar"/>
            </w:rPr>
          </w:pPr>
          <w:r>
            <w:rPr>
              <w:szCs w:val="24"/>
            </w:rPr>
            <w:t>5</w:t>
          </w:r>
          <w:r w:rsidRPr="008209EA">
            <w:rPr>
              <w:szCs w:val="24"/>
            </w:rPr>
            <w:t xml:space="preserve">. </w:t>
          </w:r>
          <w:r>
            <w:rPr>
              <w:szCs w:val="24"/>
            </w:rPr>
            <w:tab/>
          </w:r>
          <w:r>
            <w:rPr>
              <w:szCs w:val="24"/>
            </w:rPr>
            <w:tab/>
          </w:r>
          <w:r w:rsidRPr="00023E8A">
            <w:rPr>
              <w:rFonts w:cs="Times New Roman"/>
              <w:szCs w:val="24"/>
            </w:rPr>
            <w:t>Apabila gejala terlihat adalah Kulit Kemerahan,</w:t>
          </w:r>
          <w:r w:rsidRPr="00023E8A">
            <w:t xml:space="preserve"> </w:t>
          </w:r>
          <w:r w:rsidRPr="00023E8A">
            <w:rPr>
              <w:rFonts w:cs="Times New Roman"/>
              <w:szCs w:val="24"/>
            </w:rPr>
            <w:t>Bulu Rontok Berlebihan</w:t>
          </w:r>
          <w:r w:rsidRPr="00023E8A">
            <w:rPr>
              <w:rFonts w:eastAsia="Cambria" w:cs="Times New Roman"/>
              <w:color w:val="000000"/>
              <w:szCs w:val="24"/>
              <w:lang w:eastAsia="zh-CN" w:bidi="ar"/>
            </w:rPr>
            <w:t>, Luka Berbentuk Benjolan</w:t>
          </w:r>
          <w:r w:rsidRPr="00023E8A">
            <w:rPr>
              <w:rFonts w:cs="Times New Roman"/>
              <w:szCs w:val="24"/>
            </w:rPr>
            <w:t xml:space="preserve">, </w:t>
          </w:r>
          <w:r w:rsidRPr="00023E8A">
            <w:rPr>
              <w:rFonts w:eastAsia="Cambria" w:cs="Times New Roman"/>
              <w:color w:val="000000"/>
              <w:szCs w:val="24"/>
              <w:lang w:eastAsia="zh-CN" w:bidi="ar"/>
            </w:rPr>
            <w:t xml:space="preserve">Mengeluarkan Bau Tak Sedap dan </w:t>
          </w:r>
          <w:r w:rsidR="00DB06F6" w:rsidRPr="00DB06F6">
            <w:rPr>
              <w:rFonts w:eastAsia="Cambria" w:cs="Times New Roman"/>
              <w:color w:val="000000"/>
              <w:szCs w:val="24"/>
              <w:lang w:eastAsia="zh-CN" w:bidi="ar"/>
            </w:rPr>
            <w:t xml:space="preserve">Jerawat/Komedo pada Bagian Dagu </w:t>
          </w:r>
          <w:r w:rsidRPr="00023E8A">
            <w:rPr>
              <w:rFonts w:eastAsia="Cambria" w:cs="Times New Roman"/>
              <w:color w:val="000000"/>
              <w:szCs w:val="24"/>
              <w:lang w:eastAsia="zh-CN" w:bidi="ar"/>
            </w:rPr>
            <w:t xml:space="preserve"> </w:t>
          </w:r>
          <w:r w:rsidRPr="00023E8A">
            <w:rPr>
              <w:rFonts w:cs="Times New Roman"/>
              <w:szCs w:val="24"/>
            </w:rPr>
            <w:t xml:space="preserve">maka kucing mengalami penyakit </w:t>
          </w:r>
          <w:r w:rsidR="00DB06F6" w:rsidRPr="00DB06F6">
            <w:rPr>
              <w:rFonts w:eastAsia="Cambria" w:cs="Times New Roman"/>
              <w:b/>
              <w:bCs/>
              <w:color w:val="000000"/>
              <w:szCs w:val="24"/>
              <w:lang w:eastAsia="zh-CN" w:bidi="ar"/>
            </w:rPr>
            <w:t>Feline Acne</w:t>
          </w:r>
        </w:p>
        <w:p w14:paraId="2E0C1C08" w14:textId="77777777" w:rsidR="00023E8A" w:rsidRPr="00023E8A" w:rsidRDefault="00023E8A" w:rsidP="00023E8A">
          <w:pPr>
            <w:spacing w:line="360" w:lineRule="auto"/>
            <w:ind w:left="1436" w:hanging="585"/>
            <w:jc w:val="left"/>
            <w:rPr>
              <w:rFonts w:cs="Times New Roman"/>
              <w:szCs w:val="24"/>
            </w:rPr>
          </w:pPr>
        </w:p>
        <w:p w14:paraId="0612B285" w14:textId="77777777" w:rsidR="00023E8A" w:rsidRDefault="00023E8A" w:rsidP="00023E8A">
          <w:pPr>
            <w:spacing w:line="360" w:lineRule="auto"/>
            <w:ind w:left="1436" w:hanging="585"/>
            <w:jc w:val="left"/>
            <w:rPr>
              <w:rFonts w:eastAsia="Cambria" w:cs="Times New Roman"/>
              <w:b/>
              <w:bCs/>
              <w:color w:val="000000"/>
              <w:szCs w:val="24"/>
              <w:lang w:eastAsia="zh-CN" w:bidi="ar"/>
            </w:rPr>
          </w:pPr>
        </w:p>
        <w:p w14:paraId="5578179A" w14:textId="77777777" w:rsidR="00023E8A" w:rsidRPr="00023E8A" w:rsidRDefault="00023E8A" w:rsidP="00023E8A">
          <w:pPr>
            <w:spacing w:line="360" w:lineRule="auto"/>
            <w:ind w:left="1436" w:hanging="585"/>
            <w:jc w:val="left"/>
            <w:rPr>
              <w:rFonts w:cs="Times New Roman"/>
              <w:szCs w:val="24"/>
            </w:rPr>
          </w:pPr>
        </w:p>
        <w:p w14:paraId="145F6872" w14:textId="77777777" w:rsidR="00023E8A" w:rsidRPr="00023E8A" w:rsidRDefault="00023E8A" w:rsidP="00023E8A">
          <w:pPr>
            <w:spacing w:line="360" w:lineRule="auto"/>
            <w:ind w:left="1436" w:hanging="585"/>
            <w:jc w:val="left"/>
            <w:rPr>
              <w:rFonts w:cs="Times New Roman"/>
              <w:szCs w:val="24"/>
            </w:rPr>
          </w:pPr>
        </w:p>
        <w:p w14:paraId="0096270F" w14:textId="72068311" w:rsidR="004B02B2" w:rsidRDefault="004B02B2" w:rsidP="00DB06F6">
          <w:pPr>
            <w:widowControl w:val="0"/>
            <w:tabs>
              <w:tab w:val="left" w:pos="851"/>
            </w:tabs>
            <w:autoSpaceDE w:val="0"/>
            <w:autoSpaceDN w:val="0"/>
            <w:spacing w:line="240" w:lineRule="auto"/>
            <w:ind w:left="426" w:firstLine="0"/>
            <w:contextualSpacing w:val="0"/>
            <w:rPr>
              <w:b/>
            </w:rPr>
          </w:pPr>
          <w:r w:rsidRPr="00DB06F6">
            <w:rPr>
              <w:b/>
            </w:rPr>
            <w:t xml:space="preserve">4. </w:t>
          </w:r>
          <w:r w:rsidR="00DB06F6">
            <w:rPr>
              <w:b/>
            </w:rPr>
            <w:tab/>
          </w:r>
          <w:r w:rsidRPr="00DB06F6">
            <w:rPr>
              <w:b/>
            </w:rPr>
            <w:t>P</w:t>
          </w:r>
          <w:r w:rsidR="00DB06F6">
            <w:rPr>
              <w:b/>
            </w:rPr>
            <w:t>erhitungan Nilai Probabilitas</w:t>
          </w:r>
        </w:p>
        <w:p w14:paraId="2010CF3E" w14:textId="27AB9B73" w:rsidR="00586658" w:rsidRPr="00586658" w:rsidRDefault="00586658" w:rsidP="00586658">
          <w:pPr>
            <w:widowControl w:val="0"/>
            <w:tabs>
              <w:tab w:val="left" w:pos="851"/>
            </w:tabs>
            <w:autoSpaceDE w:val="0"/>
            <w:autoSpaceDN w:val="0"/>
            <w:spacing w:line="240" w:lineRule="auto"/>
            <w:ind w:left="851" w:hanging="425"/>
            <w:contextualSpacing w:val="0"/>
            <w:rPr>
              <w:bCs/>
            </w:rPr>
          </w:pPr>
          <w:r w:rsidRPr="00586658">
            <w:rPr>
              <w:bCs/>
            </w:rPr>
            <w:tab/>
          </w:r>
        </w:p>
        <w:p w14:paraId="639BE9C6" w14:textId="6C12C9F6" w:rsidR="00586658" w:rsidRPr="00586658" w:rsidRDefault="00586658" w:rsidP="00586658">
          <w:pPr>
            <w:widowControl w:val="0"/>
            <w:tabs>
              <w:tab w:val="left" w:pos="851"/>
            </w:tabs>
            <w:autoSpaceDE w:val="0"/>
            <w:autoSpaceDN w:val="0"/>
            <w:spacing w:line="240" w:lineRule="auto"/>
            <w:ind w:left="851" w:hanging="425"/>
            <w:contextualSpacing w:val="0"/>
            <w:rPr>
              <w:bCs/>
            </w:rPr>
          </w:pPr>
          <w:r w:rsidRPr="00586658">
            <w:rPr>
              <w:bCs/>
            </w:rPr>
            <w:tab/>
          </w:r>
          <w:r>
            <w:rPr>
              <w:bCs/>
            </w:rPr>
            <w:tab/>
          </w:r>
          <w:r w:rsidRPr="00586658">
            <w:rPr>
              <w:bCs/>
            </w:rPr>
            <w:t xml:space="preserve">Untuk menghitung nilai probabilitas hingga mendapatkan tingkat akurasi Sistem Pakar dalam mengukur tingkat keparahan penyakit </w:t>
          </w:r>
          <w:r>
            <w:rPr>
              <w:bCs/>
            </w:rPr>
            <w:t>kulit kucing anggora</w:t>
          </w:r>
          <w:r w:rsidRPr="00586658">
            <w:rPr>
              <w:bCs/>
            </w:rPr>
            <w:t xml:space="preserve"> dengan metode Forward Chaining, maka dilakukan dengan peritungan menggunakan rumus probalilitas sebagai berikut:</w:t>
          </w:r>
        </w:p>
        <w:p w14:paraId="3CA6DFF7" w14:textId="68EAE2F7" w:rsidR="00586658" w:rsidRDefault="00586658" w:rsidP="00DB06F6">
          <w:pPr>
            <w:widowControl w:val="0"/>
            <w:tabs>
              <w:tab w:val="left" w:pos="851"/>
            </w:tabs>
            <w:autoSpaceDE w:val="0"/>
            <w:autoSpaceDN w:val="0"/>
            <w:spacing w:line="240" w:lineRule="auto"/>
            <w:ind w:left="426" w:firstLine="0"/>
            <w:contextualSpacing w:val="0"/>
            <w:rPr>
              <w:b/>
            </w:rPr>
          </w:pPr>
          <w:r>
            <w:rPr>
              <w:b/>
            </w:rPr>
            <w:tab/>
          </w:r>
        </w:p>
        <w:p w14:paraId="4CA2FFFD" w14:textId="6C72AA01" w:rsidR="005E57C9" w:rsidRDefault="00586658" w:rsidP="00514F8A">
          <w:pPr>
            <w:ind w:left="851" w:hanging="142"/>
            <w:rPr>
              <w:b/>
              <w:bCs/>
              <w:iCs/>
              <w:lang w:val="en-US"/>
            </w:rPr>
          </w:pPr>
          <w:r>
            <w:rPr>
              <w:b/>
            </w:rPr>
            <w:tab/>
          </w:r>
          <w:r w:rsidRPr="00AC3C69">
            <w:rPr>
              <w:rFonts w:eastAsiaTheme="minorEastAsia"/>
              <w:bCs/>
              <w:iCs/>
              <w:lang w:val="en-US"/>
            </w:rPr>
            <w:t xml:space="preserve">P(A) = ( </w:t>
          </w:r>
          <m:oMath>
            <m:f>
              <m:fPr>
                <m:ctrlPr>
                  <w:rPr>
                    <w:rFonts w:ascii="Cambria Math" w:hAnsi="Cambria Math"/>
                    <w:bCs/>
                    <w:iCs/>
                    <w:lang w:val="en-US"/>
                  </w:rPr>
                </m:ctrlPr>
              </m:fPr>
              <m:num>
                <m:r>
                  <m:rPr>
                    <m:sty m:val="p"/>
                  </m:rPr>
                  <w:rPr>
                    <w:rFonts w:ascii="Cambria Math" w:hAnsi="Cambria Math"/>
                    <w:lang w:val="en-US"/>
                  </w:rPr>
                  <m:t xml:space="preserve">x </m:t>
                </m:r>
              </m:num>
              <m:den>
                <m:r>
                  <m:rPr>
                    <m:sty m:val="p"/>
                  </m:rPr>
                  <w:rPr>
                    <w:rFonts w:ascii="Cambria Math" w:hAnsi="Cambria Math"/>
                    <w:lang w:val="en-US"/>
                  </w:rPr>
                  <m:t>y</m:t>
                </m:r>
              </m:den>
            </m:f>
            <m:r>
              <m:rPr>
                <m:sty m:val="p"/>
              </m:rPr>
              <w:rPr>
                <w:rFonts w:ascii="Cambria Math" w:hAnsi="Cambria Math"/>
                <w:lang w:val="en-US"/>
              </w:rPr>
              <m:t xml:space="preserve"> </m:t>
            </m:r>
          </m:oMath>
          <w:r w:rsidRPr="00AC3C69">
            <w:rPr>
              <w:b/>
              <w:bCs/>
              <w:iCs/>
              <w:lang w:val="en-US"/>
            </w:rPr>
            <w:t>) × 100</w:t>
          </w:r>
          <w:r>
            <w:rPr>
              <w:b/>
              <w:bCs/>
              <w:iCs/>
              <w:lang w:val="en-US"/>
            </w:rPr>
            <w:t>%</w:t>
          </w:r>
        </w:p>
        <w:p w14:paraId="6F5D521A" w14:textId="298A5133" w:rsidR="00586658" w:rsidRPr="00514F8A" w:rsidRDefault="00586658" w:rsidP="00586658">
          <w:pPr>
            <w:pStyle w:val="ListParagraph"/>
            <w:numPr>
              <w:ilvl w:val="0"/>
              <w:numId w:val="19"/>
            </w:numPr>
            <w:rPr>
              <w:iCs/>
              <w:lang w:val="en-US"/>
            </w:rPr>
          </w:pPr>
          <w:r w:rsidRPr="00586658">
            <w:rPr>
              <w:iCs/>
            </w:rPr>
            <w:t>Gejala yang Diterima: [G02, G03, G04, G05, G06, G08, G09]</w:t>
          </w:r>
        </w:p>
        <w:p w14:paraId="12C5BB22" w14:textId="77777777" w:rsidR="00514F8A" w:rsidRPr="00586658" w:rsidRDefault="00514F8A" w:rsidP="00806F5D">
          <w:pPr>
            <w:pStyle w:val="ListParagraph"/>
            <w:ind w:left="851" w:hanging="284"/>
            <w:rPr>
              <w:iCs/>
              <w:lang w:val="en-US"/>
            </w:rPr>
          </w:pPr>
        </w:p>
        <w:p w14:paraId="6F263D51" w14:textId="4FAE120C" w:rsidR="00514F8A" w:rsidRPr="00514F8A" w:rsidRDefault="00514F8A" w:rsidP="00806F5D">
          <w:pPr>
            <w:ind w:left="851" w:hanging="142"/>
            <w:rPr>
              <w:b/>
              <w:bCs/>
              <w:iCs/>
              <w:lang w:val="en-US"/>
            </w:rPr>
          </w:pPr>
          <w:r>
            <w:rPr>
              <w:b/>
              <w:bCs/>
              <w:iCs/>
              <w:lang w:val="en-US"/>
            </w:rPr>
            <w:t>4.1</w:t>
          </w:r>
          <w:r w:rsidR="00806F5D">
            <w:rPr>
              <w:b/>
              <w:bCs/>
              <w:iCs/>
              <w:lang w:val="en-US"/>
            </w:rPr>
            <w:tab/>
          </w:r>
          <w:r w:rsidRPr="00514F8A">
            <w:rPr>
              <w:b/>
              <w:bCs/>
              <w:iCs/>
              <w:lang w:val="en-US"/>
            </w:rPr>
            <w:t>Iterasi Penyakit (P01)</w:t>
          </w:r>
          <w:r>
            <w:rPr>
              <w:b/>
              <w:bCs/>
              <w:iCs/>
              <w:lang w:val="en-US"/>
            </w:rPr>
            <w:t xml:space="preserve"> </w:t>
          </w:r>
          <w:r w:rsidRPr="00514F8A">
            <w:rPr>
              <w:b/>
              <w:bCs/>
              <w:iCs/>
              <w:lang w:val="en-US"/>
            </w:rPr>
            <w:t>:</w:t>
          </w:r>
        </w:p>
        <w:p w14:paraId="290B51A6" w14:textId="77777777" w:rsidR="00514F8A" w:rsidRPr="00514F8A" w:rsidRDefault="00514F8A" w:rsidP="00806F5D">
          <w:pPr>
            <w:numPr>
              <w:ilvl w:val="0"/>
              <w:numId w:val="47"/>
            </w:numPr>
            <w:tabs>
              <w:tab w:val="clear" w:pos="1069"/>
              <w:tab w:val="num" w:pos="1648"/>
              <w:tab w:val="num" w:pos="1724"/>
            </w:tabs>
            <w:ind w:left="1703" w:hanging="284"/>
            <w:rPr>
              <w:iCs/>
              <w:lang w:val="en-US"/>
            </w:rPr>
          </w:pPr>
          <w:r w:rsidRPr="00514F8A">
            <w:rPr>
              <w:iCs/>
              <w:lang w:val="en-US"/>
            </w:rPr>
            <w:t>Total Gejala Penyakit A: 9</w:t>
          </w:r>
        </w:p>
        <w:p w14:paraId="0690B5A6" w14:textId="77777777" w:rsidR="00514F8A" w:rsidRPr="00514F8A" w:rsidRDefault="00514F8A" w:rsidP="00806F5D">
          <w:pPr>
            <w:numPr>
              <w:ilvl w:val="0"/>
              <w:numId w:val="47"/>
            </w:numPr>
            <w:tabs>
              <w:tab w:val="clear" w:pos="1069"/>
              <w:tab w:val="num" w:pos="1648"/>
              <w:tab w:val="num" w:pos="1724"/>
            </w:tabs>
            <w:ind w:left="1703" w:hanging="284"/>
            <w:rPr>
              <w:iCs/>
              <w:lang w:val="en-US"/>
            </w:rPr>
          </w:pPr>
          <w:r w:rsidRPr="00514F8A">
            <w:rPr>
              <w:iCs/>
              <w:lang w:val="en-US"/>
            </w:rPr>
            <w:t xml:space="preserve">Gejala yang Cocok: [G02, G03, G04, G05, G06, G08, G09] </w:t>
          </w:r>
        </w:p>
        <w:p w14:paraId="324825A5" w14:textId="13A39B7D" w:rsidR="00514F8A" w:rsidRPr="00514F8A" w:rsidRDefault="00514F8A" w:rsidP="00806F5D">
          <w:pPr>
            <w:ind w:left="1843" w:hanging="263"/>
            <w:rPr>
              <w:iCs/>
              <w:lang w:val="en-US"/>
            </w:rPr>
          </w:pPr>
          <w:r w:rsidRPr="00514F8A">
            <w:rPr>
              <w:iCs/>
              <w:lang w:val="en-US"/>
            </w:rPr>
            <w:t>(jumlah = 7)</w:t>
          </w:r>
        </w:p>
        <w:p w14:paraId="2EB46A1A" w14:textId="5F259AC7" w:rsidR="00514F8A" w:rsidRDefault="00514F8A" w:rsidP="00806F5D">
          <w:pPr>
            <w:ind w:left="1703" w:hanging="284"/>
            <w:rPr>
              <w:iCs/>
            </w:rPr>
          </w:pPr>
          <w:r>
            <w:rPr>
              <w:b/>
            </w:rPr>
            <w:tab/>
          </w:r>
          <w:r w:rsidRPr="00AC3C69">
            <w:rPr>
              <w:rFonts w:eastAsiaTheme="minorEastAsia"/>
              <w:bCs/>
              <w:iCs/>
              <w:lang w:val="en-US"/>
            </w:rPr>
            <w:t xml:space="preserve">P(A) = ( </w:t>
          </w:r>
          <m:oMath>
            <m:f>
              <m:fPr>
                <m:ctrlPr>
                  <w:rPr>
                    <w:rFonts w:ascii="Cambria Math" w:hAnsi="Cambria Math"/>
                    <w:bCs/>
                    <w:iCs/>
                    <w:lang w:val="en-US"/>
                  </w:rPr>
                </m:ctrlPr>
              </m:fPr>
              <m:num>
                <m:r>
                  <m:rPr>
                    <m:sty m:val="p"/>
                  </m:rPr>
                  <w:rPr>
                    <w:rFonts w:ascii="Cambria Math" w:hAnsi="Cambria Math"/>
                    <w:lang w:val="en-US"/>
                  </w:rPr>
                  <m:t>7</m:t>
                </m:r>
              </m:num>
              <m:den>
                <m:r>
                  <m:rPr>
                    <m:sty m:val="p"/>
                  </m:rPr>
                  <w:rPr>
                    <w:rFonts w:ascii="Cambria Math" w:hAnsi="Cambria Math"/>
                    <w:lang w:val="en-US"/>
                  </w:rPr>
                  <m:t>9</m:t>
                </m:r>
              </m:den>
            </m:f>
            <m:r>
              <m:rPr>
                <m:sty m:val="p"/>
              </m:rPr>
              <w:rPr>
                <w:rFonts w:ascii="Cambria Math" w:hAnsi="Cambria Math"/>
                <w:lang w:val="en-US"/>
              </w:rPr>
              <m:t xml:space="preserve"> </m:t>
            </m:r>
            <m:r>
              <m:rPr>
                <m:sty m:val="p"/>
              </m:rPr>
              <w:rPr>
                <w:rFonts w:ascii="Cambria Math" w:hAnsi="Cambria Math"/>
                <w:lang w:val="en-US"/>
              </w:rPr>
              <m:t xml:space="preserve"> </m:t>
            </m:r>
          </m:oMath>
          <w:r w:rsidRPr="00AC3C69">
            <w:rPr>
              <w:b/>
              <w:bCs/>
              <w:iCs/>
              <w:lang w:val="en-US"/>
            </w:rPr>
            <w:t>) × 100</w:t>
          </w:r>
          <w:r>
            <w:rPr>
              <w:b/>
              <w:bCs/>
              <w:iCs/>
              <w:lang w:val="en-US"/>
            </w:rPr>
            <w:t>%</w:t>
          </w:r>
          <w:r>
            <w:rPr>
              <w:b/>
              <w:bCs/>
              <w:iCs/>
              <w:lang w:val="en-US"/>
            </w:rPr>
            <w:t xml:space="preserve"> = </w:t>
          </w:r>
          <w:r w:rsidRPr="00514F8A">
            <w:rPr>
              <w:iCs/>
            </w:rPr>
            <w:t>77.78%</w:t>
          </w:r>
        </w:p>
        <w:p w14:paraId="15185773" w14:textId="77777777" w:rsidR="00806F5D" w:rsidRDefault="00806F5D" w:rsidP="00806F5D">
          <w:pPr>
            <w:ind w:left="1703" w:hanging="284"/>
            <w:rPr>
              <w:iCs/>
            </w:rPr>
          </w:pPr>
        </w:p>
        <w:p w14:paraId="04607319" w14:textId="7DA53853" w:rsidR="00806F5D" w:rsidRDefault="00806F5D" w:rsidP="00806F5D">
          <w:pPr>
            <w:ind w:left="851" w:hanging="142"/>
            <w:rPr>
              <w:b/>
              <w:bCs/>
              <w:iCs/>
              <w:lang w:val="en-US"/>
            </w:rPr>
          </w:pPr>
          <w:r>
            <w:rPr>
              <w:b/>
              <w:bCs/>
              <w:iCs/>
              <w:lang w:val="en-US"/>
            </w:rPr>
            <w:t>4.</w:t>
          </w:r>
          <w:r w:rsidR="00DB2484">
            <w:rPr>
              <w:b/>
              <w:bCs/>
              <w:iCs/>
              <w:lang w:val="en-US"/>
            </w:rPr>
            <w:t>2</w:t>
          </w:r>
          <w:r>
            <w:rPr>
              <w:b/>
              <w:bCs/>
              <w:iCs/>
              <w:lang w:val="en-US"/>
            </w:rPr>
            <w:tab/>
          </w:r>
          <w:r w:rsidRPr="00514F8A">
            <w:rPr>
              <w:b/>
              <w:bCs/>
              <w:iCs/>
              <w:lang w:val="en-US"/>
            </w:rPr>
            <w:t>Iterasi Penyakit (P0</w:t>
          </w:r>
          <w:r>
            <w:rPr>
              <w:b/>
              <w:bCs/>
              <w:iCs/>
              <w:lang w:val="en-US"/>
            </w:rPr>
            <w:t>2</w:t>
          </w:r>
          <w:r w:rsidRPr="00514F8A">
            <w:rPr>
              <w:b/>
              <w:bCs/>
              <w:iCs/>
              <w:lang w:val="en-US"/>
            </w:rPr>
            <w:t>)</w:t>
          </w:r>
          <w:r>
            <w:rPr>
              <w:b/>
              <w:bCs/>
              <w:iCs/>
              <w:lang w:val="en-US"/>
            </w:rPr>
            <w:t xml:space="preserve"> </w:t>
          </w:r>
          <w:r w:rsidRPr="00514F8A">
            <w:rPr>
              <w:b/>
              <w:bCs/>
              <w:iCs/>
              <w:lang w:val="en-US"/>
            </w:rPr>
            <w:t>:</w:t>
          </w:r>
        </w:p>
        <w:p w14:paraId="59984038" w14:textId="77777777" w:rsidR="00806F5D" w:rsidRDefault="00806F5D" w:rsidP="0058250E">
          <w:pPr>
            <w:numPr>
              <w:ilvl w:val="0"/>
              <w:numId w:val="47"/>
            </w:numPr>
            <w:tabs>
              <w:tab w:val="clear" w:pos="1069"/>
              <w:tab w:val="num" w:pos="1648"/>
              <w:tab w:val="num" w:pos="1724"/>
            </w:tabs>
            <w:ind w:left="1703" w:hanging="284"/>
            <w:rPr>
              <w:iCs/>
              <w:lang w:val="en-US"/>
            </w:rPr>
          </w:pPr>
          <w:r w:rsidRPr="00514F8A">
            <w:rPr>
              <w:iCs/>
              <w:lang w:val="en-US"/>
            </w:rPr>
            <w:t xml:space="preserve">Total Gejala Penyakit A: </w:t>
          </w:r>
          <w:r>
            <w:rPr>
              <w:iCs/>
              <w:lang w:val="en-US"/>
            </w:rPr>
            <w:t>7</w:t>
          </w:r>
        </w:p>
        <w:p w14:paraId="5FF95D2D" w14:textId="49A1A734" w:rsidR="00806F5D" w:rsidRPr="00806F5D" w:rsidRDefault="00806F5D" w:rsidP="0058250E">
          <w:pPr>
            <w:numPr>
              <w:ilvl w:val="0"/>
              <w:numId w:val="47"/>
            </w:numPr>
            <w:tabs>
              <w:tab w:val="clear" w:pos="1069"/>
              <w:tab w:val="num" w:pos="1648"/>
              <w:tab w:val="num" w:pos="1724"/>
            </w:tabs>
            <w:ind w:left="1703" w:hanging="284"/>
            <w:rPr>
              <w:iCs/>
              <w:lang w:val="en-US"/>
            </w:rPr>
          </w:pPr>
          <w:r w:rsidRPr="00514F8A">
            <w:rPr>
              <w:iCs/>
              <w:lang w:val="en-US"/>
            </w:rPr>
            <w:t>Gejala yang Cocok: [</w:t>
          </w:r>
          <w:r w:rsidRPr="00806F5D">
            <w:rPr>
              <w:iCs/>
            </w:rPr>
            <w:t>G02, G03, G04, G05, G06, G08, G09</w:t>
          </w:r>
          <w:r w:rsidRPr="00514F8A">
            <w:rPr>
              <w:iCs/>
              <w:lang w:val="en-US"/>
            </w:rPr>
            <w:t xml:space="preserve">] </w:t>
          </w:r>
        </w:p>
        <w:p w14:paraId="7C7882C0" w14:textId="77777777" w:rsidR="00806F5D" w:rsidRDefault="00806F5D" w:rsidP="00806F5D">
          <w:pPr>
            <w:ind w:left="1560" w:firstLine="0"/>
            <w:rPr>
              <w:iCs/>
              <w:lang w:val="en-US"/>
            </w:rPr>
          </w:pPr>
          <w:r w:rsidRPr="00514F8A">
            <w:rPr>
              <w:iCs/>
              <w:lang w:val="en-US"/>
            </w:rPr>
            <w:t>(jumlah = 7)</w:t>
          </w:r>
        </w:p>
        <w:p w14:paraId="055E9B2D" w14:textId="5118F6AF" w:rsidR="00806F5D" w:rsidRDefault="00806F5D" w:rsidP="00806F5D">
          <w:pPr>
            <w:ind w:left="1703" w:hanging="284"/>
            <w:rPr>
              <w:iCs/>
            </w:rPr>
          </w:pPr>
          <w:r w:rsidRPr="00AC3C69">
            <w:rPr>
              <w:rFonts w:eastAsiaTheme="minorEastAsia"/>
              <w:bCs/>
              <w:iCs/>
              <w:lang w:val="en-US"/>
            </w:rPr>
            <w:t xml:space="preserve">P(A) = ( </w:t>
          </w:r>
          <m:oMath>
            <m:f>
              <m:fPr>
                <m:ctrlPr>
                  <w:rPr>
                    <w:rFonts w:ascii="Cambria Math" w:hAnsi="Cambria Math"/>
                    <w:bCs/>
                    <w:iCs/>
                    <w:lang w:val="en-US"/>
                  </w:rPr>
                </m:ctrlPr>
              </m:fPr>
              <m:num>
                <m:r>
                  <m:rPr>
                    <m:sty m:val="p"/>
                  </m:rPr>
                  <w:rPr>
                    <w:rFonts w:ascii="Cambria Math" w:hAnsi="Cambria Math"/>
                    <w:lang w:val="en-US"/>
                  </w:rPr>
                  <m:t>7</m:t>
                </m:r>
              </m:num>
              <m:den>
                <m:r>
                  <m:rPr>
                    <m:sty m:val="p"/>
                  </m:rPr>
                  <w:rPr>
                    <w:rFonts w:ascii="Cambria Math" w:hAnsi="Cambria Math"/>
                    <w:lang w:val="en-US"/>
                  </w:rPr>
                  <m:t xml:space="preserve">7 </m:t>
                </m:r>
              </m:den>
            </m:f>
            <m:r>
              <w:rPr>
                <w:rFonts w:ascii="Cambria Math" w:hAnsi="Cambria Math"/>
                <w:lang w:val="en-US"/>
              </w:rPr>
              <m:t xml:space="preserve"> </m:t>
            </m:r>
          </m:oMath>
          <w:r w:rsidRPr="00AC3C69">
            <w:rPr>
              <w:b/>
              <w:bCs/>
              <w:iCs/>
              <w:lang w:val="en-US"/>
            </w:rPr>
            <w:t>) × 100</w:t>
          </w:r>
          <w:r>
            <w:rPr>
              <w:b/>
              <w:bCs/>
              <w:iCs/>
              <w:lang w:val="en-US"/>
            </w:rPr>
            <w:t xml:space="preserve">% = </w:t>
          </w:r>
          <w:r>
            <w:rPr>
              <w:iCs/>
            </w:rPr>
            <w:t>100</w:t>
          </w:r>
          <w:r w:rsidRPr="00514F8A">
            <w:rPr>
              <w:iCs/>
            </w:rPr>
            <w:t>%</w:t>
          </w:r>
        </w:p>
        <w:p w14:paraId="57745509" w14:textId="77777777" w:rsidR="00806F5D" w:rsidRDefault="00806F5D" w:rsidP="00806F5D">
          <w:pPr>
            <w:ind w:left="1703" w:hanging="284"/>
            <w:rPr>
              <w:iCs/>
            </w:rPr>
          </w:pPr>
        </w:p>
        <w:p w14:paraId="14A6A35F" w14:textId="22E0DE9E" w:rsidR="00806F5D" w:rsidRDefault="00806F5D" w:rsidP="00806F5D">
          <w:pPr>
            <w:ind w:left="851" w:hanging="142"/>
            <w:rPr>
              <w:b/>
              <w:bCs/>
              <w:iCs/>
              <w:lang w:val="en-US"/>
            </w:rPr>
          </w:pPr>
          <w:r>
            <w:rPr>
              <w:b/>
              <w:bCs/>
              <w:iCs/>
              <w:lang w:val="en-US"/>
            </w:rPr>
            <w:lastRenderedPageBreak/>
            <w:t>4.</w:t>
          </w:r>
          <w:r w:rsidR="00DB2484">
            <w:rPr>
              <w:b/>
              <w:bCs/>
              <w:iCs/>
              <w:lang w:val="en-US"/>
            </w:rPr>
            <w:t>3</w:t>
          </w:r>
          <w:r>
            <w:rPr>
              <w:b/>
              <w:bCs/>
              <w:iCs/>
              <w:lang w:val="en-US"/>
            </w:rPr>
            <w:tab/>
          </w:r>
          <w:r w:rsidRPr="00514F8A">
            <w:rPr>
              <w:b/>
              <w:bCs/>
              <w:iCs/>
              <w:lang w:val="en-US"/>
            </w:rPr>
            <w:t>Iterasi Penyakit (P0</w:t>
          </w:r>
          <w:r>
            <w:rPr>
              <w:b/>
              <w:bCs/>
              <w:iCs/>
              <w:lang w:val="en-US"/>
            </w:rPr>
            <w:t>3</w:t>
          </w:r>
          <w:r w:rsidRPr="00514F8A">
            <w:rPr>
              <w:b/>
              <w:bCs/>
              <w:iCs/>
              <w:lang w:val="en-US"/>
            </w:rPr>
            <w:t>)</w:t>
          </w:r>
          <w:r>
            <w:rPr>
              <w:b/>
              <w:bCs/>
              <w:iCs/>
              <w:lang w:val="en-US"/>
            </w:rPr>
            <w:t xml:space="preserve"> </w:t>
          </w:r>
          <w:r w:rsidRPr="00514F8A">
            <w:rPr>
              <w:b/>
              <w:bCs/>
              <w:iCs/>
              <w:lang w:val="en-US"/>
            </w:rPr>
            <w:t>:</w:t>
          </w:r>
        </w:p>
        <w:p w14:paraId="57D61E4B" w14:textId="686F1AE4" w:rsidR="00806F5D" w:rsidRDefault="00806F5D" w:rsidP="00806F5D">
          <w:pPr>
            <w:numPr>
              <w:ilvl w:val="0"/>
              <w:numId w:val="47"/>
            </w:numPr>
            <w:tabs>
              <w:tab w:val="clear" w:pos="1069"/>
              <w:tab w:val="num" w:pos="1648"/>
              <w:tab w:val="num" w:pos="1724"/>
            </w:tabs>
            <w:ind w:left="1703" w:hanging="284"/>
            <w:rPr>
              <w:iCs/>
              <w:lang w:val="en-US"/>
            </w:rPr>
          </w:pPr>
          <w:r w:rsidRPr="00514F8A">
            <w:rPr>
              <w:iCs/>
              <w:lang w:val="en-US"/>
            </w:rPr>
            <w:t xml:space="preserve">Total Gejala Penyakit A: </w:t>
          </w:r>
          <w:r>
            <w:rPr>
              <w:iCs/>
              <w:lang w:val="en-US"/>
            </w:rPr>
            <w:t>5</w:t>
          </w:r>
        </w:p>
        <w:p w14:paraId="4C551895" w14:textId="0967941E" w:rsidR="00806F5D" w:rsidRPr="00806F5D" w:rsidRDefault="00806F5D" w:rsidP="00806F5D">
          <w:pPr>
            <w:numPr>
              <w:ilvl w:val="0"/>
              <w:numId w:val="47"/>
            </w:numPr>
            <w:tabs>
              <w:tab w:val="clear" w:pos="1069"/>
              <w:tab w:val="num" w:pos="1648"/>
              <w:tab w:val="num" w:pos="1724"/>
            </w:tabs>
            <w:ind w:left="1703" w:hanging="284"/>
            <w:rPr>
              <w:iCs/>
              <w:lang w:val="en-US"/>
            </w:rPr>
          </w:pPr>
          <w:r w:rsidRPr="00514F8A">
            <w:rPr>
              <w:iCs/>
              <w:lang w:val="en-US"/>
            </w:rPr>
            <w:t>Gejala yang Cocok: [</w:t>
          </w:r>
          <w:r w:rsidRPr="00806F5D">
            <w:rPr>
              <w:iCs/>
            </w:rPr>
            <w:t>G02, G03</w:t>
          </w:r>
          <w:r w:rsidRPr="00514F8A">
            <w:rPr>
              <w:iCs/>
              <w:lang w:val="en-US"/>
            </w:rPr>
            <w:t xml:space="preserve">] </w:t>
          </w:r>
        </w:p>
        <w:p w14:paraId="779CF733" w14:textId="455A872B" w:rsidR="00806F5D" w:rsidRDefault="00806F5D" w:rsidP="00806F5D">
          <w:pPr>
            <w:ind w:left="1560" w:firstLine="0"/>
            <w:rPr>
              <w:iCs/>
              <w:lang w:val="en-US"/>
            </w:rPr>
          </w:pPr>
          <w:r w:rsidRPr="00514F8A">
            <w:rPr>
              <w:iCs/>
              <w:lang w:val="en-US"/>
            </w:rPr>
            <w:t xml:space="preserve">(jumlah = </w:t>
          </w:r>
          <w:r>
            <w:rPr>
              <w:iCs/>
              <w:lang w:val="en-US"/>
            </w:rPr>
            <w:t>2</w:t>
          </w:r>
          <w:r w:rsidRPr="00514F8A">
            <w:rPr>
              <w:iCs/>
              <w:lang w:val="en-US"/>
            </w:rPr>
            <w:t>)</w:t>
          </w:r>
        </w:p>
        <w:p w14:paraId="304377A0" w14:textId="34CC61B3" w:rsidR="00806F5D" w:rsidRDefault="00806F5D" w:rsidP="00806F5D">
          <w:pPr>
            <w:ind w:left="1703" w:hanging="284"/>
            <w:rPr>
              <w:iCs/>
            </w:rPr>
          </w:pPr>
          <w:r w:rsidRPr="00AC3C69">
            <w:rPr>
              <w:rFonts w:eastAsiaTheme="minorEastAsia"/>
              <w:bCs/>
              <w:iCs/>
              <w:lang w:val="en-US"/>
            </w:rPr>
            <w:t xml:space="preserve">P(A) = ( </w:t>
          </w:r>
          <m:oMath>
            <m:f>
              <m:fPr>
                <m:ctrlPr>
                  <w:rPr>
                    <w:rFonts w:ascii="Cambria Math" w:hAnsi="Cambria Math"/>
                    <w:bCs/>
                    <w:iCs/>
                    <w:lang w:val="en-US"/>
                  </w:rPr>
                </m:ctrlPr>
              </m:fPr>
              <m:num>
                <m:r>
                  <m:rPr>
                    <m:sty m:val="p"/>
                  </m:rPr>
                  <w:rPr>
                    <w:rFonts w:ascii="Cambria Math" w:hAnsi="Cambria Math"/>
                    <w:lang w:val="en-US"/>
                  </w:rPr>
                  <m:t>2</m:t>
                </m:r>
              </m:num>
              <m:den>
                <m:r>
                  <m:rPr>
                    <m:sty m:val="p"/>
                  </m:rPr>
                  <w:rPr>
                    <w:rFonts w:ascii="Cambria Math" w:hAnsi="Cambria Math"/>
                    <w:lang w:val="en-US"/>
                  </w:rPr>
                  <m:t>5</m:t>
                </m:r>
                <m:r>
                  <m:rPr>
                    <m:sty m:val="p"/>
                  </m:rPr>
                  <w:rPr>
                    <w:rFonts w:ascii="Cambria Math" w:hAnsi="Cambria Math"/>
                    <w:lang w:val="en-US"/>
                  </w:rPr>
                  <m:t xml:space="preserve"> </m:t>
                </m:r>
              </m:den>
            </m:f>
            <m:r>
              <w:rPr>
                <w:rFonts w:ascii="Cambria Math" w:hAnsi="Cambria Math"/>
                <w:lang w:val="en-US"/>
              </w:rPr>
              <m:t xml:space="preserve"> </m:t>
            </m:r>
          </m:oMath>
          <w:r w:rsidRPr="00AC3C69">
            <w:rPr>
              <w:b/>
              <w:bCs/>
              <w:iCs/>
              <w:lang w:val="en-US"/>
            </w:rPr>
            <w:t>) × 100</w:t>
          </w:r>
          <w:r>
            <w:rPr>
              <w:b/>
              <w:bCs/>
              <w:iCs/>
              <w:lang w:val="en-US"/>
            </w:rPr>
            <w:t xml:space="preserve">% = </w:t>
          </w:r>
          <w:r>
            <w:rPr>
              <w:iCs/>
            </w:rPr>
            <w:t>40</w:t>
          </w:r>
          <w:r w:rsidRPr="00514F8A">
            <w:rPr>
              <w:iCs/>
            </w:rPr>
            <w:t>%</w:t>
          </w:r>
        </w:p>
        <w:p w14:paraId="4D077681" w14:textId="77777777" w:rsidR="00DB2484" w:rsidRDefault="00DB2484" w:rsidP="00806F5D">
          <w:pPr>
            <w:ind w:left="1703" w:hanging="284"/>
            <w:rPr>
              <w:iCs/>
            </w:rPr>
          </w:pPr>
        </w:p>
        <w:p w14:paraId="6BB85FFD" w14:textId="4E669952" w:rsidR="00DB2484" w:rsidRDefault="00DB2484" w:rsidP="00DB2484">
          <w:pPr>
            <w:ind w:left="851" w:hanging="142"/>
            <w:rPr>
              <w:b/>
              <w:bCs/>
              <w:iCs/>
              <w:lang w:val="en-US"/>
            </w:rPr>
          </w:pPr>
          <w:r>
            <w:rPr>
              <w:b/>
              <w:bCs/>
              <w:iCs/>
              <w:lang w:val="en-US"/>
            </w:rPr>
            <w:t>4.</w:t>
          </w:r>
          <w:r>
            <w:rPr>
              <w:b/>
              <w:bCs/>
              <w:iCs/>
              <w:lang w:val="en-US"/>
            </w:rPr>
            <w:t>4</w:t>
          </w:r>
          <w:r>
            <w:rPr>
              <w:b/>
              <w:bCs/>
              <w:iCs/>
              <w:lang w:val="en-US"/>
            </w:rPr>
            <w:tab/>
          </w:r>
          <w:r w:rsidRPr="00514F8A">
            <w:rPr>
              <w:b/>
              <w:bCs/>
              <w:iCs/>
              <w:lang w:val="en-US"/>
            </w:rPr>
            <w:t>Iterasi Penyakit (P0</w:t>
          </w:r>
          <w:r>
            <w:rPr>
              <w:b/>
              <w:bCs/>
              <w:iCs/>
              <w:lang w:val="en-US"/>
            </w:rPr>
            <w:t>4</w:t>
          </w:r>
          <w:r w:rsidRPr="00514F8A">
            <w:rPr>
              <w:b/>
              <w:bCs/>
              <w:iCs/>
              <w:lang w:val="en-US"/>
            </w:rPr>
            <w:t>)</w:t>
          </w:r>
          <w:r>
            <w:rPr>
              <w:b/>
              <w:bCs/>
              <w:iCs/>
              <w:lang w:val="en-US"/>
            </w:rPr>
            <w:t xml:space="preserve"> </w:t>
          </w:r>
          <w:r w:rsidRPr="00514F8A">
            <w:rPr>
              <w:b/>
              <w:bCs/>
              <w:iCs/>
              <w:lang w:val="en-US"/>
            </w:rPr>
            <w:t>:</w:t>
          </w:r>
        </w:p>
        <w:p w14:paraId="1B475A02" w14:textId="2240F292" w:rsidR="00DB2484" w:rsidRDefault="00DB2484" w:rsidP="00DB2484">
          <w:pPr>
            <w:numPr>
              <w:ilvl w:val="0"/>
              <w:numId w:val="47"/>
            </w:numPr>
            <w:tabs>
              <w:tab w:val="clear" w:pos="1069"/>
              <w:tab w:val="num" w:pos="1648"/>
              <w:tab w:val="num" w:pos="1724"/>
            </w:tabs>
            <w:ind w:left="1703" w:hanging="284"/>
            <w:rPr>
              <w:iCs/>
              <w:lang w:val="en-US"/>
            </w:rPr>
          </w:pPr>
          <w:r w:rsidRPr="00514F8A">
            <w:rPr>
              <w:iCs/>
              <w:lang w:val="en-US"/>
            </w:rPr>
            <w:t xml:space="preserve">Total Gejala Penyakit A: </w:t>
          </w:r>
          <w:r>
            <w:rPr>
              <w:iCs/>
              <w:lang w:val="en-US"/>
            </w:rPr>
            <w:t>4</w:t>
          </w:r>
        </w:p>
        <w:p w14:paraId="1B54C430" w14:textId="2198214A" w:rsidR="00DB2484" w:rsidRPr="00806F5D" w:rsidRDefault="00DB2484" w:rsidP="00DB2484">
          <w:pPr>
            <w:numPr>
              <w:ilvl w:val="0"/>
              <w:numId w:val="47"/>
            </w:numPr>
            <w:tabs>
              <w:tab w:val="clear" w:pos="1069"/>
              <w:tab w:val="num" w:pos="1648"/>
              <w:tab w:val="num" w:pos="1724"/>
            </w:tabs>
            <w:ind w:left="1703" w:hanging="284"/>
            <w:rPr>
              <w:iCs/>
              <w:lang w:val="en-US"/>
            </w:rPr>
          </w:pPr>
          <w:r w:rsidRPr="00514F8A">
            <w:rPr>
              <w:iCs/>
              <w:lang w:val="en-US"/>
            </w:rPr>
            <w:t>Gejala yang Cocok: [</w:t>
          </w:r>
          <w:r w:rsidRPr="00806F5D">
            <w:rPr>
              <w:iCs/>
            </w:rPr>
            <w:t xml:space="preserve"> G03</w:t>
          </w:r>
          <w:r w:rsidRPr="00514F8A">
            <w:rPr>
              <w:iCs/>
              <w:lang w:val="en-US"/>
            </w:rPr>
            <w:t xml:space="preserve">] </w:t>
          </w:r>
        </w:p>
        <w:p w14:paraId="1DF72787" w14:textId="4CB1CD43" w:rsidR="00DB2484" w:rsidRDefault="00DB2484" w:rsidP="00DB2484">
          <w:pPr>
            <w:ind w:left="1560" w:firstLine="0"/>
            <w:rPr>
              <w:iCs/>
              <w:lang w:val="en-US"/>
            </w:rPr>
          </w:pPr>
          <w:r w:rsidRPr="00514F8A">
            <w:rPr>
              <w:iCs/>
              <w:lang w:val="en-US"/>
            </w:rPr>
            <w:t xml:space="preserve">(jumlah = </w:t>
          </w:r>
          <w:r>
            <w:rPr>
              <w:iCs/>
              <w:lang w:val="en-US"/>
            </w:rPr>
            <w:t>1</w:t>
          </w:r>
          <w:r w:rsidRPr="00514F8A">
            <w:rPr>
              <w:iCs/>
              <w:lang w:val="en-US"/>
            </w:rPr>
            <w:t>)</w:t>
          </w:r>
        </w:p>
        <w:p w14:paraId="2DB42176" w14:textId="717266D8" w:rsidR="00DB2484" w:rsidRDefault="00DB2484" w:rsidP="00DB2484">
          <w:pPr>
            <w:ind w:left="1703" w:hanging="284"/>
            <w:rPr>
              <w:iCs/>
            </w:rPr>
          </w:pPr>
          <w:r w:rsidRPr="00AC3C69">
            <w:rPr>
              <w:rFonts w:eastAsiaTheme="minorEastAsia"/>
              <w:bCs/>
              <w:iCs/>
              <w:lang w:val="en-US"/>
            </w:rPr>
            <w:t xml:space="preserve">P(A) = ( </w:t>
          </w:r>
          <m:oMath>
            <m:f>
              <m:fPr>
                <m:ctrlPr>
                  <w:rPr>
                    <w:rFonts w:ascii="Cambria Math" w:hAnsi="Cambria Math"/>
                    <w:bCs/>
                    <w:iCs/>
                    <w:lang w:val="en-US"/>
                  </w:rPr>
                </m:ctrlPr>
              </m:fPr>
              <m:num>
                <m:r>
                  <m:rPr>
                    <m:sty m:val="p"/>
                  </m:rPr>
                  <w:rPr>
                    <w:rFonts w:ascii="Cambria Math" w:hAnsi="Cambria Math"/>
                    <w:lang w:val="en-US"/>
                  </w:rPr>
                  <m:t>1</m:t>
                </m:r>
              </m:num>
              <m:den>
                <m:r>
                  <m:rPr>
                    <m:sty m:val="p"/>
                  </m:rPr>
                  <w:rPr>
                    <w:rFonts w:ascii="Cambria Math" w:hAnsi="Cambria Math"/>
                    <w:lang w:val="en-US"/>
                  </w:rPr>
                  <m:t>4</m:t>
                </m:r>
              </m:den>
            </m:f>
            <m:r>
              <w:rPr>
                <w:rFonts w:ascii="Cambria Math" w:hAnsi="Cambria Math"/>
                <w:lang w:val="en-US"/>
              </w:rPr>
              <m:t xml:space="preserve"> </m:t>
            </m:r>
          </m:oMath>
          <w:r w:rsidRPr="00AC3C69">
            <w:rPr>
              <w:b/>
              <w:bCs/>
              <w:iCs/>
              <w:lang w:val="en-US"/>
            </w:rPr>
            <w:t>) × 100</w:t>
          </w:r>
          <w:r>
            <w:rPr>
              <w:b/>
              <w:bCs/>
              <w:iCs/>
              <w:lang w:val="en-US"/>
            </w:rPr>
            <w:t xml:space="preserve">% = </w:t>
          </w:r>
          <w:r>
            <w:rPr>
              <w:iCs/>
            </w:rPr>
            <w:t>25</w:t>
          </w:r>
          <w:r w:rsidRPr="00514F8A">
            <w:rPr>
              <w:iCs/>
            </w:rPr>
            <w:t>%</w:t>
          </w:r>
        </w:p>
        <w:p w14:paraId="2A9F1EFC" w14:textId="77777777" w:rsidR="00DB2484" w:rsidRDefault="00DB2484" w:rsidP="00DB2484">
          <w:pPr>
            <w:ind w:left="1703" w:hanging="284"/>
            <w:rPr>
              <w:iCs/>
            </w:rPr>
          </w:pPr>
        </w:p>
        <w:p w14:paraId="310A3850" w14:textId="2E6F6413" w:rsidR="00DB2484" w:rsidRDefault="00DB2484" w:rsidP="00DB2484">
          <w:pPr>
            <w:ind w:left="851" w:hanging="142"/>
            <w:rPr>
              <w:b/>
              <w:bCs/>
              <w:iCs/>
              <w:lang w:val="en-US"/>
            </w:rPr>
          </w:pPr>
          <w:r>
            <w:rPr>
              <w:b/>
              <w:bCs/>
              <w:iCs/>
              <w:lang w:val="en-US"/>
            </w:rPr>
            <w:t>4.</w:t>
          </w:r>
          <w:r>
            <w:rPr>
              <w:b/>
              <w:bCs/>
              <w:iCs/>
              <w:lang w:val="en-US"/>
            </w:rPr>
            <w:t>5</w:t>
          </w:r>
          <w:r>
            <w:rPr>
              <w:b/>
              <w:bCs/>
              <w:iCs/>
              <w:lang w:val="en-US"/>
            </w:rPr>
            <w:tab/>
          </w:r>
          <w:r w:rsidRPr="00514F8A">
            <w:rPr>
              <w:b/>
              <w:bCs/>
              <w:iCs/>
              <w:lang w:val="en-US"/>
            </w:rPr>
            <w:t>Iterasi Penyakit (P0</w:t>
          </w:r>
          <w:r>
            <w:rPr>
              <w:b/>
              <w:bCs/>
              <w:iCs/>
              <w:lang w:val="en-US"/>
            </w:rPr>
            <w:t>5</w:t>
          </w:r>
          <w:r w:rsidRPr="00514F8A">
            <w:rPr>
              <w:b/>
              <w:bCs/>
              <w:iCs/>
              <w:lang w:val="en-US"/>
            </w:rPr>
            <w:t>)</w:t>
          </w:r>
          <w:r>
            <w:rPr>
              <w:b/>
              <w:bCs/>
              <w:iCs/>
              <w:lang w:val="en-US"/>
            </w:rPr>
            <w:t xml:space="preserve"> </w:t>
          </w:r>
          <w:r w:rsidRPr="00514F8A">
            <w:rPr>
              <w:b/>
              <w:bCs/>
              <w:iCs/>
              <w:lang w:val="en-US"/>
            </w:rPr>
            <w:t>:</w:t>
          </w:r>
        </w:p>
        <w:p w14:paraId="701F2828" w14:textId="1316B2C0" w:rsidR="00DB2484" w:rsidRDefault="00DB2484" w:rsidP="00DB2484">
          <w:pPr>
            <w:numPr>
              <w:ilvl w:val="0"/>
              <w:numId w:val="47"/>
            </w:numPr>
            <w:tabs>
              <w:tab w:val="clear" w:pos="1069"/>
              <w:tab w:val="num" w:pos="1648"/>
              <w:tab w:val="num" w:pos="1724"/>
            </w:tabs>
            <w:ind w:left="1703" w:hanging="284"/>
            <w:rPr>
              <w:iCs/>
              <w:lang w:val="en-US"/>
            </w:rPr>
          </w:pPr>
          <w:r w:rsidRPr="00514F8A">
            <w:rPr>
              <w:iCs/>
              <w:lang w:val="en-US"/>
            </w:rPr>
            <w:t xml:space="preserve">Total Gejala Penyakit A: </w:t>
          </w:r>
          <w:r>
            <w:rPr>
              <w:iCs/>
              <w:lang w:val="en-US"/>
            </w:rPr>
            <w:t>6</w:t>
          </w:r>
        </w:p>
        <w:p w14:paraId="7654713A" w14:textId="1B83B5E3" w:rsidR="00DB2484" w:rsidRPr="00806F5D" w:rsidRDefault="00DB2484" w:rsidP="00DB2484">
          <w:pPr>
            <w:numPr>
              <w:ilvl w:val="0"/>
              <w:numId w:val="47"/>
            </w:numPr>
            <w:tabs>
              <w:tab w:val="clear" w:pos="1069"/>
              <w:tab w:val="num" w:pos="1648"/>
              <w:tab w:val="num" w:pos="1724"/>
            </w:tabs>
            <w:ind w:left="1703" w:hanging="284"/>
            <w:rPr>
              <w:iCs/>
              <w:lang w:val="en-US"/>
            </w:rPr>
          </w:pPr>
          <w:r w:rsidRPr="00514F8A">
            <w:rPr>
              <w:iCs/>
              <w:lang w:val="en-US"/>
            </w:rPr>
            <w:t>Gejala yang Cocok: [</w:t>
          </w:r>
          <w:r w:rsidRPr="00806F5D">
            <w:rPr>
              <w:iCs/>
            </w:rPr>
            <w:t xml:space="preserve"> G0</w:t>
          </w:r>
          <w:r>
            <w:rPr>
              <w:iCs/>
            </w:rPr>
            <w:t>2,G03</w:t>
          </w:r>
          <w:r w:rsidRPr="00514F8A">
            <w:rPr>
              <w:iCs/>
              <w:lang w:val="en-US"/>
            </w:rPr>
            <w:t xml:space="preserve">] </w:t>
          </w:r>
        </w:p>
        <w:p w14:paraId="2088B116" w14:textId="511D7084" w:rsidR="00DB2484" w:rsidRDefault="00DB2484" w:rsidP="00DB2484">
          <w:pPr>
            <w:ind w:left="1560" w:firstLine="0"/>
            <w:rPr>
              <w:iCs/>
              <w:lang w:val="en-US"/>
            </w:rPr>
          </w:pPr>
          <w:r w:rsidRPr="00514F8A">
            <w:rPr>
              <w:iCs/>
              <w:lang w:val="en-US"/>
            </w:rPr>
            <w:t xml:space="preserve">(jumlah = </w:t>
          </w:r>
          <w:r>
            <w:rPr>
              <w:iCs/>
              <w:lang w:val="en-US"/>
            </w:rPr>
            <w:t>2</w:t>
          </w:r>
          <w:r w:rsidRPr="00514F8A">
            <w:rPr>
              <w:iCs/>
              <w:lang w:val="en-US"/>
            </w:rPr>
            <w:t>)</w:t>
          </w:r>
        </w:p>
        <w:p w14:paraId="36FE6BF0" w14:textId="16FDD8CA" w:rsidR="00DB2484" w:rsidRDefault="00DB2484" w:rsidP="00DB2484">
          <w:pPr>
            <w:ind w:left="1703" w:hanging="284"/>
            <w:rPr>
              <w:iCs/>
            </w:rPr>
          </w:pPr>
          <w:r w:rsidRPr="00AC3C69">
            <w:rPr>
              <w:rFonts w:eastAsiaTheme="minorEastAsia"/>
              <w:bCs/>
              <w:iCs/>
              <w:lang w:val="en-US"/>
            </w:rPr>
            <w:t xml:space="preserve">P(A) = ( </w:t>
          </w:r>
          <m:oMath>
            <m:f>
              <m:fPr>
                <m:ctrlPr>
                  <w:rPr>
                    <w:rFonts w:ascii="Cambria Math" w:hAnsi="Cambria Math"/>
                    <w:bCs/>
                    <w:iCs/>
                    <w:lang w:val="en-US"/>
                  </w:rPr>
                </m:ctrlPr>
              </m:fPr>
              <m:num>
                <m:r>
                  <m:rPr>
                    <m:sty m:val="p"/>
                  </m:rPr>
                  <w:rPr>
                    <w:rFonts w:ascii="Cambria Math" w:hAnsi="Cambria Math"/>
                    <w:lang w:val="en-US"/>
                  </w:rPr>
                  <m:t>2</m:t>
                </m:r>
              </m:num>
              <m:den>
                <m:r>
                  <m:rPr>
                    <m:sty m:val="p"/>
                  </m:rPr>
                  <w:rPr>
                    <w:rFonts w:ascii="Cambria Math" w:hAnsi="Cambria Math"/>
                    <w:lang w:val="en-US"/>
                  </w:rPr>
                  <m:t>6</m:t>
                </m:r>
              </m:den>
            </m:f>
            <m:r>
              <w:rPr>
                <w:rFonts w:ascii="Cambria Math" w:hAnsi="Cambria Math"/>
                <w:lang w:val="en-US"/>
              </w:rPr>
              <m:t xml:space="preserve"> </m:t>
            </m:r>
          </m:oMath>
          <w:r w:rsidRPr="00AC3C69">
            <w:rPr>
              <w:b/>
              <w:bCs/>
              <w:iCs/>
              <w:lang w:val="en-US"/>
            </w:rPr>
            <w:t>) × 100</w:t>
          </w:r>
          <w:r>
            <w:rPr>
              <w:b/>
              <w:bCs/>
              <w:iCs/>
              <w:lang w:val="en-US"/>
            </w:rPr>
            <w:t xml:space="preserve">% = </w:t>
          </w:r>
          <w:r>
            <w:rPr>
              <w:iCs/>
            </w:rPr>
            <w:t>33,3</w:t>
          </w:r>
          <w:r w:rsidRPr="00514F8A">
            <w:rPr>
              <w:iCs/>
            </w:rPr>
            <w:t>%</w:t>
          </w:r>
        </w:p>
        <w:p w14:paraId="781E7391" w14:textId="77777777" w:rsidR="00DB2484" w:rsidRDefault="00DB2484" w:rsidP="00DB2484">
          <w:pPr>
            <w:rPr>
              <w:rFonts w:eastAsiaTheme="minorEastAsia"/>
              <w:bCs/>
              <w:iCs/>
              <w:lang w:val="en-US"/>
            </w:rPr>
          </w:pPr>
        </w:p>
        <w:p w14:paraId="377F17BE" w14:textId="1748D5DE" w:rsidR="00DB2484" w:rsidRDefault="00DB2484" w:rsidP="00DB2484">
          <w:pPr>
            <w:ind w:left="720" w:firstLine="0"/>
            <w:rPr>
              <w:iCs/>
            </w:rPr>
          </w:pPr>
          <w:r>
            <w:rPr>
              <w:rFonts w:eastAsiaTheme="minorEastAsia"/>
              <w:bCs/>
              <w:iCs/>
              <w:lang w:val="en-US"/>
            </w:rPr>
            <w:t>Setelah dilakukannya perhitungan bedasarkan gejala yang diterima lalu di cocokan dari rules. Maka gejala yang diterima merupakan iterasi penyakit Scabies dengan  Nilai Probabilitas 100%</w:t>
          </w:r>
        </w:p>
        <w:p w14:paraId="257FC08A" w14:textId="77777777" w:rsidR="00DB2484" w:rsidRDefault="00DB2484" w:rsidP="00DB2484">
          <w:pPr>
            <w:ind w:left="1703" w:hanging="284"/>
            <w:rPr>
              <w:iCs/>
            </w:rPr>
          </w:pPr>
        </w:p>
        <w:p w14:paraId="4D9F2DCA" w14:textId="274B4FEB" w:rsidR="00666116" w:rsidRPr="00DB2484" w:rsidRDefault="00666116" w:rsidP="00DB2484">
          <w:pPr>
            <w:widowControl w:val="0"/>
            <w:tabs>
              <w:tab w:val="left" w:pos="851"/>
            </w:tabs>
            <w:autoSpaceDE w:val="0"/>
            <w:autoSpaceDN w:val="0"/>
            <w:spacing w:line="240" w:lineRule="auto"/>
            <w:ind w:firstLine="0"/>
            <w:contextualSpacing w:val="0"/>
            <w:rPr>
              <w:b/>
            </w:rPr>
          </w:pPr>
        </w:p>
        <w:p w14:paraId="6A649A72" w14:textId="77777777" w:rsidR="00666116" w:rsidRPr="00666116" w:rsidRDefault="00000000" w:rsidP="00666116"/>
      </w:sdtContent>
    </w:sdt>
    <w:p w14:paraId="6801E52C" w14:textId="77777777" w:rsidR="00DB37E2" w:rsidRPr="00962B2D" w:rsidRDefault="00DB37E2" w:rsidP="003F2F48">
      <w:pPr>
        <w:pStyle w:val="Heading2"/>
        <w:numPr>
          <w:ilvl w:val="1"/>
          <w:numId w:val="5"/>
        </w:numPr>
      </w:pPr>
      <w:bookmarkStart w:id="32" w:name="_Toc166437456"/>
      <w:r w:rsidRPr="00962B2D">
        <w:t>Pemodelan Perangkat lunak</w:t>
      </w:r>
      <w:bookmarkEnd w:id="32"/>
    </w:p>
    <w:sdt>
      <w:sdtPr>
        <w:rPr>
          <w:bCs/>
        </w:rPr>
        <w:id w:val="603697391"/>
        <w:placeholder>
          <w:docPart w:val="1FA604CD56CF42BDB7AA5658FF51535B"/>
        </w:placeholder>
      </w:sdtPr>
      <w:sdtContent>
        <w:p w14:paraId="08FD01D3" w14:textId="6FF9D70C" w:rsidR="00962B2D" w:rsidRDefault="00962B2D" w:rsidP="00962B2D">
          <w:pPr>
            <w:pStyle w:val="NoSpacing"/>
            <w:ind w:left="340" w:firstLine="380"/>
            <w:rPr>
              <w:bCs/>
            </w:rPr>
          </w:pPr>
          <w:r>
            <w:rPr>
              <w:bCs/>
            </w:rPr>
            <w:t xml:space="preserve">Perancangan aplikasi sistem pakar untuk dianosa penyakit kulit kucing anggora ini menggunakan UML ( </w:t>
          </w:r>
          <w:r w:rsidRPr="00962B2D">
            <w:rPr>
              <w:bCs/>
              <w:i/>
              <w:iCs/>
            </w:rPr>
            <w:t>Unified Modeling Language</w:t>
          </w:r>
          <w:r>
            <w:rPr>
              <w:bCs/>
              <w:i/>
              <w:iCs/>
            </w:rPr>
            <w:t xml:space="preserve"> </w:t>
          </w:r>
          <w:r>
            <w:rPr>
              <w:bCs/>
            </w:rPr>
            <w:t>). Diagram dibuat dengan Website Draw.io.</w:t>
          </w:r>
        </w:p>
        <w:p w14:paraId="67B567D2" w14:textId="77777777" w:rsidR="00962B2D" w:rsidRDefault="00962B2D" w:rsidP="00962B2D">
          <w:pPr>
            <w:ind w:firstLine="284"/>
          </w:pPr>
        </w:p>
        <w:p w14:paraId="5486357D" w14:textId="27458D21" w:rsidR="00962B2D" w:rsidRDefault="00962B2D" w:rsidP="00962B2D">
          <w:pPr>
            <w:pStyle w:val="ListParagraph"/>
            <w:numPr>
              <w:ilvl w:val="1"/>
              <w:numId w:val="48"/>
            </w:numPr>
            <w:ind w:left="709"/>
            <w:rPr>
              <w:b/>
              <w:bCs/>
            </w:rPr>
          </w:pPr>
          <w:r w:rsidRPr="00962B2D">
            <w:rPr>
              <w:b/>
              <w:bCs/>
            </w:rPr>
            <w:t xml:space="preserve">Use </w:t>
          </w:r>
          <w:r>
            <w:rPr>
              <w:b/>
              <w:bCs/>
            </w:rPr>
            <w:t>C</w:t>
          </w:r>
          <w:r w:rsidRPr="00962B2D">
            <w:rPr>
              <w:b/>
              <w:bCs/>
            </w:rPr>
            <w:t>ase Diagram</w:t>
          </w:r>
        </w:p>
        <w:p w14:paraId="12F460D1" w14:textId="2A894A96" w:rsidR="007C6812" w:rsidRDefault="00962B2D" w:rsidP="007C6812">
          <w:pPr>
            <w:pStyle w:val="ListParagraph"/>
          </w:pPr>
          <w:r w:rsidRPr="00962B2D">
            <w:t xml:space="preserve">Didalam </w:t>
          </w:r>
          <w:r w:rsidRPr="00962B2D">
            <w:rPr>
              <w:i/>
              <w:iCs/>
            </w:rPr>
            <w:t>Use Case Diagram User</w:t>
          </w:r>
          <w:r w:rsidRPr="00962B2D">
            <w:t xml:space="preserve">, menjelaskan hubungan antara aktivitas dengan aktor. Aktor disini yaitu </w:t>
          </w:r>
          <w:r w:rsidRPr="00962B2D">
            <w:rPr>
              <w:i/>
              <w:iCs/>
            </w:rPr>
            <w:t>user</w:t>
          </w:r>
          <w:r w:rsidR="007C6812">
            <w:t>.</w:t>
          </w:r>
        </w:p>
        <w:p w14:paraId="608542E4" w14:textId="29D84196" w:rsidR="007C6812" w:rsidRDefault="007C6812" w:rsidP="007C6812">
          <w:pPr>
            <w:pStyle w:val="ListParagraph"/>
            <w:ind w:right="-143"/>
          </w:pPr>
          <w:r>
            <w:rPr>
              <w:noProof/>
            </w:rPr>
            <w:drawing>
              <wp:inline distT="0" distB="0" distL="0" distR="0" wp14:anchorId="333EB0CB" wp14:editId="35A2E1F2">
                <wp:extent cx="4635796" cy="4582103"/>
                <wp:effectExtent l="0" t="0" r="0" b="9525"/>
                <wp:docPr id="3457684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52960" cy="4599068"/>
                        </a:xfrm>
                        <a:prstGeom prst="rect">
                          <a:avLst/>
                        </a:prstGeom>
                        <a:noFill/>
                        <a:ln>
                          <a:noFill/>
                        </a:ln>
                      </pic:spPr>
                    </pic:pic>
                  </a:graphicData>
                </a:graphic>
              </wp:inline>
            </w:drawing>
          </w:r>
        </w:p>
        <w:p w14:paraId="4D08776D" w14:textId="77777777" w:rsidR="007C6812" w:rsidRPr="00962B2D" w:rsidRDefault="007C6812" w:rsidP="007C6812">
          <w:pPr>
            <w:pStyle w:val="ListParagraph"/>
            <w:ind w:right="-143"/>
            <w:jc w:val="center"/>
          </w:pPr>
        </w:p>
        <w:p w14:paraId="0EA1D5A6" w14:textId="718E0244" w:rsidR="00962B2D" w:rsidRPr="00962B2D" w:rsidRDefault="00962B2D" w:rsidP="00962B2D">
          <w:pPr>
            <w:ind w:firstLine="0"/>
          </w:pPr>
          <w:r>
            <w:tab/>
          </w:r>
        </w:p>
      </w:sdtContent>
    </w:sdt>
    <w:p w14:paraId="29FF3C5D" w14:textId="77777777" w:rsidR="00DB37E2" w:rsidRPr="00880F54" w:rsidRDefault="00DB37E2" w:rsidP="003F2F48">
      <w:pPr>
        <w:pStyle w:val="Heading2"/>
        <w:numPr>
          <w:ilvl w:val="1"/>
          <w:numId w:val="5"/>
        </w:numPr>
        <w:rPr>
          <w:b w:val="0"/>
          <w:bCs/>
        </w:rPr>
      </w:pPr>
      <w:bookmarkStart w:id="33" w:name="_Toc166437457"/>
      <w:r w:rsidRPr="00880F54">
        <w:rPr>
          <w:b w:val="0"/>
          <w:bCs/>
        </w:rPr>
        <w:t>Kelebihan dan Kelemahan Penulisan</w:t>
      </w:r>
      <w:bookmarkEnd w:id="33"/>
    </w:p>
    <w:sdt>
      <w:sdtPr>
        <w:rPr>
          <w:bCs/>
        </w:rPr>
        <w:id w:val="1468015868"/>
        <w:placeholder>
          <w:docPart w:val="15D695D1752146E294F7CD075C1036C3"/>
        </w:placeholder>
        <w:showingPlcHdr/>
      </w:sdtPr>
      <w:sdtContent>
        <w:p w14:paraId="3FBB8211" w14:textId="77777777" w:rsidR="001729AA" w:rsidRPr="00880F54" w:rsidRDefault="001729AA" w:rsidP="001729AA">
          <w:pPr>
            <w:pStyle w:val="NoSpacing"/>
            <w:ind w:left="340"/>
            <w:rPr>
              <w:bCs/>
            </w:rPr>
          </w:pPr>
          <w:r w:rsidRPr="00880F54">
            <w:rPr>
              <w:rStyle w:val="QuoteChar"/>
              <w:bCs/>
              <w:i w:val="0"/>
              <w:iCs w:val="0"/>
            </w:rPr>
            <w:t>[Berisi Uraian yang terkait apa saja kelebihan dan kelemahan penelitian secara menyeluruh]</w:t>
          </w:r>
        </w:p>
      </w:sdtContent>
    </w:sdt>
    <w:p w14:paraId="322A3209" w14:textId="0EDE2650" w:rsidR="00EF621B" w:rsidRPr="00880F54" w:rsidRDefault="00CC6CCB" w:rsidP="001729AA">
      <w:pPr>
        <w:pStyle w:val="NoSpacing"/>
        <w:rPr>
          <w:bCs/>
        </w:rPr>
        <w:sectPr w:rsidR="00EF621B" w:rsidRPr="00880F54" w:rsidSect="00343CD7">
          <w:pgSz w:w="11906" w:h="16838"/>
          <w:pgMar w:top="2268" w:right="1701" w:bottom="1701" w:left="2268" w:header="709" w:footer="709" w:gutter="0"/>
          <w:cols w:space="708"/>
          <w:titlePg/>
          <w:docGrid w:linePitch="360"/>
        </w:sectPr>
      </w:pPr>
      <w:r>
        <w:rPr>
          <w:bCs/>
        </w:rPr>
        <w:t xml:space="preserve">                                                                                                                                                                                                                                                                                                                                                                                                                        </w:t>
      </w:r>
    </w:p>
    <w:p w14:paraId="17CE62CE" w14:textId="77777777" w:rsidR="00FB5A76" w:rsidRPr="00880F54" w:rsidRDefault="00FB5A76" w:rsidP="003F2F48">
      <w:pPr>
        <w:pStyle w:val="Heading1"/>
        <w:numPr>
          <w:ilvl w:val="0"/>
          <w:numId w:val="5"/>
        </w:numPr>
        <w:jc w:val="center"/>
        <w:rPr>
          <w:b w:val="0"/>
          <w:bCs/>
        </w:rPr>
      </w:pPr>
      <w:bookmarkStart w:id="34" w:name="_Toc166437458"/>
      <w:r w:rsidRPr="00880F54">
        <w:rPr>
          <w:b w:val="0"/>
          <w:bCs/>
        </w:rPr>
        <w:lastRenderedPageBreak/>
        <w:t>PENUTUP</w:t>
      </w:r>
      <w:bookmarkEnd w:id="34"/>
    </w:p>
    <w:p w14:paraId="63B14303" w14:textId="77777777" w:rsidR="00DB37E2" w:rsidRPr="00880F54" w:rsidRDefault="00DB37E2" w:rsidP="003F2F48">
      <w:pPr>
        <w:pStyle w:val="Heading2"/>
        <w:numPr>
          <w:ilvl w:val="1"/>
          <w:numId w:val="5"/>
        </w:numPr>
        <w:rPr>
          <w:b w:val="0"/>
          <w:bCs/>
        </w:rPr>
      </w:pPr>
      <w:bookmarkStart w:id="35" w:name="_Toc166437459"/>
      <w:r w:rsidRPr="00880F54">
        <w:rPr>
          <w:b w:val="0"/>
          <w:bCs/>
        </w:rPr>
        <w:t>Simpulan</w:t>
      </w:r>
      <w:bookmarkEnd w:id="35"/>
    </w:p>
    <w:sdt>
      <w:sdtPr>
        <w:rPr>
          <w:bCs/>
        </w:rPr>
        <w:id w:val="1681239344"/>
        <w:placeholder>
          <w:docPart w:val="EF045ACB631645208F61778196DC92D5"/>
        </w:placeholder>
        <w:showingPlcHdr/>
      </w:sdtPr>
      <w:sdtContent>
        <w:p w14:paraId="2264C38D" w14:textId="77777777" w:rsidR="00AA32EF" w:rsidRPr="00880F54" w:rsidRDefault="001729AA" w:rsidP="004B378A">
          <w:pPr>
            <w:pStyle w:val="NoSpacing"/>
            <w:ind w:left="340"/>
            <w:rPr>
              <w:bCs/>
            </w:rPr>
          </w:pPr>
          <w:r w:rsidRPr="00880F54">
            <w:rPr>
              <w:rStyle w:val="QuoteChar"/>
              <w:bCs/>
              <w:i w:val="0"/>
              <w:iCs w:val="0"/>
            </w:rPr>
            <w:t>[Berisi kalimat-kalimat yang menjelaskan hasil dari penelitian. Untuk memberikan pemahaman kenapa penelitian ini penting dilakukan]</w:t>
          </w:r>
        </w:p>
      </w:sdtContent>
    </w:sdt>
    <w:p w14:paraId="0EAEBC90" w14:textId="77777777" w:rsidR="00DB37E2" w:rsidRPr="00880F54" w:rsidRDefault="00AA32EF" w:rsidP="003F2F48">
      <w:pPr>
        <w:pStyle w:val="Heading2"/>
        <w:numPr>
          <w:ilvl w:val="1"/>
          <w:numId w:val="5"/>
        </w:numPr>
        <w:rPr>
          <w:b w:val="0"/>
          <w:bCs/>
        </w:rPr>
      </w:pPr>
      <w:bookmarkStart w:id="36" w:name="_Toc166437460"/>
      <w:r w:rsidRPr="00880F54">
        <w:rPr>
          <w:b w:val="0"/>
          <w:bCs/>
        </w:rPr>
        <w:t>S</w:t>
      </w:r>
      <w:r w:rsidR="00DB37E2" w:rsidRPr="00880F54">
        <w:rPr>
          <w:b w:val="0"/>
          <w:bCs/>
        </w:rPr>
        <w:t>aran</w:t>
      </w:r>
      <w:bookmarkEnd w:id="36"/>
    </w:p>
    <w:sdt>
      <w:sdtPr>
        <w:rPr>
          <w:bCs/>
        </w:rPr>
        <w:id w:val="1602139183"/>
        <w:placeholder>
          <w:docPart w:val="EB466CD569D8481594ECC5F33ACDBFAD"/>
        </w:placeholder>
        <w:showingPlcHdr/>
      </w:sdtPr>
      <w:sdtContent>
        <w:p w14:paraId="60848699" w14:textId="77777777" w:rsidR="004B378A" w:rsidRPr="00880F54" w:rsidRDefault="00FD03A3" w:rsidP="004B378A">
          <w:pPr>
            <w:pStyle w:val="NoSpacing"/>
            <w:ind w:left="340"/>
            <w:rPr>
              <w:bCs/>
            </w:rPr>
          </w:pPr>
          <w:r w:rsidRPr="00880F54">
            <w:rPr>
              <w:rStyle w:val="QuoteChar"/>
              <w:bCs/>
              <w:i w:val="0"/>
              <w:iCs w:val="0"/>
            </w:rPr>
            <w:t>[Saran dan rekomendasi ditulis untuk ditujukan kepada pembuat kebijakan, pengguna hasil penelitian  dan peneliti berikutnya]</w:t>
          </w:r>
        </w:p>
      </w:sdtContent>
    </w:sdt>
    <w:p w14:paraId="572C94D1" w14:textId="77777777" w:rsidR="004B378A" w:rsidRPr="00880F54" w:rsidRDefault="004B378A">
      <w:pPr>
        <w:spacing w:line="259" w:lineRule="auto"/>
        <w:ind w:firstLine="0"/>
        <w:contextualSpacing w:val="0"/>
        <w:jc w:val="left"/>
        <w:rPr>
          <w:bCs/>
        </w:rPr>
      </w:pPr>
      <w:r w:rsidRPr="00880F54">
        <w:rPr>
          <w:bCs/>
        </w:rPr>
        <w:br w:type="page"/>
      </w:r>
    </w:p>
    <w:p w14:paraId="6455EBB7" w14:textId="77777777" w:rsidR="00FB5A76" w:rsidRPr="00880F54" w:rsidRDefault="00FB5A76" w:rsidP="00481B74">
      <w:pPr>
        <w:pStyle w:val="Heading1"/>
        <w:jc w:val="center"/>
        <w:rPr>
          <w:b w:val="0"/>
          <w:bCs/>
        </w:rPr>
      </w:pPr>
      <w:bookmarkStart w:id="37" w:name="_Toc166437461"/>
      <w:r w:rsidRPr="00880F54">
        <w:rPr>
          <w:b w:val="0"/>
          <w:bCs/>
        </w:rPr>
        <w:lastRenderedPageBreak/>
        <w:t>DAFTAR PUSTAKA</w:t>
      </w:r>
      <w:bookmarkEnd w:id="37"/>
    </w:p>
    <w:p w14:paraId="4F40CADC" w14:textId="77777777" w:rsidR="00322FE2" w:rsidRPr="00880F54" w:rsidRDefault="00322FE2" w:rsidP="00322FE2">
      <w:pPr>
        <w:pStyle w:val="Bibliography"/>
        <w:ind w:left="720" w:hanging="720"/>
        <w:rPr>
          <w:bCs/>
          <w:noProof/>
          <w:kern w:val="0"/>
          <w:szCs w:val="24"/>
          <w14:ligatures w14:val="none"/>
        </w:rPr>
      </w:pPr>
      <w:r w:rsidRPr="00880F54">
        <w:rPr>
          <w:bCs/>
        </w:rPr>
        <w:fldChar w:fldCharType="begin"/>
      </w:r>
      <w:r w:rsidRPr="00880F54">
        <w:rPr>
          <w:bCs/>
          <w:lang w:val="en-US"/>
        </w:rPr>
        <w:instrText xml:space="preserve"> BIBLIOGRAPHY  \l 1033 </w:instrText>
      </w:r>
      <w:r w:rsidRPr="00880F54">
        <w:rPr>
          <w:bCs/>
        </w:rPr>
        <w:fldChar w:fldCharType="separate"/>
      </w:r>
      <w:r w:rsidRPr="00880F54">
        <w:rPr>
          <w:bCs/>
          <w:noProof/>
        </w:rPr>
        <w:t>Sumaryoto, P. D. (2013). Buku Panduan Penulisan. Jakarta: Unindra Press.</w:t>
      </w:r>
    </w:p>
    <w:p w14:paraId="03B32BAC" w14:textId="77777777" w:rsidR="00FB5A76" w:rsidRPr="00880F54" w:rsidRDefault="00322FE2" w:rsidP="00322FE2">
      <w:pPr>
        <w:pStyle w:val="NoSpacing"/>
        <w:rPr>
          <w:bCs/>
        </w:rPr>
      </w:pPr>
      <w:r w:rsidRPr="00880F54">
        <w:rPr>
          <w:bCs/>
        </w:rPr>
        <w:fldChar w:fldCharType="end"/>
      </w:r>
    </w:p>
    <w:p w14:paraId="0B9F1F7B" w14:textId="77777777" w:rsidR="00481B74" w:rsidRPr="00880F54" w:rsidRDefault="00481B74">
      <w:pPr>
        <w:rPr>
          <w:rFonts w:asciiTheme="majorHAnsi" w:eastAsiaTheme="majorEastAsia" w:hAnsiTheme="majorHAnsi" w:cstheme="majorBidi"/>
          <w:bCs/>
          <w:color w:val="0F4761" w:themeColor="accent1" w:themeShade="BF"/>
          <w:sz w:val="40"/>
          <w:szCs w:val="40"/>
        </w:rPr>
      </w:pPr>
      <w:r w:rsidRPr="00880F54">
        <w:rPr>
          <w:bCs/>
        </w:rPr>
        <w:br w:type="page"/>
      </w:r>
    </w:p>
    <w:p w14:paraId="72877BC9" w14:textId="77777777" w:rsidR="00FB5A76" w:rsidRPr="00880F54" w:rsidRDefault="00FB5A76" w:rsidP="00481B74">
      <w:pPr>
        <w:pStyle w:val="Heading1"/>
        <w:jc w:val="center"/>
        <w:rPr>
          <w:b w:val="0"/>
          <w:bCs/>
        </w:rPr>
      </w:pPr>
      <w:bookmarkStart w:id="38" w:name="_Toc166437462"/>
      <w:r w:rsidRPr="00880F54">
        <w:rPr>
          <w:b w:val="0"/>
          <w:bCs/>
        </w:rPr>
        <w:lastRenderedPageBreak/>
        <w:t>DAFTAR RIWAYAT HIDUP PENULIS</w:t>
      </w:r>
      <w:bookmarkEnd w:id="38"/>
    </w:p>
    <w:p w14:paraId="52A4C082" w14:textId="77777777" w:rsidR="001760BD" w:rsidRPr="00880F54" w:rsidRDefault="001760BD" w:rsidP="001760BD">
      <w:pPr>
        <w:pStyle w:val="NoSpacing"/>
        <w:rPr>
          <w:bCs/>
        </w:rPr>
      </w:pPr>
    </w:p>
    <w:p w14:paraId="157A2A0C" w14:textId="77777777" w:rsidR="001760BD" w:rsidRPr="00880F54" w:rsidRDefault="00E87F39" w:rsidP="00E87F39">
      <w:pPr>
        <w:pStyle w:val="NoSpacing"/>
        <w:rPr>
          <w:bCs/>
        </w:rPr>
      </w:pPr>
      <w:r w:rsidRPr="00880F54">
        <w:rPr>
          <w:bCs/>
          <w:noProof/>
        </w:rPr>
        <mc:AlternateContent>
          <mc:Choice Requires="wps">
            <w:drawing>
              <wp:anchor distT="45720" distB="45720" distL="114300" distR="114300" simplePos="0" relativeHeight="251661312" behindDoc="0" locked="0" layoutInCell="1" allowOverlap="1" wp14:anchorId="18070030" wp14:editId="5F9EF5B2">
                <wp:simplePos x="0" y="0"/>
                <wp:positionH relativeFrom="column">
                  <wp:posOffset>-230505</wp:posOffset>
                </wp:positionH>
                <wp:positionV relativeFrom="paragraph">
                  <wp:posOffset>360680</wp:posOffset>
                </wp:positionV>
                <wp:extent cx="1714500" cy="1552575"/>
                <wp:effectExtent l="0" t="0" r="19050" b="28575"/>
                <wp:wrapSquare wrapText="bothSides"/>
                <wp:docPr id="217" name="Kotak Te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552575"/>
                        </a:xfrm>
                        <a:prstGeom prst="rect">
                          <a:avLst/>
                        </a:prstGeom>
                        <a:solidFill>
                          <a:srgbClr val="FFFFFF"/>
                        </a:solidFill>
                        <a:ln w="9525">
                          <a:solidFill>
                            <a:srgbClr val="000000"/>
                          </a:solidFill>
                          <a:miter lim="800000"/>
                          <a:headEnd/>
                          <a:tailEnd/>
                        </a:ln>
                      </wps:spPr>
                      <wps:txbx>
                        <w:txbxContent>
                          <w:sdt>
                            <w:sdtPr>
                              <w:id w:val="1723409541"/>
                              <w:showingPlcHdr/>
                              <w:picture/>
                            </w:sdtPr>
                            <w:sdtContent>
                              <w:p w14:paraId="001A5CDE" w14:textId="77777777" w:rsidR="00E87F39" w:rsidRDefault="00C002A6" w:rsidP="00E87F39">
                                <w:pPr>
                                  <w:ind w:firstLine="0"/>
                                </w:pPr>
                                <w:r>
                                  <w:rPr>
                                    <w:noProof/>
                                  </w:rPr>
                                  <w:drawing>
                                    <wp:inline distT="0" distB="0" distL="0" distR="0" wp14:anchorId="7081AF9A" wp14:editId="3A3AAAE5">
                                      <wp:extent cx="1447800" cy="144780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sdtContent>
                          </w:sdt>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70030" id="Kotak Teks 2" o:spid="_x0000_s1033" type="#_x0000_t202" style="position:absolute;left:0;text-align:left;margin-left:-18.15pt;margin-top:28.4pt;width:135pt;height:12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">
                <v:textbox>
                  <w:txbxContent>
                    <w:sdt>
                      <w:sdtPr>
                        <w:id w:val="1723409541"/>
                        <w:showingPlcHdr/>
                        <w:picture/>
                      </w:sdtPr>
                      <w:sdtContent>
                        <w:p w14:paraId="001A5CDE" w14:textId="77777777" w:rsidR="00E87F39" w:rsidRDefault="00C002A6" w:rsidP="00E87F39">
                          <w:pPr>
                            <w:ind w:firstLine="0"/>
                          </w:pPr>
                          <w:r>
                            <w:rPr>
                              <w:noProof/>
                            </w:rPr>
                            <w:drawing>
                              <wp:inline distT="0" distB="0" distL="0" distR="0" wp14:anchorId="7081AF9A" wp14:editId="3A3AAAE5">
                                <wp:extent cx="1447800" cy="144780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47800" cy="1447800"/>
                                        </a:xfrm>
                                        <a:prstGeom prst="rect">
                                          <a:avLst/>
                                        </a:prstGeom>
                                        <a:noFill/>
                                        <a:ln>
                                          <a:noFill/>
                                        </a:ln>
                                      </pic:spPr>
                                    </pic:pic>
                                  </a:graphicData>
                                </a:graphic>
                              </wp:inline>
                            </w:drawing>
                          </w:r>
                        </w:p>
                      </w:sdtContent>
                    </w:sdt>
                  </w:txbxContent>
                </v:textbox>
                <w10:wrap type="square"/>
              </v:shape>
            </w:pict>
          </mc:Fallback>
        </mc:AlternateContent>
      </w:r>
    </w:p>
    <w:p w14:paraId="0AABDAA4" w14:textId="6A9D7156" w:rsidR="001760BD" w:rsidRPr="00880F54" w:rsidRDefault="00000000" w:rsidP="007014B6">
      <w:pPr>
        <w:pStyle w:val="NoSpacing"/>
        <w:spacing w:line="240" w:lineRule="auto"/>
        <w:rPr>
          <w:bCs/>
        </w:rPr>
      </w:pPr>
      <w:sdt>
        <w:sdtPr>
          <w:rPr>
            <w:bCs/>
          </w:rPr>
          <w:alias w:val="Author"/>
          <w:tag w:val=""/>
          <w:id w:val="-703794033"/>
          <w:placeholder>
            <w:docPart w:val="BB35EA6CD5F34758BAF1985CEFA645EA"/>
          </w:placeholder>
          <w:dataBinding w:prefixMappings="xmlns:ns0='http://purl.org/dc/elements/1.1/' xmlns:ns1='http://schemas.openxmlformats.org/package/2006/metadata/core-properties' " w:xpath="/ns1:coreProperties[1]/ns0:creator[1]" w:storeItemID="{6C3C8BC8-F283-45AE-878A-BAB7291924A1}"/>
          <w:text/>
        </w:sdtPr>
        <w:sdtContent>
          <w:r w:rsidR="00777946" w:rsidRPr="00880F54">
            <w:rPr>
              <w:bCs/>
            </w:rPr>
            <w:t>Anwar Hakim</w:t>
          </w:r>
        </w:sdtContent>
      </w:sdt>
      <w:r w:rsidR="007F2D65" w:rsidRPr="00880F54">
        <w:rPr>
          <w:bCs/>
        </w:rPr>
        <w:t xml:space="preserve">, Lahir di ..........., </w:t>
      </w:r>
      <w:sdt>
        <w:sdtPr>
          <w:rPr>
            <w:bCs/>
          </w:rPr>
          <w:id w:val="1618566434"/>
          <w:placeholder>
            <w:docPart w:val="FB24EFC770F8414083CD760D996EE197"/>
          </w:placeholder>
          <w:showingPlcHdr/>
          <w:date>
            <w:dateFormat w:val="dd/MM/yyyy"/>
            <w:lid w:val="id-ID"/>
            <w:storeMappedDataAs w:val="dateTime"/>
            <w:calendar w:val="gregorian"/>
          </w:date>
        </w:sdtPr>
        <w:sdtContent>
          <w:r w:rsidR="00C002A6" w:rsidRPr="00880F54">
            <w:rPr>
              <w:bCs/>
            </w:rPr>
            <w:t>Tanggal lahir</w:t>
          </w:r>
        </w:sdtContent>
      </w:sdt>
      <w:r w:rsidR="007F2D65" w:rsidRPr="00880F54">
        <w:rPr>
          <w:bCs/>
        </w:rPr>
        <w:t>, Saat ini tinggal di......</w:t>
      </w:r>
    </w:p>
    <w:p w14:paraId="7DEF759B" w14:textId="77777777" w:rsidR="00FB5A76" w:rsidRPr="00880F54" w:rsidRDefault="00FB5A76" w:rsidP="00FB5A76">
      <w:pPr>
        <w:rPr>
          <w:bCs/>
        </w:rPr>
      </w:pPr>
    </w:p>
    <w:p w14:paraId="667FA5B4" w14:textId="77777777" w:rsidR="00481B74" w:rsidRPr="00880F54" w:rsidRDefault="00481B74">
      <w:pPr>
        <w:rPr>
          <w:rFonts w:asciiTheme="majorHAnsi" w:eastAsiaTheme="majorEastAsia" w:hAnsiTheme="majorHAnsi" w:cstheme="majorBidi"/>
          <w:bCs/>
          <w:color w:val="0F4761" w:themeColor="accent1" w:themeShade="BF"/>
          <w:sz w:val="40"/>
          <w:szCs w:val="40"/>
        </w:rPr>
      </w:pPr>
      <w:r w:rsidRPr="00880F54">
        <w:rPr>
          <w:bCs/>
        </w:rPr>
        <w:br w:type="page"/>
      </w:r>
    </w:p>
    <w:p w14:paraId="4A04E7E5" w14:textId="77777777" w:rsidR="00FB5A76" w:rsidRPr="00880F54" w:rsidRDefault="00FB5A76" w:rsidP="00481B74">
      <w:pPr>
        <w:pStyle w:val="Heading1"/>
        <w:jc w:val="center"/>
        <w:rPr>
          <w:b w:val="0"/>
          <w:bCs/>
        </w:rPr>
      </w:pPr>
      <w:bookmarkStart w:id="39" w:name="_Toc166437463"/>
      <w:r w:rsidRPr="00880F54">
        <w:rPr>
          <w:b w:val="0"/>
          <w:bCs/>
        </w:rPr>
        <w:lastRenderedPageBreak/>
        <w:t>LAMPIRAN</w:t>
      </w:r>
      <w:bookmarkEnd w:id="39"/>
    </w:p>
    <w:sectPr w:rsidR="00FB5A76" w:rsidRPr="00880F54" w:rsidSect="00343CD7">
      <w:headerReference w:type="default" r:id="rId23"/>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33666" w14:textId="77777777" w:rsidR="00E14493" w:rsidRDefault="00E14493" w:rsidP="00F53B31">
      <w:pPr>
        <w:spacing w:after="0" w:line="240" w:lineRule="auto"/>
      </w:pPr>
      <w:r>
        <w:separator/>
      </w:r>
    </w:p>
  </w:endnote>
  <w:endnote w:type="continuationSeparator" w:id="0">
    <w:p w14:paraId="7C426EA5" w14:textId="77777777" w:rsidR="00E14493" w:rsidRDefault="00E14493" w:rsidP="00F53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580625"/>
      <w:docPartObj>
        <w:docPartGallery w:val="Page Numbers (Bottom of Page)"/>
        <w:docPartUnique/>
      </w:docPartObj>
    </w:sdtPr>
    <w:sdtContent>
      <w:p w14:paraId="37A7B27B" w14:textId="77777777" w:rsidR="00F53B31" w:rsidRDefault="00F53B31">
        <w:pPr>
          <w:pStyle w:val="Footer"/>
          <w:jc w:val="right"/>
        </w:pPr>
        <w:r>
          <w:fldChar w:fldCharType="begin"/>
        </w:r>
        <w:r>
          <w:instrText>PAGE   \* MERGEFORMAT</w:instrText>
        </w:r>
        <w:r>
          <w:fldChar w:fldCharType="separate"/>
        </w:r>
        <w:r>
          <w:t>2</w:t>
        </w:r>
        <w:r>
          <w:fldChar w:fldCharType="end"/>
        </w:r>
      </w:p>
    </w:sdtContent>
  </w:sdt>
  <w:p w14:paraId="3776F6F2" w14:textId="77777777" w:rsidR="00F53B31" w:rsidRDefault="00F53B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A4DA3" w14:textId="77777777" w:rsidR="00EF621B" w:rsidRDefault="00EF621B">
    <w:pPr>
      <w:pStyle w:val="Footer"/>
      <w:jc w:val="center"/>
    </w:pPr>
  </w:p>
  <w:p w14:paraId="4801242E" w14:textId="77777777" w:rsidR="00EF621B" w:rsidRDefault="00EF621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BFBAA9" w14:textId="77777777" w:rsidR="00F53B31" w:rsidRDefault="00F53B31">
    <w:pPr>
      <w:pStyle w:val="Footer"/>
      <w:jc w:val="right"/>
    </w:pPr>
  </w:p>
  <w:p w14:paraId="5068C05B" w14:textId="77777777" w:rsidR="00F53B31" w:rsidRDefault="00F53B3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29046975"/>
      <w:docPartObj>
        <w:docPartGallery w:val="Page Numbers (Bottom of Page)"/>
        <w:docPartUnique/>
      </w:docPartObj>
    </w:sdtPr>
    <w:sdtContent>
      <w:p w14:paraId="73B63137" w14:textId="77777777" w:rsidR="00EF621B" w:rsidRDefault="00EF621B">
        <w:pPr>
          <w:pStyle w:val="Footer"/>
          <w:jc w:val="center"/>
        </w:pPr>
        <w:r>
          <w:fldChar w:fldCharType="begin"/>
        </w:r>
        <w:r>
          <w:instrText>PAGE   \* MERGEFORMAT</w:instrText>
        </w:r>
        <w:r>
          <w:fldChar w:fldCharType="separate"/>
        </w:r>
        <w:r>
          <w:t>2</w:t>
        </w:r>
        <w:r>
          <w:fldChar w:fldCharType="end"/>
        </w:r>
      </w:p>
    </w:sdtContent>
  </w:sdt>
  <w:p w14:paraId="2F8AFB26" w14:textId="77777777" w:rsidR="00EF621B" w:rsidRDefault="00EF62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353E62" w14:textId="77777777" w:rsidR="00E14493" w:rsidRDefault="00E14493" w:rsidP="00F53B31">
      <w:pPr>
        <w:spacing w:after="0" w:line="240" w:lineRule="auto"/>
      </w:pPr>
      <w:r>
        <w:separator/>
      </w:r>
    </w:p>
  </w:footnote>
  <w:footnote w:type="continuationSeparator" w:id="0">
    <w:p w14:paraId="1C567E47" w14:textId="77777777" w:rsidR="00E14493" w:rsidRDefault="00E14493" w:rsidP="00F53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5964741"/>
      <w:docPartObj>
        <w:docPartGallery w:val="Page Numbers (Top of Page)"/>
        <w:docPartUnique/>
      </w:docPartObj>
    </w:sdtPr>
    <w:sdtContent>
      <w:p w14:paraId="1D3A4E8B" w14:textId="77777777" w:rsidR="00EF621B" w:rsidRDefault="00EF621B">
        <w:pPr>
          <w:pStyle w:val="Header"/>
          <w:jc w:val="right"/>
        </w:pPr>
        <w:r>
          <w:fldChar w:fldCharType="begin"/>
        </w:r>
        <w:r>
          <w:instrText>PAGE   \* MERGEFORMAT</w:instrText>
        </w:r>
        <w:r>
          <w:fldChar w:fldCharType="separate"/>
        </w:r>
        <w:r>
          <w:t>2</w:t>
        </w:r>
        <w:r>
          <w:fldChar w:fldCharType="end"/>
        </w:r>
      </w:p>
    </w:sdtContent>
  </w:sdt>
  <w:p w14:paraId="60E3E085" w14:textId="77777777" w:rsidR="00777EE3" w:rsidRDefault="00777E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263358" w14:textId="77777777" w:rsidR="00EF621B" w:rsidRDefault="00EF621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79630B" w14:textId="77777777" w:rsidR="00EF621B" w:rsidRDefault="00EF621B">
    <w:pPr>
      <w:pStyle w:val="Header"/>
      <w:jc w:val="right"/>
    </w:pPr>
  </w:p>
  <w:p w14:paraId="7CD98A04" w14:textId="77777777" w:rsidR="00EF621B" w:rsidRDefault="00EF62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67C77"/>
    <w:multiLevelType w:val="hybridMultilevel"/>
    <w:tmpl w:val="7542D4A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4846892"/>
    <w:multiLevelType w:val="hybridMultilevel"/>
    <w:tmpl w:val="ABBA6ECA"/>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4BD6C89"/>
    <w:multiLevelType w:val="hybridMultilevel"/>
    <w:tmpl w:val="1CECF85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07A03C29"/>
    <w:multiLevelType w:val="hybridMultilevel"/>
    <w:tmpl w:val="2890A494"/>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09D442EE"/>
    <w:multiLevelType w:val="multilevel"/>
    <w:tmpl w:val="1332E6AC"/>
    <w:lvl w:ilvl="0">
      <w:start w:val="1"/>
      <w:numFmt w:val="decimal"/>
      <w:lvlText w:val="%1."/>
      <w:lvlJc w:val="left"/>
      <w:pPr>
        <w:tabs>
          <w:tab w:val="num" w:pos="1211"/>
        </w:tabs>
        <w:ind w:left="1211" w:hanging="360"/>
      </w:pPr>
      <w:rPr>
        <w:rFonts w:hint="default"/>
        <w:sz w:val="20"/>
      </w:rPr>
    </w:lvl>
    <w:lvl w:ilvl="1" w:tentative="1">
      <w:start w:val="1"/>
      <w:numFmt w:val="bullet"/>
      <w:lvlText w:val="o"/>
      <w:lvlJc w:val="left"/>
      <w:pPr>
        <w:tabs>
          <w:tab w:val="num" w:pos="1931"/>
        </w:tabs>
        <w:ind w:left="1931" w:hanging="360"/>
      </w:pPr>
      <w:rPr>
        <w:rFonts w:ascii="Courier New" w:hAnsi="Courier New" w:hint="default"/>
        <w:sz w:val="20"/>
      </w:rPr>
    </w:lvl>
    <w:lvl w:ilvl="2" w:tentative="1">
      <w:start w:val="1"/>
      <w:numFmt w:val="bullet"/>
      <w:lvlText w:val=""/>
      <w:lvlJc w:val="left"/>
      <w:pPr>
        <w:tabs>
          <w:tab w:val="num" w:pos="2651"/>
        </w:tabs>
        <w:ind w:left="2651" w:hanging="360"/>
      </w:pPr>
      <w:rPr>
        <w:rFonts w:ascii="Wingdings" w:hAnsi="Wingdings" w:hint="default"/>
        <w:sz w:val="20"/>
      </w:rPr>
    </w:lvl>
    <w:lvl w:ilvl="3" w:tentative="1">
      <w:start w:val="1"/>
      <w:numFmt w:val="bullet"/>
      <w:lvlText w:val=""/>
      <w:lvlJc w:val="left"/>
      <w:pPr>
        <w:tabs>
          <w:tab w:val="num" w:pos="3371"/>
        </w:tabs>
        <w:ind w:left="3371" w:hanging="360"/>
      </w:pPr>
      <w:rPr>
        <w:rFonts w:ascii="Wingdings" w:hAnsi="Wingdings" w:hint="default"/>
        <w:sz w:val="20"/>
      </w:rPr>
    </w:lvl>
    <w:lvl w:ilvl="4" w:tentative="1">
      <w:start w:val="1"/>
      <w:numFmt w:val="bullet"/>
      <w:lvlText w:val=""/>
      <w:lvlJc w:val="left"/>
      <w:pPr>
        <w:tabs>
          <w:tab w:val="num" w:pos="4091"/>
        </w:tabs>
        <w:ind w:left="4091" w:hanging="360"/>
      </w:pPr>
      <w:rPr>
        <w:rFonts w:ascii="Wingdings" w:hAnsi="Wingdings" w:hint="default"/>
        <w:sz w:val="20"/>
      </w:rPr>
    </w:lvl>
    <w:lvl w:ilvl="5" w:tentative="1">
      <w:start w:val="1"/>
      <w:numFmt w:val="bullet"/>
      <w:lvlText w:val=""/>
      <w:lvlJc w:val="left"/>
      <w:pPr>
        <w:tabs>
          <w:tab w:val="num" w:pos="4811"/>
        </w:tabs>
        <w:ind w:left="4811" w:hanging="360"/>
      </w:pPr>
      <w:rPr>
        <w:rFonts w:ascii="Wingdings" w:hAnsi="Wingdings" w:hint="default"/>
        <w:sz w:val="20"/>
      </w:rPr>
    </w:lvl>
    <w:lvl w:ilvl="6" w:tentative="1">
      <w:start w:val="1"/>
      <w:numFmt w:val="bullet"/>
      <w:lvlText w:val=""/>
      <w:lvlJc w:val="left"/>
      <w:pPr>
        <w:tabs>
          <w:tab w:val="num" w:pos="5531"/>
        </w:tabs>
        <w:ind w:left="5531" w:hanging="360"/>
      </w:pPr>
      <w:rPr>
        <w:rFonts w:ascii="Wingdings" w:hAnsi="Wingdings" w:hint="default"/>
        <w:sz w:val="20"/>
      </w:rPr>
    </w:lvl>
    <w:lvl w:ilvl="7" w:tentative="1">
      <w:start w:val="1"/>
      <w:numFmt w:val="bullet"/>
      <w:lvlText w:val=""/>
      <w:lvlJc w:val="left"/>
      <w:pPr>
        <w:tabs>
          <w:tab w:val="num" w:pos="6251"/>
        </w:tabs>
        <w:ind w:left="6251" w:hanging="360"/>
      </w:pPr>
      <w:rPr>
        <w:rFonts w:ascii="Wingdings" w:hAnsi="Wingdings" w:hint="default"/>
        <w:sz w:val="20"/>
      </w:rPr>
    </w:lvl>
    <w:lvl w:ilvl="8" w:tentative="1">
      <w:start w:val="1"/>
      <w:numFmt w:val="bullet"/>
      <w:lvlText w:val=""/>
      <w:lvlJc w:val="left"/>
      <w:pPr>
        <w:tabs>
          <w:tab w:val="num" w:pos="6971"/>
        </w:tabs>
        <w:ind w:left="6971" w:hanging="360"/>
      </w:pPr>
      <w:rPr>
        <w:rFonts w:ascii="Wingdings" w:hAnsi="Wingdings" w:hint="default"/>
        <w:sz w:val="20"/>
      </w:rPr>
    </w:lvl>
  </w:abstractNum>
  <w:abstractNum w:abstractNumId="5" w15:restartNumberingAfterBreak="0">
    <w:nsid w:val="0A336C2C"/>
    <w:multiLevelType w:val="multilevel"/>
    <w:tmpl w:val="601A3808"/>
    <w:lvl w:ilvl="0">
      <w:start w:val="1"/>
      <w:numFmt w:val="upperLetter"/>
      <w:lvlText w:val="%1."/>
      <w:lvlJc w:val="left"/>
      <w:pPr>
        <w:ind w:left="927" w:hanging="341"/>
      </w:pPr>
      <w:rPr>
        <w:rFonts w:ascii="Times New Roman" w:eastAsia="Times New Roman" w:hAnsi="Times New Roman" w:cs="Times New Roman" w:hint="default"/>
        <w:b/>
        <w:bCs/>
        <w:i w:val="0"/>
        <w:iCs w:val="0"/>
        <w:spacing w:val="-1"/>
        <w:w w:val="100"/>
        <w:sz w:val="24"/>
        <w:szCs w:val="24"/>
        <w:lang w:eastAsia="en-US" w:bidi="ar-SA"/>
      </w:rPr>
    </w:lvl>
    <w:lvl w:ilvl="1">
      <w:start w:val="1"/>
      <w:numFmt w:val="decimal"/>
      <w:lvlText w:val="%2."/>
      <w:lvlJc w:val="left"/>
      <w:pPr>
        <w:ind w:left="1306" w:hanging="360"/>
      </w:pPr>
      <w:rPr>
        <w:rFonts w:ascii="Times New Roman" w:eastAsia="Times New Roman" w:hAnsi="Times New Roman" w:cs="Times New Roman" w:hint="default"/>
        <w:b/>
        <w:bCs/>
        <w:i w:val="0"/>
        <w:iCs w:val="0"/>
        <w:spacing w:val="0"/>
        <w:w w:val="100"/>
        <w:sz w:val="24"/>
        <w:szCs w:val="24"/>
        <w:lang w:eastAsia="en-US" w:bidi="ar-SA"/>
      </w:rPr>
    </w:lvl>
    <w:lvl w:ilvl="2">
      <w:start w:val="1"/>
      <w:numFmt w:val="lowerLetter"/>
      <w:lvlText w:val="%3."/>
      <w:lvlJc w:val="left"/>
      <w:pPr>
        <w:ind w:left="1667" w:hanging="361"/>
      </w:pPr>
      <w:rPr>
        <w:rFonts w:ascii="Times New Roman" w:eastAsia="Times New Roman" w:hAnsi="Times New Roman" w:cs="Times New Roman" w:hint="default"/>
        <w:b/>
        <w:bCs/>
        <w:i w:val="0"/>
        <w:iCs w:val="0"/>
        <w:spacing w:val="0"/>
        <w:w w:val="100"/>
        <w:sz w:val="24"/>
        <w:szCs w:val="24"/>
        <w:lang w:eastAsia="en-US" w:bidi="ar-SA"/>
      </w:rPr>
    </w:lvl>
    <w:lvl w:ilvl="3">
      <w:start w:val="1"/>
      <w:numFmt w:val="decimal"/>
      <w:lvlText w:val="%4."/>
      <w:lvlJc w:val="left"/>
      <w:pPr>
        <w:ind w:left="2118" w:hanging="360"/>
      </w:pPr>
      <w:rPr>
        <w:rFonts w:ascii="Times New Roman" w:eastAsia="Times New Roman" w:hAnsi="Times New Roman" w:cs="Times New Roman" w:hint="default"/>
        <w:b w:val="0"/>
        <w:bCs w:val="0"/>
        <w:i w:val="0"/>
        <w:iCs w:val="0"/>
        <w:spacing w:val="0"/>
        <w:w w:val="100"/>
        <w:sz w:val="24"/>
        <w:szCs w:val="24"/>
        <w:lang w:eastAsia="en-US" w:bidi="ar-SA"/>
      </w:rPr>
    </w:lvl>
    <w:lvl w:ilvl="4">
      <w:start w:val="1"/>
      <w:numFmt w:val="decimal"/>
      <w:lvlText w:val="%4.%5."/>
      <w:lvlJc w:val="left"/>
      <w:pPr>
        <w:ind w:left="2569" w:hanging="437"/>
      </w:pPr>
      <w:rPr>
        <w:rFonts w:ascii="Times New Roman" w:eastAsia="Times New Roman" w:hAnsi="Times New Roman" w:cs="Times New Roman" w:hint="default"/>
        <w:b w:val="0"/>
        <w:bCs w:val="0"/>
        <w:i w:val="0"/>
        <w:iCs w:val="0"/>
        <w:spacing w:val="0"/>
        <w:w w:val="100"/>
        <w:sz w:val="24"/>
        <w:szCs w:val="24"/>
        <w:lang w:eastAsia="en-US" w:bidi="ar-SA"/>
      </w:rPr>
    </w:lvl>
    <w:lvl w:ilvl="5">
      <w:numFmt w:val="bullet"/>
      <w:lvlText w:val="•"/>
      <w:lvlJc w:val="left"/>
      <w:pPr>
        <w:ind w:left="2560" w:hanging="437"/>
      </w:pPr>
      <w:rPr>
        <w:lang w:eastAsia="en-US" w:bidi="ar-SA"/>
      </w:rPr>
    </w:lvl>
    <w:lvl w:ilvl="6">
      <w:numFmt w:val="bullet"/>
      <w:lvlText w:val="•"/>
      <w:lvlJc w:val="left"/>
      <w:pPr>
        <w:ind w:left="3860" w:hanging="437"/>
      </w:pPr>
      <w:rPr>
        <w:lang w:eastAsia="en-US" w:bidi="ar-SA"/>
      </w:rPr>
    </w:lvl>
    <w:lvl w:ilvl="7">
      <w:numFmt w:val="bullet"/>
      <w:lvlText w:val="•"/>
      <w:lvlJc w:val="left"/>
      <w:pPr>
        <w:ind w:left="5161" w:hanging="437"/>
      </w:pPr>
      <w:rPr>
        <w:lang w:eastAsia="en-US" w:bidi="ar-SA"/>
      </w:rPr>
    </w:lvl>
    <w:lvl w:ilvl="8">
      <w:numFmt w:val="bullet"/>
      <w:lvlText w:val="•"/>
      <w:lvlJc w:val="left"/>
      <w:pPr>
        <w:ind w:left="6462" w:hanging="437"/>
      </w:pPr>
      <w:rPr>
        <w:lang w:eastAsia="en-US" w:bidi="ar-SA"/>
      </w:rPr>
    </w:lvl>
  </w:abstractNum>
  <w:abstractNum w:abstractNumId="6" w15:restartNumberingAfterBreak="0">
    <w:nsid w:val="0A4F29DF"/>
    <w:multiLevelType w:val="multilevel"/>
    <w:tmpl w:val="560468F0"/>
    <w:lvl w:ilvl="0">
      <w:start w:val="1"/>
      <w:numFmt w:val="upperLetter"/>
      <w:lvlText w:val="%1."/>
      <w:lvlJc w:val="left"/>
      <w:pPr>
        <w:ind w:left="927" w:hanging="341"/>
      </w:pPr>
      <w:rPr>
        <w:rFonts w:ascii="Times New Roman" w:eastAsia="Times New Roman" w:hAnsi="Times New Roman" w:cs="Times New Roman" w:hint="default"/>
        <w:b/>
        <w:bCs/>
        <w:i w:val="0"/>
        <w:iCs w:val="0"/>
        <w:spacing w:val="-1"/>
        <w:w w:val="100"/>
        <w:sz w:val="24"/>
        <w:szCs w:val="24"/>
        <w:lang w:eastAsia="en-US" w:bidi="ar-SA"/>
      </w:rPr>
    </w:lvl>
    <w:lvl w:ilvl="1">
      <w:start w:val="1"/>
      <w:numFmt w:val="decimal"/>
      <w:lvlText w:val="%2."/>
      <w:lvlJc w:val="left"/>
      <w:pPr>
        <w:ind w:left="1306" w:hanging="360"/>
      </w:pPr>
      <w:rPr>
        <w:rFonts w:ascii="Times New Roman" w:eastAsia="Times New Roman" w:hAnsi="Times New Roman" w:cs="Times New Roman" w:hint="default"/>
        <w:b/>
        <w:bCs/>
        <w:i w:val="0"/>
        <w:iCs w:val="0"/>
        <w:spacing w:val="0"/>
        <w:w w:val="100"/>
        <w:sz w:val="24"/>
        <w:szCs w:val="24"/>
        <w:lang w:eastAsia="en-US" w:bidi="ar-SA"/>
      </w:rPr>
    </w:lvl>
    <w:lvl w:ilvl="2">
      <w:start w:val="1"/>
      <w:numFmt w:val="lowerLetter"/>
      <w:lvlText w:val="%3."/>
      <w:lvlJc w:val="left"/>
      <w:pPr>
        <w:ind w:left="1667" w:hanging="361"/>
      </w:pPr>
      <w:rPr>
        <w:rFonts w:ascii="Times New Roman" w:eastAsia="Times New Roman" w:hAnsi="Times New Roman" w:cs="Times New Roman" w:hint="default"/>
        <w:b/>
        <w:bCs/>
        <w:i w:val="0"/>
        <w:iCs w:val="0"/>
        <w:spacing w:val="0"/>
        <w:w w:val="100"/>
        <w:sz w:val="24"/>
        <w:szCs w:val="24"/>
        <w:lang w:eastAsia="en-US" w:bidi="ar-SA"/>
      </w:rPr>
    </w:lvl>
    <w:lvl w:ilvl="3">
      <w:start w:val="1"/>
      <w:numFmt w:val="decimal"/>
      <w:lvlText w:val="%4."/>
      <w:lvlJc w:val="left"/>
      <w:pPr>
        <w:ind w:left="928" w:hanging="360"/>
      </w:pPr>
      <w:rPr>
        <w:rFonts w:ascii="Times New Roman" w:eastAsia="Times New Roman" w:hAnsi="Times New Roman" w:cs="Times New Roman" w:hint="default"/>
        <w:b w:val="0"/>
        <w:bCs w:val="0"/>
        <w:i w:val="0"/>
        <w:iCs w:val="0"/>
        <w:spacing w:val="0"/>
        <w:w w:val="100"/>
        <w:sz w:val="24"/>
        <w:szCs w:val="24"/>
        <w:lang w:eastAsia="en-US" w:bidi="ar-SA"/>
      </w:rPr>
    </w:lvl>
    <w:lvl w:ilvl="4">
      <w:start w:val="1"/>
      <w:numFmt w:val="decimal"/>
      <w:lvlText w:val="%4.%5."/>
      <w:lvlJc w:val="left"/>
      <w:pPr>
        <w:ind w:left="2569" w:hanging="437"/>
      </w:pPr>
      <w:rPr>
        <w:rFonts w:ascii="Times New Roman" w:eastAsia="Times New Roman" w:hAnsi="Times New Roman" w:cs="Times New Roman" w:hint="default"/>
        <w:b w:val="0"/>
        <w:bCs w:val="0"/>
        <w:i w:val="0"/>
        <w:iCs w:val="0"/>
        <w:spacing w:val="0"/>
        <w:w w:val="100"/>
        <w:sz w:val="24"/>
        <w:szCs w:val="24"/>
        <w:lang w:eastAsia="en-US" w:bidi="ar-SA"/>
      </w:rPr>
    </w:lvl>
    <w:lvl w:ilvl="5">
      <w:numFmt w:val="bullet"/>
      <w:lvlText w:val="•"/>
      <w:lvlJc w:val="left"/>
      <w:pPr>
        <w:ind w:left="2560" w:hanging="437"/>
      </w:pPr>
      <w:rPr>
        <w:lang w:eastAsia="en-US" w:bidi="ar-SA"/>
      </w:rPr>
    </w:lvl>
    <w:lvl w:ilvl="6">
      <w:numFmt w:val="bullet"/>
      <w:lvlText w:val="•"/>
      <w:lvlJc w:val="left"/>
      <w:pPr>
        <w:ind w:left="3860" w:hanging="437"/>
      </w:pPr>
      <w:rPr>
        <w:lang w:eastAsia="en-US" w:bidi="ar-SA"/>
      </w:rPr>
    </w:lvl>
    <w:lvl w:ilvl="7">
      <w:numFmt w:val="bullet"/>
      <w:lvlText w:val="•"/>
      <w:lvlJc w:val="left"/>
      <w:pPr>
        <w:ind w:left="5161" w:hanging="437"/>
      </w:pPr>
      <w:rPr>
        <w:lang w:eastAsia="en-US" w:bidi="ar-SA"/>
      </w:rPr>
    </w:lvl>
    <w:lvl w:ilvl="8">
      <w:numFmt w:val="bullet"/>
      <w:lvlText w:val="•"/>
      <w:lvlJc w:val="left"/>
      <w:pPr>
        <w:ind w:left="6462" w:hanging="437"/>
      </w:pPr>
      <w:rPr>
        <w:lang w:eastAsia="en-US" w:bidi="ar-SA"/>
      </w:rPr>
    </w:lvl>
  </w:abstractNum>
  <w:abstractNum w:abstractNumId="7" w15:restartNumberingAfterBreak="0">
    <w:nsid w:val="10A54B67"/>
    <w:multiLevelType w:val="multilevel"/>
    <w:tmpl w:val="E2E29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606BB0"/>
    <w:multiLevelType w:val="hybridMultilevel"/>
    <w:tmpl w:val="8B189262"/>
    <w:lvl w:ilvl="0" w:tplc="977281D2">
      <w:start w:val="1"/>
      <w:numFmt w:val="upperRoman"/>
      <w:lvlText w:val="BAB %1 "/>
      <w:lvlJc w:val="center"/>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15:restartNumberingAfterBreak="0">
    <w:nsid w:val="1453707D"/>
    <w:multiLevelType w:val="hybridMultilevel"/>
    <w:tmpl w:val="92A088C8"/>
    <w:lvl w:ilvl="0" w:tplc="977281D2">
      <w:start w:val="1"/>
      <w:numFmt w:val="upperRoman"/>
      <w:lvlText w:val="BAB %1 "/>
      <w:lvlJc w:val="center"/>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15DA0226"/>
    <w:multiLevelType w:val="multilevel"/>
    <w:tmpl w:val="3FECA14C"/>
    <w:lvl w:ilvl="0">
      <w:start w:val="1"/>
      <w:numFmt w:val="upperLetter"/>
      <w:lvlText w:val="%1."/>
      <w:lvlJc w:val="left"/>
      <w:pPr>
        <w:ind w:left="927" w:hanging="341"/>
      </w:pPr>
      <w:rPr>
        <w:rFonts w:ascii="Times New Roman" w:eastAsia="Times New Roman" w:hAnsi="Times New Roman" w:cs="Times New Roman" w:hint="default"/>
        <w:b/>
        <w:bCs/>
        <w:i w:val="0"/>
        <w:iCs w:val="0"/>
        <w:spacing w:val="-1"/>
        <w:w w:val="100"/>
        <w:sz w:val="24"/>
        <w:szCs w:val="24"/>
        <w:lang w:eastAsia="en-US" w:bidi="ar-SA"/>
      </w:rPr>
    </w:lvl>
    <w:lvl w:ilvl="1">
      <w:start w:val="1"/>
      <w:numFmt w:val="decimal"/>
      <w:lvlText w:val="%2."/>
      <w:lvlJc w:val="left"/>
      <w:pPr>
        <w:ind w:left="1306" w:hanging="360"/>
      </w:pPr>
      <w:rPr>
        <w:rFonts w:ascii="Times New Roman" w:eastAsia="Times New Roman" w:hAnsi="Times New Roman" w:cs="Times New Roman" w:hint="default"/>
        <w:b/>
        <w:bCs/>
        <w:i w:val="0"/>
        <w:iCs w:val="0"/>
        <w:spacing w:val="0"/>
        <w:w w:val="100"/>
        <w:sz w:val="24"/>
        <w:szCs w:val="24"/>
        <w:lang w:eastAsia="en-US" w:bidi="ar-SA"/>
      </w:rPr>
    </w:lvl>
    <w:lvl w:ilvl="2">
      <w:start w:val="1"/>
      <w:numFmt w:val="lowerLetter"/>
      <w:lvlText w:val="%3."/>
      <w:lvlJc w:val="left"/>
      <w:pPr>
        <w:ind w:left="1667" w:hanging="361"/>
      </w:pPr>
      <w:rPr>
        <w:rFonts w:ascii="Times New Roman" w:eastAsia="Times New Roman" w:hAnsi="Times New Roman" w:cs="Times New Roman" w:hint="default"/>
        <w:b/>
        <w:bCs/>
        <w:i w:val="0"/>
        <w:iCs w:val="0"/>
        <w:spacing w:val="0"/>
        <w:w w:val="100"/>
        <w:sz w:val="24"/>
        <w:szCs w:val="24"/>
        <w:lang w:eastAsia="en-US" w:bidi="ar-SA"/>
      </w:rPr>
    </w:lvl>
    <w:lvl w:ilvl="3">
      <w:start w:val="1"/>
      <w:numFmt w:val="decimal"/>
      <w:lvlText w:val="%4."/>
      <w:lvlJc w:val="left"/>
      <w:pPr>
        <w:ind w:left="2118" w:hanging="360"/>
      </w:pPr>
      <w:rPr>
        <w:rFonts w:ascii="Times New Roman" w:eastAsia="Times New Roman" w:hAnsi="Times New Roman" w:cs="Times New Roman" w:hint="default"/>
        <w:b w:val="0"/>
        <w:bCs w:val="0"/>
        <w:i w:val="0"/>
        <w:iCs w:val="0"/>
        <w:spacing w:val="0"/>
        <w:w w:val="100"/>
        <w:sz w:val="24"/>
        <w:szCs w:val="24"/>
        <w:lang w:eastAsia="en-US" w:bidi="ar-SA"/>
      </w:rPr>
    </w:lvl>
    <w:lvl w:ilvl="4">
      <w:start w:val="1"/>
      <w:numFmt w:val="decimal"/>
      <w:lvlText w:val="%4.%5."/>
      <w:lvlJc w:val="left"/>
      <w:pPr>
        <w:ind w:left="2569" w:hanging="437"/>
      </w:pPr>
      <w:rPr>
        <w:rFonts w:ascii="Times New Roman" w:eastAsia="Times New Roman" w:hAnsi="Times New Roman" w:cs="Times New Roman" w:hint="default"/>
        <w:b w:val="0"/>
        <w:bCs w:val="0"/>
        <w:i w:val="0"/>
        <w:iCs w:val="0"/>
        <w:spacing w:val="0"/>
        <w:w w:val="100"/>
        <w:sz w:val="24"/>
        <w:szCs w:val="24"/>
        <w:lang w:eastAsia="en-US" w:bidi="ar-SA"/>
      </w:rPr>
    </w:lvl>
    <w:lvl w:ilvl="5">
      <w:numFmt w:val="bullet"/>
      <w:lvlText w:val="•"/>
      <w:lvlJc w:val="left"/>
      <w:pPr>
        <w:ind w:left="2560" w:hanging="437"/>
      </w:pPr>
      <w:rPr>
        <w:lang w:eastAsia="en-US" w:bidi="ar-SA"/>
      </w:rPr>
    </w:lvl>
    <w:lvl w:ilvl="6">
      <w:numFmt w:val="bullet"/>
      <w:lvlText w:val="•"/>
      <w:lvlJc w:val="left"/>
      <w:pPr>
        <w:ind w:left="3860" w:hanging="437"/>
      </w:pPr>
      <w:rPr>
        <w:lang w:eastAsia="en-US" w:bidi="ar-SA"/>
      </w:rPr>
    </w:lvl>
    <w:lvl w:ilvl="7">
      <w:numFmt w:val="bullet"/>
      <w:lvlText w:val="•"/>
      <w:lvlJc w:val="left"/>
      <w:pPr>
        <w:ind w:left="5161" w:hanging="437"/>
      </w:pPr>
      <w:rPr>
        <w:lang w:eastAsia="en-US" w:bidi="ar-SA"/>
      </w:rPr>
    </w:lvl>
    <w:lvl w:ilvl="8">
      <w:numFmt w:val="bullet"/>
      <w:lvlText w:val="•"/>
      <w:lvlJc w:val="left"/>
      <w:pPr>
        <w:ind w:left="6462" w:hanging="437"/>
      </w:pPr>
      <w:rPr>
        <w:lang w:eastAsia="en-US" w:bidi="ar-SA"/>
      </w:rPr>
    </w:lvl>
  </w:abstractNum>
  <w:abstractNum w:abstractNumId="11" w15:restartNumberingAfterBreak="0">
    <w:nsid w:val="17595F70"/>
    <w:multiLevelType w:val="hybridMultilevel"/>
    <w:tmpl w:val="404636AC"/>
    <w:lvl w:ilvl="0" w:tplc="9196D1C8">
      <w:start w:val="1"/>
      <w:numFmt w:val="decimal"/>
      <w:pStyle w:val="Head1Num"/>
      <w:lvlText w:val="%1."/>
      <w:lvlJc w:val="left"/>
      <w:pPr>
        <w:ind w:left="1060" w:hanging="360"/>
      </w:pPr>
    </w:lvl>
    <w:lvl w:ilvl="1" w:tplc="04210019" w:tentative="1">
      <w:start w:val="1"/>
      <w:numFmt w:val="lowerLetter"/>
      <w:lvlText w:val="%2."/>
      <w:lvlJc w:val="left"/>
      <w:pPr>
        <w:ind w:left="1780" w:hanging="360"/>
      </w:pPr>
    </w:lvl>
    <w:lvl w:ilvl="2" w:tplc="0421001B" w:tentative="1">
      <w:start w:val="1"/>
      <w:numFmt w:val="lowerRoman"/>
      <w:lvlText w:val="%3."/>
      <w:lvlJc w:val="right"/>
      <w:pPr>
        <w:ind w:left="2500" w:hanging="180"/>
      </w:pPr>
    </w:lvl>
    <w:lvl w:ilvl="3" w:tplc="0421000F" w:tentative="1">
      <w:start w:val="1"/>
      <w:numFmt w:val="decimal"/>
      <w:lvlText w:val="%4."/>
      <w:lvlJc w:val="left"/>
      <w:pPr>
        <w:ind w:left="3220" w:hanging="360"/>
      </w:pPr>
    </w:lvl>
    <w:lvl w:ilvl="4" w:tplc="04210019" w:tentative="1">
      <w:start w:val="1"/>
      <w:numFmt w:val="lowerLetter"/>
      <w:lvlText w:val="%5."/>
      <w:lvlJc w:val="left"/>
      <w:pPr>
        <w:ind w:left="3940" w:hanging="360"/>
      </w:pPr>
    </w:lvl>
    <w:lvl w:ilvl="5" w:tplc="0421001B" w:tentative="1">
      <w:start w:val="1"/>
      <w:numFmt w:val="lowerRoman"/>
      <w:lvlText w:val="%6."/>
      <w:lvlJc w:val="right"/>
      <w:pPr>
        <w:ind w:left="4660" w:hanging="180"/>
      </w:pPr>
    </w:lvl>
    <w:lvl w:ilvl="6" w:tplc="0421000F" w:tentative="1">
      <w:start w:val="1"/>
      <w:numFmt w:val="decimal"/>
      <w:lvlText w:val="%7."/>
      <w:lvlJc w:val="left"/>
      <w:pPr>
        <w:ind w:left="5380" w:hanging="360"/>
      </w:pPr>
    </w:lvl>
    <w:lvl w:ilvl="7" w:tplc="04210019" w:tentative="1">
      <w:start w:val="1"/>
      <w:numFmt w:val="lowerLetter"/>
      <w:lvlText w:val="%8."/>
      <w:lvlJc w:val="left"/>
      <w:pPr>
        <w:ind w:left="6100" w:hanging="360"/>
      </w:pPr>
    </w:lvl>
    <w:lvl w:ilvl="8" w:tplc="0421001B" w:tentative="1">
      <w:start w:val="1"/>
      <w:numFmt w:val="lowerRoman"/>
      <w:lvlText w:val="%9."/>
      <w:lvlJc w:val="right"/>
      <w:pPr>
        <w:ind w:left="6820" w:hanging="180"/>
      </w:pPr>
    </w:lvl>
  </w:abstractNum>
  <w:abstractNum w:abstractNumId="12" w15:restartNumberingAfterBreak="0">
    <w:nsid w:val="17B82B81"/>
    <w:multiLevelType w:val="hybridMultilevel"/>
    <w:tmpl w:val="7148705E"/>
    <w:lvl w:ilvl="0" w:tplc="60146346">
      <w:start w:val="1"/>
      <w:numFmt w:val="upperLetter"/>
      <w:lvlText w:val="%1."/>
      <w:lvlJc w:val="left"/>
      <w:pPr>
        <w:ind w:left="937" w:hanging="341"/>
      </w:pPr>
      <w:rPr>
        <w:rFonts w:ascii="Times New Roman" w:eastAsia="Times New Roman" w:hAnsi="Times New Roman" w:cs="Times New Roman" w:hint="default"/>
        <w:b/>
        <w:bCs/>
        <w:i w:val="0"/>
        <w:iCs w:val="0"/>
        <w:spacing w:val="-1"/>
        <w:w w:val="100"/>
        <w:sz w:val="24"/>
        <w:szCs w:val="24"/>
        <w:lang w:val="id" w:eastAsia="en-US" w:bidi="ar-SA"/>
      </w:rPr>
    </w:lvl>
    <w:lvl w:ilvl="1" w:tplc="EB20F334">
      <w:start w:val="1"/>
      <w:numFmt w:val="decimal"/>
      <w:lvlText w:val="%2."/>
      <w:lvlJc w:val="left"/>
      <w:pPr>
        <w:ind w:left="1778" w:hanging="360"/>
      </w:pPr>
      <w:rPr>
        <w:rFonts w:hint="default"/>
        <w:spacing w:val="0"/>
        <w:w w:val="100"/>
        <w:lang w:val="id" w:eastAsia="en-US" w:bidi="ar-SA"/>
      </w:rPr>
    </w:lvl>
    <w:lvl w:ilvl="2" w:tplc="AAD6496A">
      <w:start w:val="1"/>
      <w:numFmt w:val="lowerLetter"/>
      <w:lvlText w:val="%3."/>
      <w:lvlJc w:val="left"/>
      <w:pPr>
        <w:ind w:left="1676" w:hanging="361"/>
      </w:pPr>
      <w:rPr>
        <w:rFonts w:ascii="Times New Roman" w:eastAsia="Times New Roman" w:hAnsi="Times New Roman" w:cs="Times New Roman" w:hint="default"/>
        <w:b/>
        <w:bCs/>
        <w:i w:val="0"/>
        <w:iCs w:val="0"/>
        <w:spacing w:val="0"/>
        <w:w w:val="100"/>
        <w:sz w:val="24"/>
        <w:szCs w:val="24"/>
        <w:lang w:val="id" w:eastAsia="en-US" w:bidi="ar-SA"/>
      </w:rPr>
    </w:lvl>
    <w:lvl w:ilvl="3" w:tplc="E1E80FCE">
      <w:start w:val="1"/>
      <w:numFmt w:val="decimal"/>
      <w:lvlText w:val="%4."/>
      <w:lvlJc w:val="left"/>
      <w:pPr>
        <w:ind w:left="1945" w:hanging="360"/>
      </w:pPr>
      <w:rPr>
        <w:rFonts w:ascii="Times New Roman" w:eastAsia="Times New Roman" w:hAnsi="Times New Roman" w:cs="Times New Roman" w:hint="default"/>
        <w:b w:val="0"/>
        <w:bCs w:val="0"/>
        <w:i w:val="0"/>
        <w:iCs w:val="0"/>
        <w:spacing w:val="0"/>
        <w:w w:val="100"/>
        <w:sz w:val="24"/>
        <w:szCs w:val="24"/>
        <w:lang w:val="id" w:eastAsia="en-US" w:bidi="ar-SA"/>
      </w:rPr>
    </w:lvl>
    <w:lvl w:ilvl="4" w:tplc="8F6EE888">
      <w:numFmt w:val="bullet"/>
      <w:lvlText w:val="•"/>
      <w:lvlJc w:val="left"/>
      <w:pPr>
        <w:ind w:left="2040" w:hanging="360"/>
      </w:pPr>
      <w:rPr>
        <w:rFonts w:hint="default"/>
        <w:lang w:val="id" w:eastAsia="en-US" w:bidi="ar-SA"/>
      </w:rPr>
    </w:lvl>
    <w:lvl w:ilvl="5" w:tplc="5B728132">
      <w:numFmt w:val="bullet"/>
      <w:lvlText w:val="•"/>
      <w:lvlJc w:val="left"/>
      <w:pPr>
        <w:ind w:left="3210" w:hanging="360"/>
      </w:pPr>
      <w:rPr>
        <w:rFonts w:hint="default"/>
        <w:lang w:val="id" w:eastAsia="en-US" w:bidi="ar-SA"/>
      </w:rPr>
    </w:lvl>
    <w:lvl w:ilvl="6" w:tplc="E21020BC">
      <w:numFmt w:val="bullet"/>
      <w:lvlText w:val="•"/>
      <w:lvlJc w:val="left"/>
      <w:pPr>
        <w:ind w:left="4381" w:hanging="360"/>
      </w:pPr>
      <w:rPr>
        <w:rFonts w:hint="default"/>
        <w:lang w:val="id" w:eastAsia="en-US" w:bidi="ar-SA"/>
      </w:rPr>
    </w:lvl>
    <w:lvl w:ilvl="7" w:tplc="2FC2999E">
      <w:numFmt w:val="bullet"/>
      <w:lvlText w:val="•"/>
      <w:lvlJc w:val="left"/>
      <w:pPr>
        <w:ind w:left="5552" w:hanging="360"/>
      </w:pPr>
      <w:rPr>
        <w:rFonts w:hint="default"/>
        <w:lang w:val="id" w:eastAsia="en-US" w:bidi="ar-SA"/>
      </w:rPr>
    </w:lvl>
    <w:lvl w:ilvl="8" w:tplc="DF2C2196">
      <w:numFmt w:val="bullet"/>
      <w:lvlText w:val="•"/>
      <w:lvlJc w:val="left"/>
      <w:pPr>
        <w:ind w:left="6722" w:hanging="360"/>
      </w:pPr>
      <w:rPr>
        <w:rFonts w:hint="default"/>
        <w:lang w:val="id" w:eastAsia="en-US" w:bidi="ar-SA"/>
      </w:rPr>
    </w:lvl>
  </w:abstractNum>
  <w:abstractNum w:abstractNumId="13" w15:restartNumberingAfterBreak="0">
    <w:nsid w:val="17E67EFC"/>
    <w:multiLevelType w:val="hybridMultilevel"/>
    <w:tmpl w:val="A148BADE"/>
    <w:lvl w:ilvl="0" w:tplc="50425B92">
      <w:start w:val="1"/>
      <w:numFmt w:val="decimal"/>
      <w:lvlText w:val="%1."/>
      <w:lvlJc w:val="left"/>
      <w:pPr>
        <w:ind w:left="1157" w:hanging="568"/>
      </w:pPr>
      <w:rPr>
        <w:rFonts w:ascii="Times New Roman" w:eastAsia="Times New Roman" w:hAnsi="Times New Roman" w:cs="Times New Roman" w:hint="default"/>
        <w:b/>
        <w:bCs/>
        <w:w w:val="100"/>
        <w:sz w:val="24"/>
        <w:szCs w:val="24"/>
        <w:lang w:val="id" w:eastAsia="en-US" w:bidi="ar-SA"/>
      </w:rPr>
    </w:lvl>
    <w:lvl w:ilvl="1" w:tplc="504028EE">
      <w:numFmt w:val="bullet"/>
      <w:lvlText w:val="•"/>
      <w:lvlJc w:val="left"/>
      <w:pPr>
        <w:ind w:left="1918" w:hanging="568"/>
      </w:pPr>
      <w:rPr>
        <w:rFonts w:hint="default"/>
        <w:lang w:val="id" w:eastAsia="en-US" w:bidi="ar-SA"/>
      </w:rPr>
    </w:lvl>
    <w:lvl w:ilvl="2" w:tplc="AF5CDE94">
      <w:numFmt w:val="bullet"/>
      <w:lvlText w:val="•"/>
      <w:lvlJc w:val="left"/>
      <w:pPr>
        <w:ind w:left="2677" w:hanging="568"/>
      </w:pPr>
      <w:rPr>
        <w:rFonts w:hint="default"/>
        <w:lang w:val="id" w:eastAsia="en-US" w:bidi="ar-SA"/>
      </w:rPr>
    </w:lvl>
    <w:lvl w:ilvl="3" w:tplc="9484095C">
      <w:numFmt w:val="bullet"/>
      <w:lvlText w:val="•"/>
      <w:lvlJc w:val="left"/>
      <w:pPr>
        <w:ind w:left="3436" w:hanging="568"/>
      </w:pPr>
      <w:rPr>
        <w:rFonts w:hint="default"/>
        <w:lang w:val="id" w:eastAsia="en-US" w:bidi="ar-SA"/>
      </w:rPr>
    </w:lvl>
    <w:lvl w:ilvl="4" w:tplc="62DC298A">
      <w:numFmt w:val="bullet"/>
      <w:lvlText w:val="•"/>
      <w:lvlJc w:val="left"/>
      <w:pPr>
        <w:ind w:left="4195" w:hanging="568"/>
      </w:pPr>
      <w:rPr>
        <w:rFonts w:hint="default"/>
        <w:lang w:val="id" w:eastAsia="en-US" w:bidi="ar-SA"/>
      </w:rPr>
    </w:lvl>
    <w:lvl w:ilvl="5" w:tplc="EFECBCAC">
      <w:numFmt w:val="bullet"/>
      <w:lvlText w:val="•"/>
      <w:lvlJc w:val="left"/>
      <w:pPr>
        <w:ind w:left="4954" w:hanging="568"/>
      </w:pPr>
      <w:rPr>
        <w:rFonts w:hint="default"/>
        <w:lang w:val="id" w:eastAsia="en-US" w:bidi="ar-SA"/>
      </w:rPr>
    </w:lvl>
    <w:lvl w:ilvl="6" w:tplc="B622EA20">
      <w:numFmt w:val="bullet"/>
      <w:lvlText w:val="•"/>
      <w:lvlJc w:val="left"/>
      <w:pPr>
        <w:ind w:left="5712" w:hanging="568"/>
      </w:pPr>
      <w:rPr>
        <w:rFonts w:hint="default"/>
        <w:lang w:val="id" w:eastAsia="en-US" w:bidi="ar-SA"/>
      </w:rPr>
    </w:lvl>
    <w:lvl w:ilvl="7" w:tplc="6D8C166C">
      <w:numFmt w:val="bullet"/>
      <w:lvlText w:val="•"/>
      <w:lvlJc w:val="left"/>
      <w:pPr>
        <w:ind w:left="6471" w:hanging="568"/>
      </w:pPr>
      <w:rPr>
        <w:rFonts w:hint="default"/>
        <w:lang w:val="id" w:eastAsia="en-US" w:bidi="ar-SA"/>
      </w:rPr>
    </w:lvl>
    <w:lvl w:ilvl="8" w:tplc="8C7E49DC">
      <w:numFmt w:val="bullet"/>
      <w:lvlText w:val="•"/>
      <w:lvlJc w:val="left"/>
      <w:pPr>
        <w:ind w:left="7230" w:hanging="568"/>
      </w:pPr>
      <w:rPr>
        <w:rFonts w:hint="default"/>
        <w:lang w:val="id" w:eastAsia="en-US" w:bidi="ar-SA"/>
      </w:rPr>
    </w:lvl>
  </w:abstractNum>
  <w:abstractNum w:abstractNumId="14" w15:restartNumberingAfterBreak="0">
    <w:nsid w:val="18855FD1"/>
    <w:multiLevelType w:val="multilevel"/>
    <w:tmpl w:val="EA18241A"/>
    <w:numStyleLink w:val="HeadNum"/>
  </w:abstractNum>
  <w:abstractNum w:abstractNumId="15" w15:restartNumberingAfterBreak="0">
    <w:nsid w:val="1D685986"/>
    <w:multiLevelType w:val="hybridMultilevel"/>
    <w:tmpl w:val="BB6C9774"/>
    <w:lvl w:ilvl="0" w:tplc="58A2C512">
      <w:start w:val="1"/>
      <w:numFmt w:val="upperRoman"/>
      <w:suff w:val="space"/>
      <w:lvlText w:val="BAB %1 "/>
      <w:lvlJc w:val="center"/>
      <w:pPr>
        <w:ind w:left="340" w:firstLine="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1E1B2B6D"/>
    <w:multiLevelType w:val="multilevel"/>
    <w:tmpl w:val="14742B52"/>
    <w:lvl w:ilvl="0">
      <w:start w:val="1"/>
      <w:numFmt w:val="upperRoman"/>
      <w:suff w:val="space"/>
      <w:lvlText w:val="BAB %1 "/>
      <w:lvlJc w:val="center"/>
      <w:pPr>
        <w:ind w:left="340" w:firstLine="20"/>
      </w:pPr>
      <w:rPr>
        <w:rFonts w:hint="default"/>
      </w:rPr>
    </w:lvl>
    <w:lvl w:ilvl="1">
      <w:start w:val="1"/>
      <w:numFmt w:val="upperLetter"/>
      <w:lvlText w:val="%2."/>
      <w:lvlJc w:val="left"/>
      <w:pPr>
        <w:ind w:left="340" w:hanging="340"/>
      </w:pPr>
      <w:rPr>
        <w:rFonts w:hint="default"/>
      </w:rPr>
    </w:lvl>
    <w:lvl w:ilvl="2">
      <w:start w:val="1"/>
      <w:numFmt w:val="decimal"/>
      <w:lvlText w:val="%3."/>
      <w:lvlJc w:val="right"/>
      <w:pPr>
        <w:ind w:left="340" w:firstLine="227"/>
      </w:pPr>
      <w:rPr>
        <w:rFonts w:hint="default"/>
      </w:rPr>
    </w:lvl>
    <w:lvl w:ilvl="3">
      <w:start w:val="1"/>
      <w:numFmt w:val="lowerLetter"/>
      <w:lvlText w:val="%4."/>
      <w:lvlJc w:val="left"/>
      <w:pPr>
        <w:ind w:left="907" w:hanging="340"/>
      </w:pPr>
      <w:rPr>
        <w:rFonts w:hint="default"/>
      </w:rPr>
    </w:lvl>
    <w:lvl w:ilvl="4">
      <w:start w:val="1"/>
      <w:numFmt w:val="decimal"/>
      <w:lvlText w:val="%5)"/>
      <w:lvlJc w:val="left"/>
      <w:pPr>
        <w:ind w:left="3600" w:hanging="360"/>
      </w:pPr>
      <w:rPr>
        <w:rFonts w:hint="default"/>
      </w:rPr>
    </w:lvl>
    <w:lvl w:ilvl="5">
      <w:start w:val="1"/>
      <w:numFmt w:val="lowerLetter"/>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3146906"/>
    <w:multiLevelType w:val="multilevel"/>
    <w:tmpl w:val="BFD0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4E6042"/>
    <w:multiLevelType w:val="hybridMultilevel"/>
    <w:tmpl w:val="EA742614"/>
    <w:lvl w:ilvl="0" w:tplc="C1020178">
      <w:start w:val="1"/>
      <w:numFmt w:val="upperRoman"/>
      <w:suff w:val="space"/>
      <w:lvlText w:val="BAB %1 "/>
      <w:lvlJc w:val="center"/>
      <w:pPr>
        <w:ind w:left="340" w:firstLine="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25740678"/>
    <w:multiLevelType w:val="multilevel"/>
    <w:tmpl w:val="97A40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C209B9"/>
    <w:multiLevelType w:val="multilevel"/>
    <w:tmpl w:val="14742B52"/>
    <w:lvl w:ilvl="0">
      <w:start w:val="1"/>
      <w:numFmt w:val="upperRoman"/>
      <w:suff w:val="space"/>
      <w:lvlText w:val="BAB %1 "/>
      <w:lvlJc w:val="center"/>
      <w:pPr>
        <w:ind w:left="340" w:firstLine="20"/>
      </w:pPr>
      <w:rPr>
        <w:rFonts w:hint="default"/>
      </w:rPr>
    </w:lvl>
    <w:lvl w:ilvl="1">
      <w:start w:val="1"/>
      <w:numFmt w:val="upperLetter"/>
      <w:lvlText w:val="%2."/>
      <w:lvlJc w:val="left"/>
      <w:pPr>
        <w:ind w:left="340" w:hanging="340"/>
      </w:pPr>
      <w:rPr>
        <w:rFonts w:hint="default"/>
      </w:rPr>
    </w:lvl>
    <w:lvl w:ilvl="2">
      <w:start w:val="1"/>
      <w:numFmt w:val="decimal"/>
      <w:lvlText w:val="%3."/>
      <w:lvlJc w:val="right"/>
      <w:pPr>
        <w:ind w:left="340" w:firstLine="227"/>
      </w:pPr>
      <w:rPr>
        <w:rFonts w:hint="default"/>
      </w:rPr>
    </w:lvl>
    <w:lvl w:ilvl="3">
      <w:start w:val="1"/>
      <w:numFmt w:val="lowerLetter"/>
      <w:lvlText w:val="%4."/>
      <w:lvlJc w:val="left"/>
      <w:pPr>
        <w:ind w:left="907" w:hanging="340"/>
      </w:pPr>
      <w:rPr>
        <w:rFonts w:hint="default"/>
      </w:rPr>
    </w:lvl>
    <w:lvl w:ilvl="4">
      <w:start w:val="1"/>
      <w:numFmt w:val="decimal"/>
      <w:lvlText w:val="%5)"/>
      <w:lvlJc w:val="left"/>
      <w:pPr>
        <w:ind w:left="3600" w:hanging="360"/>
      </w:pPr>
      <w:rPr>
        <w:rFonts w:hint="default"/>
      </w:rPr>
    </w:lvl>
    <w:lvl w:ilvl="5">
      <w:start w:val="1"/>
      <w:numFmt w:val="lowerLetter"/>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8D47814"/>
    <w:multiLevelType w:val="multilevel"/>
    <w:tmpl w:val="DA127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E762E40"/>
    <w:multiLevelType w:val="hybridMultilevel"/>
    <w:tmpl w:val="5024F0D4"/>
    <w:lvl w:ilvl="0" w:tplc="58A2C512">
      <w:start w:val="1"/>
      <w:numFmt w:val="upperRoman"/>
      <w:suff w:val="space"/>
      <w:lvlText w:val="BAB %1 "/>
      <w:lvlJc w:val="center"/>
      <w:pPr>
        <w:ind w:left="340" w:firstLine="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2ED01295"/>
    <w:multiLevelType w:val="hybridMultilevel"/>
    <w:tmpl w:val="085E76FE"/>
    <w:lvl w:ilvl="0" w:tplc="8C865432">
      <w:start w:val="1"/>
      <w:numFmt w:val="decimal"/>
      <w:lvlText w:val="%1."/>
      <w:lvlJc w:val="left"/>
      <w:pPr>
        <w:ind w:left="1162" w:hanging="567"/>
      </w:pPr>
      <w:rPr>
        <w:rFonts w:ascii="Times New Roman" w:eastAsia="Times New Roman" w:hAnsi="Times New Roman" w:cs="Times New Roman" w:hint="default"/>
        <w:w w:val="100"/>
        <w:sz w:val="24"/>
        <w:szCs w:val="24"/>
        <w:lang w:eastAsia="en-US" w:bidi="ar-SA"/>
      </w:rPr>
    </w:lvl>
    <w:lvl w:ilvl="1" w:tplc="5C86F6F0">
      <w:numFmt w:val="bullet"/>
      <w:lvlText w:val="•"/>
      <w:lvlJc w:val="left"/>
      <w:pPr>
        <w:ind w:left="2008" w:hanging="567"/>
      </w:pPr>
      <w:rPr>
        <w:lang w:eastAsia="en-US" w:bidi="ar-SA"/>
      </w:rPr>
    </w:lvl>
    <w:lvl w:ilvl="2" w:tplc="0DBA0C6E">
      <w:numFmt w:val="bullet"/>
      <w:lvlText w:val="•"/>
      <w:lvlJc w:val="left"/>
      <w:pPr>
        <w:ind w:left="2857" w:hanging="567"/>
      </w:pPr>
      <w:rPr>
        <w:lang w:eastAsia="en-US" w:bidi="ar-SA"/>
      </w:rPr>
    </w:lvl>
    <w:lvl w:ilvl="3" w:tplc="3E7EECEA">
      <w:numFmt w:val="bullet"/>
      <w:lvlText w:val="•"/>
      <w:lvlJc w:val="left"/>
      <w:pPr>
        <w:ind w:left="3705" w:hanging="567"/>
      </w:pPr>
      <w:rPr>
        <w:lang w:eastAsia="en-US" w:bidi="ar-SA"/>
      </w:rPr>
    </w:lvl>
    <w:lvl w:ilvl="4" w:tplc="7750D60A">
      <w:numFmt w:val="bullet"/>
      <w:lvlText w:val="•"/>
      <w:lvlJc w:val="left"/>
      <w:pPr>
        <w:ind w:left="4554" w:hanging="567"/>
      </w:pPr>
      <w:rPr>
        <w:lang w:eastAsia="en-US" w:bidi="ar-SA"/>
      </w:rPr>
    </w:lvl>
    <w:lvl w:ilvl="5" w:tplc="F5E4EFF0">
      <w:numFmt w:val="bullet"/>
      <w:lvlText w:val="•"/>
      <w:lvlJc w:val="left"/>
      <w:pPr>
        <w:ind w:left="5403" w:hanging="567"/>
      </w:pPr>
      <w:rPr>
        <w:lang w:eastAsia="en-US" w:bidi="ar-SA"/>
      </w:rPr>
    </w:lvl>
    <w:lvl w:ilvl="6" w:tplc="4A1466DE">
      <w:numFmt w:val="bullet"/>
      <w:lvlText w:val="•"/>
      <w:lvlJc w:val="left"/>
      <w:pPr>
        <w:ind w:left="6251" w:hanging="567"/>
      </w:pPr>
      <w:rPr>
        <w:lang w:eastAsia="en-US" w:bidi="ar-SA"/>
      </w:rPr>
    </w:lvl>
    <w:lvl w:ilvl="7" w:tplc="C60AF0E2">
      <w:numFmt w:val="bullet"/>
      <w:lvlText w:val="•"/>
      <w:lvlJc w:val="left"/>
      <w:pPr>
        <w:ind w:left="7100" w:hanging="567"/>
      </w:pPr>
      <w:rPr>
        <w:lang w:eastAsia="en-US" w:bidi="ar-SA"/>
      </w:rPr>
    </w:lvl>
    <w:lvl w:ilvl="8" w:tplc="BC92AC1E">
      <w:numFmt w:val="bullet"/>
      <w:lvlText w:val="•"/>
      <w:lvlJc w:val="left"/>
      <w:pPr>
        <w:ind w:left="7949" w:hanging="567"/>
      </w:pPr>
      <w:rPr>
        <w:lang w:eastAsia="en-US" w:bidi="ar-SA"/>
      </w:rPr>
    </w:lvl>
  </w:abstractNum>
  <w:abstractNum w:abstractNumId="24" w15:restartNumberingAfterBreak="0">
    <w:nsid w:val="301D0641"/>
    <w:multiLevelType w:val="multilevel"/>
    <w:tmpl w:val="9D4ABEFE"/>
    <w:lvl w:ilvl="0">
      <w:start w:val="1"/>
      <w:numFmt w:val="lowerLetter"/>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5" w15:restartNumberingAfterBreak="0">
    <w:nsid w:val="316E7F28"/>
    <w:multiLevelType w:val="hybridMultilevel"/>
    <w:tmpl w:val="CDEC9436"/>
    <w:lvl w:ilvl="0" w:tplc="0409000F">
      <w:start w:val="1"/>
      <w:numFmt w:val="decimal"/>
      <w:lvlText w:val="%1."/>
      <w:lvlJc w:val="left"/>
      <w:pPr>
        <w:ind w:left="3196" w:hanging="360"/>
      </w:p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26" w15:restartNumberingAfterBreak="0">
    <w:nsid w:val="322C79C8"/>
    <w:multiLevelType w:val="hybridMultilevel"/>
    <w:tmpl w:val="A56A5142"/>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7" w15:restartNumberingAfterBreak="0">
    <w:nsid w:val="34BF4920"/>
    <w:multiLevelType w:val="multilevel"/>
    <w:tmpl w:val="14742B52"/>
    <w:lvl w:ilvl="0">
      <w:start w:val="1"/>
      <w:numFmt w:val="upperRoman"/>
      <w:suff w:val="space"/>
      <w:lvlText w:val="BAB %1 "/>
      <w:lvlJc w:val="center"/>
      <w:pPr>
        <w:ind w:left="340" w:firstLine="20"/>
      </w:pPr>
      <w:rPr>
        <w:rFonts w:hint="default"/>
      </w:rPr>
    </w:lvl>
    <w:lvl w:ilvl="1">
      <w:start w:val="1"/>
      <w:numFmt w:val="upperLetter"/>
      <w:lvlText w:val="%2."/>
      <w:lvlJc w:val="left"/>
      <w:pPr>
        <w:ind w:left="340" w:hanging="340"/>
      </w:pPr>
      <w:rPr>
        <w:rFonts w:hint="default"/>
      </w:rPr>
    </w:lvl>
    <w:lvl w:ilvl="2">
      <w:start w:val="1"/>
      <w:numFmt w:val="decimal"/>
      <w:lvlText w:val="%3."/>
      <w:lvlJc w:val="right"/>
      <w:pPr>
        <w:ind w:left="340" w:firstLine="227"/>
      </w:pPr>
      <w:rPr>
        <w:rFonts w:hint="default"/>
      </w:rPr>
    </w:lvl>
    <w:lvl w:ilvl="3">
      <w:start w:val="1"/>
      <w:numFmt w:val="lowerLetter"/>
      <w:lvlText w:val="%4."/>
      <w:lvlJc w:val="left"/>
      <w:pPr>
        <w:ind w:left="907" w:hanging="340"/>
      </w:pPr>
      <w:rPr>
        <w:rFonts w:hint="default"/>
      </w:rPr>
    </w:lvl>
    <w:lvl w:ilvl="4">
      <w:start w:val="1"/>
      <w:numFmt w:val="decimal"/>
      <w:lvlText w:val="%5)"/>
      <w:lvlJc w:val="left"/>
      <w:pPr>
        <w:ind w:left="3600" w:hanging="360"/>
      </w:pPr>
      <w:rPr>
        <w:rFonts w:hint="default"/>
      </w:rPr>
    </w:lvl>
    <w:lvl w:ilvl="5">
      <w:start w:val="1"/>
      <w:numFmt w:val="lowerLetter"/>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36C14F04"/>
    <w:multiLevelType w:val="multilevel"/>
    <w:tmpl w:val="560468F0"/>
    <w:lvl w:ilvl="0">
      <w:start w:val="1"/>
      <w:numFmt w:val="upperLetter"/>
      <w:lvlText w:val="%1."/>
      <w:lvlJc w:val="left"/>
      <w:pPr>
        <w:ind w:left="927" w:hanging="341"/>
      </w:pPr>
      <w:rPr>
        <w:rFonts w:ascii="Times New Roman" w:eastAsia="Times New Roman" w:hAnsi="Times New Roman" w:cs="Times New Roman" w:hint="default"/>
        <w:b/>
        <w:bCs/>
        <w:i w:val="0"/>
        <w:iCs w:val="0"/>
        <w:spacing w:val="-1"/>
        <w:w w:val="100"/>
        <w:sz w:val="24"/>
        <w:szCs w:val="24"/>
        <w:lang w:eastAsia="en-US" w:bidi="ar-SA"/>
      </w:rPr>
    </w:lvl>
    <w:lvl w:ilvl="1">
      <w:start w:val="1"/>
      <w:numFmt w:val="decimal"/>
      <w:lvlText w:val="%2."/>
      <w:lvlJc w:val="left"/>
      <w:pPr>
        <w:ind w:left="1306" w:hanging="360"/>
      </w:pPr>
      <w:rPr>
        <w:rFonts w:ascii="Times New Roman" w:eastAsia="Times New Roman" w:hAnsi="Times New Roman" w:cs="Times New Roman" w:hint="default"/>
        <w:b/>
        <w:bCs/>
        <w:i w:val="0"/>
        <w:iCs w:val="0"/>
        <w:spacing w:val="0"/>
        <w:w w:val="100"/>
        <w:sz w:val="24"/>
        <w:szCs w:val="24"/>
        <w:lang w:eastAsia="en-US" w:bidi="ar-SA"/>
      </w:rPr>
    </w:lvl>
    <w:lvl w:ilvl="2">
      <w:start w:val="1"/>
      <w:numFmt w:val="lowerLetter"/>
      <w:lvlText w:val="%3."/>
      <w:lvlJc w:val="left"/>
      <w:pPr>
        <w:ind w:left="1667" w:hanging="361"/>
      </w:pPr>
      <w:rPr>
        <w:rFonts w:ascii="Times New Roman" w:eastAsia="Times New Roman" w:hAnsi="Times New Roman" w:cs="Times New Roman" w:hint="default"/>
        <w:b/>
        <w:bCs/>
        <w:i w:val="0"/>
        <w:iCs w:val="0"/>
        <w:spacing w:val="0"/>
        <w:w w:val="100"/>
        <w:sz w:val="24"/>
        <w:szCs w:val="24"/>
        <w:lang w:eastAsia="en-US" w:bidi="ar-SA"/>
      </w:rPr>
    </w:lvl>
    <w:lvl w:ilvl="3">
      <w:start w:val="1"/>
      <w:numFmt w:val="decimal"/>
      <w:lvlText w:val="%4."/>
      <w:lvlJc w:val="left"/>
      <w:pPr>
        <w:ind w:left="928" w:hanging="360"/>
      </w:pPr>
      <w:rPr>
        <w:rFonts w:ascii="Times New Roman" w:eastAsia="Times New Roman" w:hAnsi="Times New Roman" w:cs="Times New Roman" w:hint="default"/>
        <w:b w:val="0"/>
        <w:bCs w:val="0"/>
        <w:i w:val="0"/>
        <w:iCs w:val="0"/>
        <w:spacing w:val="0"/>
        <w:w w:val="100"/>
        <w:sz w:val="24"/>
        <w:szCs w:val="24"/>
        <w:lang w:eastAsia="en-US" w:bidi="ar-SA"/>
      </w:rPr>
    </w:lvl>
    <w:lvl w:ilvl="4">
      <w:start w:val="1"/>
      <w:numFmt w:val="decimal"/>
      <w:lvlText w:val="%4.%5."/>
      <w:lvlJc w:val="left"/>
      <w:pPr>
        <w:ind w:left="2569" w:hanging="437"/>
      </w:pPr>
      <w:rPr>
        <w:rFonts w:ascii="Times New Roman" w:eastAsia="Times New Roman" w:hAnsi="Times New Roman" w:cs="Times New Roman" w:hint="default"/>
        <w:b w:val="0"/>
        <w:bCs w:val="0"/>
        <w:i w:val="0"/>
        <w:iCs w:val="0"/>
        <w:spacing w:val="0"/>
        <w:w w:val="100"/>
        <w:sz w:val="24"/>
        <w:szCs w:val="24"/>
        <w:lang w:eastAsia="en-US" w:bidi="ar-SA"/>
      </w:rPr>
    </w:lvl>
    <w:lvl w:ilvl="5">
      <w:numFmt w:val="bullet"/>
      <w:lvlText w:val="•"/>
      <w:lvlJc w:val="left"/>
      <w:pPr>
        <w:ind w:left="2560" w:hanging="437"/>
      </w:pPr>
      <w:rPr>
        <w:lang w:eastAsia="en-US" w:bidi="ar-SA"/>
      </w:rPr>
    </w:lvl>
    <w:lvl w:ilvl="6">
      <w:numFmt w:val="bullet"/>
      <w:lvlText w:val="•"/>
      <w:lvlJc w:val="left"/>
      <w:pPr>
        <w:ind w:left="3860" w:hanging="437"/>
      </w:pPr>
      <w:rPr>
        <w:lang w:eastAsia="en-US" w:bidi="ar-SA"/>
      </w:rPr>
    </w:lvl>
    <w:lvl w:ilvl="7">
      <w:numFmt w:val="bullet"/>
      <w:lvlText w:val="•"/>
      <w:lvlJc w:val="left"/>
      <w:pPr>
        <w:ind w:left="5161" w:hanging="437"/>
      </w:pPr>
      <w:rPr>
        <w:lang w:eastAsia="en-US" w:bidi="ar-SA"/>
      </w:rPr>
    </w:lvl>
    <w:lvl w:ilvl="8">
      <w:numFmt w:val="bullet"/>
      <w:lvlText w:val="•"/>
      <w:lvlJc w:val="left"/>
      <w:pPr>
        <w:ind w:left="6462" w:hanging="437"/>
      </w:pPr>
      <w:rPr>
        <w:lang w:eastAsia="en-US" w:bidi="ar-SA"/>
      </w:rPr>
    </w:lvl>
  </w:abstractNum>
  <w:abstractNum w:abstractNumId="29" w15:restartNumberingAfterBreak="0">
    <w:nsid w:val="47C46D94"/>
    <w:multiLevelType w:val="hybridMultilevel"/>
    <w:tmpl w:val="C6B803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58BA2C7D"/>
    <w:multiLevelType w:val="multilevel"/>
    <w:tmpl w:val="14742B52"/>
    <w:lvl w:ilvl="0">
      <w:start w:val="1"/>
      <w:numFmt w:val="upperRoman"/>
      <w:suff w:val="space"/>
      <w:lvlText w:val="BAB %1 "/>
      <w:lvlJc w:val="center"/>
      <w:pPr>
        <w:ind w:left="340" w:firstLine="20"/>
      </w:pPr>
      <w:rPr>
        <w:rFonts w:hint="default"/>
      </w:rPr>
    </w:lvl>
    <w:lvl w:ilvl="1">
      <w:start w:val="1"/>
      <w:numFmt w:val="upperLetter"/>
      <w:lvlText w:val="%2."/>
      <w:lvlJc w:val="left"/>
      <w:pPr>
        <w:ind w:left="340" w:hanging="340"/>
      </w:pPr>
      <w:rPr>
        <w:rFonts w:hint="default"/>
      </w:rPr>
    </w:lvl>
    <w:lvl w:ilvl="2">
      <w:start w:val="1"/>
      <w:numFmt w:val="decimal"/>
      <w:lvlText w:val="%3."/>
      <w:lvlJc w:val="right"/>
      <w:pPr>
        <w:ind w:left="340" w:firstLine="227"/>
      </w:pPr>
      <w:rPr>
        <w:rFonts w:hint="default"/>
      </w:rPr>
    </w:lvl>
    <w:lvl w:ilvl="3">
      <w:start w:val="1"/>
      <w:numFmt w:val="lowerLetter"/>
      <w:lvlText w:val="%4."/>
      <w:lvlJc w:val="left"/>
      <w:pPr>
        <w:ind w:left="907" w:hanging="340"/>
      </w:pPr>
      <w:rPr>
        <w:rFonts w:hint="default"/>
      </w:rPr>
    </w:lvl>
    <w:lvl w:ilvl="4">
      <w:start w:val="1"/>
      <w:numFmt w:val="decimal"/>
      <w:lvlText w:val="%5)"/>
      <w:lvlJc w:val="left"/>
      <w:pPr>
        <w:ind w:left="3600" w:hanging="360"/>
      </w:pPr>
      <w:rPr>
        <w:rFonts w:hint="default"/>
      </w:rPr>
    </w:lvl>
    <w:lvl w:ilvl="5">
      <w:start w:val="1"/>
      <w:numFmt w:val="lowerLetter"/>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B45398B"/>
    <w:multiLevelType w:val="hybridMultilevel"/>
    <w:tmpl w:val="F762E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146777"/>
    <w:multiLevelType w:val="multilevel"/>
    <w:tmpl w:val="0B1C86CA"/>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33" w15:restartNumberingAfterBreak="0">
    <w:nsid w:val="603C39AE"/>
    <w:multiLevelType w:val="multilevel"/>
    <w:tmpl w:val="EB166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1D31C63"/>
    <w:multiLevelType w:val="hybridMultilevel"/>
    <w:tmpl w:val="959601A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64501AED"/>
    <w:multiLevelType w:val="multilevel"/>
    <w:tmpl w:val="006457EA"/>
    <w:lvl w:ilvl="0">
      <w:start w:val="1"/>
      <w:numFmt w:val="decimal"/>
      <w:lvlText w:val="%1)"/>
      <w:lvlJc w:val="left"/>
      <w:pPr>
        <w:ind w:left="360" w:hanging="360"/>
      </w:pPr>
    </w:lvl>
    <w:lvl w:ilvl="1">
      <w:start w:val="1"/>
      <w:numFmt w:val="decimal"/>
      <w:lvlText w:val="%2."/>
      <w:lvlJc w:val="left"/>
      <w:pPr>
        <w:ind w:left="1146"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66620138"/>
    <w:multiLevelType w:val="hybridMultilevel"/>
    <w:tmpl w:val="CE900CB6"/>
    <w:lvl w:ilvl="0" w:tplc="E7C4D1AE">
      <w:start w:val="1"/>
      <w:numFmt w:val="decimal"/>
      <w:lvlText w:val="%1."/>
      <w:lvlJc w:val="left"/>
      <w:pPr>
        <w:ind w:left="1162" w:hanging="567"/>
      </w:pPr>
      <w:rPr>
        <w:rFonts w:ascii="Times New Roman" w:eastAsia="Times New Roman" w:hAnsi="Times New Roman" w:cs="Times New Roman" w:hint="default"/>
        <w:w w:val="100"/>
        <w:sz w:val="24"/>
        <w:szCs w:val="24"/>
        <w:lang w:val="id" w:eastAsia="en-US" w:bidi="ar-SA"/>
      </w:rPr>
    </w:lvl>
    <w:lvl w:ilvl="1" w:tplc="86FACAA8">
      <w:numFmt w:val="bullet"/>
      <w:lvlText w:val="•"/>
      <w:lvlJc w:val="left"/>
      <w:pPr>
        <w:ind w:left="2008" w:hanging="567"/>
      </w:pPr>
      <w:rPr>
        <w:rFonts w:hint="default"/>
        <w:lang w:val="id" w:eastAsia="en-US" w:bidi="ar-SA"/>
      </w:rPr>
    </w:lvl>
    <w:lvl w:ilvl="2" w:tplc="475E470E">
      <w:numFmt w:val="bullet"/>
      <w:lvlText w:val="•"/>
      <w:lvlJc w:val="left"/>
      <w:pPr>
        <w:ind w:left="2857" w:hanging="567"/>
      </w:pPr>
      <w:rPr>
        <w:rFonts w:hint="default"/>
        <w:lang w:val="id" w:eastAsia="en-US" w:bidi="ar-SA"/>
      </w:rPr>
    </w:lvl>
    <w:lvl w:ilvl="3" w:tplc="3C5E3360">
      <w:numFmt w:val="bullet"/>
      <w:lvlText w:val="•"/>
      <w:lvlJc w:val="left"/>
      <w:pPr>
        <w:ind w:left="3705" w:hanging="567"/>
      </w:pPr>
      <w:rPr>
        <w:rFonts w:hint="default"/>
        <w:lang w:val="id" w:eastAsia="en-US" w:bidi="ar-SA"/>
      </w:rPr>
    </w:lvl>
    <w:lvl w:ilvl="4" w:tplc="5B486EFE">
      <w:numFmt w:val="bullet"/>
      <w:lvlText w:val="•"/>
      <w:lvlJc w:val="left"/>
      <w:pPr>
        <w:ind w:left="4554" w:hanging="567"/>
      </w:pPr>
      <w:rPr>
        <w:rFonts w:hint="default"/>
        <w:lang w:val="id" w:eastAsia="en-US" w:bidi="ar-SA"/>
      </w:rPr>
    </w:lvl>
    <w:lvl w:ilvl="5" w:tplc="96CEC17E">
      <w:numFmt w:val="bullet"/>
      <w:lvlText w:val="•"/>
      <w:lvlJc w:val="left"/>
      <w:pPr>
        <w:ind w:left="5403" w:hanging="567"/>
      </w:pPr>
      <w:rPr>
        <w:rFonts w:hint="default"/>
        <w:lang w:val="id" w:eastAsia="en-US" w:bidi="ar-SA"/>
      </w:rPr>
    </w:lvl>
    <w:lvl w:ilvl="6" w:tplc="B4F6F612">
      <w:numFmt w:val="bullet"/>
      <w:lvlText w:val="•"/>
      <w:lvlJc w:val="left"/>
      <w:pPr>
        <w:ind w:left="6251" w:hanging="567"/>
      </w:pPr>
      <w:rPr>
        <w:rFonts w:hint="default"/>
        <w:lang w:val="id" w:eastAsia="en-US" w:bidi="ar-SA"/>
      </w:rPr>
    </w:lvl>
    <w:lvl w:ilvl="7" w:tplc="AC0607C0">
      <w:numFmt w:val="bullet"/>
      <w:lvlText w:val="•"/>
      <w:lvlJc w:val="left"/>
      <w:pPr>
        <w:ind w:left="7100" w:hanging="567"/>
      </w:pPr>
      <w:rPr>
        <w:rFonts w:hint="default"/>
        <w:lang w:val="id" w:eastAsia="en-US" w:bidi="ar-SA"/>
      </w:rPr>
    </w:lvl>
    <w:lvl w:ilvl="8" w:tplc="C9288F8E">
      <w:numFmt w:val="bullet"/>
      <w:lvlText w:val="•"/>
      <w:lvlJc w:val="left"/>
      <w:pPr>
        <w:ind w:left="7949" w:hanging="567"/>
      </w:pPr>
      <w:rPr>
        <w:rFonts w:hint="default"/>
        <w:lang w:val="id" w:eastAsia="en-US" w:bidi="ar-SA"/>
      </w:rPr>
    </w:lvl>
  </w:abstractNum>
  <w:abstractNum w:abstractNumId="37" w15:restartNumberingAfterBreak="0">
    <w:nsid w:val="6AE10249"/>
    <w:multiLevelType w:val="multilevel"/>
    <w:tmpl w:val="B2BEC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FB24D5F"/>
    <w:multiLevelType w:val="multilevel"/>
    <w:tmpl w:val="14742B52"/>
    <w:lvl w:ilvl="0">
      <w:start w:val="1"/>
      <w:numFmt w:val="upperRoman"/>
      <w:suff w:val="space"/>
      <w:lvlText w:val="BAB %1 "/>
      <w:lvlJc w:val="center"/>
      <w:pPr>
        <w:ind w:left="340" w:firstLine="20"/>
      </w:pPr>
      <w:rPr>
        <w:rFonts w:hint="default"/>
      </w:rPr>
    </w:lvl>
    <w:lvl w:ilvl="1">
      <w:start w:val="1"/>
      <w:numFmt w:val="upperLetter"/>
      <w:lvlText w:val="%2."/>
      <w:lvlJc w:val="left"/>
      <w:pPr>
        <w:ind w:left="340" w:hanging="340"/>
      </w:pPr>
      <w:rPr>
        <w:rFonts w:hint="default"/>
      </w:rPr>
    </w:lvl>
    <w:lvl w:ilvl="2">
      <w:start w:val="1"/>
      <w:numFmt w:val="decimal"/>
      <w:lvlText w:val="%3."/>
      <w:lvlJc w:val="right"/>
      <w:pPr>
        <w:ind w:left="340" w:firstLine="227"/>
      </w:pPr>
      <w:rPr>
        <w:rFonts w:hint="default"/>
      </w:rPr>
    </w:lvl>
    <w:lvl w:ilvl="3">
      <w:start w:val="1"/>
      <w:numFmt w:val="lowerLetter"/>
      <w:lvlText w:val="%4."/>
      <w:lvlJc w:val="left"/>
      <w:pPr>
        <w:ind w:left="907" w:hanging="340"/>
      </w:pPr>
      <w:rPr>
        <w:rFonts w:hint="default"/>
      </w:rPr>
    </w:lvl>
    <w:lvl w:ilvl="4">
      <w:start w:val="1"/>
      <w:numFmt w:val="decimal"/>
      <w:lvlText w:val="%5)"/>
      <w:lvlJc w:val="left"/>
      <w:pPr>
        <w:ind w:left="3600" w:hanging="360"/>
      </w:pPr>
      <w:rPr>
        <w:rFonts w:hint="default"/>
      </w:rPr>
    </w:lvl>
    <w:lvl w:ilvl="5">
      <w:start w:val="1"/>
      <w:numFmt w:val="lowerLetter"/>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FBA0039"/>
    <w:multiLevelType w:val="multilevel"/>
    <w:tmpl w:val="53BA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FA729A"/>
    <w:multiLevelType w:val="multilevel"/>
    <w:tmpl w:val="892CC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2311EB2"/>
    <w:multiLevelType w:val="multilevel"/>
    <w:tmpl w:val="EA18241A"/>
    <w:styleLink w:val="HeadNum"/>
    <w:lvl w:ilvl="0">
      <w:start w:val="1"/>
      <w:numFmt w:val="decimal"/>
      <w:lvlText w:val="%1."/>
      <w:lvlJc w:val="left"/>
      <w:pPr>
        <w:ind w:left="360" w:hanging="360"/>
      </w:pPr>
      <w:rPr>
        <w:rFonts w:hint="default"/>
        <w:color w:val="auto"/>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85539BA"/>
    <w:multiLevelType w:val="multilevel"/>
    <w:tmpl w:val="B0CC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905AA6"/>
    <w:multiLevelType w:val="hybridMultilevel"/>
    <w:tmpl w:val="21E6BF88"/>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4" w15:restartNumberingAfterBreak="0">
    <w:nsid w:val="7C692EB5"/>
    <w:multiLevelType w:val="multilevel"/>
    <w:tmpl w:val="601A3808"/>
    <w:lvl w:ilvl="0">
      <w:start w:val="1"/>
      <w:numFmt w:val="upperLetter"/>
      <w:lvlText w:val="%1."/>
      <w:lvlJc w:val="left"/>
      <w:pPr>
        <w:ind w:left="927" w:hanging="341"/>
      </w:pPr>
      <w:rPr>
        <w:rFonts w:ascii="Times New Roman" w:eastAsia="Times New Roman" w:hAnsi="Times New Roman" w:cs="Times New Roman" w:hint="default"/>
        <w:b/>
        <w:bCs/>
        <w:i w:val="0"/>
        <w:iCs w:val="0"/>
        <w:spacing w:val="-1"/>
        <w:w w:val="100"/>
        <w:sz w:val="24"/>
        <w:szCs w:val="24"/>
        <w:lang w:eastAsia="en-US" w:bidi="ar-SA"/>
      </w:rPr>
    </w:lvl>
    <w:lvl w:ilvl="1">
      <w:start w:val="1"/>
      <w:numFmt w:val="decimal"/>
      <w:lvlText w:val="%2."/>
      <w:lvlJc w:val="left"/>
      <w:pPr>
        <w:ind w:left="1306" w:hanging="360"/>
      </w:pPr>
      <w:rPr>
        <w:rFonts w:ascii="Times New Roman" w:eastAsia="Times New Roman" w:hAnsi="Times New Roman" w:cs="Times New Roman" w:hint="default"/>
        <w:b/>
        <w:bCs/>
        <w:i w:val="0"/>
        <w:iCs w:val="0"/>
        <w:spacing w:val="0"/>
        <w:w w:val="100"/>
        <w:sz w:val="24"/>
        <w:szCs w:val="24"/>
        <w:lang w:eastAsia="en-US" w:bidi="ar-SA"/>
      </w:rPr>
    </w:lvl>
    <w:lvl w:ilvl="2">
      <w:start w:val="1"/>
      <w:numFmt w:val="lowerLetter"/>
      <w:lvlText w:val="%3."/>
      <w:lvlJc w:val="left"/>
      <w:pPr>
        <w:ind w:left="1667" w:hanging="361"/>
      </w:pPr>
      <w:rPr>
        <w:rFonts w:ascii="Times New Roman" w:eastAsia="Times New Roman" w:hAnsi="Times New Roman" w:cs="Times New Roman" w:hint="default"/>
        <w:b/>
        <w:bCs/>
        <w:i w:val="0"/>
        <w:iCs w:val="0"/>
        <w:spacing w:val="0"/>
        <w:w w:val="100"/>
        <w:sz w:val="24"/>
        <w:szCs w:val="24"/>
        <w:lang w:eastAsia="en-US" w:bidi="ar-SA"/>
      </w:rPr>
    </w:lvl>
    <w:lvl w:ilvl="3">
      <w:start w:val="1"/>
      <w:numFmt w:val="decimal"/>
      <w:lvlText w:val="%4."/>
      <w:lvlJc w:val="left"/>
      <w:pPr>
        <w:ind w:left="2118" w:hanging="360"/>
      </w:pPr>
      <w:rPr>
        <w:rFonts w:ascii="Times New Roman" w:eastAsia="Times New Roman" w:hAnsi="Times New Roman" w:cs="Times New Roman" w:hint="default"/>
        <w:b w:val="0"/>
        <w:bCs w:val="0"/>
        <w:i w:val="0"/>
        <w:iCs w:val="0"/>
        <w:spacing w:val="0"/>
        <w:w w:val="100"/>
        <w:sz w:val="24"/>
        <w:szCs w:val="24"/>
        <w:lang w:eastAsia="en-US" w:bidi="ar-SA"/>
      </w:rPr>
    </w:lvl>
    <w:lvl w:ilvl="4">
      <w:start w:val="1"/>
      <w:numFmt w:val="decimal"/>
      <w:lvlText w:val="%4.%5."/>
      <w:lvlJc w:val="left"/>
      <w:pPr>
        <w:ind w:left="2569" w:hanging="437"/>
      </w:pPr>
      <w:rPr>
        <w:rFonts w:ascii="Times New Roman" w:eastAsia="Times New Roman" w:hAnsi="Times New Roman" w:cs="Times New Roman" w:hint="default"/>
        <w:b w:val="0"/>
        <w:bCs w:val="0"/>
        <w:i w:val="0"/>
        <w:iCs w:val="0"/>
        <w:spacing w:val="0"/>
        <w:w w:val="100"/>
        <w:sz w:val="24"/>
        <w:szCs w:val="24"/>
        <w:lang w:eastAsia="en-US" w:bidi="ar-SA"/>
      </w:rPr>
    </w:lvl>
    <w:lvl w:ilvl="5">
      <w:numFmt w:val="bullet"/>
      <w:lvlText w:val="•"/>
      <w:lvlJc w:val="left"/>
      <w:pPr>
        <w:ind w:left="2560" w:hanging="437"/>
      </w:pPr>
      <w:rPr>
        <w:lang w:eastAsia="en-US" w:bidi="ar-SA"/>
      </w:rPr>
    </w:lvl>
    <w:lvl w:ilvl="6">
      <w:numFmt w:val="bullet"/>
      <w:lvlText w:val="•"/>
      <w:lvlJc w:val="left"/>
      <w:pPr>
        <w:ind w:left="3860" w:hanging="437"/>
      </w:pPr>
      <w:rPr>
        <w:lang w:eastAsia="en-US" w:bidi="ar-SA"/>
      </w:rPr>
    </w:lvl>
    <w:lvl w:ilvl="7">
      <w:numFmt w:val="bullet"/>
      <w:lvlText w:val="•"/>
      <w:lvlJc w:val="left"/>
      <w:pPr>
        <w:ind w:left="5161" w:hanging="437"/>
      </w:pPr>
      <w:rPr>
        <w:lang w:eastAsia="en-US" w:bidi="ar-SA"/>
      </w:rPr>
    </w:lvl>
    <w:lvl w:ilvl="8">
      <w:numFmt w:val="bullet"/>
      <w:lvlText w:val="•"/>
      <w:lvlJc w:val="left"/>
      <w:pPr>
        <w:ind w:left="6462" w:hanging="437"/>
      </w:pPr>
      <w:rPr>
        <w:lang w:eastAsia="en-US" w:bidi="ar-SA"/>
      </w:rPr>
    </w:lvl>
  </w:abstractNum>
  <w:abstractNum w:abstractNumId="45" w15:restartNumberingAfterBreak="0">
    <w:nsid w:val="7EE913F1"/>
    <w:multiLevelType w:val="multilevel"/>
    <w:tmpl w:val="560468F0"/>
    <w:lvl w:ilvl="0">
      <w:start w:val="1"/>
      <w:numFmt w:val="upperLetter"/>
      <w:lvlText w:val="%1."/>
      <w:lvlJc w:val="left"/>
      <w:pPr>
        <w:ind w:left="927" w:hanging="341"/>
      </w:pPr>
      <w:rPr>
        <w:rFonts w:ascii="Times New Roman" w:eastAsia="Times New Roman" w:hAnsi="Times New Roman" w:cs="Times New Roman" w:hint="default"/>
        <w:b/>
        <w:bCs/>
        <w:i w:val="0"/>
        <w:iCs w:val="0"/>
        <w:spacing w:val="-1"/>
        <w:w w:val="100"/>
        <w:sz w:val="24"/>
        <w:szCs w:val="24"/>
        <w:lang w:eastAsia="en-US" w:bidi="ar-SA"/>
      </w:rPr>
    </w:lvl>
    <w:lvl w:ilvl="1">
      <w:start w:val="1"/>
      <w:numFmt w:val="decimal"/>
      <w:lvlText w:val="%2."/>
      <w:lvlJc w:val="left"/>
      <w:pPr>
        <w:ind w:left="1306" w:hanging="360"/>
      </w:pPr>
      <w:rPr>
        <w:rFonts w:ascii="Times New Roman" w:eastAsia="Times New Roman" w:hAnsi="Times New Roman" w:cs="Times New Roman" w:hint="default"/>
        <w:b/>
        <w:bCs/>
        <w:i w:val="0"/>
        <w:iCs w:val="0"/>
        <w:spacing w:val="0"/>
        <w:w w:val="100"/>
        <w:sz w:val="24"/>
        <w:szCs w:val="24"/>
        <w:lang w:eastAsia="en-US" w:bidi="ar-SA"/>
      </w:rPr>
    </w:lvl>
    <w:lvl w:ilvl="2">
      <w:start w:val="1"/>
      <w:numFmt w:val="lowerLetter"/>
      <w:lvlText w:val="%3."/>
      <w:lvlJc w:val="left"/>
      <w:pPr>
        <w:ind w:left="1667" w:hanging="361"/>
      </w:pPr>
      <w:rPr>
        <w:rFonts w:ascii="Times New Roman" w:eastAsia="Times New Roman" w:hAnsi="Times New Roman" w:cs="Times New Roman" w:hint="default"/>
        <w:b/>
        <w:bCs/>
        <w:i w:val="0"/>
        <w:iCs w:val="0"/>
        <w:spacing w:val="0"/>
        <w:w w:val="100"/>
        <w:sz w:val="24"/>
        <w:szCs w:val="24"/>
        <w:lang w:eastAsia="en-US" w:bidi="ar-SA"/>
      </w:rPr>
    </w:lvl>
    <w:lvl w:ilvl="3">
      <w:start w:val="1"/>
      <w:numFmt w:val="decimal"/>
      <w:lvlText w:val="%4."/>
      <w:lvlJc w:val="left"/>
      <w:pPr>
        <w:ind w:left="928" w:hanging="360"/>
      </w:pPr>
      <w:rPr>
        <w:rFonts w:ascii="Times New Roman" w:eastAsia="Times New Roman" w:hAnsi="Times New Roman" w:cs="Times New Roman" w:hint="default"/>
        <w:b w:val="0"/>
        <w:bCs w:val="0"/>
        <w:i w:val="0"/>
        <w:iCs w:val="0"/>
        <w:spacing w:val="0"/>
        <w:w w:val="100"/>
        <w:sz w:val="24"/>
        <w:szCs w:val="24"/>
        <w:lang w:eastAsia="en-US" w:bidi="ar-SA"/>
      </w:rPr>
    </w:lvl>
    <w:lvl w:ilvl="4">
      <w:start w:val="1"/>
      <w:numFmt w:val="decimal"/>
      <w:lvlText w:val="%4.%5."/>
      <w:lvlJc w:val="left"/>
      <w:pPr>
        <w:ind w:left="2569" w:hanging="437"/>
      </w:pPr>
      <w:rPr>
        <w:rFonts w:ascii="Times New Roman" w:eastAsia="Times New Roman" w:hAnsi="Times New Roman" w:cs="Times New Roman" w:hint="default"/>
        <w:b w:val="0"/>
        <w:bCs w:val="0"/>
        <w:i w:val="0"/>
        <w:iCs w:val="0"/>
        <w:spacing w:val="0"/>
        <w:w w:val="100"/>
        <w:sz w:val="24"/>
        <w:szCs w:val="24"/>
        <w:lang w:eastAsia="en-US" w:bidi="ar-SA"/>
      </w:rPr>
    </w:lvl>
    <w:lvl w:ilvl="5">
      <w:numFmt w:val="bullet"/>
      <w:lvlText w:val="•"/>
      <w:lvlJc w:val="left"/>
      <w:pPr>
        <w:ind w:left="2560" w:hanging="437"/>
      </w:pPr>
      <w:rPr>
        <w:lang w:eastAsia="en-US" w:bidi="ar-SA"/>
      </w:rPr>
    </w:lvl>
    <w:lvl w:ilvl="6">
      <w:numFmt w:val="bullet"/>
      <w:lvlText w:val="•"/>
      <w:lvlJc w:val="left"/>
      <w:pPr>
        <w:ind w:left="3860" w:hanging="437"/>
      </w:pPr>
      <w:rPr>
        <w:lang w:eastAsia="en-US" w:bidi="ar-SA"/>
      </w:rPr>
    </w:lvl>
    <w:lvl w:ilvl="7">
      <w:numFmt w:val="bullet"/>
      <w:lvlText w:val="•"/>
      <w:lvlJc w:val="left"/>
      <w:pPr>
        <w:ind w:left="5161" w:hanging="437"/>
      </w:pPr>
      <w:rPr>
        <w:lang w:eastAsia="en-US" w:bidi="ar-SA"/>
      </w:rPr>
    </w:lvl>
    <w:lvl w:ilvl="8">
      <w:numFmt w:val="bullet"/>
      <w:lvlText w:val="•"/>
      <w:lvlJc w:val="left"/>
      <w:pPr>
        <w:ind w:left="6462" w:hanging="437"/>
      </w:pPr>
      <w:rPr>
        <w:lang w:eastAsia="en-US" w:bidi="ar-SA"/>
      </w:rPr>
    </w:lvl>
  </w:abstractNum>
  <w:abstractNum w:abstractNumId="46" w15:restartNumberingAfterBreak="0">
    <w:nsid w:val="7F2636F9"/>
    <w:multiLevelType w:val="multilevel"/>
    <w:tmpl w:val="14742B52"/>
    <w:lvl w:ilvl="0">
      <w:start w:val="1"/>
      <w:numFmt w:val="upperRoman"/>
      <w:suff w:val="space"/>
      <w:lvlText w:val="BAB %1 "/>
      <w:lvlJc w:val="center"/>
      <w:pPr>
        <w:ind w:left="0" w:firstLine="20"/>
      </w:pPr>
      <w:rPr>
        <w:rFonts w:hint="default"/>
      </w:rPr>
    </w:lvl>
    <w:lvl w:ilvl="1">
      <w:start w:val="1"/>
      <w:numFmt w:val="upperLetter"/>
      <w:lvlText w:val="%2."/>
      <w:lvlJc w:val="left"/>
      <w:pPr>
        <w:ind w:left="0" w:hanging="340"/>
      </w:pPr>
      <w:rPr>
        <w:rFonts w:hint="default"/>
      </w:rPr>
    </w:lvl>
    <w:lvl w:ilvl="2">
      <w:start w:val="1"/>
      <w:numFmt w:val="decimal"/>
      <w:lvlText w:val="%3."/>
      <w:lvlJc w:val="right"/>
      <w:pPr>
        <w:ind w:left="0" w:firstLine="227"/>
      </w:pPr>
      <w:rPr>
        <w:rFonts w:hint="default"/>
      </w:rPr>
    </w:lvl>
    <w:lvl w:ilvl="3">
      <w:start w:val="1"/>
      <w:numFmt w:val="lowerLetter"/>
      <w:lvlText w:val="%4."/>
      <w:lvlJc w:val="left"/>
      <w:pPr>
        <w:ind w:left="567" w:hanging="340"/>
      </w:pPr>
      <w:rPr>
        <w:rFonts w:hint="default"/>
      </w:rPr>
    </w:lvl>
    <w:lvl w:ilvl="4">
      <w:start w:val="1"/>
      <w:numFmt w:val="decimal"/>
      <w:lvlText w:val="%5)"/>
      <w:lvlJc w:val="left"/>
      <w:pPr>
        <w:ind w:left="3260" w:hanging="360"/>
      </w:pPr>
      <w:rPr>
        <w:rFonts w:hint="default"/>
      </w:rPr>
    </w:lvl>
    <w:lvl w:ilvl="5">
      <w:start w:val="1"/>
      <w:numFmt w:val="lowerLetter"/>
      <w:lvlText w:val="%6)"/>
      <w:lvlJc w:val="right"/>
      <w:pPr>
        <w:ind w:left="3980" w:hanging="180"/>
      </w:pPr>
      <w:rPr>
        <w:rFonts w:hint="default"/>
      </w:rPr>
    </w:lvl>
    <w:lvl w:ilvl="6">
      <w:start w:val="1"/>
      <w:numFmt w:val="decimal"/>
      <w:lvlText w:val="%7."/>
      <w:lvlJc w:val="left"/>
      <w:pPr>
        <w:ind w:left="4700" w:hanging="360"/>
      </w:pPr>
      <w:rPr>
        <w:rFonts w:hint="default"/>
      </w:rPr>
    </w:lvl>
    <w:lvl w:ilvl="7">
      <w:start w:val="1"/>
      <w:numFmt w:val="lowerLetter"/>
      <w:lvlText w:val="%8."/>
      <w:lvlJc w:val="left"/>
      <w:pPr>
        <w:ind w:left="5420" w:hanging="360"/>
      </w:pPr>
      <w:rPr>
        <w:rFonts w:hint="default"/>
      </w:rPr>
    </w:lvl>
    <w:lvl w:ilvl="8">
      <w:start w:val="1"/>
      <w:numFmt w:val="lowerRoman"/>
      <w:lvlText w:val="%9."/>
      <w:lvlJc w:val="right"/>
      <w:pPr>
        <w:ind w:left="6140" w:hanging="180"/>
      </w:pPr>
      <w:rPr>
        <w:rFonts w:hint="default"/>
      </w:rPr>
    </w:lvl>
  </w:abstractNum>
  <w:abstractNum w:abstractNumId="47" w15:restartNumberingAfterBreak="0">
    <w:nsid w:val="7FD02EED"/>
    <w:multiLevelType w:val="multilevel"/>
    <w:tmpl w:val="D0DE8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548136">
    <w:abstractNumId w:val="9"/>
  </w:num>
  <w:num w:numId="2" w16cid:durableId="508719095">
    <w:abstractNumId w:val="18"/>
  </w:num>
  <w:num w:numId="3" w16cid:durableId="124659698">
    <w:abstractNumId w:val="15"/>
  </w:num>
  <w:num w:numId="4" w16cid:durableId="920485006">
    <w:abstractNumId w:val="22"/>
  </w:num>
  <w:num w:numId="5" w16cid:durableId="28187865">
    <w:abstractNumId w:val="38"/>
  </w:num>
  <w:num w:numId="6" w16cid:durableId="124472788">
    <w:abstractNumId w:val="1"/>
  </w:num>
  <w:num w:numId="7" w16cid:durableId="139468644">
    <w:abstractNumId w:val="43"/>
  </w:num>
  <w:num w:numId="8" w16cid:durableId="458691525">
    <w:abstractNumId w:val="8"/>
  </w:num>
  <w:num w:numId="9" w16cid:durableId="454374404">
    <w:abstractNumId w:val="26"/>
  </w:num>
  <w:num w:numId="10" w16cid:durableId="1103571758">
    <w:abstractNumId w:val="29"/>
  </w:num>
  <w:num w:numId="11" w16cid:durableId="777991577">
    <w:abstractNumId w:val="46"/>
  </w:num>
  <w:num w:numId="12" w16cid:durableId="802310758">
    <w:abstractNumId w:val="41"/>
  </w:num>
  <w:num w:numId="13" w16cid:durableId="1854949027">
    <w:abstractNumId w:val="14"/>
  </w:num>
  <w:num w:numId="14" w16cid:durableId="1255430600">
    <w:abstractNumId w:val="11"/>
  </w:num>
  <w:num w:numId="15" w16cid:durableId="1011495869">
    <w:abstractNumId w:val="2"/>
  </w:num>
  <w:num w:numId="16" w16cid:durableId="1884101563">
    <w:abstractNumId w:val="16"/>
  </w:num>
  <w:num w:numId="17" w16cid:durableId="626476442">
    <w:abstractNumId w:val="30"/>
  </w:num>
  <w:num w:numId="18" w16cid:durableId="1545755046">
    <w:abstractNumId w:val="0"/>
  </w:num>
  <w:num w:numId="19" w16cid:durableId="2108580523">
    <w:abstractNumId w:val="3"/>
  </w:num>
  <w:num w:numId="20" w16cid:durableId="889608477">
    <w:abstractNumId w:val="20"/>
  </w:num>
  <w:num w:numId="21" w16cid:durableId="631248864">
    <w:abstractNumId w:val="13"/>
  </w:num>
  <w:num w:numId="22" w16cid:durableId="458767045">
    <w:abstractNumId w:val="27"/>
  </w:num>
  <w:num w:numId="23" w16cid:durableId="405221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24" w16cid:durableId="2104596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25" w16cid:durableId="304941717">
    <w:abstractNumId w:val="44"/>
  </w:num>
  <w:num w:numId="26" w16cid:durableId="580257733">
    <w:abstractNumId w:val="36"/>
  </w:num>
  <w:num w:numId="27" w16cid:durableId="1552957218">
    <w:abstractNumId w:val="25"/>
  </w:num>
  <w:num w:numId="28" w16cid:durableId="1906182042">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lvlOverride w:ilvl="7"/>
    <w:lvlOverride w:ilvl="8"/>
  </w:num>
  <w:num w:numId="29" w16cid:durableId="1758206320">
    <w:abstractNumId w:val="23"/>
    <w:lvlOverride w:ilvl="0">
      <w:startOverride w:val="1"/>
    </w:lvlOverride>
    <w:lvlOverride w:ilvl="1"/>
    <w:lvlOverride w:ilvl="2"/>
    <w:lvlOverride w:ilvl="3"/>
    <w:lvlOverride w:ilvl="4"/>
    <w:lvlOverride w:ilvl="5"/>
    <w:lvlOverride w:ilvl="6"/>
    <w:lvlOverride w:ilvl="7"/>
    <w:lvlOverride w:ilvl="8"/>
  </w:num>
  <w:num w:numId="30" w16cid:durableId="467164762">
    <w:abstractNumId w:val="28"/>
  </w:num>
  <w:num w:numId="31" w16cid:durableId="1942448281">
    <w:abstractNumId w:val="4"/>
  </w:num>
  <w:num w:numId="32" w16cid:durableId="2048752203">
    <w:abstractNumId w:val="6"/>
  </w:num>
  <w:num w:numId="33" w16cid:durableId="990645087">
    <w:abstractNumId w:val="47"/>
  </w:num>
  <w:num w:numId="34" w16cid:durableId="1888448143">
    <w:abstractNumId w:val="42"/>
  </w:num>
  <w:num w:numId="35" w16cid:durableId="243488541">
    <w:abstractNumId w:val="17"/>
  </w:num>
  <w:num w:numId="36" w16cid:durableId="931744914">
    <w:abstractNumId w:val="21"/>
  </w:num>
  <w:num w:numId="37" w16cid:durableId="190606278">
    <w:abstractNumId w:val="7"/>
  </w:num>
  <w:num w:numId="38" w16cid:durableId="513879592">
    <w:abstractNumId w:val="33"/>
  </w:num>
  <w:num w:numId="39" w16cid:durableId="1134834768">
    <w:abstractNumId w:val="40"/>
  </w:num>
  <w:num w:numId="40" w16cid:durableId="517931066">
    <w:abstractNumId w:val="19"/>
  </w:num>
  <w:num w:numId="41" w16cid:durableId="760372018">
    <w:abstractNumId w:val="37"/>
  </w:num>
  <w:num w:numId="42" w16cid:durableId="753283687">
    <w:abstractNumId w:val="31"/>
  </w:num>
  <w:num w:numId="43" w16cid:durableId="401098558">
    <w:abstractNumId w:val="34"/>
  </w:num>
  <w:num w:numId="44" w16cid:durableId="1349066158">
    <w:abstractNumId w:val="24"/>
  </w:num>
  <w:num w:numId="45" w16cid:durableId="594363062">
    <w:abstractNumId w:val="39"/>
  </w:num>
  <w:num w:numId="46" w16cid:durableId="1789350871">
    <w:abstractNumId w:val="12"/>
  </w:num>
  <w:num w:numId="47" w16cid:durableId="948121601">
    <w:abstractNumId w:val="32"/>
  </w:num>
  <w:num w:numId="48" w16cid:durableId="1814709428">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946"/>
    <w:rsid w:val="00023E8A"/>
    <w:rsid w:val="000526EC"/>
    <w:rsid w:val="000612AF"/>
    <w:rsid w:val="00066573"/>
    <w:rsid w:val="000750D0"/>
    <w:rsid w:val="00096678"/>
    <w:rsid w:val="000A19B9"/>
    <w:rsid w:val="000A33AC"/>
    <w:rsid w:val="000B0F76"/>
    <w:rsid w:val="000B48EB"/>
    <w:rsid w:val="000B4B3F"/>
    <w:rsid w:val="000D63A2"/>
    <w:rsid w:val="000D6A61"/>
    <w:rsid w:val="000E2EEE"/>
    <w:rsid w:val="000F4DF2"/>
    <w:rsid w:val="00114993"/>
    <w:rsid w:val="00122DE8"/>
    <w:rsid w:val="001268CF"/>
    <w:rsid w:val="00133E3E"/>
    <w:rsid w:val="00136736"/>
    <w:rsid w:val="00137AB6"/>
    <w:rsid w:val="00150263"/>
    <w:rsid w:val="001541F9"/>
    <w:rsid w:val="0015610B"/>
    <w:rsid w:val="0017248A"/>
    <w:rsid w:val="001729AA"/>
    <w:rsid w:val="001760BD"/>
    <w:rsid w:val="001769BD"/>
    <w:rsid w:val="00177C3A"/>
    <w:rsid w:val="00194809"/>
    <w:rsid w:val="00197DE1"/>
    <w:rsid w:val="001B2A0D"/>
    <w:rsid w:val="001C196A"/>
    <w:rsid w:val="001D5E29"/>
    <w:rsid w:val="001D75E0"/>
    <w:rsid w:val="00213F44"/>
    <w:rsid w:val="00216B9C"/>
    <w:rsid w:val="00222E8E"/>
    <w:rsid w:val="0023199D"/>
    <w:rsid w:val="00234AD7"/>
    <w:rsid w:val="00235B5B"/>
    <w:rsid w:val="00252F27"/>
    <w:rsid w:val="00256BE0"/>
    <w:rsid w:val="0026040D"/>
    <w:rsid w:val="002610A0"/>
    <w:rsid w:val="00263B6D"/>
    <w:rsid w:val="0027150D"/>
    <w:rsid w:val="00280BCC"/>
    <w:rsid w:val="002A11D6"/>
    <w:rsid w:val="002D11FE"/>
    <w:rsid w:val="002E5D2D"/>
    <w:rsid w:val="00301708"/>
    <w:rsid w:val="0030415A"/>
    <w:rsid w:val="00311C93"/>
    <w:rsid w:val="00322FE2"/>
    <w:rsid w:val="00323929"/>
    <w:rsid w:val="00332562"/>
    <w:rsid w:val="003422A7"/>
    <w:rsid w:val="00343CD7"/>
    <w:rsid w:val="0034677C"/>
    <w:rsid w:val="0035740B"/>
    <w:rsid w:val="00363169"/>
    <w:rsid w:val="00363FCA"/>
    <w:rsid w:val="00376B91"/>
    <w:rsid w:val="00384D4F"/>
    <w:rsid w:val="00394B3E"/>
    <w:rsid w:val="00397746"/>
    <w:rsid w:val="003B13FF"/>
    <w:rsid w:val="003C1B0E"/>
    <w:rsid w:val="003C5B0A"/>
    <w:rsid w:val="003D5CB0"/>
    <w:rsid w:val="003F20BD"/>
    <w:rsid w:val="003F2F48"/>
    <w:rsid w:val="003F37B4"/>
    <w:rsid w:val="004021AA"/>
    <w:rsid w:val="00403D65"/>
    <w:rsid w:val="00405675"/>
    <w:rsid w:val="004064FF"/>
    <w:rsid w:val="00412A51"/>
    <w:rsid w:val="00432480"/>
    <w:rsid w:val="004373FD"/>
    <w:rsid w:val="00444319"/>
    <w:rsid w:val="0044599F"/>
    <w:rsid w:val="004515CD"/>
    <w:rsid w:val="00451D61"/>
    <w:rsid w:val="004523D0"/>
    <w:rsid w:val="00465D82"/>
    <w:rsid w:val="00475740"/>
    <w:rsid w:val="00481B74"/>
    <w:rsid w:val="00482CD0"/>
    <w:rsid w:val="004B02B2"/>
    <w:rsid w:val="004B2BF4"/>
    <w:rsid w:val="004B378A"/>
    <w:rsid w:val="004E0CD0"/>
    <w:rsid w:val="004E1153"/>
    <w:rsid w:val="004E580E"/>
    <w:rsid w:val="004F3025"/>
    <w:rsid w:val="00501AFA"/>
    <w:rsid w:val="0051377B"/>
    <w:rsid w:val="00514F8A"/>
    <w:rsid w:val="00521F78"/>
    <w:rsid w:val="00540732"/>
    <w:rsid w:val="00541BDA"/>
    <w:rsid w:val="005513FF"/>
    <w:rsid w:val="0056247B"/>
    <w:rsid w:val="00566E13"/>
    <w:rsid w:val="00581639"/>
    <w:rsid w:val="00586658"/>
    <w:rsid w:val="005872B7"/>
    <w:rsid w:val="005921B4"/>
    <w:rsid w:val="005931BF"/>
    <w:rsid w:val="005A334D"/>
    <w:rsid w:val="005A56B2"/>
    <w:rsid w:val="005B6593"/>
    <w:rsid w:val="005D61E2"/>
    <w:rsid w:val="005D695A"/>
    <w:rsid w:val="005E57C9"/>
    <w:rsid w:val="005E767F"/>
    <w:rsid w:val="005E79C2"/>
    <w:rsid w:val="005F73DD"/>
    <w:rsid w:val="006003BC"/>
    <w:rsid w:val="00601D37"/>
    <w:rsid w:val="00645D3E"/>
    <w:rsid w:val="00656FA2"/>
    <w:rsid w:val="00657809"/>
    <w:rsid w:val="00660044"/>
    <w:rsid w:val="00666116"/>
    <w:rsid w:val="00666373"/>
    <w:rsid w:val="00681C68"/>
    <w:rsid w:val="006843CE"/>
    <w:rsid w:val="00690387"/>
    <w:rsid w:val="006A4075"/>
    <w:rsid w:val="006B732D"/>
    <w:rsid w:val="006C412D"/>
    <w:rsid w:val="006D28F3"/>
    <w:rsid w:val="006E461D"/>
    <w:rsid w:val="006F3FF7"/>
    <w:rsid w:val="007014B6"/>
    <w:rsid w:val="00714FE8"/>
    <w:rsid w:val="00717164"/>
    <w:rsid w:val="00737065"/>
    <w:rsid w:val="00740E8C"/>
    <w:rsid w:val="007708CE"/>
    <w:rsid w:val="00777946"/>
    <w:rsid w:val="00777EE3"/>
    <w:rsid w:val="007821CF"/>
    <w:rsid w:val="007848D8"/>
    <w:rsid w:val="00787DAD"/>
    <w:rsid w:val="007936E6"/>
    <w:rsid w:val="007A564C"/>
    <w:rsid w:val="007C6812"/>
    <w:rsid w:val="007F2D65"/>
    <w:rsid w:val="00802AE3"/>
    <w:rsid w:val="00806F5D"/>
    <w:rsid w:val="008209EA"/>
    <w:rsid w:val="00822D3E"/>
    <w:rsid w:val="0082779B"/>
    <w:rsid w:val="0083621E"/>
    <w:rsid w:val="00840DDF"/>
    <w:rsid w:val="00861AAA"/>
    <w:rsid w:val="00874C26"/>
    <w:rsid w:val="00875AE7"/>
    <w:rsid w:val="00876FD8"/>
    <w:rsid w:val="00880F54"/>
    <w:rsid w:val="0088615A"/>
    <w:rsid w:val="008A043E"/>
    <w:rsid w:val="008A3DCB"/>
    <w:rsid w:val="008B2761"/>
    <w:rsid w:val="008C3326"/>
    <w:rsid w:val="008C3ACE"/>
    <w:rsid w:val="008D5ED4"/>
    <w:rsid w:val="008F2D21"/>
    <w:rsid w:val="008F4A8C"/>
    <w:rsid w:val="008F742F"/>
    <w:rsid w:val="009020A0"/>
    <w:rsid w:val="00962B2D"/>
    <w:rsid w:val="00963E8F"/>
    <w:rsid w:val="00992FEA"/>
    <w:rsid w:val="009A1562"/>
    <w:rsid w:val="009B6718"/>
    <w:rsid w:val="009D7451"/>
    <w:rsid w:val="009E2C6D"/>
    <w:rsid w:val="00A232EC"/>
    <w:rsid w:val="00A3776C"/>
    <w:rsid w:val="00A44878"/>
    <w:rsid w:val="00A53514"/>
    <w:rsid w:val="00A65E47"/>
    <w:rsid w:val="00A66F42"/>
    <w:rsid w:val="00A854F6"/>
    <w:rsid w:val="00AA32EF"/>
    <w:rsid w:val="00AB2333"/>
    <w:rsid w:val="00AC2583"/>
    <w:rsid w:val="00AC3C69"/>
    <w:rsid w:val="00AD1343"/>
    <w:rsid w:val="00AD1599"/>
    <w:rsid w:val="00AD274B"/>
    <w:rsid w:val="00AD31E5"/>
    <w:rsid w:val="00AD3AFC"/>
    <w:rsid w:val="00B041F1"/>
    <w:rsid w:val="00B04858"/>
    <w:rsid w:val="00B06D26"/>
    <w:rsid w:val="00B101C9"/>
    <w:rsid w:val="00B128AB"/>
    <w:rsid w:val="00B1671B"/>
    <w:rsid w:val="00B3581B"/>
    <w:rsid w:val="00B42258"/>
    <w:rsid w:val="00B431BF"/>
    <w:rsid w:val="00B46089"/>
    <w:rsid w:val="00B4676C"/>
    <w:rsid w:val="00B522B9"/>
    <w:rsid w:val="00B52A7C"/>
    <w:rsid w:val="00B623B5"/>
    <w:rsid w:val="00B6749B"/>
    <w:rsid w:val="00B7295E"/>
    <w:rsid w:val="00B75C56"/>
    <w:rsid w:val="00B85298"/>
    <w:rsid w:val="00B9146B"/>
    <w:rsid w:val="00BA676C"/>
    <w:rsid w:val="00BA6F5C"/>
    <w:rsid w:val="00BB5847"/>
    <w:rsid w:val="00BC5C77"/>
    <w:rsid w:val="00BE5CCA"/>
    <w:rsid w:val="00BF5150"/>
    <w:rsid w:val="00BF530E"/>
    <w:rsid w:val="00C002A6"/>
    <w:rsid w:val="00C01E28"/>
    <w:rsid w:val="00C048CD"/>
    <w:rsid w:val="00C06318"/>
    <w:rsid w:val="00C069F6"/>
    <w:rsid w:val="00C11D20"/>
    <w:rsid w:val="00C303FD"/>
    <w:rsid w:val="00C36640"/>
    <w:rsid w:val="00C465D1"/>
    <w:rsid w:val="00C50CAC"/>
    <w:rsid w:val="00C514D9"/>
    <w:rsid w:val="00C62E9C"/>
    <w:rsid w:val="00C63F81"/>
    <w:rsid w:val="00C673C5"/>
    <w:rsid w:val="00C81499"/>
    <w:rsid w:val="00C96D94"/>
    <w:rsid w:val="00CA1AF3"/>
    <w:rsid w:val="00CC6CCB"/>
    <w:rsid w:val="00CD5D57"/>
    <w:rsid w:val="00CD5EA1"/>
    <w:rsid w:val="00CF58AE"/>
    <w:rsid w:val="00D31FFE"/>
    <w:rsid w:val="00D329EB"/>
    <w:rsid w:val="00D619BB"/>
    <w:rsid w:val="00D67737"/>
    <w:rsid w:val="00D775F8"/>
    <w:rsid w:val="00D82340"/>
    <w:rsid w:val="00D831EA"/>
    <w:rsid w:val="00D90FB8"/>
    <w:rsid w:val="00D93CB3"/>
    <w:rsid w:val="00D96AE0"/>
    <w:rsid w:val="00DA431F"/>
    <w:rsid w:val="00DA728E"/>
    <w:rsid w:val="00DB06F6"/>
    <w:rsid w:val="00DB2484"/>
    <w:rsid w:val="00DB37E2"/>
    <w:rsid w:val="00DC0BCF"/>
    <w:rsid w:val="00DD7FDE"/>
    <w:rsid w:val="00DE41E4"/>
    <w:rsid w:val="00DF18A7"/>
    <w:rsid w:val="00DF24BC"/>
    <w:rsid w:val="00E14493"/>
    <w:rsid w:val="00E424E7"/>
    <w:rsid w:val="00E4475F"/>
    <w:rsid w:val="00E60DAD"/>
    <w:rsid w:val="00E7279F"/>
    <w:rsid w:val="00E74CB0"/>
    <w:rsid w:val="00E84F37"/>
    <w:rsid w:val="00E85EC8"/>
    <w:rsid w:val="00E87F39"/>
    <w:rsid w:val="00EC5AF8"/>
    <w:rsid w:val="00ED1412"/>
    <w:rsid w:val="00ED1EF8"/>
    <w:rsid w:val="00EF621B"/>
    <w:rsid w:val="00EF752D"/>
    <w:rsid w:val="00F134F9"/>
    <w:rsid w:val="00F2450E"/>
    <w:rsid w:val="00F24BA6"/>
    <w:rsid w:val="00F26E68"/>
    <w:rsid w:val="00F27BCB"/>
    <w:rsid w:val="00F30F14"/>
    <w:rsid w:val="00F33099"/>
    <w:rsid w:val="00F4417A"/>
    <w:rsid w:val="00F5297B"/>
    <w:rsid w:val="00F53B31"/>
    <w:rsid w:val="00F63572"/>
    <w:rsid w:val="00F655FD"/>
    <w:rsid w:val="00F66B9C"/>
    <w:rsid w:val="00F67B8E"/>
    <w:rsid w:val="00F748F0"/>
    <w:rsid w:val="00F921E5"/>
    <w:rsid w:val="00F94B0F"/>
    <w:rsid w:val="00F9716E"/>
    <w:rsid w:val="00FB0323"/>
    <w:rsid w:val="00FB5A76"/>
    <w:rsid w:val="00FC35BF"/>
    <w:rsid w:val="00FC5CE2"/>
    <w:rsid w:val="00FC79E9"/>
    <w:rsid w:val="00FD03A3"/>
    <w:rsid w:val="00FE1F82"/>
    <w:rsid w:val="00FF0854"/>
    <w:rsid w:val="00FF20E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6661D"/>
  <w15:docId w15:val="{B44FC4EB-6E4E-4B91-9006-95673772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610B"/>
    <w:pPr>
      <w:spacing w:line="480" w:lineRule="auto"/>
      <w:ind w:firstLine="720"/>
      <w:contextualSpacing/>
      <w:jc w:val="both"/>
    </w:pPr>
    <w:rPr>
      <w:rFonts w:ascii="Times New Roman" w:hAnsi="Times New Roman"/>
      <w:sz w:val="24"/>
    </w:rPr>
  </w:style>
  <w:style w:type="paragraph" w:styleId="Heading1">
    <w:name w:val="heading 1"/>
    <w:basedOn w:val="NoSpacing"/>
    <w:next w:val="NoSpacing"/>
    <w:link w:val="Heading1Char"/>
    <w:uiPriority w:val="9"/>
    <w:qFormat/>
    <w:rsid w:val="00581639"/>
    <w:pPr>
      <w:keepNext/>
      <w:keepLines/>
      <w:spacing w:before="360" w:after="80"/>
      <w:outlineLvl w:val="0"/>
    </w:pPr>
    <w:rPr>
      <w:rFonts w:eastAsiaTheme="majorEastAsia" w:cstheme="majorBidi"/>
      <w:b/>
      <w:szCs w:val="40"/>
    </w:rPr>
  </w:style>
  <w:style w:type="paragraph" w:styleId="Heading2">
    <w:name w:val="heading 2"/>
    <w:basedOn w:val="NoSpacing"/>
    <w:next w:val="NoSpacing"/>
    <w:link w:val="Heading2Char"/>
    <w:uiPriority w:val="9"/>
    <w:unhideWhenUsed/>
    <w:qFormat/>
    <w:rsid w:val="00C465D1"/>
    <w:pPr>
      <w:keepNext/>
      <w:keepLines/>
      <w:spacing w:before="160" w:after="240"/>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061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1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1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1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1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1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1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3DD"/>
    <w:rPr>
      <w:rFonts w:ascii="Times New Roman" w:eastAsiaTheme="majorEastAsia" w:hAnsi="Times New Roman" w:cstheme="majorBidi"/>
      <w:b/>
      <w:sz w:val="24"/>
      <w:szCs w:val="40"/>
    </w:rPr>
  </w:style>
  <w:style w:type="character" w:customStyle="1" w:styleId="Heading2Char">
    <w:name w:val="Heading 2 Char"/>
    <w:basedOn w:val="DefaultParagraphFont"/>
    <w:link w:val="Heading2"/>
    <w:uiPriority w:val="9"/>
    <w:rsid w:val="00C465D1"/>
    <w:rPr>
      <w:rFonts w:ascii="Times New Roman" w:eastAsiaTheme="majorEastAsia" w:hAnsi="Times New Roman" w:cstheme="majorBidi"/>
      <w:b/>
      <w:sz w:val="24"/>
      <w:szCs w:val="32"/>
    </w:rPr>
  </w:style>
  <w:style w:type="character" w:customStyle="1" w:styleId="Heading3Char">
    <w:name w:val="Heading 3 Char"/>
    <w:basedOn w:val="DefaultParagraphFont"/>
    <w:link w:val="Heading3"/>
    <w:uiPriority w:val="9"/>
    <w:semiHidden/>
    <w:rsid w:val="00061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1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1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1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1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1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12AF"/>
    <w:rPr>
      <w:rFonts w:eastAsiaTheme="majorEastAsia" w:cstheme="majorBidi"/>
      <w:color w:val="272727" w:themeColor="text1" w:themeTint="D8"/>
    </w:rPr>
  </w:style>
  <w:style w:type="paragraph" w:styleId="Title">
    <w:name w:val="Title"/>
    <w:basedOn w:val="Normal"/>
    <w:next w:val="Normal"/>
    <w:link w:val="TitleChar"/>
    <w:uiPriority w:val="10"/>
    <w:qFormat/>
    <w:rsid w:val="00B3581B"/>
    <w:pPr>
      <w:spacing w:after="80" w:line="240" w:lineRule="auto"/>
      <w:jc w:val="center"/>
    </w:pPr>
    <w:rPr>
      <w:rFonts w:asciiTheme="majorHAnsi" w:eastAsiaTheme="majorEastAsia" w:hAnsiTheme="majorHAnsi" w:cstheme="majorBidi"/>
      <w:b/>
      <w:spacing w:val="-10"/>
      <w:kern w:val="28"/>
      <w:szCs w:val="56"/>
    </w:rPr>
  </w:style>
  <w:style w:type="character" w:customStyle="1" w:styleId="TitleChar">
    <w:name w:val="Title Char"/>
    <w:basedOn w:val="DefaultParagraphFont"/>
    <w:link w:val="Title"/>
    <w:uiPriority w:val="10"/>
    <w:rsid w:val="00B3581B"/>
    <w:rPr>
      <w:rFonts w:asciiTheme="majorHAnsi" w:eastAsiaTheme="majorEastAsia" w:hAnsiTheme="majorHAnsi" w:cstheme="majorBidi"/>
      <w:b/>
      <w:spacing w:val="-10"/>
      <w:kern w:val="28"/>
      <w:sz w:val="24"/>
      <w:szCs w:val="56"/>
    </w:rPr>
  </w:style>
  <w:style w:type="paragraph" w:styleId="Subtitle">
    <w:name w:val="Subtitle"/>
    <w:basedOn w:val="Normal"/>
    <w:next w:val="Normal"/>
    <w:link w:val="SubtitleChar"/>
    <w:uiPriority w:val="11"/>
    <w:qFormat/>
    <w:rsid w:val="000612AF"/>
    <w:pPr>
      <w:numPr>
        <w:ilvl w:val="1"/>
      </w:numPr>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12AF"/>
    <w:rPr>
      <w:rFonts w:eastAsiaTheme="majorEastAsia" w:cstheme="majorBidi"/>
      <w:color w:val="595959" w:themeColor="text1" w:themeTint="A6"/>
      <w:spacing w:val="15"/>
      <w:sz w:val="28"/>
      <w:szCs w:val="28"/>
    </w:rPr>
  </w:style>
  <w:style w:type="paragraph" w:styleId="Quote">
    <w:name w:val="Quote"/>
    <w:basedOn w:val="NoSpacing"/>
    <w:next w:val="Normal"/>
    <w:link w:val="QuoteChar"/>
    <w:uiPriority w:val="29"/>
    <w:qFormat/>
    <w:rsid w:val="005872B7"/>
    <w:pPr>
      <w:spacing w:before="160" w:line="360" w:lineRule="auto"/>
      <w:jc w:val="left"/>
    </w:pPr>
    <w:rPr>
      <w:i/>
      <w:iCs/>
      <w:color w:val="404040" w:themeColor="text1" w:themeTint="BF"/>
    </w:rPr>
  </w:style>
  <w:style w:type="character" w:customStyle="1" w:styleId="QuoteChar">
    <w:name w:val="Quote Char"/>
    <w:basedOn w:val="DefaultParagraphFont"/>
    <w:link w:val="Quote"/>
    <w:uiPriority w:val="29"/>
    <w:rsid w:val="00F33099"/>
    <w:rPr>
      <w:rFonts w:ascii="Times New Roman" w:hAnsi="Times New Roman"/>
      <w:i/>
      <w:iCs/>
      <w:color w:val="404040" w:themeColor="text1" w:themeTint="BF"/>
      <w:sz w:val="24"/>
    </w:rPr>
  </w:style>
  <w:style w:type="paragraph" w:styleId="ListParagraph">
    <w:name w:val="List Paragraph"/>
    <w:basedOn w:val="NoSpacing"/>
    <w:uiPriority w:val="1"/>
    <w:qFormat/>
    <w:rsid w:val="000612AF"/>
    <w:pPr>
      <w:ind w:left="720"/>
    </w:pPr>
  </w:style>
  <w:style w:type="character" w:styleId="IntenseEmphasis">
    <w:name w:val="Intense Emphasis"/>
    <w:basedOn w:val="DefaultParagraphFont"/>
    <w:uiPriority w:val="21"/>
    <w:qFormat/>
    <w:rsid w:val="000612AF"/>
    <w:rPr>
      <w:i/>
      <w:iCs/>
      <w:color w:val="0F4761" w:themeColor="accent1" w:themeShade="BF"/>
    </w:rPr>
  </w:style>
  <w:style w:type="paragraph" w:styleId="IntenseQuote">
    <w:name w:val="Intense Quote"/>
    <w:basedOn w:val="Normal"/>
    <w:next w:val="Normal"/>
    <w:link w:val="IntenseQuoteChar"/>
    <w:uiPriority w:val="30"/>
    <w:qFormat/>
    <w:rsid w:val="00061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12AF"/>
    <w:rPr>
      <w:i/>
      <w:iCs/>
      <w:color w:val="0F4761" w:themeColor="accent1" w:themeShade="BF"/>
    </w:rPr>
  </w:style>
  <w:style w:type="character" w:styleId="IntenseReference">
    <w:name w:val="Intense Reference"/>
    <w:basedOn w:val="DefaultParagraphFont"/>
    <w:uiPriority w:val="32"/>
    <w:qFormat/>
    <w:rsid w:val="000612AF"/>
    <w:rPr>
      <w:b/>
      <w:bCs/>
      <w:smallCaps/>
      <w:color w:val="0F4761" w:themeColor="accent1" w:themeShade="BF"/>
      <w:spacing w:val="5"/>
    </w:rPr>
  </w:style>
  <w:style w:type="paragraph" w:styleId="Header">
    <w:name w:val="header"/>
    <w:basedOn w:val="Normal"/>
    <w:link w:val="HeaderChar"/>
    <w:uiPriority w:val="99"/>
    <w:unhideWhenUsed/>
    <w:rsid w:val="00F53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B31"/>
  </w:style>
  <w:style w:type="paragraph" w:styleId="Footer">
    <w:name w:val="footer"/>
    <w:basedOn w:val="Normal"/>
    <w:link w:val="FooterChar"/>
    <w:uiPriority w:val="99"/>
    <w:unhideWhenUsed/>
    <w:rsid w:val="00F53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B31"/>
  </w:style>
  <w:style w:type="paragraph" w:styleId="TOCHeading">
    <w:name w:val="TOC Heading"/>
    <w:basedOn w:val="Heading1"/>
    <w:next w:val="Normal"/>
    <w:uiPriority w:val="39"/>
    <w:unhideWhenUsed/>
    <w:qFormat/>
    <w:rsid w:val="00412A51"/>
    <w:pPr>
      <w:spacing w:before="240" w:after="0"/>
      <w:outlineLvl w:val="9"/>
    </w:pPr>
    <w:rPr>
      <w:kern w:val="0"/>
      <w:sz w:val="32"/>
      <w:szCs w:val="32"/>
      <w:lang w:eastAsia="id-ID"/>
      <w14:ligatures w14:val="none"/>
    </w:rPr>
  </w:style>
  <w:style w:type="paragraph" w:styleId="TOC2">
    <w:name w:val="toc 2"/>
    <w:basedOn w:val="Normal"/>
    <w:next w:val="Normal"/>
    <w:autoRedefine/>
    <w:uiPriority w:val="39"/>
    <w:unhideWhenUsed/>
    <w:rsid w:val="006B732D"/>
    <w:pPr>
      <w:spacing w:after="100" w:line="360" w:lineRule="auto"/>
      <w:ind w:left="220"/>
    </w:pPr>
    <w:rPr>
      <w:rFonts w:eastAsiaTheme="minorEastAsia" w:cs="Times New Roman"/>
      <w:kern w:val="0"/>
      <w:lang w:eastAsia="id-ID"/>
      <w14:ligatures w14:val="none"/>
    </w:rPr>
  </w:style>
  <w:style w:type="paragraph" w:styleId="TOC1">
    <w:name w:val="toc 1"/>
    <w:basedOn w:val="Normal"/>
    <w:next w:val="Normal"/>
    <w:autoRedefine/>
    <w:uiPriority w:val="39"/>
    <w:unhideWhenUsed/>
    <w:rsid w:val="00AA32EF"/>
    <w:pPr>
      <w:spacing w:after="100" w:line="360" w:lineRule="auto"/>
    </w:pPr>
    <w:rPr>
      <w:rFonts w:eastAsiaTheme="minorEastAsia" w:cs="Times New Roman"/>
      <w:kern w:val="0"/>
      <w:lang w:eastAsia="id-ID"/>
      <w14:ligatures w14:val="none"/>
    </w:rPr>
  </w:style>
  <w:style w:type="paragraph" w:styleId="TOC3">
    <w:name w:val="toc 3"/>
    <w:basedOn w:val="Normal"/>
    <w:next w:val="Normal"/>
    <w:autoRedefine/>
    <w:uiPriority w:val="39"/>
    <w:unhideWhenUsed/>
    <w:rsid w:val="00412A51"/>
    <w:pPr>
      <w:spacing w:after="100"/>
      <w:ind w:left="440"/>
    </w:pPr>
    <w:rPr>
      <w:rFonts w:eastAsiaTheme="minorEastAsia" w:cs="Times New Roman"/>
      <w:kern w:val="0"/>
      <w:lang w:eastAsia="id-ID"/>
      <w14:ligatures w14:val="none"/>
    </w:rPr>
  </w:style>
  <w:style w:type="character" w:styleId="Hyperlink">
    <w:name w:val="Hyperlink"/>
    <w:basedOn w:val="DefaultParagraphFont"/>
    <w:uiPriority w:val="99"/>
    <w:unhideWhenUsed/>
    <w:rsid w:val="00412A51"/>
    <w:rPr>
      <w:color w:val="467886" w:themeColor="hyperlink"/>
      <w:u w:val="single"/>
    </w:rPr>
  </w:style>
  <w:style w:type="paragraph" w:styleId="NoSpacing">
    <w:name w:val="No Spacing"/>
    <w:next w:val="Normal"/>
    <w:uiPriority w:val="1"/>
    <w:qFormat/>
    <w:rsid w:val="00D96AE0"/>
    <w:pPr>
      <w:spacing w:after="0" w:line="480" w:lineRule="auto"/>
      <w:contextualSpacing/>
      <w:jc w:val="both"/>
    </w:pPr>
    <w:rPr>
      <w:rFonts w:ascii="Times New Roman" w:hAnsi="Times New Roman"/>
      <w:sz w:val="24"/>
    </w:rPr>
  </w:style>
  <w:style w:type="table" w:styleId="TableGrid">
    <w:name w:val="Table Grid"/>
    <w:basedOn w:val="TableNormal"/>
    <w:rsid w:val="00F9716E"/>
    <w:pPr>
      <w:spacing w:after="0" w:line="240" w:lineRule="auto"/>
    </w:pPr>
    <w:rPr>
      <w:rFonts w:ascii="Times New Roman" w:hAnsi="Times New Roman"/>
      <w:sz w:val="20"/>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imes New Roman" w:hAnsi="Times New Roman"/>
      </w:rPr>
      <w:tblPr/>
      <w:tcPr>
        <w:shd w:val="clear" w:color="auto" w:fill="D9D9D9" w:themeFill="background1" w:themeFillShade="D9"/>
      </w:tcPr>
    </w:tblStylePr>
    <w:tblStylePr w:type="firstCol">
      <w:rPr>
        <w:rFonts w:ascii="Times New Roman" w:hAnsi="Times New Roman"/>
        <w:color w:val="auto"/>
      </w:rPr>
      <w:tblPr/>
      <w:tcPr>
        <w:shd w:val="clear" w:color="auto" w:fill="BFBFBF" w:themeFill="background1" w:themeFillShade="BF"/>
      </w:tcPr>
    </w:tblStylePr>
  </w:style>
  <w:style w:type="character" w:styleId="PlaceholderText">
    <w:name w:val="Placeholder Text"/>
    <w:basedOn w:val="DefaultParagraphFont"/>
    <w:uiPriority w:val="99"/>
    <w:semiHidden/>
    <w:rsid w:val="00F134F9"/>
    <w:rPr>
      <w:color w:val="666666"/>
    </w:rPr>
  </w:style>
  <w:style w:type="paragraph" w:styleId="Caption">
    <w:name w:val="caption"/>
    <w:basedOn w:val="NoSpacing"/>
    <w:next w:val="NoSpacing"/>
    <w:uiPriority w:val="35"/>
    <w:unhideWhenUsed/>
    <w:qFormat/>
    <w:rsid w:val="00B4676C"/>
    <w:pPr>
      <w:spacing w:after="200" w:line="240" w:lineRule="auto"/>
      <w:jc w:val="center"/>
    </w:pPr>
    <w:rPr>
      <w:b/>
      <w:iCs/>
      <w:sz w:val="20"/>
      <w:szCs w:val="18"/>
    </w:rPr>
  </w:style>
  <w:style w:type="numbering" w:customStyle="1" w:styleId="HeadNum">
    <w:name w:val="Head Num"/>
    <w:basedOn w:val="NoList"/>
    <w:uiPriority w:val="99"/>
    <w:rsid w:val="00137AB6"/>
    <w:pPr>
      <w:numPr>
        <w:numId w:val="12"/>
      </w:numPr>
    </w:pPr>
  </w:style>
  <w:style w:type="paragraph" w:customStyle="1" w:styleId="Head1Num">
    <w:name w:val="Head1Num"/>
    <w:basedOn w:val="Heading1"/>
    <w:next w:val="NoSpacing"/>
    <w:link w:val="Head1NumChar"/>
    <w:rsid w:val="00A3776C"/>
    <w:pPr>
      <w:numPr>
        <w:numId w:val="14"/>
      </w:numPr>
    </w:pPr>
  </w:style>
  <w:style w:type="character" w:customStyle="1" w:styleId="Head1NumChar">
    <w:name w:val="Head1Num Char"/>
    <w:basedOn w:val="Heading1Char"/>
    <w:link w:val="Head1Num"/>
    <w:rsid w:val="00A3776C"/>
    <w:rPr>
      <w:rFonts w:ascii="Times New Roman" w:eastAsiaTheme="majorEastAsia" w:hAnsi="Times New Roman" w:cstheme="majorBidi"/>
      <w:b/>
      <w:sz w:val="24"/>
      <w:szCs w:val="40"/>
    </w:rPr>
  </w:style>
  <w:style w:type="table" w:customStyle="1" w:styleId="TabelStyle">
    <w:name w:val="TabelStyle"/>
    <w:basedOn w:val="TableNormal"/>
    <w:uiPriority w:val="99"/>
    <w:rsid w:val="00B431BF"/>
    <w:pPr>
      <w:spacing w:after="0" w:line="240" w:lineRule="auto"/>
      <w:jc w:val="center"/>
    </w:pPr>
    <w:rPr>
      <w:rFonts w:ascii="Times New Roman" w:hAnsi="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tblStylePr w:type="firstRow">
      <w:rPr>
        <w:rFonts w:ascii="Times New Roman" w:hAnsi="Times New Roman"/>
        <w:b/>
        <w:sz w:val="20"/>
      </w:rPr>
    </w:tblStylePr>
  </w:style>
  <w:style w:type="paragraph" w:styleId="Bibliography">
    <w:name w:val="Bibliography"/>
    <w:basedOn w:val="Normal"/>
    <w:next w:val="Normal"/>
    <w:uiPriority w:val="37"/>
    <w:unhideWhenUsed/>
    <w:rsid w:val="00322FE2"/>
  </w:style>
  <w:style w:type="character" w:styleId="CommentReference">
    <w:name w:val="annotation reference"/>
    <w:basedOn w:val="DefaultParagraphFont"/>
    <w:uiPriority w:val="99"/>
    <w:semiHidden/>
    <w:unhideWhenUsed/>
    <w:rsid w:val="00394B3E"/>
    <w:rPr>
      <w:sz w:val="16"/>
      <w:szCs w:val="16"/>
    </w:rPr>
  </w:style>
  <w:style w:type="paragraph" w:styleId="CommentText">
    <w:name w:val="annotation text"/>
    <w:basedOn w:val="Normal"/>
    <w:link w:val="CommentTextChar"/>
    <w:uiPriority w:val="99"/>
    <w:unhideWhenUsed/>
    <w:rsid w:val="00394B3E"/>
    <w:pPr>
      <w:spacing w:line="240" w:lineRule="auto"/>
    </w:pPr>
    <w:rPr>
      <w:sz w:val="20"/>
      <w:szCs w:val="20"/>
    </w:rPr>
  </w:style>
  <w:style w:type="character" w:customStyle="1" w:styleId="CommentTextChar">
    <w:name w:val="Comment Text Char"/>
    <w:basedOn w:val="DefaultParagraphFont"/>
    <w:link w:val="CommentText"/>
    <w:uiPriority w:val="99"/>
    <w:rsid w:val="00394B3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94B3E"/>
    <w:rPr>
      <w:b/>
      <w:bCs/>
    </w:rPr>
  </w:style>
  <w:style w:type="character" w:customStyle="1" w:styleId="CommentSubjectChar">
    <w:name w:val="Comment Subject Char"/>
    <w:basedOn w:val="CommentTextChar"/>
    <w:link w:val="CommentSubject"/>
    <w:uiPriority w:val="99"/>
    <w:semiHidden/>
    <w:rsid w:val="00394B3E"/>
    <w:rPr>
      <w:rFonts w:ascii="Times New Roman" w:hAnsi="Times New Roman"/>
      <w:b/>
      <w:bCs/>
      <w:sz w:val="20"/>
      <w:szCs w:val="20"/>
    </w:rPr>
  </w:style>
  <w:style w:type="paragraph" w:styleId="TableofFigures">
    <w:name w:val="table of figures"/>
    <w:basedOn w:val="Normal"/>
    <w:next w:val="Normal"/>
    <w:uiPriority w:val="99"/>
    <w:unhideWhenUsed/>
    <w:rsid w:val="008F4A8C"/>
    <w:pPr>
      <w:spacing w:after="0"/>
    </w:pPr>
  </w:style>
  <w:style w:type="paragraph" w:styleId="Revision">
    <w:name w:val="Revision"/>
    <w:hidden/>
    <w:uiPriority w:val="99"/>
    <w:semiHidden/>
    <w:rsid w:val="00B04858"/>
    <w:pPr>
      <w:spacing w:after="0" w:line="240" w:lineRule="auto"/>
    </w:pPr>
    <w:rPr>
      <w:rFonts w:ascii="Times New Roman" w:hAnsi="Times New Roman"/>
      <w:sz w:val="24"/>
    </w:rPr>
  </w:style>
  <w:style w:type="paragraph" w:customStyle="1" w:styleId="TableParagraph">
    <w:name w:val="Table Paragraph"/>
    <w:basedOn w:val="Normal"/>
    <w:uiPriority w:val="1"/>
    <w:qFormat/>
    <w:rsid w:val="008C3ACE"/>
    <w:pPr>
      <w:widowControl w:val="0"/>
      <w:autoSpaceDE w:val="0"/>
      <w:autoSpaceDN w:val="0"/>
      <w:spacing w:after="0" w:line="240" w:lineRule="auto"/>
      <w:ind w:firstLine="0"/>
      <w:contextualSpacing w:val="0"/>
      <w:jc w:val="left"/>
    </w:pPr>
    <w:rPr>
      <w:rFonts w:eastAsia="Times New Roman" w:cs="Times New Roman"/>
      <w:kern w:val="0"/>
      <w:sz w:val="22"/>
      <w:lang w:val="id"/>
      <w14:ligatures w14:val="none"/>
    </w:rPr>
  </w:style>
  <w:style w:type="paragraph" w:styleId="BodyText">
    <w:name w:val="Body Text"/>
    <w:basedOn w:val="Normal"/>
    <w:link w:val="BodyTextChar"/>
    <w:uiPriority w:val="1"/>
    <w:qFormat/>
    <w:rsid w:val="00BF530E"/>
    <w:pPr>
      <w:widowControl w:val="0"/>
      <w:autoSpaceDE w:val="0"/>
      <w:autoSpaceDN w:val="0"/>
      <w:spacing w:after="0" w:line="240" w:lineRule="auto"/>
      <w:ind w:firstLine="0"/>
      <w:contextualSpacing w:val="0"/>
      <w:jc w:val="left"/>
    </w:pPr>
    <w:rPr>
      <w:rFonts w:eastAsia="Times New Roman" w:cs="Times New Roman"/>
      <w:kern w:val="0"/>
      <w:szCs w:val="24"/>
      <w:lang w:val="id"/>
      <w14:ligatures w14:val="none"/>
    </w:rPr>
  </w:style>
  <w:style w:type="character" w:customStyle="1" w:styleId="BodyTextChar">
    <w:name w:val="Body Text Char"/>
    <w:basedOn w:val="DefaultParagraphFont"/>
    <w:link w:val="BodyText"/>
    <w:uiPriority w:val="1"/>
    <w:rsid w:val="00BF530E"/>
    <w:rPr>
      <w:rFonts w:ascii="Times New Roman" w:eastAsia="Times New Roman" w:hAnsi="Times New Roman" w:cs="Times New Roman"/>
      <w:kern w:val="0"/>
      <w:sz w:val="24"/>
      <w:szCs w:val="24"/>
      <w:lang w:val="id"/>
      <w14:ligatures w14:val="none"/>
    </w:rPr>
  </w:style>
  <w:style w:type="paragraph" w:styleId="NormalWeb">
    <w:name w:val="Normal (Web)"/>
    <w:basedOn w:val="Normal"/>
    <w:uiPriority w:val="99"/>
    <w:semiHidden/>
    <w:unhideWhenUsed/>
    <w:rsid w:val="00880F54"/>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2450">
      <w:bodyDiv w:val="1"/>
      <w:marLeft w:val="0"/>
      <w:marRight w:val="0"/>
      <w:marTop w:val="0"/>
      <w:marBottom w:val="0"/>
      <w:divBdr>
        <w:top w:val="none" w:sz="0" w:space="0" w:color="auto"/>
        <w:left w:val="none" w:sz="0" w:space="0" w:color="auto"/>
        <w:bottom w:val="none" w:sz="0" w:space="0" w:color="auto"/>
        <w:right w:val="none" w:sz="0" w:space="0" w:color="auto"/>
      </w:divBdr>
    </w:div>
    <w:div w:id="20398933">
      <w:bodyDiv w:val="1"/>
      <w:marLeft w:val="0"/>
      <w:marRight w:val="0"/>
      <w:marTop w:val="0"/>
      <w:marBottom w:val="0"/>
      <w:divBdr>
        <w:top w:val="none" w:sz="0" w:space="0" w:color="auto"/>
        <w:left w:val="none" w:sz="0" w:space="0" w:color="auto"/>
        <w:bottom w:val="none" w:sz="0" w:space="0" w:color="auto"/>
        <w:right w:val="none" w:sz="0" w:space="0" w:color="auto"/>
      </w:divBdr>
    </w:div>
    <w:div w:id="32659598">
      <w:bodyDiv w:val="1"/>
      <w:marLeft w:val="0"/>
      <w:marRight w:val="0"/>
      <w:marTop w:val="0"/>
      <w:marBottom w:val="0"/>
      <w:divBdr>
        <w:top w:val="none" w:sz="0" w:space="0" w:color="auto"/>
        <w:left w:val="none" w:sz="0" w:space="0" w:color="auto"/>
        <w:bottom w:val="none" w:sz="0" w:space="0" w:color="auto"/>
        <w:right w:val="none" w:sz="0" w:space="0" w:color="auto"/>
      </w:divBdr>
    </w:div>
    <w:div w:id="66265160">
      <w:bodyDiv w:val="1"/>
      <w:marLeft w:val="0"/>
      <w:marRight w:val="0"/>
      <w:marTop w:val="0"/>
      <w:marBottom w:val="0"/>
      <w:divBdr>
        <w:top w:val="none" w:sz="0" w:space="0" w:color="auto"/>
        <w:left w:val="none" w:sz="0" w:space="0" w:color="auto"/>
        <w:bottom w:val="none" w:sz="0" w:space="0" w:color="auto"/>
        <w:right w:val="none" w:sz="0" w:space="0" w:color="auto"/>
      </w:divBdr>
    </w:div>
    <w:div w:id="127554433">
      <w:bodyDiv w:val="1"/>
      <w:marLeft w:val="0"/>
      <w:marRight w:val="0"/>
      <w:marTop w:val="0"/>
      <w:marBottom w:val="0"/>
      <w:divBdr>
        <w:top w:val="none" w:sz="0" w:space="0" w:color="auto"/>
        <w:left w:val="none" w:sz="0" w:space="0" w:color="auto"/>
        <w:bottom w:val="none" w:sz="0" w:space="0" w:color="auto"/>
        <w:right w:val="none" w:sz="0" w:space="0" w:color="auto"/>
      </w:divBdr>
    </w:div>
    <w:div w:id="169298308">
      <w:bodyDiv w:val="1"/>
      <w:marLeft w:val="0"/>
      <w:marRight w:val="0"/>
      <w:marTop w:val="0"/>
      <w:marBottom w:val="0"/>
      <w:divBdr>
        <w:top w:val="none" w:sz="0" w:space="0" w:color="auto"/>
        <w:left w:val="none" w:sz="0" w:space="0" w:color="auto"/>
        <w:bottom w:val="none" w:sz="0" w:space="0" w:color="auto"/>
        <w:right w:val="none" w:sz="0" w:space="0" w:color="auto"/>
      </w:divBdr>
    </w:div>
    <w:div w:id="175463787">
      <w:bodyDiv w:val="1"/>
      <w:marLeft w:val="0"/>
      <w:marRight w:val="0"/>
      <w:marTop w:val="0"/>
      <w:marBottom w:val="0"/>
      <w:divBdr>
        <w:top w:val="none" w:sz="0" w:space="0" w:color="auto"/>
        <w:left w:val="none" w:sz="0" w:space="0" w:color="auto"/>
        <w:bottom w:val="none" w:sz="0" w:space="0" w:color="auto"/>
        <w:right w:val="none" w:sz="0" w:space="0" w:color="auto"/>
      </w:divBdr>
    </w:div>
    <w:div w:id="190850384">
      <w:bodyDiv w:val="1"/>
      <w:marLeft w:val="0"/>
      <w:marRight w:val="0"/>
      <w:marTop w:val="0"/>
      <w:marBottom w:val="0"/>
      <w:divBdr>
        <w:top w:val="none" w:sz="0" w:space="0" w:color="auto"/>
        <w:left w:val="none" w:sz="0" w:space="0" w:color="auto"/>
        <w:bottom w:val="none" w:sz="0" w:space="0" w:color="auto"/>
        <w:right w:val="none" w:sz="0" w:space="0" w:color="auto"/>
      </w:divBdr>
    </w:div>
    <w:div w:id="223757352">
      <w:bodyDiv w:val="1"/>
      <w:marLeft w:val="0"/>
      <w:marRight w:val="0"/>
      <w:marTop w:val="0"/>
      <w:marBottom w:val="0"/>
      <w:divBdr>
        <w:top w:val="none" w:sz="0" w:space="0" w:color="auto"/>
        <w:left w:val="none" w:sz="0" w:space="0" w:color="auto"/>
        <w:bottom w:val="none" w:sz="0" w:space="0" w:color="auto"/>
        <w:right w:val="none" w:sz="0" w:space="0" w:color="auto"/>
      </w:divBdr>
    </w:div>
    <w:div w:id="285242015">
      <w:bodyDiv w:val="1"/>
      <w:marLeft w:val="0"/>
      <w:marRight w:val="0"/>
      <w:marTop w:val="0"/>
      <w:marBottom w:val="0"/>
      <w:divBdr>
        <w:top w:val="none" w:sz="0" w:space="0" w:color="auto"/>
        <w:left w:val="none" w:sz="0" w:space="0" w:color="auto"/>
        <w:bottom w:val="none" w:sz="0" w:space="0" w:color="auto"/>
        <w:right w:val="none" w:sz="0" w:space="0" w:color="auto"/>
      </w:divBdr>
    </w:div>
    <w:div w:id="325286196">
      <w:bodyDiv w:val="1"/>
      <w:marLeft w:val="0"/>
      <w:marRight w:val="0"/>
      <w:marTop w:val="0"/>
      <w:marBottom w:val="0"/>
      <w:divBdr>
        <w:top w:val="none" w:sz="0" w:space="0" w:color="auto"/>
        <w:left w:val="none" w:sz="0" w:space="0" w:color="auto"/>
        <w:bottom w:val="none" w:sz="0" w:space="0" w:color="auto"/>
        <w:right w:val="none" w:sz="0" w:space="0" w:color="auto"/>
      </w:divBdr>
    </w:div>
    <w:div w:id="342391832">
      <w:bodyDiv w:val="1"/>
      <w:marLeft w:val="0"/>
      <w:marRight w:val="0"/>
      <w:marTop w:val="0"/>
      <w:marBottom w:val="0"/>
      <w:divBdr>
        <w:top w:val="none" w:sz="0" w:space="0" w:color="auto"/>
        <w:left w:val="none" w:sz="0" w:space="0" w:color="auto"/>
        <w:bottom w:val="none" w:sz="0" w:space="0" w:color="auto"/>
        <w:right w:val="none" w:sz="0" w:space="0" w:color="auto"/>
      </w:divBdr>
    </w:div>
    <w:div w:id="351296699">
      <w:bodyDiv w:val="1"/>
      <w:marLeft w:val="0"/>
      <w:marRight w:val="0"/>
      <w:marTop w:val="0"/>
      <w:marBottom w:val="0"/>
      <w:divBdr>
        <w:top w:val="none" w:sz="0" w:space="0" w:color="auto"/>
        <w:left w:val="none" w:sz="0" w:space="0" w:color="auto"/>
        <w:bottom w:val="none" w:sz="0" w:space="0" w:color="auto"/>
        <w:right w:val="none" w:sz="0" w:space="0" w:color="auto"/>
      </w:divBdr>
    </w:div>
    <w:div w:id="398210850">
      <w:bodyDiv w:val="1"/>
      <w:marLeft w:val="0"/>
      <w:marRight w:val="0"/>
      <w:marTop w:val="0"/>
      <w:marBottom w:val="0"/>
      <w:divBdr>
        <w:top w:val="none" w:sz="0" w:space="0" w:color="auto"/>
        <w:left w:val="none" w:sz="0" w:space="0" w:color="auto"/>
        <w:bottom w:val="none" w:sz="0" w:space="0" w:color="auto"/>
        <w:right w:val="none" w:sz="0" w:space="0" w:color="auto"/>
      </w:divBdr>
    </w:div>
    <w:div w:id="399645222">
      <w:bodyDiv w:val="1"/>
      <w:marLeft w:val="0"/>
      <w:marRight w:val="0"/>
      <w:marTop w:val="0"/>
      <w:marBottom w:val="0"/>
      <w:divBdr>
        <w:top w:val="none" w:sz="0" w:space="0" w:color="auto"/>
        <w:left w:val="none" w:sz="0" w:space="0" w:color="auto"/>
        <w:bottom w:val="none" w:sz="0" w:space="0" w:color="auto"/>
        <w:right w:val="none" w:sz="0" w:space="0" w:color="auto"/>
      </w:divBdr>
    </w:div>
    <w:div w:id="426073977">
      <w:bodyDiv w:val="1"/>
      <w:marLeft w:val="0"/>
      <w:marRight w:val="0"/>
      <w:marTop w:val="0"/>
      <w:marBottom w:val="0"/>
      <w:divBdr>
        <w:top w:val="none" w:sz="0" w:space="0" w:color="auto"/>
        <w:left w:val="none" w:sz="0" w:space="0" w:color="auto"/>
        <w:bottom w:val="none" w:sz="0" w:space="0" w:color="auto"/>
        <w:right w:val="none" w:sz="0" w:space="0" w:color="auto"/>
      </w:divBdr>
    </w:div>
    <w:div w:id="514226559">
      <w:bodyDiv w:val="1"/>
      <w:marLeft w:val="0"/>
      <w:marRight w:val="0"/>
      <w:marTop w:val="0"/>
      <w:marBottom w:val="0"/>
      <w:divBdr>
        <w:top w:val="none" w:sz="0" w:space="0" w:color="auto"/>
        <w:left w:val="none" w:sz="0" w:space="0" w:color="auto"/>
        <w:bottom w:val="none" w:sz="0" w:space="0" w:color="auto"/>
        <w:right w:val="none" w:sz="0" w:space="0" w:color="auto"/>
      </w:divBdr>
    </w:div>
    <w:div w:id="558250552">
      <w:bodyDiv w:val="1"/>
      <w:marLeft w:val="0"/>
      <w:marRight w:val="0"/>
      <w:marTop w:val="0"/>
      <w:marBottom w:val="0"/>
      <w:divBdr>
        <w:top w:val="none" w:sz="0" w:space="0" w:color="auto"/>
        <w:left w:val="none" w:sz="0" w:space="0" w:color="auto"/>
        <w:bottom w:val="none" w:sz="0" w:space="0" w:color="auto"/>
        <w:right w:val="none" w:sz="0" w:space="0" w:color="auto"/>
      </w:divBdr>
    </w:div>
    <w:div w:id="669677711">
      <w:bodyDiv w:val="1"/>
      <w:marLeft w:val="0"/>
      <w:marRight w:val="0"/>
      <w:marTop w:val="0"/>
      <w:marBottom w:val="0"/>
      <w:divBdr>
        <w:top w:val="none" w:sz="0" w:space="0" w:color="auto"/>
        <w:left w:val="none" w:sz="0" w:space="0" w:color="auto"/>
        <w:bottom w:val="none" w:sz="0" w:space="0" w:color="auto"/>
        <w:right w:val="none" w:sz="0" w:space="0" w:color="auto"/>
      </w:divBdr>
    </w:div>
    <w:div w:id="674310095">
      <w:bodyDiv w:val="1"/>
      <w:marLeft w:val="0"/>
      <w:marRight w:val="0"/>
      <w:marTop w:val="0"/>
      <w:marBottom w:val="0"/>
      <w:divBdr>
        <w:top w:val="none" w:sz="0" w:space="0" w:color="auto"/>
        <w:left w:val="none" w:sz="0" w:space="0" w:color="auto"/>
        <w:bottom w:val="none" w:sz="0" w:space="0" w:color="auto"/>
        <w:right w:val="none" w:sz="0" w:space="0" w:color="auto"/>
      </w:divBdr>
    </w:div>
    <w:div w:id="688876988">
      <w:bodyDiv w:val="1"/>
      <w:marLeft w:val="0"/>
      <w:marRight w:val="0"/>
      <w:marTop w:val="0"/>
      <w:marBottom w:val="0"/>
      <w:divBdr>
        <w:top w:val="none" w:sz="0" w:space="0" w:color="auto"/>
        <w:left w:val="none" w:sz="0" w:space="0" w:color="auto"/>
        <w:bottom w:val="none" w:sz="0" w:space="0" w:color="auto"/>
        <w:right w:val="none" w:sz="0" w:space="0" w:color="auto"/>
      </w:divBdr>
    </w:div>
    <w:div w:id="692730869">
      <w:bodyDiv w:val="1"/>
      <w:marLeft w:val="0"/>
      <w:marRight w:val="0"/>
      <w:marTop w:val="0"/>
      <w:marBottom w:val="0"/>
      <w:divBdr>
        <w:top w:val="none" w:sz="0" w:space="0" w:color="auto"/>
        <w:left w:val="none" w:sz="0" w:space="0" w:color="auto"/>
        <w:bottom w:val="none" w:sz="0" w:space="0" w:color="auto"/>
        <w:right w:val="none" w:sz="0" w:space="0" w:color="auto"/>
      </w:divBdr>
    </w:div>
    <w:div w:id="796995445">
      <w:bodyDiv w:val="1"/>
      <w:marLeft w:val="0"/>
      <w:marRight w:val="0"/>
      <w:marTop w:val="0"/>
      <w:marBottom w:val="0"/>
      <w:divBdr>
        <w:top w:val="none" w:sz="0" w:space="0" w:color="auto"/>
        <w:left w:val="none" w:sz="0" w:space="0" w:color="auto"/>
        <w:bottom w:val="none" w:sz="0" w:space="0" w:color="auto"/>
        <w:right w:val="none" w:sz="0" w:space="0" w:color="auto"/>
      </w:divBdr>
    </w:div>
    <w:div w:id="848720034">
      <w:bodyDiv w:val="1"/>
      <w:marLeft w:val="0"/>
      <w:marRight w:val="0"/>
      <w:marTop w:val="0"/>
      <w:marBottom w:val="0"/>
      <w:divBdr>
        <w:top w:val="none" w:sz="0" w:space="0" w:color="auto"/>
        <w:left w:val="none" w:sz="0" w:space="0" w:color="auto"/>
        <w:bottom w:val="none" w:sz="0" w:space="0" w:color="auto"/>
        <w:right w:val="none" w:sz="0" w:space="0" w:color="auto"/>
      </w:divBdr>
    </w:div>
    <w:div w:id="913511951">
      <w:bodyDiv w:val="1"/>
      <w:marLeft w:val="0"/>
      <w:marRight w:val="0"/>
      <w:marTop w:val="0"/>
      <w:marBottom w:val="0"/>
      <w:divBdr>
        <w:top w:val="none" w:sz="0" w:space="0" w:color="auto"/>
        <w:left w:val="none" w:sz="0" w:space="0" w:color="auto"/>
        <w:bottom w:val="none" w:sz="0" w:space="0" w:color="auto"/>
        <w:right w:val="none" w:sz="0" w:space="0" w:color="auto"/>
      </w:divBdr>
    </w:div>
    <w:div w:id="936598536">
      <w:bodyDiv w:val="1"/>
      <w:marLeft w:val="0"/>
      <w:marRight w:val="0"/>
      <w:marTop w:val="0"/>
      <w:marBottom w:val="0"/>
      <w:divBdr>
        <w:top w:val="none" w:sz="0" w:space="0" w:color="auto"/>
        <w:left w:val="none" w:sz="0" w:space="0" w:color="auto"/>
        <w:bottom w:val="none" w:sz="0" w:space="0" w:color="auto"/>
        <w:right w:val="none" w:sz="0" w:space="0" w:color="auto"/>
      </w:divBdr>
    </w:div>
    <w:div w:id="943027630">
      <w:bodyDiv w:val="1"/>
      <w:marLeft w:val="0"/>
      <w:marRight w:val="0"/>
      <w:marTop w:val="0"/>
      <w:marBottom w:val="0"/>
      <w:divBdr>
        <w:top w:val="none" w:sz="0" w:space="0" w:color="auto"/>
        <w:left w:val="none" w:sz="0" w:space="0" w:color="auto"/>
        <w:bottom w:val="none" w:sz="0" w:space="0" w:color="auto"/>
        <w:right w:val="none" w:sz="0" w:space="0" w:color="auto"/>
      </w:divBdr>
    </w:div>
    <w:div w:id="964694210">
      <w:bodyDiv w:val="1"/>
      <w:marLeft w:val="0"/>
      <w:marRight w:val="0"/>
      <w:marTop w:val="0"/>
      <w:marBottom w:val="0"/>
      <w:divBdr>
        <w:top w:val="none" w:sz="0" w:space="0" w:color="auto"/>
        <w:left w:val="none" w:sz="0" w:space="0" w:color="auto"/>
        <w:bottom w:val="none" w:sz="0" w:space="0" w:color="auto"/>
        <w:right w:val="none" w:sz="0" w:space="0" w:color="auto"/>
      </w:divBdr>
    </w:div>
    <w:div w:id="976035319">
      <w:bodyDiv w:val="1"/>
      <w:marLeft w:val="0"/>
      <w:marRight w:val="0"/>
      <w:marTop w:val="0"/>
      <w:marBottom w:val="0"/>
      <w:divBdr>
        <w:top w:val="none" w:sz="0" w:space="0" w:color="auto"/>
        <w:left w:val="none" w:sz="0" w:space="0" w:color="auto"/>
        <w:bottom w:val="none" w:sz="0" w:space="0" w:color="auto"/>
        <w:right w:val="none" w:sz="0" w:space="0" w:color="auto"/>
      </w:divBdr>
    </w:div>
    <w:div w:id="1038972051">
      <w:bodyDiv w:val="1"/>
      <w:marLeft w:val="0"/>
      <w:marRight w:val="0"/>
      <w:marTop w:val="0"/>
      <w:marBottom w:val="0"/>
      <w:divBdr>
        <w:top w:val="none" w:sz="0" w:space="0" w:color="auto"/>
        <w:left w:val="none" w:sz="0" w:space="0" w:color="auto"/>
        <w:bottom w:val="none" w:sz="0" w:space="0" w:color="auto"/>
        <w:right w:val="none" w:sz="0" w:space="0" w:color="auto"/>
      </w:divBdr>
    </w:div>
    <w:div w:id="1045181672">
      <w:bodyDiv w:val="1"/>
      <w:marLeft w:val="0"/>
      <w:marRight w:val="0"/>
      <w:marTop w:val="0"/>
      <w:marBottom w:val="0"/>
      <w:divBdr>
        <w:top w:val="none" w:sz="0" w:space="0" w:color="auto"/>
        <w:left w:val="none" w:sz="0" w:space="0" w:color="auto"/>
        <w:bottom w:val="none" w:sz="0" w:space="0" w:color="auto"/>
        <w:right w:val="none" w:sz="0" w:space="0" w:color="auto"/>
      </w:divBdr>
    </w:div>
    <w:div w:id="1095710192">
      <w:bodyDiv w:val="1"/>
      <w:marLeft w:val="0"/>
      <w:marRight w:val="0"/>
      <w:marTop w:val="0"/>
      <w:marBottom w:val="0"/>
      <w:divBdr>
        <w:top w:val="none" w:sz="0" w:space="0" w:color="auto"/>
        <w:left w:val="none" w:sz="0" w:space="0" w:color="auto"/>
        <w:bottom w:val="none" w:sz="0" w:space="0" w:color="auto"/>
        <w:right w:val="none" w:sz="0" w:space="0" w:color="auto"/>
      </w:divBdr>
    </w:div>
    <w:div w:id="1120106391">
      <w:bodyDiv w:val="1"/>
      <w:marLeft w:val="0"/>
      <w:marRight w:val="0"/>
      <w:marTop w:val="0"/>
      <w:marBottom w:val="0"/>
      <w:divBdr>
        <w:top w:val="none" w:sz="0" w:space="0" w:color="auto"/>
        <w:left w:val="none" w:sz="0" w:space="0" w:color="auto"/>
        <w:bottom w:val="none" w:sz="0" w:space="0" w:color="auto"/>
        <w:right w:val="none" w:sz="0" w:space="0" w:color="auto"/>
      </w:divBdr>
    </w:div>
    <w:div w:id="1120802536">
      <w:bodyDiv w:val="1"/>
      <w:marLeft w:val="0"/>
      <w:marRight w:val="0"/>
      <w:marTop w:val="0"/>
      <w:marBottom w:val="0"/>
      <w:divBdr>
        <w:top w:val="none" w:sz="0" w:space="0" w:color="auto"/>
        <w:left w:val="none" w:sz="0" w:space="0" w:color="auto"/>
        <w:bottom w:val="none" w:sz="0" w:space="0" w:color="auto"/>
        <w:right w:val="none" w:sz="0" w:space="0" w:color="auto"/>
      </w:divBdr>
    </w:div>
    <w:div w:id="1124537028">
      <w:bodyDiv w:val="1"/>
      <w:marLeft w:val="0"/>
      <w:marRight w:val="0"/>
      <w:marTop w:val="0"/>
      <w:marBottom w:val="0"/>
      <w:divBdr>
        <w:top w:val="none" w:sz="0" w:space="0" w:color="auto"/>
        <w:left w:val="none" w:sz="0" w:space="0" w:color="auto"/>
        <w:bottom w:val="none" w:sz="0" w:space="0" w:color="auto"/>
        <w:right w:val="none" w:sz="0" w:space="0" w:color="auto"/>
      </w:divBdr>
    </w:div>
    <w:div w:id="1136920453">
      <w:bodyDiv w:val="1"/>
      <w:marLeft w:val="0"/>
      <w:marRight w:val="0"/>
      <w:marTop w:val="0"/>
      <w:marBottom w:val="0"/>
      <w:divBdr>
        <w:top w:val="none" w:sz="0" w:space="0" w:color="auto"/>
        <w:left w:val="none" w:sz="0" w:space="0" w:color="auto"/>
        <w:bottom w:val="none" w:sz="0" w:space="0" w:color="auto"/>
        <w:right w:val="none" w:sz="0" w:space="0" w:color="auto"/>
      </w:divBdr>
    </w:div>
    <w:div w:id="1145198149">
      <w:bodyDiv w:val="1"/>
      <w:marLeft w:val="0"/>
      <w:marRight w:val="0"/>
      <w:marTop w:val="0"/>
      <w:marBottom w:val="0"/>
      <w:divBdr>
        <w:top w:val="none" w:sz="0" w:space="0" w:color="auto"/>
        <w:left w:val="none" w:sz="0" w:space="0" w:color="auto"/>
        <w:bottom w:val="none" w:sz="0" w:space="0" w:color="auto"/>
        <w:right w:val="none" w:sz="0" w:space="0" w:color="auto"/>
      </w:divBdr>
    </w:div>
    <w:div w:id="1169367435">
      <w:bodyDiv w:val="1"/>
      <w:marLeft w:val="0"/>
      <w:marRight w:val="0"/>
      <w:marTop w:val="0"/>
      <w:marBottom w:val="0"/>
      <w:divBdr>
        <w:top w:val="none" w:sz="0" w:space="0" w:color="auto"/>
        <w:left w:val="none" w:sz="0" w:space="0" w:color="auto"/>
        <w:bottom w:val="none" w:sz="0" w:space="0" w:color="auto"/>
        <w:right w:val="none" w:sz="0" w:space="0" w:color="auto"/>
      </w:divBdr>
    </w:div>
    <w:div w:id="1182160601">
      <w:bodyDiv w:val="1"/>
      <w:marLeft w:val="0"/>
      <w:marRight w:val="0"/>
      <w:marTop w:val="0"/>
      <w:marBottom w:val="0"/>
      <w:divBdr>
        <w:top w:val="none" w:sz="0" w:space="0" w:color="auto"/>
        <w:left w:val="none" w:sz="0" w:space="0" w:color="auto"/>
        <w:bottom w:val="none" w:sz="0" w:space="0" w:color="auto"/>
        <w:right w:val="none" w:sz="0" w:space="0" w:color="auto"/>
      </w:divBdr>
    </w:div>
    <w:div w:id="1185636361">
      <w:bodyDiv w:val="1"/>
      <w:marLeft w:val="0"/>
      <w:marRight w:val="0"/>
      <w:marTop w:val="0"/>
      <w:marBottom w:val="0"/>
      <w:divBdr>
        <w:top w:val="none" w:sz="0" w:space="0" w:color="auto"/>
        <w:left w:val="none" w:sz="0" w:space="0" w:color="auto"/>
        <w:bottom w:val="none" w:sz="0" w:space="0" w:color="auto"/>
        <w:right w:val="none" w:sz="0" w:space="0" w:color="auto"/>
      </w:divBdr>
    </w:div>
    <w:div w:id="1187209690">
      <w:bodyDiv w:val="1"/>
      <w:marLeft w:val="0"/>
      <w:marRight w:val="0"/>
      <w:marTop w:val="0"/>
      <w:marBottom w:val="0"/>
      <w:divBdr>
        <w:top w:val="none" w:sz="0" w:space="0" w:color="auto"/>
        <w:left w:val="none" w:sz="0" w:space="0" w:color="auto"/>
        <w:bottom w:val="none" w:sz="0" w:space="0" w:color="auto"/>
        <w:right w:val="none" w:sz="0" w:space="0" w:color="auto"/>
      </w:divBdr>
    </w:div>
    <w:div w:id="1196887614">
      <w:bodyDiv w:val="1"/>
      <w:marLeft w:val="0"/>
      <w:marRight w:val="0"/>
      <w:marTop w:val="0"/>
      <w:marBottom w:val="0"/>
      <w:divBdr>
        <w:top w:val="none" w:sz="0" w:space="0" w:color="auto"/>
        <w:left w:val="none" w:sz="0" w:space="0" w:color="auto"/>
        <w:bottom w:val="none" w:sz="0" w:space="0" w:color="auto"/>
        <w:right w:val="none" w:sz="0" w:space="0" w:color="auto"/>
      </w:divBdr>
    </w:div>
    <w:div w:id="1258830723">
      <w:bodyDiv w:val="1"/>
      <w:marLeft w:val="0"/>
      <w:marRight w:val="0"/>
      <w:marTop w:val="0"/>
      <w:marBottom w:val="0"/>
      <w:divBdr>
        <w:top w:val="none" w:sz="0" w:space="0" w:color="auto"/>
        <w:left w:val="none" w:sz="0" w:space="0" w:color="auto"/>
        <w:bottom w:val="none" w:sz="0" w:space="0" w:color="auto"/>
        <w:right w:val="none" w:sz="0" w:space="0" w:color="auto"/>
      </w:divBdr>
    </w:div>
    <w:div w:id="1273900209">
      <w:bodyDiv w:val="1"/>
      <w:marLeft w:val="0"/>
      <w:marRight w:val="0"/>
      <w:marTop w:val="0"/>
      <w:marBottom w:val="0"/>
      <w:divBdr>
        <w:top w:val="none" w:sz="0" w:space="0" w:color="auto"/>
        <w:left w:val="none" w:sz="0" w:space="0" w:color="auto"/>
        <w:bottom w:val="none" w:sz="0" w:space="0" w:color="auto"/>
        <w:right w:val="none" w:sz="0" w:space="0" w:color="auto"/>
      </w:divBdr>
    </w:div>
    <w:div w:id="1307663947">
      <w:bodyDiv w:val="1"/>
      <w:marLeft w:val="0"/>
      <w:marRight w:val="0"/>
      <w:marTop w:val="0"/>
      <w:marBottom w:val="0"/>
      <w:divBdr>
        <w:top w:val="none" w:sz="0" w:space="0" w:color="auto"/>
        <w:left w:val="none" w:sz="0" w:space="0" w:color="auto"/>
        <w:bottom w:val="none" w:sz="0" w:space="0" w:color="auto"/>
        <w:right w:val="none" w:sz="0" w:space="0" w:color="auto"/>
      </w:divBdr>
    </w:div>
    <w:div w:id="1379470248">
      <w:bodyDiv w:val="1"/>
      <w:marLeft w:val="0"/>
      <w:marRight w:val="0"/>
      <w:marTop w:val="0"/>
      <w:marBottom w:val="0"/>
      <w:divBdr>
        <w:top w:val="none" w:sz="0" w:space="0" w:color="auto"/>
        <w:left w:val="none" w:sz="0" w:space="0" w:color="auto"/>
        <w:bottom w:val="none" w:sz="0" w:space="0" w:color="auto"/>
        <w:right w:val="none" w:sz="0" w:space="0" w:color="auto"/>
      </w:divBdr>
    </w:div>
    <w:div w:id="1385760375">
      <w:bodyDiv w:val="1"/>
      <w:marLeft w:val="0"/>
      <w:marRight w:val="0"/>
      <w:marTop w:val="0"/>
      <w:marBottom w:val="0"/>
      <w:divBdr>
        <w:top w:val="none" w:sz="0" w:space="0" w:color="auto"/>
        <w:left w:val="none" w:sz="0" w:space="0" w:color="auto"/>
        <w:bottom w:val="none" w:sz="0" w:space="0" w:color="auto"/>
        <w:right w:val="none" w:sz="0" w:space="0" w:color="auto"/>
      </w:divBdr>
    </w:div>
    <w:div w:id="1403790906">
      <w:bodyDiv w:val="1"/>
      <w:marLeft w:val="0"/>
      <w:marRight w:val="0"/>
      <w:marTop w:val="0"/>
      <w:marBottom w:val="0"/>
      <w:divBdr>
        <w:top w:val="none" w:sz="0" w:space="0" w:color="auto"/>
        <w:left w:val="none" w:sz="0" w:space="0" w:color="auto"/>
        <w:bottom w:val="none" w:sz="0" w:space="0" w:color="auto"/>
        <w:right w:val="none" w:sz="0" w:space="0" w:color="auto"/>
      </w:divBdr>
    </w:div>
    <w:div w:id="1435594958">
      <w:bodyDiv w:val="1"/>
      <w:marLeft w:val="0"/>
      <w:marRight w:val="0"/>
      <w:marTop w:val="0"/>
      <w:marBottom w:val="0"/>
      <w:divBdr>
        <w:top w:val="none" w:sz="0" w:space="0" w:color="auto"/>
        <w:left w:val="none" w:sz="0" w:space="0" w:color="auto"/>
        <w:bottom w:val="none" w:sz="0" w:space="0" w:color="auto"/>
        <w:right w:val="none" w:sz="0" w:space="0" w:color="auto"/>
      </w:divBdr>
    </w:div>
    <w:div w:id="1439791913">
      <w:bodyDiv w:val="1"/>
      <w:marLeft w:val="0"/>
      <w:marRight w:val="0"/>
      <w:marTop w:val="0"/>
      <w:marBottom w:val="0"/>
      <w:divBdr>
        <w:top w:val="none" w:sz="0" w:space="0" w:color="auto"/>
        <w:left w:val="none" w:sz="0" w:space="0" w:color="auto"/>
        <w:bottom w:val="none" w:sz="0" w:space="0" w:color="auto"/>
        <w:right w:val="none" w:sz="0" w:space="0" w:color="auto"/>
      </w:divBdr>
    </w:div>
    <w:div w:id="1460103016">
      <w:bodyDiv w:val="1"/>
      <w:marLeft w:val="0"/>
      <w:marRight w:val="0"/>
      <w:marTop w:val="0"/>
      <w:marBottom w:val="0"/>
      <w:divBdr>
        <w:top w:val="none" w:sz="0" w:space="0" w:color="auto"/>
        <w:left w:val="none" w:sz="0" w:space="0" w:color="auto"/>
        <w:bottom w:val="none" w:sz="0" w:space="0" w:color="auto"/>
        <w:right w:val="none" w:sz="0" w:space="0" w:color="auto"/>
      </w:divBdr>
    </w:div>
    <w:div w:id="1464886309">
      <w:bodyDiv w:val="1"/>
      <w:marLeft w:val="0"/>
      <w:marRight w:val="0"/>
      <w:marTop w:val="0"/>
      <w:marBottom w:val="0"/>
      <w:divBdr>
        <w:top w:val="none" w:sz="0" w:space="0" w:color="auto"/>
        <w:left w:val="none" w:sz="0" w:space="0" w:color="auto"/>
        <w:bottom w:val="none" w:sz="0" w:space="0" w:color="auto"/>
        <w:right w:val="none" w:sz="0" w:space="0" w:color="auto"/>
      </w:divBdr>
    </w:div>
    <w:div w:id="1475441685">
      <w:bodyDiv w:val="1"/>
      <w:marLeft w:val="0"/>
      <w:marRight w:val="0"/>
      <w:marTop w:val="0"/>
      <w:marBottom w:val="0"/>
      <w:divBdr>
        <w:top w:val="none" w:sz="0" w:space="0" w:color="auto"/>
        <w:left w:val="none" w:sz="0" w:space="0" w:color="auto"/>
        <w:bottom w:val="none" w:sz="0" w:space="0" w:color="auto"/>
        <w:right w:val="none" w:sz="0" w:space="0" w:color="auto"/>
      </w:divBdr>
    </w:div>
    <w:div w:id="1479610992">
      <w:bodyDiv w:val="1"/>
      <w:marLeft w:val="0"/>
      <w:marRight w:val="0"/>
      <w:marTop w:val="0"/>
      <w:marBottom w:val="0"/>
      <w:divBdr>
        <w:top w:val="none" w:sz="0" w:space="0" w:color="auto"/>
        <w:left w:val="none" w:sz="0" w:space="0" w:color="auto"/>
        <w:bottom w:val="none" w:sz="0" w:space="0" w:color="auto"/>
        <w:right w:val="none" w:sz="0" w:space="0" w:color="auto"/>
      </w:divBdr>
    </w:div>
    <w:div w:id="1481311436">
      <w:bodyDiv w:val="1"/>
      <w:marLeft w:val="0"/>
      <w:marRight w:val="0"/>
      <w:marTop w:val="0"/>
      <w:marBottom w:val="0"/>
      <w:divBdr>
        <w:top w:val="none" w:sz="0" w:space="0" w:color="auto"/>
        <w:left w:val="none" w:sz="0" w:space="0" w:color="auto"/>
        <w:bottom w:val="none" w:sz="0" w:space="0" w:color="auto"/>
        <w:right w:val="none" w:sz="0" w:space="0" w:color="auto"/>
      </w:divBdr>
    </w:div>
    <w:div w:id="1529831483">
      <w:bodyDiv w:val="1"/>
      <w:marLeft w:val="0"/>
      <w:marRight w:val="0"/>
      <w:marTop w:val="0"/>
      <w:marBottom w:val="0"/>
      <w:divBdr>
        <w:top w:val="none" w:sz="0" w:space="0" w:color="auto"/>
        <w:left w:val="none" w:sz="0" w:space="0" w:color="auto"/>
        <w:bottom w:val="none" w:sz="0" w:space="0" w:color="auto"/>
        <w:right w:val="none" w:sz="0" w:space="0" w:color="auto"/>
      </w:divBdr>
    </w:div>
    <w:div w:id="1545286578">
      <w:bodyDiv w:val="1"/>
      <w:marLeft w:val="0"/>
      <w:marRight w:val="0"/>
      <w:marTop w:val="0"/>
      <w:marBottom w:val="0"/>
      <w:divBdr>
        <w:top w:val="none" w:sz="0" w:space="0" w:color="auto"/>
        <w:left w:val="none" w:sz="0" w:space="0" w:color="auto"/>
        <w:bottom w:val="none" w:sz="0" w:space="0" w:color="auto"/>
        <w:right w:val="none" w:sz="0" w:space="0" w:color="auto"/>
      </w:divBdr>
    </w:div>
    <w:div w:id="1553420956">
      <w:bodyDiv w:val="1"/>
      <w:marLeft w:val="0"/>
      <w:marRight w:val="0"/>
      <w:marTop w:val="0"/>
      <w:marBottom w:val="0"/>
      <w:divBdr>
        <w:top w:val="none" w:sz="0" w:space="0" w:color="auto"/>
        <w:left w:val="none" w:sz="0" w:space="0" w:color="auto"/>
        <w:bottom w:val="none" w:sz="0" w:space="0" w:color="auto"/>
        <w:right w:val="none" w:sz="0" w:space="0" w:color="auto"/>
      </w:divBdr>
    </w:div>
    <w:div w:id="1587762962">
      <w:bodyDiv w:val="1"/>
      <w:marLeft w:val="0"/>
      <w:marRight w:val="0"/>
      <w:marTop w:val="0"/>
      <w:marBottom w:val="0"/>
      <w:divBdr>
        <w:top w:val="none" w:sz="0" w:space="0" w:color="auto"/>
        <w:left w:val="none" w:sz="0" w:space="0" w:color="auto"/>
        <w:bottom w:val="none" w:sz="0" w:space="0" w:color="auto"/>
        <w:right w:val="none" w:sz="0" w:space="0" w:color="auto"/>
      </w:divBdr>
    </w:div>
    <w:div w:id="1624143965">
      <w:bodyDiv w:val="1"/>
      <w:marLeft w:val="0"/>
      <w:marRight w:val="0"/>
      <w:marTop w:val="0"/>
      <w:marBottom w:val="0"/>
      <w:divBdr>
        <w:top w:val="none" w:sz="0" w:space="0" w:color="auto"/>
        <w:left w:val="none" w:sz="0" w:space="0" w:color="auto"/>
        <w:bottom w:val="none" w:sz="0" w:space="0" w:color="auto"/>
        <w:right w:val="none" w:sz="0" w:space="0" w:color="auto"/>
      </w:divBdr>
    </w:div>
    <w:div w:id="1750301379">
      <w:bodyDiv w:val="1"/>
      <w:marLeft w:val="0"/>
      <w:marRight w:val="0"/>
      <w:marTop w:val="0"/>
      <w:marBottom w:val="0"/>
      <w:divBdr>
        <w:top w:val="none" w:sz="0" w:space="0" w:color="auto"/>
        <w:left w:val="none" w:sz="0" w:space="0" w:color="auto"/>
        <w:bottom w:val="none" w:sz="0" w:space="0" w:color="auto"/>
        <w:right w:val="none" w:sz="0" w:space="0" w:color="auto"/>
      </w:divBdr>
    </w:div>
    <w:div w:id="1778022941">
      <w:bodyDiv w:val="1"/>
      <w:marLeft w:val="0"/>
      <w:marRight w:val="0"/>
      <w:marTop w:val="0"/>
      <w:marBottom w:val="0"/>
      <w:divBdr>
        <w:top w:val="none" w:sz="0" w:space="0" w:color="auto"/>
        <w:left w:val="none" w:sz="0" w:space="0" w:color="auto"/>
        <w:bottom w:val="none" w:sz="0" w:space="0" w:color="auto"/>
        <w:right w:val="none" w:sz="0" w:space="0" w:color="auto"/>
      </w:divBdr>
    </w:div>
    <w:div w:id="1791900966">
      <w:bodyDiv w:val="1"/>
      <w:marLeft w:val="0"/>
      <w:marRight w:val="0"/>
      <w:marTop w:val="0"/>
      <w:marBottom w:val="0"/>
      <w:divBdr>
        <w:top w:val="none" w:sz="0" w:space="0" w:color="auto"/>
        <w:left w:val="none" w:sz="0" w:space="0" w:color="auto"/>
        <w:bottom w:val="none" w:sz="0" w:space="0" w:color="auto"/>
        <w:right w:val="none" w:sz="0" w:space="0" w:color="auto"/>
      </w:divBdr>
    </w:div>
    <w:div w:id="1802075099">
      <w:bodyDiv w:val="1"/>
      <w:marLeft w:val="0"/>
      <w:marRight w:val="0"/>
      <w:marTop w:val="0"/>
      <w:marBottom w:val="0"/>
      <w:divBdr>
        <w:top w:val="none" w:sz="0" w:space="0" w:color="auto"/>
        <w:left w:val="none" w:sz="0" w:space="0" w:color="auto"/>
        <w:bottom w:val="none" w:sz="0" w:space="0" w:color="auto"/>
        <w:right w:val="none" w:sz="0" w:space="0" w:color="auto"/>
      </w:divBdr>
    </w:div>
    <w:div w:id="1812021571">
      <w:bodyDiv w:val="1"/>
      <w:marLeft w:val="0"/>
      <w:marRight w:val="0"/>
      <w:marTop w:val="0"/>
      <w:marBottom w:val="0"/>
      <w:divBdr>
        <w:top w:val="none" w:sz="0" w:space="0" w:color="auto"/>
        <w:left w:val="none" w:sz="0" w:space="0" w:color="auto"/>
        <w:bottom w:val="none" w:sz="0" w:space="0" w:color="auto"/>
        <w:right w:val="none" w:sz="0" w:space="0" w:color="auto"/>
      </w:divBdr>
    </w:div>
    <w:div w:id="1851404288">
      <w:bodyDiv w:val="1"/>
      <w:marLeft w:val="0"/>
      <w:marRight w:val="0"/>
      <w:marTop w:val="0"/>
      <w:marBottom w:val="0"/>
      <w:divBdr>
        <w:top w:val="none" w:sz="0" w:space="0" w:color="auto"/>
        <w:left w:val="none" w:sz="0" w:space="0" w:color="auto"/>
        <w:bottom w:val="none" w:sz="0" w:space="0" w:color="auto"/>
        <w:right w:val="none" w:sz="0" w:space="0" w:color="auto"/>
      </w:divBdr>
    </w:div>
    <w:div w:id="1871458310">
      <w:bodyDiv w:val="1"/>
      <w:marLeft w:val="0"/>
      <w:marRight w:val="0"/>
      <w:marTop w:val="0"/>
      <w:marBottom w:val="0"/>
      <w:divBdr>
        <w:top w:val="none" w:sz="0" w:space="0" w:color="auto"/>
        <w:left w:val="none" w:sz="0" w:space="0" w:color="auto"/>
        <w:bottom w:val="none" w:sz="0" w:space="0" w:color="auto"/>
        <w:right w:val="none" w:sz="0" w:space="0" w:color="auto"/>
      </w:divBdr>
    </w:div>
    <w:div w:id="1971200908">
      <w:bodyDiv w:val="1"/>
      <w:marLeft w:val="0"/>
      <w:marRight w:val="0"/>
      <w:marTop w:val="0"/>
      <w:marBottom w:val="0"/>
      <w:divBdr>
        <w:top w:val="none" w:sz="0" w:space="0" w:color="auto"/>
        <w:left w:val="none" w:sz="0" w:space="0" w:color="auto"/>
        <w:bottom w:val="none" w:sz="0" w:space="0" w:color="auto"/>
        <w:right w:val="none" w:sz="0" w:space="0" w:color="auto"/>
      </w:divBdr>
    </w:div>
    <w:div w:id="1985625680">
      <w:bodyDiv w:val="1"/>
      <w:marLeft w:val="0"/>
      <w:marRight w:val="0"/>
      <w:marTop w:val="0"/>
      <w:marBottom w:val="0"/>
      <w:divBdr>
        <w:top w:val="none" w:sz="0" w:space="0" w:color="auto"/>
        <w:left w:val="none" w:sz="0" w:space="0" w:color="auto"/>
        <w:bottom w:val="none" w:sz="0" w:space="0" w:color="auto"/>
        <w:right w:val="none" w:sz="0" w:space="0" w:color="auto"/>
      </w:divBdr>
    </w:div>
    <w:div w:id="2013101360">
      <w:bodyDiv w:val="1"/>
      <w:marLeft w:val="0"/>
      <w:marRight w:val="0"/>
      <w:marTop w:val="0"/>
      <w:marBottom w:val="0"/>
      <w:divBdr>
        <w:top w:val="none" w:sz="0" w:space="0" w:color="auto"/>
        <w:left w:val="none" w:sz="0" w:space="0" w:color="auto"/>
        <w:bottom w:val="none" w:sz="0" w:space="0" w:color="auto"/>
        <w:right w:val="none" w:sz="0" w:space="0" w:color="auto"/>
      </w:divBdr>
    </w:div>
    <w:div w:id="2021932431">
      <w:bodyDiv w:val="1"/>
      <w:marLeft w:val="0"/>
      <w:marRight w:val="0"/>
      <w:marTop w:val="0"/>
      <w:marBottom w:val="0"/>
      <w:divBdr>
        <w:top w:val="none" w:sz="0" w:space="0" w:color="auto"/>
        <w:left w:val="none" w:sz="0" w:space="0" w:color="auto"/>
        <w:bottom w:val="none" w:sz="0" w:space="0" w:color="auto"/>
        <w:right w:val="none" w:sz="0" w:space="0" w:color="auto"/>
      </w:divBdr>
    </w:div>
    <w:div w:id="2035382038">
      <w:bodyDiv w:val="1"/>
      <w:marLeft w:val="0"/>
      <w:marRight w:val="0"/>
      <w:marTop w:val="0"/>
      <w:marBottom w:val="0"/>
      <w:divBdr>
        <w:top w:val="none" w:sz="0" w:space="0" w:color="auto"/>
        <w:left w:val="none" w:sz="0" w:space="0" w:color="auto"/>
        <w:bottom w:val="none" w:sz="0" w:space="0" w:color="auto"/>
        <w:right w:val="none" w:sz="0" w:space="0" w:color="auto"/>
      </w:divBdr>
    </w:div>
    <w:div w:id="2145927479">
      <w:bodyDiv w:val="1"/>
      <w:marLeft w:val="0"/>
      <w:marRight w:val="0"/>
      <w:marTop w:val="0"/>
      <w:marBottom w:val="0"/>
      <w:divBdr>
        <w:top w:val="none" w:sz="0" w:space="0" w:color="auto"/>
        <w:left w:val="none" w:sz="0" w:space="0" w:color="auto"/>
        <w:bottom w:val="none" w:sz="0" w:space="0" w:color="auto"/>
        <w:right w:val="none" w:sz="0" w:space="0" w:color="auto"/>
      </w:divBdr>
    </w:div>
    <w:div w:id="2146923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3.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Downloads\templateSkripsi2024.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688E0CEB2E34DF2BB1EDC0CF99490A1"/>
        <w:category>
          <w:name w:val="General"/>
          <w:gallery w:val="placeholder"/>
        </w:category>
        <w:types>
          <w:type w:val="bbPlcHdr"/>
        </w:types>
        <w:behaviors>
          <w:behavior w:val="content"/>
        </w:behaviors>
        <w:guid w:val="{002C69D6-982A-4E8F-BC63-8D95E825992D}"/>
      </w:docPartPr>
      <w:docPartBody>
        <w:p w:rsidR="00FD7A9C" w:rsidRDefault="00FD7A9C">
          <w:pPr>
            <w:pStyle w:val="F688E0CEB2E34DF2BB1EDC0CF99490A1"/>
          </w:pPr>
          <w:r w:rsidRPr="00B71496">
            <w:rPr>
              <w:rStyle w:val="PlaceholderText"/>
            </w:rPr>
            <w:t>[Title]</w:t>
          </w:r>
        </w:p>
      </w:docPartBody>
    </w:docPart>
    <w:docPart>
      <w:docPartPr>
        <w:name w:val="A77102AA2DE94576A72E5D9117884BD8"/>
        <w:category>
          <w:name w:val="General"/>
          <w:gallery w:val="placeholder"/>
        </w:category>
        <w:types>
          <w:type w:val="bbPlcHdr"/>
        </w:types>
        <w:behaviors>
          <w:behavior w:val="content"/>
        </w:behaviors>
        <w:guid w:val="{A752EDD5-1426-493A-B995-2DD39CF970C6}"/>
      </w:docPartPr>
      <w:docPartBody>
        <w:p w:rsidR="00FD7A9C" w:rsidRDefault="00FD7A9C">
          <w:pPr>
            <w:pStyle w:val="A77102AA2DE94576A72E5D9117884BD8"/>
          </w:pPr>
          <w:r w:rsidRPr="00B71496">
            <w:rPr>
              <w:rStyle w:val="PlaceholderText"/>
            </w:rPr>
            <w:t>[Author]</w:t>
          </w:r>
        </w:p>
      </w:docPartBody>
    </w:docPart>
    <w:docPart>
      <w:docPartPr>
        <w:name w:val="1AAFC86EE20B40AA9D5099275768E963"/>
        <w:category>
          <w:name w:val="General"/>
          <w:gallery w:val="placeholder"/>
        </w:category>
        <w:types>
          <w:type w:val="bbPlcHdr"/>
        </w:types>
        <w:behaviors>
          <w:behavior w:val="content"/>
        </w:behaviors>
        <w:guid w:val="{B6478CC2-EE0A-4B2A-BA77-3FC174D2BEF0}"/>
      </w:docPartPr>
      <w:docPartBody>
        <w:p w:rsidR="00FD7A9C" w:rsidRDefault="00FD7A9C">
          <w:pPr>
            <w:pStyle w:val="1AAFC86EE20B40AA9D5099275768E963"/>
          </w:pPr>
          <w:r w:rsidRPr="00010D35">
            <w:rPr>
              <w:rStyle w:val="PlaceholderText"/>
            </w:rPr>
            <w:t>[Title]</w:t>
          </w:r>
        </w:p>
      </w:docPartBody>
    </w:docPart>
    <w:docPart>
      <w:docPartPr>
        <w:name w:val="9D58F6C92DB74D1885CE8FAF2E517588"/>
        <w:category>
          <w:name w:val="General"/>
          <w:gallery w:val="placeholder"/>
        </w:category>
        <w:types>
          <w:type w:val="bbPlcHdr"/>
        </w:types>
        <w:behaviors>
          <w:behavior w:val="content"/>
        </w:behaviors>
        <w:guid w:val="{1A60891A-8F48-4CF4-8108-2F13AE01B2E7}"/>
      </w:docPartPr>
      <w:docPartBody>
        <w:p w:rsidR="00FD7A9C" w:rsidRDefault="00FD7A9C">
          <w:pPr>
            <w:pStyle w:val="9D58F6C92DB74D1885CE8FAF2E517588"/>
          </w:pPr>
          <w:r w:rsidRPr="00B71496">
            <w:rPr>
              <w:rStyle w:val="PlaceholderText"/>
            </w:rPr>
            <w:t>[Author]</w:t>
          </w:r>
        </w:p>
      </w:docPartBody>
    </w:docPart>
    <w:docPart>
      <w:docPartPr>
        <w:name w:val="68F2851121CD4020ACEF99CBF00D2D5E"/>
        <w:category>
          <w:name w:val="General"/>
          <w:gallery w:val="placeholder"/>
        </w:category>
        <w:types>
          <w:type w:val="bbPlcHdr"/>
        </w:types>
        <w:behaviors>
          <w:behavior w:val="content"/>
        </w:behaviors>
        <w:guid w:val="{8F79B749-8186-4964-AA6D-D08B645CBED3}"/>
      </w:docPartPr>
      <w:docPartBody>
        <w:p w:rsidR="00FD7A9C" w:rsidRDefault="00FD7A9C">
          <w:pPr>
            <w:pStyle w:val="68F2851121CD4020ACEF99CBF00D2D5E"/>
          </w:pPr>
          <w:r w:rsidRPr="00010D35">
            <w:rPr>
              <w:rStyle w:val="PlaceholderText"/>
            </w:rPr>
            <w:t>[Title]</w:t>
          </w:r>
        </w:p>
      </w:docPartBody>
    </w:docPart>
    <w:docPart>
      <w:docPartPr>
        <w:name w:val="CF611A2FB4624609BCBFCC7174B9E2F8"/>
        <w:category>
          <w:name w:val="General"/>
          <w:gallery w:val="placeholder"/>
        </w:category>
        <w:types>
          <w:type w:val="bbPlcHdr"/>
        </w:types>
        <w:behaviors>
          <w:behavior w:val="content"/>
        </w:behaviors>
        <w:guid w:val="{5A663896-2817-435D-9E1D-EB07B6B3EFD0}"/>
      </w:docPartPr>
      <w:docPartBody>
        <w:p w:rsidR="00FD7A9C" w:rsidRDefault="00FD7A9C">
          <w:pPr>
            <w:pStyle w:val="CF611A2FB4624609BCBFCC7174B9E2F8"/>
          </w:pPr>
          <w:r w:rsidRPr="00B71496">
            <w:rPr>
              <w:rStyle w:val="PlaceholderText"/>
            </w:rPr>
            <w:t>[Author]</w:t>
          </w:r>
        </w:p>
      </w:docPartBody>
    </w:docPart>
    <w:docPart>
      <w:docPartPr>
        <w:name w:val="7F69582AD2354DAA809D532751239BF6"/>
        <w:category>
          <w:name w:val="General"/>
          <w:gallery w:val="placeholder"/>
        </w:category>
        <w:types>
          <w:type w:val="bbPlcHdr"/>
        </w:types>
        <w:behaviors>
          <w:behavior w:val="content"/>
        </w:behaviors>
        <w:guid w:val="{57205CDE-1322-4693-90D4-84652D32E5E8}"/>
      </w:docPartPr>
      <w:docPartBody>
        <w:p w:rsidR="00FD7A9C" w:rsidRDefault="00FD7A9C">
          <w:pPr>
            <w:pStyle w:val="7F69582AD2354DAA809D532751239BF6"/>
          </w:pPr>
          <w:r w:rsidRPr="00B71496">
            <w:rPr>
              <w:rStyle w:val="PlaceholderText"/>
            </w:rPr>
            <w:t>[Title]</w:t>
          </w:r>
        </w:p>
      </w:docPartBody>
    </w:docPart>
    <w:docPart>
      <w:docPartPr>
        <w:name w:val="029FF262C4DF47148AF1F90E6AD7809B"/>
        <w:category>
          <w:name w:val="General"/>
          <w:gallery w:val="placeholder"/>
        </w:category>
        <w:types>
          <w:type w:val="bbPlcHdr"/>
        </w:types>
        <w:behaviors>
          <w:behavior w:val="content"/>
        </w:behaviors>
        <w:guid w:val="{94B0FB04-03C6-4D35-A759-61DA73C20DFD}"/>
      </w:docPartPr>
      <w:docPartBody>
        <w:p w:rsidR="00FD7A9C" w:rsidRDefault="00FD7A9C">
          <w:pPr>
            <w:pStyle w:val="029FF262C4DF47148AF1F90E6AD7809B"/>
          </w:pPr>
          <w:r w:rsidRPr="00DF6EFF">
            <w:rPr>
              <w:rStyle w:val="PlaceholderText"/>
            </w:rPr>
            <w:t>[Author]</w:t>
          </w:r>
        </w:p>
      </w:docPartBody>
    </w:docPart>
    <w:docPart>
      <w:docPartPr>
        <w:name w:val="6661FE1C47464F6AB651038432DF4717"/>
        <w:category>
          <w:name w:val="General"/>
          <w:gallery w:val="placeholder"/>
        </w:category>
        <w:types>
          <w:type w:val="bbPlcHdr"/>
        </w:types>
        <w:behaviors>
          <w:behavior w:val="content"/>
        </w:behaviors>
        <w:guid w:val="{37DDFDDF-EBE8-4843-BEE7-308970493084}"/>
      </w:docPartPr>
      <w:docPartBody>
        <w:p w:rsidR="00FD7A9C" w:rsidRDefault="00FD7A9C">
          <w:pPr>
            <w:pStyle w:val="6661FE1C47464F6AB651038432DF4717"/>
          </w:pPr>
          <w:r w:rsidRPr="00010D35">
            <w:rPr>
              <w:rStyle w:val="PlaceholderText"/>
            </w:rPr>
            <w:t>[Author]</w:t>
          </w:r>
        </w:p>
      </w:docPartBody>
    </w:docPart>
    <w:docPart>
      <w:docPartPr>
        <w:name w:val="17EAE02537D34CFB92C349476850D8B3"/>
        <w:category>
          <w:name w:val="General"/>
          <w:gallery w:val="placeholder"/>
        </w:category>
        <w:types>
          <w:type w:val="bbPlcHdr"/>
        </w:types>
        <w:behaviors>
          <w:behavior w:val="content"/>
        </w:behaviors>
        <w:guid w:val="{2FE02A27-1ED3-45DB-9127-80CF6C2337C8}"/>
      </w:docPartPr>
      <w:docPartBody>
        <w:p w:rsidR="00FD7A9C" w:rsidRDefault="00FD7A9C">
          <w:pPr>
            <w:pStyle w:val="17EAE02537D34CFB92C349476850D8B3"/>
          </w:pPr>
          <w:r w:rsidRPr="00010D35">
            <w:rPr>
              <w:rStyle w:val="PlaceholderText"/>
            </w:rPr>
            <w:t>[Title]</w:t>
          </w:r>
        </w:p>
      </w:docPartBody>
    </w:docPart>
    <w:docPart>
      <w:docPartPr>
        <w:name w:val="1262B7A34EC64CEB9B628F838A279B8B"/>
        <w:category>
          <w:name w:val="General"/>
          <w:gallery w:val="placeholder"/>
        </w:category>
        <w:types>
          <w:type w:val="bbPlcHdr"/>
        </w:types>
        <w:behaviors>
          <w:behavior w:val="content"/>
        </w:behaviors>
        <w:guid w:val="{29740291-2DE9-4760-BABC-B87A2EA33101}"/>
      </w:docPartPr>
      <w:docPartBody>
        <w:p w:rsidR="00FD7A9C" w:rsidRDefault="00FD7A9C">
          <w:pPr>
            <w:pStyle w:val="1262B7A34EC64CEB9B628F838A279B8B"/>
          </w:pPr>
          <w:r>
            <w:fldChar w:fldCharType="begin"/>
          </w:r>
          <w:r>
            <w:instrText xml:space="preserve"> DATE  \@ "MMMM, yyyy"  \* MERGEFORMAT </w:instrText>
          </w:r>
          <w:r>
            <w:fldChar w:fldCharType="separate"/>
          </w:r>
          <w:r>
            <w:rPr>
              <w:noProof/>
            </w:rPr>
            <w:t>May, 2024</w:t>
          </w:r>
          <w:r>
            <w:fldChar w:fldCharType="end"/>
          </w:r>
          <w:r w:rsidRPr="00010D35">
            <w:rPr>
              <w:rStyle w:val="PlaceholderText"/>
            </w:rPr>
            <w:t>.</w:t>
          </w:r>
        </w:p>
      </w:docPartBody>
    </w:docPart>
    <w:docPart>
      <w:docPartPr>
        <w:name w:val="982B0D150CF54C8687555BD07FF06442"/>
        <w:category>
          <w:name w:val="General"/>
          <w:gallery w:val="placeholder"/>
        </w:category>
        <w:types>
          <w:type w:val="bbPlcHdr"/>
        </w:types>
        <w:behaviors>
          <w:behavior w:val="content"/>
        </w:behaviors>
        <w:guid w:val="{E52CC213-C991-4C7B-AA59-9E593E942796}"/>
      </w:docPartPr>
      <w:docPartBody>
        <w:p w:rsidR="00FD7A9C" w:rsidRDefault="00FD7A9C">
          <w:pPr>
            <w:pStyle w:val="982B0D150CF54C8687555BD07FF06442"/>
          </w:pPr>
          <w:r>
            <w:t xml:space="preserve">[Isikan dengan uraian dari abstraksinya, Untuk pindah ke baris baru gunakan kombinasi tombol </w:t>
          </w:r>
          <w:r w:rsidRPr="003C1B0E">
            <w:rPr>
              <w:b/>
              <w:bCs/>
            </w:rPr>
            <w:t>Shift+Enter</w:t>
          </w:r>
          <w:r>
            <w:t>]</w:t>
          </w:r>
        </w:p>
      </w:docPartBody>
    </w:docPart>
    <w:docPart>
      <w:docPartPr>
        <w:name w:val="2D35257EA4D341FA913A4F63B72CFD33"/>
        <w:category>
          <w:name w:val="General"/>
          <w:gallery w:val="placeholder"/>
        </w:category>
        <w:types>
          <w:type w:val="bbPlcHdr"/>
        </w:types>
        <w:behaviors>
          <w:behavior w:val="content"/>
        </w:behaviors>
        <w:guid w:val="{192834E9-EAD7-4C25-ADC3-9295BF84F4EB}"/>
      </w:docPartPr>
      <w:docPartBody>
        <w:p w:rsidR="00FD7A9C" w:rsidRDefault="00FD7A9C">
          <w:pPr>
            <w:pStyle w:val="2D35257EA4D341FA913A4F63B72CFD33"/>
          </w:pPr>
          <w:r w:rsidRPr="00AD3847">
            <w:rPr>
              <w:rStyle w:val="PlaceholderText"/>
            </w:rPr>
            <w:t>Click or tap here to enter text.</w:t>
          </w:r>
        </w:p>
      </w:docPartBody>
    </w:docPart>
    <w:docPart>
      <w:docPartPr>
        <w:name w:val="B680D9DC548F4B1895DCEF0554B371A9"/>
        <w:category>
          <w:name w:val="General"/>
          <w:gallery w:val="placeholder"/>
        </w:category>
        <w:types>
          <w:type w:val="bbPlcHdr"/>
        </w:types>
        <w:behaviors>
          <w:behavior w:val="content"/>
        </w:behaviors>
        <w:guid w:val="{30AF7099-C7D2-490B-8A4C-C2A4E6496CAD}"/>
      </w:docPartPr>
      <w:docPartBody>
        <w:p w:rsidR="00FD7A9C" w:rsidRDefault="00FD7A9C">
          <w:pPr>
            <w:pStyle w:val="B680D9DC548F4B1895DCEF0554B371A9"/>
          </w:pPr>
          <w:r w:rsidRPr="00541BDA">
            <w:rPr>
              <w:rStyle w:val="QuoteChar"/>
            </w:rPr>
            <w:t>[Isikan ucapkan tambahan lain yang perlu di sampaikan, agar mendapat kelebihan berkah serta tambahan informasi nama dan npm dari mahasiswa/i terkait ]</w:t>
          </w:r>
        </w:p>
      </w:docPartBody>
    </w:docPart>
    <w:docPart>
      <w:docPartPr>
        <w:name w:val="1B8845783A4A4A37AAAC74463A888097"/>
        <w:category>
          <w:name w:val="General"/>
          <w:gallery w:val="placeholder"/>
        </w:category>
        <w:types>
          <w:type w:val="bbPlcHdr"/>
        </w:types>
        <w:behaviors>
          <w:behavior w:val="content"/>
        </w:behaviors>
        <w:guid w:val="{238E72E2-C9C9-4BE9-9852-D9096259DE1A}"/>
      </w:docPartPr>
      <w:docPartBody>
        <w:p w:rsidR="00FD7A9C" w:rsidRDefault="00FD7A9C">
          <w:pPr>
            <w:pStyle w:val="1B8845783A4A4A37AAAC74463A888097"/>
          </w:pPr>
          <w:r w:rsidRPr="00541BDA">
            <w:rPr>
              <w:rStyle w:val="QuoteChar"/>
            </w:rPr>
            <w:t>[Isikan informasi kepada dosen pembimbing 1 dan 2, rektor, dekan, prodi, sekertaris prodi dan seterusnya]</w:t>
          </w:r>
        </w:p>
      </w:docPartBody>
    </w:docPart>
    <w:docPart>
      <w:docPartPr>
        <w:name w:val="68DE97DD60C24BB097DE7DB7C520D7CD"/>
        <w:category>
          <w:name w:val="General"/>
          <w:gallery w:val="placeholder"/>
        </w:category>
        <w:types>
          <w:type w:val="bbPlcHdr"/>
        </w:types>
        <w:behaviors>
          <w:behavior w:val="content"/>
        </w:behaviors>
        <w:guid w:val="{92F44519-10BC-433E-88C8-2D31B5BCFAE7}"/>
      </w:docPartPr>
      <w:docPartBody>
        <w:p w:rsidR="00FD7A9C" w:rsidRDefault="00FD7A9C">
          <w:pPr>
            <w:pStyle w:val="68DE97DD60C24BB097DE7DB7C520D7CD"/>
          </w:pPr>
          <w:r w:rsidRPr="00010D35">
            <w:rPr>
              <w:rStyle w:val="PlaceholderText"/>
            </w:rPr>
            <w:t>Click or tap to enter a date.</w:t>
          </w:r>
        </w:p>
      </w:docPartBody>
    </w:docPart>
    <w:docPart>
      <w:docPartPr>
        <w:name w:val="EA817C02F1EF4C6BA82BA7D9F01C31DD"/>
        <w:category>
          <w:name w:val="General"/>
          <w:gallery w:val="placeholder"/>
        </w:category>
        <w:types>
          <w:type w:val="bbPlcHdr"/>
        </w:types>
        <w:behaviors>
          <w:behavior w:val="content"/>
        </w:behaviors>
        <w:guid w:val="{BB7B3DAA-03D3-4D08-BF23-9E4A80D84AB4}"/>
      </w:docPartPr>
      <w:docPartBody>
        <w:p w:rsidR="00FD7A9C" w:rsidRDefault="00FD7A9C">
          <w:pPr>
            <w:pStyle w:val="EA817C02F1EF4C6BA82BA7D9F01C31DD"/>
          </w:pPr>
          <w:r w:rsidRPr="00010D35">
            <w:rPr>
              <w:rStyle w:val="PlaceholderText"/>
            </w:rPr>
            <w:t>[Author]</w:t>
          </w:r>
        </w:p>
      </w:docPartBody>
    </w:docPart>
    <w:docPart>
      <w:docPartPr>
        <w:name w:val="A5A73413C29B435DAFEC0B196E1F282D"/>
        <w:category>
          <w:name w:val="General"/>
          <w:gallery w:val="placeholder"/>
        </w:category>
        <w:types>
          <w:type w:val="bbPlcHdr"/>
        </w:types>
        <w:behaviors>
          <w:behavior w:val="content"/>
        </w:behaviors>
        <w:guid w:val="{94170986-966F-497F-8EB1-C356D494FA5E}"/>
      </w:docPartPr>
      <w:docPartBody>
        <w:p w:rsidR="00FD7A9C" w:rsidRDefault="00FD7A9C">
          <w:pPr>
            <w:pStyle w:val="A5A73413C29B435DAFEC0B196E1F282D"/>
          </w:pPr>
          <w:r w:rsidRPr="00541BDA">
            <w:rPr>
              <w:rStyle w:val="QuoteChar"/>
            </w:rPr>
            <w:t>[Berisi gambaran situasi umum, khusus, alasan memilih lokasi, permasalahan, dan rencana solusi. Penjelasan situasi umum disusun dalam satu paragraf atau lebih, penjelasan situasi khusus menggambarkan permasalahan yang ada di lokasi tersebut]</w:t>
          </w:r>
        </w:p>
      </w:docPartBody>
    </w:docPart>
    <w:docPart>
      <w:docPartPr>
        <w:name w:val="FCA371E83FA74BD19176DF7FBE622F76"/>
        <w:category>
          <w:name w:val="General"/>
          <w:gallery w:val="placeholder"/>
        </w:category>
        <w:types>
          <w:type w:val="bbPlcHdr"/>
        </w:types>
        <w:behaviors>
          <w:behavior w:val="content"/>
        </w:behaviors>
        <w:guid w:val="{C58F1DA1-D5F4-49F1-AC9F-5A96CB11A648}"/>
      </w:docPartPr>
      <w:docPartBody>
        <w:p w:rsidR="00FD7A9C" w:rsidRDefault="00FD7A9C">
          <w:pPr>
            <w:pStyle w:val="FCA371E83FA74BD19176DF7FBE622F76"/>
          </w:pPr>
          <w:r w:rsidRPr="00541BDA">
            <w:rPr>
              <w:rStyle w:val="QuoteChar"/>
            </w:rPr>
            <w:t>[Menentukan atau menetapkan masalah berdasarkan latarbelakang masalah yang sudah dituliskan sebelumnya. Masalah ini dibuat dalam bentuk pernyataan bukan pertanyaan. Masalah ini dibuat dalam bentuk point-point]</w:t>
          </w:r>
        </w:p>
      </w:docPartBody>
    </w:docPart>
    <w:docPart>
      <w:docPartPr>
        <w:name w:val="944A1ABBB145485387288D199F51B074"/>
        <w:category>
          <w:name w:val="General"/>
          <w:gallery w:val="placeholder"/>
        </w:category>
        <w:types>
          <w:type w:val="bbPlcHdr"/>
        </w:types>
        <w:behaviors>
          <w:behavior w:val="content"/>
        </w:behaviors>
        <w:guid w:val="{7F3ECF9C-1063-4ACE-9B44-BFBD6A9720F3}"/>
      </w:docPartPr>
      <w:docPartBody>
        <w:p w:rsidR="00FD7A9C" w:rsidRDefault="00FD7A9C">
          <w:pPr>
            <w:pStyle w:val="944A1ABBB145485387288D199F51B074"/>
          </w:pPr>
          <w:r w:rsidRPr="00541BDA">
            <w:rPr>
              <w:rStyle w:val="QuoteChar"/>
            </w:rPr>
            <w:t>[Batasan masalah yang mengacu pada identifikasi masalah bertujuan untuk mempersempit atau membatasi permasalahan]</w:t>
          </w:r>
        </w:p>
      </w:docPartBody>
    </w:docPart>
    <w:docPart>
      <w:docPartPr>
        <w:name w:val="7E2ABD5563F5410BBDAF5A64F1E92D05"/>
        <w:category>
          <w:name w:val="General"/>
          <w:gallery w:val="placeholder"/>
        </w:category>
        <w:types>
          <w:type w:val="bbPlcHdr"/>
        </w:types>
        <w:behaviors>
          <w:behavior w:val="content"/>
        </w:behaviors>
        <w:guid w:val="{3955B5C1-56EC-4433-92FA-D82346B2A4B9}"/>
      </w:docPartPr>
      <w:docPartBody>
        <w:p w:rsidR="00FD7A9C" w:rsidRDefault="00FD7A9C">
          <w:pPr>
            <w:pStyle w:val="7E2ABD5563F5410BBDAF5A64F1E92D05"/>
          </w:pPr>
          <w:r w:rsidRPr="00541BDA">
            <w:rPr>
              <w:rStyle w:val="QuoteChar"/>
            </w:rPr>
            <w:t>[Rumusan masalah mengacu pada batasan masalah yang berbentuk pertanyaan terkait permasalahan yang harus dijawab didalam karya ilmiah/tugas akhir yang dibuat]</w:t>
          </w:r>
        </w:p>
      </w:docPartBody>
    </w:docPart>
    <w:docPart>
      <w:docPartPr>
        <w:name w:val="4A497F117CC7429EB67A3606891AA411"/>
        <w:category>
          <w:name w:val="General"/>
          <w:gallery w:val="placeholder"/>
        </w:category>
        <w:types>
          <w:type w:val="bbPlcHdr"/>
        </w:types>
        <w:behaviors>
          <w:behavior w:val="content"/>
        </w:behaviors>
        <w:guid w:val="{F54384AB-30E9-4486-B660-E7BE508AEFD6}"/>
      </w:docPartPr>
      <w:docPartBody>
        <w:p w:rsidR="00FD7A9C" w:rsidRDefault="00FD7A9C">
          <w:pPr>
            <w:pStyle w:val="4A497F117CC7429EB67A3606891AA411"/>
          </w:pPr>
          <w:r>
            <w:rPr>
              <w:rStyle w:val="PlaceholderText"/>
            </w:rPr>
            <w:t>[Tujuan penelitian merupakan jawaban sementara dari pertanyaan yang ada di rumusan masalah, jumlah tujuan harus mengikuti jumlah pertanyaan yang ada dirumusan masalah]</w:t>
          </w:r>
        </w:p>
      </w:docPartBody>
    </w:docPart>
    <w:docPart>
      <w:docPartPr>
        <w:name w:val="DB9BDDCF5CDF43C3A58A77ED3C149290"/>
        <w:category>
          <w:name w:val="General"/>
          <w:gallery w:val="placeholder"/>
        </w:category>
        <w:types>
          <w:type w:val="bbPlcHdr"/>
        </w:types>
        <w:behaviors>
          <w:behavior w:val="content"/>
        </w:behaviors>
        <w:guid w:val="{A24ED2B0-6820-4298-97D6-4EAF1A23F04B}"/>
      </w:docPartPr>
      <w:docPartBody>
        <w:p w:rsidR="00FD7A9C" w:rsidRDefault="00FD7A9C">
          <w:pPr>
            <w:pStyle w:val="DB9BDDCF5CDF43C3A58A77ED3C149290"/>
          </w:pPr>
          <w:r>
            <w:rPr>
              <w:rStyle w:val="PlaceholderText"/>
            </w:rPr>
            <w:t>[Manfaat penelitian  terdiri atas dua manfaat, manfaat teoritis dan manfaat praktis. Manfaat teoritis diharapkan menjadi rujukan untuk pengembangan ilmu pengetahuan, sedangkan manfaat praktis diharapkan dapat memberikan manfaat bagi para praktisi dilapangan]</w:t>
          </w:r>
        </w:p>
      </w:docPartBody>
    </w:docPart>
    <w:docPart>
      <w:docPartPr>
        <w:name w:val="3DE6BAE5429E4A9A9A5E0B28CA9C5206"/>
        <w:category>
          <w:name w:val="General"/>
          <w:gallery w:val="placeholder"/>
        </w:category>
        <w:types>
          <w:type w:val="bbPlcHdr"/>
        </w:types>
        <w:behaviors>
          <w:behavior w:val="content"/>
        </w:behaviors>
        <w:guid w:val="{DDF7A34B-9A4A-4D7D-A7BE-8EB05C773170}"/>
      </w:docPartPr>
      <w:docPartBody>
        <w:p w:rsidR="00FD7A9C" w:rsidRDefault="00FD7A9C">
          <w:pPr>
            <w:pStyle w:val="3DE6BAE5429E4A9A9A5E0B28CA9C5206"/>
          </w:pPr>
          <w:r>
            <w:rPr>
              <w:rStyle w:val="PlaceholderText"/>
            </w:rPr>
            <w:t>[Ide atau hasil penelitian orang lain harus ditulis sebagai kutipan. Pemilihan sumber rujukan dan kutipan maksimal 10 tahun kebelakang.]</w:t>
          </w:r>
        </w:p>
      </w:docPartBody>
    </w:docPart>
    <w:docPart>
      <w:docPartPr>
        <w:name w:val="48CAE39797B64A52B9834BD725ADD8A2"/>
        <w:category>
          <w:name w:val="General"/>
          <w:gallery w:val="placeholder"/>
        </w:category>
        <w:types>
          <w:type w:val="bbPlcHdr"/>
        </w:types>
        <w:behaviors>
          <w:behavior w:val="content"/>
        </w:behaviors>
        <w:guid w:val="{6CD8FDDF-895F-43B0-BBF2-9B98D9A99EA6}"/>
      </w:docPartPr>
      <w:docPartBody>
        <w:p w:rsidR="00FD7A9C" w:rsidRDefault="00FD7A9C">
          <w:pPr>
            <w:pStyle w:val="48CAE39797B64A52B9834BD725ADD8A2"/>
          </w:pPr>
          <w:r>
            <w:rPr>
              <w:rStyle w:val="PlaceholderText"/>
            </w:rPr>
            <w:t>[Waktu penelitian berisi tentang timetable pelaksanaan penelitian sejak dimulainya penelitian sampai selesai. Tempat penelitian berisi nama tempat serta lokasi dan foto pendukung]</w:t>
          </w:r>
        </w:p>
      </w:docPartBody>
    </w:docPart>
    <w:docPart>
      <w:docPartPr>
        <w:name w:val="AF25E97D9657472AA9B0DB23F27C270C"/>
        <w:category>
          <w:name w:val="General"/>
          <w:gallery w:val="placeholder"/>
        </w:category>
        <w:types>
          <w:type w:val="bbPlcHdr"/>
        </w:types>
        <w:behaviors>
          <w:behavior w:val="content"/>
        </w:behaviors>
        <w:guid w:val="{89F5C9FA-BB7A-485B-B117-D0F3295574A4}"/>
      </w:docPartPr>
      <w:docPartBody>
        <w:p w:rsidR="00FD7A9C" w:rsidRDefault="00FD7A9C">
          <w:pPr>
            <w:pStyle w:val="AF25E97D9657472AA9B0DB23F27C270C"/>
          </w:pPr>
          <w:r>
            <w:rPr>
              <w:rStyle w:val="PlaceholderText"/>
            </w:rPr>
            <w:t>[Tahapan penelitian berisi langkah-langkah penelitian dengan tahapan yang jelas mulai dari awal hingga akhir]</w:t>
          </w:r>
        </w:p>
      </w:docPartBody>
    </w:docPart>
    <w:docPart>
      <w:docPartPr>
        <w:name w:val="43007C3311F2420DBAD196B2BD7F9B6B"/>
        <w:category>
          <w:name w:val="General"/>
          <w:gallery w:val="placeholder"/>
        </w:category>
        <w:types>
          <w:type w:val="bbPlcHdr"/>
        </w:types>
        <w:behaviors>
          <w:behavior w:val="content"/>
        </w:behaviors>
        <w:guid w:val="{B6BEEF56-3450-4DC8-8128-9727E9414264}"/>
      </w:docPartPr>
      <w:docPartBody>
        <w:p w:rsidR="00FD7A9C" w:rsidRDefault="00FD7A9C">
          <w:pPr>
            <w:pStyle w:val="43007C3311F2420DBAD196B2BD7F9B6B"/>
          </w:pPr>
          <w:r>
            <w:rPr>
              <w:rStyle w:val="PlaceholderText"/>
            </w:rPr>
            <w:t>Berisi uraian masalah secara rinci sesuai dengan kondisi saat ini dan solusi untuk pemecahan masalahnya</w:t>
          </w:r>
        </w:p>
      </w:docPartBody>
    </w:docPart>
    <w:docPart>
      <w:docPartPr>
        <w:name w:val="FF2566A4EFAF420AA1EC5D2DC3DCE650"/>
        <w:category>
          <w:name w:val="General"/>
          <w:gallery w:val="placeholder"/>
        </w:category>
        <w:types>
          <w:type w:val="bbPlcHdr"/>
        </w:types>
        <w:behaviors>
          <w:behavior w:val="content"/>
        </w:behaviors>
        <w:guid w:val="{90693592-0843-4F4A-9723-775C56B61207}"/>
      </w:docPartPr>
      <w:docPartBody>
        <w:p w:rsidR="00FD7A9C" w:rsidRDefault="00FD7A9C">
          <w:pPr>
            <w:pStyle w:val="FF2566A4EFAF420AA1EC5D2DC3DCE650"/>
          </w:pPr>
          <w:r>
            <w:rPr>
              <w:rStyle w:val="PlaceholderText"/>
            </w:rPr>
            <w:t>[Berisi pembahasan algoritma dengan menjelaskan logika dan algoritma atau menyajikan perhitungan manual menggunakan data penelitian]</w:t>
          </w:r>
        </w:p>
      </w:docPartBody>
    </w:docPart>
    <w:docPart>
      <w:docPartPr>
        <w:name w:val="1FA604CD56CF42BDB7AA5658FF51535B"/>
        <w:category>
          <w:name w:val="General"/>
          <w:gallery w:val="placeholder"/>
        </w:category>
        <w:types>
          <w:type w:val="bbPlcHdr"/>
        </w:types>
        <w:behaviors>
          <w:behavior w:val="content"/>
        </w:behaviors>
        <w:guid w:val="{D3F0A395-CC49-4058-9AAF-A826412B4E00}"/>
      </w:docPartPr>
      <w:docPartBody>
        <w:p w:rsidR="00FD7A9C" w:rsidRDefault="00FD7A9C" w:rsidP="00FD7A9C">
          <w:pPr>
            <w:pStyle w:val="NoSpacing"/>
            <w:ind w:left="340"/>
            <w:rPr>
              <w:rStyle w:val="PlaceholderText"/>
            </w:rPr>
          </w:pPr>
          <w:r>
            <w:rPr>
              <w:rStyle w:val="PlaceholderText"/>
            </w:rPr>
            <w:t>[Berisi tentang uraian implentasi algoritma pada perangkat lunak, antara lain:</w:t>
          </w:r>
        </w:p>
        <w:p w:rsidR="00FD7A9C" w:rsidRPr="001729AA" w:rsidRDefault="00FD7A9C" w:rsidP="00FD7A9C">
          <w:pPr>
            <w:pStyle w:val="NoSpacing"/>
            <w:numPr>
              <w:ilvl w:val="2"/>
              <w:numId w:val="1"/>
            </w:numPr>
            <w:spacing w:line="276" w:lineRule="auto"/>
            <w:rPr>
              <w:rStyle w:val="PlaceholderText"/>
              <w:color w:val="auto"/>
            </w:rPr>
          </w:pPr>
          <w:r>
            <w:rPr>
              <w:rStyle w:val="PlaceholderText"/>
            </w:rPr>
            <w:t>Pemodelan perangkat lunak dengan UML</w:t>
          </w:r>
        </w:p>
        <w:p w:rsidR="00FD7A9C" w:rsidRPr="001729AA" w:rsidRDefault="00FD7A9C" w:rsidP="00FD7A9C">
          <w:pPr>
            <w:pStyle w:val="NoSpacing"/>
            <w:numPr>
              <w:ilvl w:val="2"/>
              <w:numId w:val="1"/>
            </w:numPr>
            <w:spacing w:line="276" w:lineRule="auto"/>
            <w:rPr>
              <w:rStyle w:val="PlaceholderText"/>
              <w:color w:val="auto"/>
            </w:rPr>
          </w:pPr>
          <w:r>
            <w:rPr>
              <w:rStyle w:val="PlaceholderText"/>
            </w:rPr>
            <w:t>Rancangan Layar</w:t>
          </w:r>
        </w:p>
        <w:p w:rsidR="00FD7A9C" w:rsidRDefault="00FD7A9C">
          <w:pPr>
            <w:pStyle w:val="1FA604CD56CF42BDB7AA5658FF51535B"/>
          </w:pPr>
          <w:r>
            <w:rPr>
              <w:rStyle w:val="PlaceholderText"/>
            </w:rPr>
            <w:t>Tampilan Layar]</w:t>
          </w:r>
        </w:p>
      </w:docPartBody>
    </w:docPart>
    <w:docPart>
      <w:docPartPr>
        <w:name w:val="15D695D1752146E294F7CD075C1036C3"/>
        <w:category>
          <w:name w:val="General"/>
          <w:gallery w:val="placeholder"/>
        </w:category>
        <w:types>
          <w:type w:val="bbPlcHdr"/>
        </w:types>
        <w:behaviors>
          <w:behavior w:val="content"/>
        </w:behaviors>
        <w:guid w:val="{47880793-7F04-4B4C-9857-7379D3E3B779}"/>
      </w:docPartPr>
      <w:docPartBody>
        <w:p w:rsidR="00FD7A9C" w:rsidRDefault="00FD7A9C">
          <w:pPr>
            <w:pStyle w:val="15D695D1752146E294F7CD075C1036C3"/>
          </w:pPr>
          <w:r>
            <w:rPr>
              <w:rStyle w:val="PlaceholderText"/>
            </w:rPr>
            <w:t>[Berisi Uraian yang terkait apa saja kelebihan dan kelemahan penelitian secara menyeluruh]</w:t>
          </w:r>
        </w:p>
      </w:docPartBody>
    </w:docPart>
    <w:docPart>
      <w:docPartPr>
        <w:name w:val="EF045ACB631645208F61778196DC92D5"/>
        <w:category>
          <w:name w:val="General"/>
          <w:gallery w:val="placeholder"/>
        </w:category>
        <w:types>
          <w:type w:val="bbPlcHdr"/>
        </w:types>
        <w:behaviors>
          <w:behavior w:val="content"/>
        </w:behaviors>
        <w:guid w:val="{4B62BA56-3EA0-4D60-A490-EA7DB19D151A}"/>
      </w:docPartPr>
      <w:docPartBody>
        <w:p w:rsidR="00FD7A9C" w:rsidRDefault="00FD7A9C">
          <w:pPr>
            <w:pStyle w:val="EF045ACB631645208F61778196DC92D5"/>
          </w:pPr>
          <w:r>
            <w:rPr>
              <w:rStyle w:val="PlaceholderText"/>
            </w:rPr>
            <w:t>[Berisi kalimat-kalimat yang menjelaskan hasil dari penelitian. Untuk memberikan pemahaman kenapa penelitian ini penting dilakukan]</w:t>
          </w:r>
        </w:p>
      </w:docPartBody>
    </w:docPart>
    <w:docPart>
      <w:docPartPr>
        <w:name w:val="EB466CD569D8481594ECC5F33ACDBFAD"/>
        <w:category>
          <w:name w:val="General"/>
          <w:gallery w:val="placeholder"/>
        </w:category>
        <w:types>
          <w:type w:val="bbPlcHdr"/>
        </w:types>
        <w:behaviors>
          <w:behavior w:val="content"/>
        </w:behaviors>
        <w:guid w:val="{CC5E08E2-952D-4C31-8EBA-24EAB4D9C863}"/>
      </w:docPartPr>
      <w:docPartBody>
        <w:p w:rsidR="00FD7A9C" w:rsidRDefault="00FD7A9C">
          <w:pPr>
            <w:pStyle w:val="EB466CD569D8481594ECC5F33ACDBFAD"/>
          </w:pPr>
          <w:r>
            <w:rPr>
              <w:rStyle w:val="PlaceholderText"/>
            </w:rPr>
            <w:t>[</w:t>
          </w:r>
          <w:r>
            <w:t>Saran dan rekomendasi ditulis untuk ditujukan kepada pembuat kebijakan, pengguna hasil penelitian  dan peneliti berikutnya</w:t>
          </w:r>
          <w:r>
            <w:rPr>
              <w:rStyle w:val="PlaceholderText"/>
            </w:rPr>
            <w:t>]</w:t>
          </w:r>
        </w:p>
      </w:docPartBody>
    </w:docPart>
    <w:docPart>
      <w:docPartPr>
        <w:name w:val="BB35EA6CD5F34758BAF1985CEFA645EA"/>
        <w:category>
          <w:name w:val="General"/>
          <w:gallery w:val="placeholder"/>
        </w:category>
        <w:types>
          <w:type w:val="bbPlcHdr"/>
        </w:types>
        <w:behaviors>
          <w:behavior w:val="content"/>
        </w:behaviors>
        <w:guid w:val="{5BE194A9-8947-464A-A176-52C28EAD6141}"/>
      </w:docPartPr>
      <w:docPartBody>
        <w:p w:rsidR="00FD7A9C" w:rsidRDefault="00FD7A9C">
          <w:pPr>
            <w:pStyle w:val="BB35EA6CD5F34758BAF1985CEFA645EA"/>
          </w:pPr>
          <w:r w:rsidRPr="00A470A7">
            <w:rPr>
              <w:rStyle w:val="PlaceholderText"/>
            </w:rPr>
            <w:t>[Author]</w:t>
          </w:r>
        </w:p>
      </w:docPartBody>
    </w:docPart>
    <w:docPart>
      <w:docPartPr>
        <w:name w:val="FB24EFC770F8414083CD760D996EE197"/>
        <w:category>
          <w:name w:val="General"/>
          <w:gallery w:val="placeholder"/>
        </w:category>
        <w:types>
          <w:type w:val="bbPlcHdr"/>
        </w:types>
        <w:behaviors>
          <w:behavior w:val="content"/>
        </w:behaviors>
        <w:guid w:val="{9118EE72-476E-4B34-BDAE-D8B7FC48A992}"/>
      </w:docPartPr>
      <w:docPartBody>
        <w:p w:rsidR="00FD7A9C" w:rsidRDefault="00FD7A9C">
          <w:pPr>
            <w:pStyle w:val="FB24EFC770F8414083CD760D996EE197"/>
          </w:pPr>
          <w:r>
            <w:t>Tanggal lahir</w:t>
          </w:r>
        </w:p>
      </w:docPartBody>
    </w:docPart>
    <w:docPart>
      <w:docPartPr>
        <w:name w:val="B2853DFBEDDB43A1932B89022674257F"/>
        <w:category>
          <w:name w:val="General"/>
          <w:gallery w:val="placeholder"/>
        </w:category>
        <w:types>
          <w:type w:val="bbPlcHdr"/>
        </w:types>
        <w:behaviors>
          <w:behavior w:val="content"/>
        </w:behaviors>
        <w:guid w:val="{AC53BE77-FEED-4B84-87A0-A1A27A7D1992}"/>
      </w:docPartPr>
      <w:docPartBody>
        <w:p w:rsidR="008001DB" w:rsidRDefault="00F35E25" w:rsidP="00F35E25">
          <w:pPr>
            <w:pStyle w:val="B2853DFBEDDB43A1932B89022674257F"/>
          </w:pPr>
          <w:r w:rsidRPr="00541BDA">
            <w:rPr>
              <w:rStyle w:val="QuoteChar"/>
            </w:rPr>
            <w:t>[Batasan masalah yang mengacu pada identifikasi masalah bertujuan untuk mempersempit atau membatasi permasalahan]</w:t>
          </w:r>
        </w:p>
      </w:docPartBody>
    </w:docPart>
    <w:docPart>
      <w:docPartPr>
        <w:name w:val="98F5AEC5495C4A01A080152CD1E9011C"/>
        <w:category>
          <w:name w:val="General"/>
          <w:gallery w:val="placeholder"/>
        </w:category>
        <w:types>
          <w:type w:val="bbPlcHdr"/>
        </w:types>
        <w:behaviors>
          <w:behavior w:val="content"/>
        </w:behaviors>
        <w:guid w:val="{F5EFDA2D-22E1-4602-AB08-C1966B5E5634}"/>
      </w:docPartPr>
      <w:docPartBody>
        <w:p w:rsidR="004100CD" w:rsidRDefault="00AF0B8C" w:rsidP="00AF0B8C">
          <w:pPr>
            <w:pStyle w:val="98F5AEC5495C4A01A080152CD1E9011C"/>
          </w:pPr>
          <w:r>
            <w:rPr>
              <w:rStyle w:val="PlaceholderText"/>
            </w:rPr>
            <w:t>[Tujuan penelitian merupakan jawaban sementara dari pertanyaan yang ada di rumusan masalah, jumlah tujuan harus mengikuti jumlah pertanyaan yang ada dirumusan masalah]</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1B2B6D"/>
    <w:multiLevelType w:val="multilevel"/>
    <w:tmpl w:val="14742B52"/>
    <w:lvl w:ilvl="0">
      <w:start w:val="1"/>
      <w:numFmt w:val="upperRoman"/>
      <w:suff w:val="space"/>
      <w:lvlText w:val="BAB %1 "/>
      <w:lvlJc w:val="center"/>
      <w:pPr>
        <w:ind w:left="340" w:firstLine="20"/>
      </w:pPr>
      <w:rPr>
        <w:rFonts w:hint="default"/>
      </w:rPr>
    </w:lvl>
    <w:lvl w:ilvl="1">
      <w:start w:val="1"/>
      <w:numFmt w:val="upperLetter"/>
      <w:lvlText w:val="%2."/>
      <w:lvlJc w:val="left"/>
      <w:pPr>
        <w:ind w:left="340" w:hanging="340"/>
      </w:pPr>
      <w:rPr>
        <w:rFonts w:hint="default"/>
      </w:rPr>
    </w:lvl>
    <w:lvl w:ilvl="2">
      <w:start w:val="1"/>
      <w:numFmt w:val="decimal"/>
      <w:lvlText w:val="%3."/>
      <w:lvlJc w:val="right"/>
      <w:pPr>
        <w:ind w:left="340" w:firstLine="227"/>
      </w:pPr>
      <w:rPr>
        <w:rFonts w:hint="default"/>
      </w:rPr>
    </w:lvl>
    <w:lvl w:ilvl="3">
      <w:start w:val="1"/>
      <w:numFmt w:val="lowerLetter"/>
      <w:lvlText w:val="%4."/>
      <w:lvlJc w:val="left"/>
      <w:pPr>
        <w:ind w:left="907" w:hanging="340"/>
      </w:pPr>
      <w:rPr>
        <w:rFonts w:hint="default"/>
      </w:rPr>
    </w:lvl>
    <w:lvl w:ilvl="4">
      <w:start w:val="1"/>
      <w:numFmt w:val="decimal"/>
      <w:lvlText w:val="%5)"/>
      <w:lvlJc w:val="left"/>
      <w:pPr>
        <w:ind w:left="3600" w:hanging="360"/>
      </w:pPr>
      <w:rPr>
        <w:rFonts w:hint="default"/>
      </w:rPr>
    </w:lvl>
    <w:lvl w:ilvl="5">
      <w:start w:val="1"/>
      <w:numFmt w:val="lowerLetter"/>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8410156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A9C"/>
    <w:rsid w:val="00025675"/>
    <w:rsid w:val="00054ED4"/>
    <w:rsid w:val="00060ADC"/>
    <w:rsid w:val="000B11E3"/>
    <w:rsid w:val="001454D5"/>
    <w:rsid w:val="00194809"/>
    <w:rsid w:val="002378B8"/>
    <w:rsid w:val="002A3B4E"/>
    <w:rsid w:val="004100CD"/>
    <w:rsid w:val="004523D0"/>
    <w:rsid w:val="005513FF"/>
    <w:rsid w:val="005D50D3"/>
    <w:rsid w:val="005E79C2"/>
    <w:rsid w:val="00660044"/>
    <w:rsid w:val="006A4075"/>
    <w:rsid w:val="00737065"/>
    <w:rsid w:val="00783028"/>
    <w:rsid w:val="008001DB"/>
    <w:rsid w:val="00822D3E"/>
    <w:rsid w:val="00875AE7"/>
    <w:rsid w:val="00883045"/>
    <w:rsid w:val="008B5498"/>
    <w:rsid w:val="00935496"/>
    <w:rsid w:val="009600D3"/>
    <w:rsid w:val="009F59D6"/>
    <w:rsid w:val="00A52193"/>
    <w:rsid w:val="00A86F4B"/>
    <w:rsid w:val="00AF0B8C"/>
    <w:rsid w:val="00BA2469"/>
    <w:rsid w:val="00BB130A"/>
    <w:rsid w:val="00C069F6"/>
    <w:rsid w:val="00C06C7A"/>
    <w:rsid w:val="00C20B1E"/>
    <w:rsid w:val="00C242E6"/>
    <w:rsid w:val="00C62E9C"/>
    <w:rsid w:val="00D619BB"/>
    <w:rsid w:val="00D62651"/>
    <w:rsid w:val="00DA431F"/>
    <w:rsid w:val="00E424E7"/>
    <w:rsid w:val="00F35E25"/>
    <w:rsid w:val="00FD7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F0B8C"/>
    <w:rPr>
      <w:color w:val="666666"/>
    </w:rPr>
  </w:style>
  <w:style w:type="paragraph" w:customStyle="1" w:styleId="F688E0CEB2E34DF2BB1EDC0CF99490A1">
    <w:name w:val="F688E0CEB2E34DF2BB1EDC0CF99490A1"/>
  </w:style>
  <w:style w:type="paragraph" w:customStyle="1" w:styleId="6D6B34F754714E55A40272FD296346EB">
    <w:name w:val="6D6B34F754714E55A40272FD296346EB"/>
  </w:style>
  <w:style w:type="paragraph" w:customStyle="1" w:styleId="A77102AA2DE94576A72E5D9117884BD8">
    <w:name w:val="A77102AA2DE94576A72E5D9117884BD8"/>
  </w:style>
  <w:style w:type="paragraph" w:customStyle="1" w:styleId="1AAFC86EE20B40AA9D5099275768E963">
    <w:name w:val="1AAFC86EE20B40AA9D5099275768E963"/>
  </w:style>
  <w:style w:type="paragraph" w:customStyle="1" w:styleId="9D58F6C92DB74D1885CE8FAF2E517588">
    <w:name w:val="9D58F6C92DB74D1885CE8FAF2E517588"/>
  </w:style>
  <w:style w:type="paragraph" w:customStyle="1" w:styleId="68F2851121CD4020ACEF99CBF00D2D5E">
    <w:name w:val="68F2851121CD4020ACEF99CBF00D2D5E"/>
  </w:style>
  <w:style w:type="paragraph" w:customStyle="1" w:styleId="CF611A2FB4624609BCBFCC7174B9E2F8">
    <w:name w:val="CF611A2FB4624609BCBFCC7174B9E2F8"/>
  </w:style>
  <w:style w:type="paragraph" w:customStyle="1" w:styleId="7F69582AD2354DAA809D532751239BF6">
    <w:name w:val="7F69582AD2354DAA809D532751239BF6"/>
  </w:style>
  <w:style w:type="paragraph" w:customStyle="1" w:styleId="029FF262C4DF47148AF1F90E6AD7809B">
    <w:name w:val="029FF262C4DF47148AF1F90E6AD7809B"/>
  </w:style>
  <w:style w:type="paragraph" w:customStyle="1" w:styleId="6661FE1C47464F6AB651038432DF4717">
    <w:name w:val="6661FE1C47464F6AB651038432DF4717"/>
  </w:style>
  <w:style w:type="paragraph" w:customStyle="1" w:styleId="17EAE02537D34CFB92C349476850D8B3">
    <w:name w:val="17EAE02537D34CFB92C349476850D8B3"/>
  </w:style>
  <w:style w:type="paragraph" w:customStyle="1" w:styleId="1262B7A34EC64CEB9B628F838A279B8B">
    <w:name w:val="1262B7A34EC64CEB9B628F838A279B8B"/>
  </w:style>
  <w:style w:type="paragraph" w:customStyle="1" w:styleId="982B0D150CF54C8687555BD07FF06442">
    <w:name w:val="982B0D150CF54C8687555BD07FF06442"/>
  </w:style>
  <w:style w:type="paragraph" w:customStyle="1" w:styleId="2D35257EA4D341FA913A4F63B72CFD33">
    <w:name w:val="2D35257EA4D341FA913A4F63B72CFD33"/>
  </w:style>
  <w:style w:type="paragraph" w:styleId="Quote">
    <w:name w:val="Quote"/>
    <w:basedOn w:val="Normal"/>
    <w:next w:val="Normal"/>
    <w:link w:val="QuoteChar"/>
    <w:uiPriority w:val="29"/>
    <w:qFormat/>
    <w:rsid w:val="00F35E25"/>
    <w:pPr>
      <w:spacing w:before="160" w:line="360" w:lineRule="auto"/>
      <w:ind w:firstLine="720"/>
      <w:contextualSpacing/>
    </w:pPr>
    <w:rPr>
      <w:rFonts w:ascii="Times New Roman" w:eastAsiaTheme="minorHAnsi" w:hAnsi="Times New Roman"/>
      <w:i/>
      <w:iCs/>
      <w:color w:val="404040" w:themeColor="text1" w:themeTint="BF"/>
      <w:sz w:val="24"/>
      <w:lang w:val="id-ID"/>
    </w:rPr>
  </w:style>
  <w:style w:type="character" w:customStyle="1" w:styleId="QuoteChar">
    <w:name w:val="Quote Char"/>
    <w:basedOn w:val="DefaultParagraphFont"/>
    <w:link w:val="Quote"/>
    <w:uiPriority w:val="29"/>
    <w:rsid w:val="00F35E25"/>
    <w:rPr>
      <w:rFonts w:ascii="Times New Roman" w:eastAsiaTheme="minorHAnsi" w:hAnsi="Times New Roman"/>
      <w:i/>
      <w:iCs/>
      <w:color w:val="404040" w:themeColor="text1" w:themeTint="BF"/>
      <w:sz w:val="24"/>
      <w:lang w:val="id-ID"/>
    </w:rPr>
  </w:style>
  <w:style w:type="paragraph" w:customStyle="1" w:styleId="B680D9DC548F4B1895DCEF0554B371A9">
    <w:name w:val="B680D9DC548F4B1895DCEF0554B371A9"/>
  </w:style>
  <w:style w:type="paragraph" w:customStyle="1" w:styleId="1B8845783A4A4A37AAAC74463A888097">
    <w:name w:val="1B8845783A4A4A37AAAC74463A888097"/>
  </w:style>
  <w:style w:type="paragraph" w:customStyle="1" w:styleId="68DE97DD60C24BB097DE7DB7C520D7CD">
    <w:name w:val="68DE97DD60C24BB097DE7DB7C520D7CD"/>
  </w:style>
  <w:style w:type="paragraph" w:customStyle="1" w:styleId="EA817C02F1EF4C6BA82BA7D9F01C31DD">
    <w:name w:val="EA817C02F1EF4C6BA82BA7D9F01C31DD"/>
  </w:style>
  <w:style w:type="paragraph" w:customStyle="1" w:styleId="A5A73413C29B435DAFEC0B196E1F282D">
    <w:name w:val="A5A73413C29B435DAFEC0B196E1F282D"/>
  </w:style>
  <w:style w:type="paragraph" w:customStyle="1" w:styleId="FCA371E83FA74BD19176DF7FBE622F76">
    <w:name w:val="FCA371E83FA74BD19176DF7FBE622F76"/>
  </w:style>
  <w:style w:type="paragraph" w:customStyle="1" w:styleId="944A1ABBB145485387288D199F51B074">
    <w:name w:val="944A1ABBB145485387288D199F51B074"/>
  </w:style>
  <w:style w:type="paragraph" w:customStyle="1" w:styleId="7E2ABD5563F5410BBDAF5A64F1E92D05">
    <w:name w:val="7E2ABD5563F5410BBDAF5A64F1E92D05"/>
  </w:style>
  <w:style w:type="paragraph" w:customStyle="1" w:styleId="4A497F117CC7429EB67A3606891AA411">
    <w:name w:val="4A497F117CC7429EB67A3606891AA411"/>
  </w:style>
  <w:style w:type="paragraph" w:customStyle="1" w:styleId="DB9BDDCF5CDF43C3A58A77ED3C149290">
    <w:name w:val="DB9BDDCF5CDF43C3A58A77ED3C149290"/>
  </w:style>
  <w:style w:type="paragraph" w:customStyle="1" w:styleId="3DE6BAE5429E4A9A9A5E0B28CA9C5206">
    <w:name w:val="3DE6BAE5429E4A9A9A5E0B28CA9C5206"/>
  </w:style>
  <w:style w:type="paragraph" w:customStyle="1" w:styleId="12F31D45C92E46C386EED3B69F40F059">
    <w:name w:val="12F31D45C92E46C386EED3B69F40F059"/>
  </w:style>
  <w:style w:type="paragraph" w:customStyle="1" w:styleId="48CAE39797B64A52B9834BD725ADD8A2">
    <w:name w:val="48CAE39797B64A52B9834BD725ADD8A2"/>
  </w:style>
  <w:style w:type="paragraph" w:customStyle="1" w:styleId="AF25E97D9657472AA9B0DB23F27C270C">
    <w:name w:val="AF25E97D9657472AA9B0DB23F27C270C"/>
  </w:style>
  <w:style w:type="paragraph" w:customStyle="1" w:styleId="91C0A0C073194BF2AB887D40C926E8CE">
    <w:name w:val="91C0A0C073194BF2AB887D40C926E8CE"/>
  </w:style>
  <w:style w:type="paragraph" w:customStyle="1" w:styleId="43007C3311F2420DBAD196B2BD7F9B6B">
    <w:name w:val="43007C3311F2420DBAD196B2BD7F9B6B"/>
  </w:style>
  <w:style w:type="paragraph" w:customStyle="1" w:styleId="FF2566A4EFAF420AA1EC5D2DC3DCE650">
    <w:name w:val="FF2566A4EFAF420AA1EC5D2DC3DCE650"/>
  </w:style>
  <w:style w:type="paragraph" w:styleId="NoSpacing">
    <w:name w:val="No Spacing"/>
    <w:next w:val="Normal"/>
    <w:uiPriority w:val="1"/>
    <w:qFormat/>
    <w:pPr>
      <w:spacing w:after="0" w:line="480" w:lineRule="auto"/>
      <w:contextualSpacing/>
      <w:jc w:val="both"/>
    </w:pPr>
    <w:rPr>
      <w:rFonts w:ascii="Times New Roman" w:eastAsiaTheme="minorHAnsi" w:hAnsi="Times New Roman"/>
      <w:sz w:val="24"/>
      <w:lang w:val="id-ID"/>
    </w:rPr>
  </w:style>
  <w:style w:type="paragraph" w:customStyle="1" w:styleId="1FA604CD56CF42BDB7AA5658FF51535B">
    <w:name w:val="1FA604CD56CF42BDB7AA5658FF51535B"/>
  </w:style>
  <w:style w:type="paragraph" w:customStyle="1" w:styleId="15D695D1752146E294F7CD075C1036C3">
    <w:name w:val="15D695D1752146E294F7CD075C1036C3"/>
  </w:style>
  <w:style w:type="paragraph" w:customStyle="1" w:styleId="EF045ACB631645208F61778196DC92D5">
    <w:name w:val="EF045ACB631645208F61778196DC92D5"/>
  </w:style>
  <w:style w:type="paragraph" w:customStyle="1" w:styleId="EB466CD569D8481594ECC5F33ACDBFAD">
    <w:name w:val="EB466CD569D8481594ECC5F33ACDBFAD"/>
  </w:style>
  <w:style w:type="paragraph" w:customStyle="1" w:styleId="BB35EA6CD5F34758BAF1985CEFA645EA">
    <w:name w:val="BB35EA6CD5F34758BAF1985CEFA645EA"/>
  </w:style>
  <w:style w:type="paragraph" w:customStyle="1" w:styleId="FB24EFC770F8414083CD760D996EE197">
    <w:name w:val="FB24EFC770F8414083CD760D996EE197"/>
  </w:style>
  <w:style w:type="paragraph" w:customStyle="1" w:styleId="B3FDCDED9FBF43698B96BD3F98AE944F">
    <w:name w:val="B3FDCDED9FBF43698B96BD3F98AE944F"/>
  </w:style>
  <w:style w:type="paragraph" w:customStyle="1" w:styleId="B2853DFBEDDB43A1932B89022674257F">
    <w:name w:val="B2853DFBEDDB43A1932B89022674257F"/>
    <w:rsid w:val="00F35E25"/>
  </w:style>
  <w:style w:type="paragraph" w:customStyle="1" w:styleId="98F5AEC5495C4A01A080152CD1E9011C">
    <w:name w:val="98F5AEC5495C4A01A080152CD1E9011C"/>
    <w:rsid w:val="00AF0B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Sum13</b:Tag>
    <b:SourceType>Book</b:SourceType>
    <b:Guid>{65799A61-634F-4FAF-8B49-B195D8DD19DC}</b:Guid>
    <b:LCID>id-ID</b:LCID>
    <b:Author>
      <b:Author>
        <b:NameList>
          <b:Person>
            <b:Last>Sumaryoto</b:Last>
            <b:First>Prof.</b:First>
            <b:Middle>Dr. H.</b:Middle>
          </b:Person>
        </b:NameList>
      </b:Author>
    </b:Author>
    <b:Title>Buku Panduan Penulisan</b:Title>
    <b:Year>2013</b:Year>
    <b:City>Jakarta</b:City>
    <b:Publisher>Unindra Press</b:Publisher>
    <b:RefOrder>1</b:RefOrder>
  </b:Source>
</b:Sources>
</file>

<file path=customXml/itemProps1.xml><?xml version="1.0" encoding="utf-8"?>
<ds:datastoreItem xmlns:ds="http://schemas.openxmlformats.org/officeDocument/2006/customXml" ds:itemID="{C4118CE5-9D84-4622-AE45-9FC6589FEE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templateSkripsi2024.dotx</Template>
  <TotalTime>2463</TotalTime>
  <Pages>63</Pages>
  <Words>7176</Words>
  <Characters>40904</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SISTEM PAKAR DIAGNOSA PENYAKIT KULIT KUCING ANGGORA MENGGUNAKAN METODE FORWARD CHAINING</vt:lpstr>
    </vt:vector>
  </TitlesOfParts>
  <Company/>
  <LinksUpToDate>false</LinksUpToDate>
  <CharactersWithSpaces>47985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 PAKAR DIAGNOSA PENYAKIT KULIT KUCING ANGGORA MENGGUNAKAN METODE FORWARD CHAINING</dc:title>
  <dc:subject/>
  <dc:creator>Anwar Hakim</dc:creator>
  <cp:keywords/>
  <dc:description/>
  <cp:lastModifiedBy>Anwar Hakim</cp:lastModifiedBy>
  <cp:revision>43</cp:revision>
  <dcterms:created xsi:type="dcterms:W3CDTF">2024-05-28T03:40:00Z</dcterms:created>
  <dcterms:modified xsi:type="dcterms:W3CDTF">2024-07-14T09:58:00Z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PM">
    <vt:lpwstr>20XXXXX00000</vt:lpwstr>
  </property>
</Properties>
</file>